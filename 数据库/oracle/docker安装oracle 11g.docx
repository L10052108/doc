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D1" w:rsidRDefault="00271188" w:rsidP="00687FD1"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下安装</w:t>
      </w:r>
      <w:r>
        <w:rPr>
          <w:rFonts w:hint="eastAsia"/>
        </w:rPr>
        <w:t>oracle</w:t>
      </w:r>
    </w:p>
    <w:p w:rsidR="00A85BC5" w:rsidRDefault="00A85BC5" w:rsidP="00687FD1"/>
    <w:p w:rsidR="001B30F3" w:rsidRDefault="00153CCD" w:rsidP="00687FD1">
      <w:r>
        <w:rPr>
          <w:rFonts w:hint="eastAsia"/>
        </w:rPr>
        <w:t>资料来源：</w:t>
      </w:r>
      <w:r w:rsidR="000C0F9B">
        <w:rPr>
          <w:rFonts w:hint="eastAsia"/>
        </w:rPr>
        <w:t xml:space="preserve"> </w:t>
      </w:r>
      <w:hyperlink r:id="rId9" w:history="1">
        <w:r w:rsidR="000C0F9B" w:rsidRPr="00FC25CF">
          <w:rPr>
            <w:rStyle w:val="a5"/>
          </w:rPr>
          <w:t>https://blog.csdn.net/zwx521515/article/details/77982884</w:t>
        </w:r>
      </w:hyperlink>
      <w:r w:rsidR="000C0F9B">
        <w:t xml:space="preserve"> </w:t>
      </w:r>
    </w:p>
    <w:p w:rsidR="008F7595" w:rsidRDefault="008F7595" w:rsidP="00687FD1"/>
    <w:p w:rsidR="008F7595" w:rsidRDefault="00470286" w:rsidP="00470286">
      <w:pPr>
        <w:pStyle w:val="1"/>
      </w:pPr>
      <w:r>
        <w:rPr>
          <w:rFonts w:hint="eastAsia"/>
        </w:rPr>
        <w:t>安装说明</w:t>
      </w:r>
    </w:p>
    <w:p w:rsidR="00470286" w:rsidRDefault="00283298" w:rsidP="00283298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3B4957" w:rsidRDefault="005A79C9" w:rsidP="003B4957">
      <w:r>
        <w:rPr>
          <w:rFonts w:hint="eastAsia"/>
        </w:rPr>
        <w:t>1</w:t>
      </w:r>
      <w:r>
        <w:rPr>
          <w:rFonts w:hint="eastAsia"/>
        </w:rPr>
        <w:t>，仓库下载</w:t>
      </w:r>
    </w:p>
    <w:p w:rsidR="003B4957" w:rsidRPr="003B4957" w:rsidRDefault="003B4957" w:rsidP="003B4957">
      <w:r>
        <w:rPr>
          <w:rFonts w:hint="eastAsia"/>
        </w:rPr>
        <w:t>可以通过仓库下载，下载速度</w:t>
      </w:r>
      <w:r w:rsidR="005A79C9">
        <w:rPr>
          <w:rFonts w:hint="eastAsia"/>
        </w:rPr>
        <w:t>还是比较的快的</w:t>
      </w:r>
    </w:p>
    <w:p w:rsidR="00470286" w:rsidRPr="00470286" w:rsidRDefault="003B4957" w:rsidP="003B4957">
      <w:pPr>
        <w:pStyle w:val="ad"/>
      </w:pPr>
      <w:r w:rsidRPr="003B4957">
        <w:t>docker pull registry.cn-hangzhou.aliyuncs.com/</w:t>
      </w:r>
      <w:proofErr w:type="spellStart"/>
      <w:r w:rsidRPr="003B4957">
        <w:t>helowin</w:t>
      </w:r>
      <w:proofErr w:type="spellEnd"/>
      <w:r w:rsidRPr="003B4957">
        <w:t>/oracle_11g</w:t>
      </w:r>
    </w:p>
    <w:p w:rsidR="003A2F54" w:rsidRDefault="003A2F54" w:rsidP="00687FD1"/>
    <w:p w:rsidR="001B331B" w:rsidRDefault="00D8002D" w:rsidP="00687FD1">
      <w:r>
        <w:rPr>
          <w:rFonts w:hint="eastAsia"/>
        </w:rPr>
        <w:t>我的个人仓库</w:t>
      </w:r>
      <w:r w:rsidR="00D10FA3">
        <w:rPr>
          <w:rFonts w:hint="eastAsia"/>
        </w:rPr>
        <w:t>，需要登录</w:t>
      </w:r>
    </w:p>
    <w:p w:rsidR="001B331B" w:rsidRDefault="001B331B" w:rsidP="001B331B">
      <w:pPr>
        <w:pStyle w:val="ad"/>
      </w:pPr>
      <w:proofErr w:type="spellStart"/>
      <w:r w:rsidRPr="001B331B">
        <w:t>sudo</w:t>
      </w:r>
      <w:proofErr w:type="spellEnd"/>
      <w:r w:rsidRPr="001B331B">
        <w:t xml:space="preserve"> docker pull registry.cn-hangzhou.aliyuncs.com/</w:t>
      </w:r>
      <w:proofErr w:type="spellStart"/>
      <w:r w:rsidRPr="001B331B">
        <w:t>liiuliu</w:t>
      </w:r>
      <w:proofErr w:type="spellEnd"/>
      <w:r w:rsidRPr="001B331B">
        <w:t>/</w:t>
      </w:r>
      <w:proofErr w:type="gramStart"/>
      <w:r w:rsidRPr="001B331B">
        <w:t>junhui:oracle</w:t>
      </w:r>
      <w:proofErr w:type="gramEnd"/>
      <w:r w:rsidRPr="001B331B">
        <w:t>_11g</w:t>
      </w:r>
    </w:p>
    <w:p w:rsidR="003A2F54" w:rsidRDefault="00422E90" w:rsidP="00422E90">
      <w:pPr>
        <w:pStyle w:val="2"/>
        <w:ind w:left="851" w:hanging="454"/>
      </w:pPr>
      <w:r>
        <w:rPr>
          <w:rFonts w:hint="eastAsia"/>
        </w:rPr>
        <w:t>开启服务</w:t>
      </w:r>
    </w:p>
    <w:p w:rsidR="004E1468" w:rsidRDefault="004E1468" w:rsidP="004E1468"/>
    <w:p w:rsidR="004E1468" w:rsidRPr="004E1468" w:rsidRDefault="004E1468" w:rsidP="004E1468">
      <w:pPr>
        <w:pStyle w:val="3"/>
        <w:ind w:left="480"/>
      </w:pPr>
      <w:r>
        <w:rPr>
          <w:rFonts w:hint="eastAsia"/>
        </w:rPr>
        <w:t>开启服务</w:t>
      </w:r>
    </w:p>
    <w:p w:rsidR="008F7595" w:rsidRDefault="00520923" w:rsidP="00687FD1">
      <w:r>
        <w:rPr>
          <w:rFonts w:hint="eastAsia"/>
        </w:rPr>
        <w:t>查看镜像</w:t>
      </w:r>
    </w:p>
    <w:p w:rsidR="001B30F3" w:rsidRDefault="004E1468" w:rsidP="004E1468">
      <w:pPr>
        <w:pStyle w:val="ad"/>
      </w:pPr>
      <w:r>
        <w:t>docker images</w:t>
      </w:r>
    </w:p>
    <w:p w:rsidR="009A4BEE" w:rsidRDefault="009A4BEE" w:rsidP="00687FD1"/>
    <w:p w:rsidR="009A4BEE" w:rsidRDefault="009A4BEE" w:rsidP="00687FD1">
      <w:r>
        <w:rPr>
          <w:rFonts w:hint="eastAsia"/>
        </w:rPr>
        <w:t>开启服务</w:t>
      </w:r>
    </w:p>
    <w:p w:rsidR="004E1468" w:rsidRDefault="004E1468" w:rsidP="004E1468">
      <w:pPr>
        <w:pStyle w:val="ad"/>
      </w:pPr>
      <w:r>
        <w:t>docker run -d -p 1521:1521 --name oracle_11g 3fa112fd3642</w:t>
      </w:r>
    </w:p>
    <w:p w:rsidR="009A4BEE" w:rsidRDefault="009A4BEE" w:rsidP="00687FD1">
      <w:r>
        <w:rPr>
          <w:rFonts w:hint="eastAsia"/>
        </w:rPr>
        <w:t>此时已经开启的了服务</w:t>
      </w:r>
    </w:p>
    <w:p w:rsidR="009A4BEE" w:rsidRDefault="009A4BEE" w:rsidP="00687FD1"/>
    <w:p w:rsidR="004E1468" w:rsidRDefault="004E1468" w:rsidP="00687FD1">
      <w:r>
        <w:rPr>
          <w:rFonts w:hint="eastAsia"/>
        </w:rPr>
        <w:t>举例</w:t>
      </w:r>
    </w:p>
    <w:p w:rsidR="004E1468" w:rsidRDefault="004E1468" w:rsidP="004E1468">
      <w:pPr>
        <w:pStyle w:val="ad"/>
      </w:pPr>
      <w:r>
        <w:t>Last login: Sat Mar 24 21:35:10 2018 from 192.168.2.144</w:t>
      </w:r>
    </w:p>
    <w:p w:rsidR="004E1468" w:rsidRDefault="004E1468" w:rsidP="004E1468">
      <w:pPr>
        <w:pStyle w:val="ad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images</w:t>
      </w:r>
    </w:p>
    <w:p w:rsidR="004E1468" w:rsidRDefault="004E1468" w:rsidP="004E1468">
      <w:pPr>
        <w:pStyle w:val="ad"/>
      </w:pPr>
      <w:r>
        <w:t>REPOSITORY                                             TAG                 IMAGE ID            CREATED             SIZE</w:t>
      </w:r>
    </w:p>
    <w:p w:rsidR="004E1468" w:rsidRDefault="004E1468" w:rsidP="004E1468">
      <w:pPr>
        <w:pStyle w:val="ad"/>
      </w:pPr>
      <w:proofErr w:type="spellStart"/>
      <w:r>
        <w:t>showdoc</w:t>
      </w:r>
      <w:proofErr w:type="spellEnd"/>
      <w:r>
        <w:t xml:space="preserve">                                                1.0                 8f4dc41c23c7        4 hours ago         443 MB</w:t>
      </w:r>
    </w:p>
    <w:p w:rsidR="004E1468" w:rsidRDefault="004E1468" w:rsidP="004E1468">
      <w:pPr>
        <w:pStyle w:val="ad"/>
      </w:pPr>
      <w:r>
        <w:t>registry.cn-hangzhou.aliyuncs.com/</w:t>
      </w:r>
      <w:proofErr w:type="spellStart"/>
      <w:r>
        <w:t>helowin</w:t>
      </w:r>
      <w:proofErr w:type="spellEnd"/>
      <w:r>
        <w:t>/oracle_11g   latest              3fa112fd3642        2 years ago         6.85 GB</w:t>
      </w:r>
    </w:p>
    <w:p w:rsidR="004E1468" w:rsidRDefault="004E1468" w:rsidP="004E1468">
      <w:pPr>
        <w:pStyle w:val="ad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docker run -d -p 1521:1521 --name oracle_11g 3fa112fd3642</w:t>
      </w:r>
    </w:p>
    <w:p w:rsidR="004E1468" w:rsidRDefault="004E1468" w:rsidP="004E1468">
      <w:pPr>
        <w:pStyle w:val="ad"/>
      </w:pPr>
      <w:r>
        <w:t>64eda7bae81a30243e9d4be4fb2bf25715d5392363cc4252aad49c93f0070c71</w:t>
      </w:r>
    </w:p>
    <w:p w:rsidR="004E1468" w:rsidRDefault="004E1468" w:rsidP="00687FD1"/>
    <w:p w:rsidR="009A4BEE" w:rsidRDefault="005B574D" w:rsidP="004E1468">
      <w:pPr>
        <w:pStyle w:val="2"/>
      </w:pPr>
      <w:r>
        <w:rPr>
          <w:rFonts w:hint="eastAsia"/>
        </w:rPr>
        <w:t>创建用户，编辑信息</w:t>
      </w:r>
    </w:p>
    <w:p w:rsidR="004E1468" w:rsidRDefault="004E1468" w:rsidP="00687FD1">
      <w:r>
        <w:rPr>
          <w:rFonts w:hint="eastAsia"/>
        </w:rPr>
        <w:t>1</w:t>
      </w:r>
      <w:r>
        <w:rPr>
          <w:rFonts w:hint="eastAsia"/>
        </w:rPr>
        <w:t>，进入交互</w:t>
      </w:r>
    </w:p>
    <w:p w:rsidR="004E1468" w:rsidRDefault="004E1468" w:rsidP="004E1468">
      <w:pPr>
        <w:pStyle w:val="ad"/>
      </w:pPr>
      <w:r w:rsidRPr="004E1468">
        <w:t>docker exec -it oracle_11g bash</w:t>
      </w:r>
    </w:p>
    <w:p w:rsidR="004E1468" w:rsidRDefault="004E1468" w:rsidP="004E1468"/>
    <w:p w:rsidR="004E1468" w:rsidRDefault="004E1468" w:rsidP="004E1468">
      <w:r>
        <w:rPr>
          <w:rFonts w:hint="eastAsia"/>
        </w:rPr>
        <w:t>2</w:t>
      </w:r>
      <w:r>
        <w:rPr>
          <w:rFonts w:hint="eastAsia"/>
        </w:rPr>
        <w:t>，切换到</w:t>
      </w:r>
      <w:r>
        <w:rPr>
          <w:rFonts w:hint="eastAsia"/>
        </w:rPr>
        <w:t>root</w:t>
      </w:r>
      <w:r>
        <w:rPr>
          <w:rFonts w:hint="eastAsia"/>
        </w:rPr>
        <w:t>用户模式下</w:t>
      </w:r>
    </w:p>
    <w:p w:rsidR="004E1468" w:rsidRPr="004E1468" w:rsidRDefault="004E1468" w:rsidP="004E1468"/>
    <w:p w:rsidR="004E1468" w:rsidRDefault="004E1468" w:rsidP="004E1468">
      <w:pPr>
        <w:pStyle w:val="ad"/>
      </w:pPr>
      <w:proofErr w:type="spellStart"/>
      <w:r>
        <w:t>su</w:t>
      </w:r>
      <w:proofErr w:type="spellEnd"/>
      <w:r>
        <w:t xml:space="preserve"> root</w:t>
      </w:r>
    </w:p>
    <w:p w:rsidR="005B574D" w:rsidRDefault="004E1468" w:rsidP="004E1468">
      <w:pPr>
        <w:pStyle w:val="ad"/>
      </w:pPr>
      <w:r>
        <w:rPr>
          <w:rFonts w:ascii="微软雅黑" w:eastAsia="微软雅黑" w:hAnsi="微软雅黑" w:cs="微软雅黑" w:hint="eastAsia"/>
        </w:rPr>
        <w:t>输入密码</w:t>
      </w:r>
      <w:proofErr w:type="spellStart"/>
      <w:r>
        <w:rPr>
          <w:rFonts w:hint="eastAsia"/>
        </w:rPr>
        <w:t>helowin</w:t>
      </w:r>
      <w:proofErr w:type="spellEnd"/>
    </w:p>
    <w:p w:rsidR="005B574D" w:rsidRDefault="005B574D" w:rsidP="00687FD1"/>
    <w:p w:rsidR="009A4BEE" w:rsidRDefault="004E1468" w:rsidP="00687FD1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编辑profile文件配置ORACLE环境变量 </w:t>
      </w:r>
    </w:p>
    <w:p w:rsidR="006A4AFC" w:rsidRPr="006A4AFC" w:rsidRDefault="006A4AFC" w:rsidP="006A4AFC">
      <w:pPr>
        <w:pStyle w:val="ad"/>
      </w:pPr>
      <w:r w:rsidRPr="006A4AFC">
        <w:rPr>
          <w:rFonts w:hint="eastAsia"/>
        </w:rPr>
        <w:t>vi /</w:t>
      </w:r>
      <w:proofErr w:type="spellStart"/>
      <w:r w:rsidRPr="006A4AFC">
        <w:rPr>
          <w:rFonts w:hint="eastAsia"/>
        </w:rPr>
        <w:t>etc</w:t>
      </w:r>
      <w:proofErr w:type="spellEnd"/>
      <w:r w:rsidRPr="006A4AFC">
        <w:rPr>
          <w:rFonts w:hint="eastAsia"/>
        </w:rPr>
        <w:t xml:space="preserve">/profile </w:t>
      </w:r>
    </w:p>
    <w:p w:rsidR="006A4AFC" w:rsidRDefault="006A4AFC" w:rsidP="00687FD1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30F3" w:rsidRDefault="006A4AFC" w:rsidP="00687FD1">
      <w:r>
        <w:rPr>
          <w:rFonts w:ascii="微软雅黑" w:eastAsia="微软雅黑" w:hAnsi="微软雅黑" w:hint="eastAsia"/>
          <w:color w:val="4F4F4F"/>
          <w:shd w:val="clear" w:color="auto" w:fill="FFFFFF"/>
        </w:rPr>
        <w:t>并在文件最后添加如下命令</w:t>
      </w:r>
    </w:p>
    <w:p w:rsidR="006A4AFC" w:rsidRDefault="006A4AFC" w:rsidP="006A4AFC">
      <w:pPr>
        <w:pStyle w:val="ad"/>
      </w:pPr>
      <w:r>
        <w:t>export ORACLE_HOME=/home/oracle/app/oracle/product/11.2.0/dbhome_2</w:t>
      </w:r>
    </w:p>
    <w:p w:rsidR="006A4AFC" w:rsidRDefault="006A4AFC" w:rsidP="006A4AFC">
      <w:pPr>
        <w:pStyle w:val="ad"/>
      </w:pPr>
      <w:r>
        <w:t>export ORACLE_SID=</w:t>
      </w:r>
      <w:proofErr w:type="spellStart"/>
      <w:r>
        <w:t>helowin</w:t>
      </w:r>
      <w:proofErr w:type="spellEnd"/>
    </w:p>
    <w:p w:rsidR="001B30F3" w:rsidRDefault="006A4AFC" w:rsidP="006A4AFC">
      <w:pPr>
        <w:pStyle w:val="ad"/>
      </w:pPr>
      <w:r>
        <w:t>export PATH=$ORACLE_HOME/</w:t>
      </w:r>
      <w:proofErr w:type="gramStart"/>
      <w:r>
        <w:t>bin:$</w:t>
      </w:r>
      <w:proofErr w:type="gramEnd"/>
      <w:r>
        <w:t>PATH</w:t>
      </w:r>
    </w:p>
    <w:p w:rsidR="006A4AFC" w:rsidRDefault="006A4AFC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退出保存，编辑信息</w:t>
      </w:r>
    </w:p>
    <w:p w:rsidR="00B344F9" w:rsidRDefault="00B344F9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6F4BD1" w:rsidRDefault="006F4BD1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注意：让全称变量生效</w:t>
      </w:r>
    </w:p>
    <w:p w:rsidR="006F4BD1" w:rsidRPr="009A6999" w:rsidRDefault="006F4BD1" w:rsidP="009A6999">
      <w:pPr>
        <w:pStyle w:val="ad"/>
      </w:pPr>
      <w:proofErr w:type="gramStart"/>
      <w:r w:rsidRPr="00476EB2">
        <w:t>source  /</w:t>
      </w:r>
      <w:proofErr w:type="spellStart"/>
      <w:proofErr w:type="gramEnd"/>
      <w:r w:rsidRPr="00476EB2">
        <w:t>etc</w:t>
      </w:r>
      <w:proofErr w:type="spellEnd"/>
      <w:r w:rsidRPr="00476EB2">
        <w:t>/profile</w:t>
      </w:r>
    </w:p>
    <w:p w:rsidR="00B344F9" w:rsidRPr="006A4AFC" w:rsidRDefault="00B344F9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保存文件的截图</w:t>
      </w:r>
    </w:p>
    <w:p w:rsidR="006A4AFC" w:rsidRDefault="00B344F9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33F2A7B" wp14:editId="1AC81498">
            <wp:extent cx="7148179" cy="306350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817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F9" w:rsidRPr="006A4AFC" w:rsidRDefault="00B344F9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4</w:t>
      </w:r>
      <w:r>
        <w:rPr>
          <w:rFonts w:ascii="微软雅黑" w:eastAsia="微软雅黑" w:hAnsi="微软雅黑"/>
          <w:color w:val="4F4F4F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创建用户</w:t>
      </w:r>
    </w:p>
    <w:p w:rsidR="00B344F9" w:rsidRPr="00B344F9" w:rsidRDefault="001A0CF5" w:rsidP="00B344F9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</w:t>
      </w:r>
      <w:r>
        <w:rPr>
          <w:rFonts w:ascii="微软雅黑" w:eastAsia="微软雅黑" w:hAnsi="微软雅黑"/>
          <w:color w:val="4F4F4F"/>
          <w:shd w:val="clear" w:color="auto" w:fill="FFFFFF"/>
        </w:rPr>
        <w:t>.</w:t>
      </w:r>
      <w:r w:rsidR="00B344F9" w:rsidRPr="00B344F9">
        <w:rPr>
          <w:rFonts w:ascii="微软雅黑" w:eastAsia="微软雅黑" w:hAnsi="微软雅黑" w:hint="eastAsia"/>
          <w:color w:val="4F4F4F"/>
          <w:shd w:val="clear" w:color="auto" w:fill="FFFFFF"/>
        </w:rPr>
        <w:t>软件连接</w:t>
      </w:r>
    </w:p>
    <w:p w:rsidR="006A4AFC" w:rsidRPr="004077C3" w:rsidRDefault="00B344F9" w:rsidP="004077C3">
      <w:pPr>
        <w:pStyle w:val="ad"/>
      </w:pPr>
      <w:r w:rsidRPr="004077C3">
        <w:t>ln -s $ORACLE_HOME/bin/</w:t>
      </w:r>
      <w:proofErr w:type="spellStart"/>
      <w:r w:rsidRPr="004077C3">
        <w:t>sqlplus</w:t>
      </w:r>
      <w:proofErr w:type="spellEnd"/>
      <w:r w:rsidRPr="004077C3">
        <w:t xml:space="preserve"> /</w:t>
      </w:r>
      <w:proofErr w:type="spellStart"/>
      <w:r w:rsidRPr="004077C3">
        <w:t>usr</w:t>
      </w:r>
      <w:proofErr w:type="spellEnd"/>
      <w:r w:rsidRPr="004077C3">
        <w:t>/bin</w:t>
      </w:r>
    </w:p>
    <w:p w:rsidR="00906857" w:rsidRDefault="0090685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077C3" w:rsidRDefault="001A0CF5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</w:t>
      </w:r>
      <w:r>
        <w:rPr>
          <w:rFonts w:ascii="微软雅黑" w:eastAsia="微软雅黑" w:hAnsi="微软雅黑"/>
          <w:color w:val="4F4F4F"/>
          <w:shd w:val="clear" w:color="auto" w:fill="FFFFFF"/>
        </w:rPr>
        <w:t>.</w:t>
      </w:r>
      <w:r w:rsidR="000D3A28">
        <w:rPr>
          <w:rFonts w:ascii="微软雅黑" w:eastAsia="微软雅黑" w:hAnsi="微软雅黑" w:hint="eastAsia"/>
          <w:color w:val="4F4F4F"/>
          <w:shd w:val="clear" w:color="auto" w:fill="FFFFFF"/>
        </w:rPr>
        <w:t>切换oracle</w:t>
      </w:r>
      <w:r w:rsidR="000D3A28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0D3A28">
        <w:rPr>
          <w:rFonts w:ascii="微软雅黑" w:eastAsia="微软雅黑" w:hAnsi="微软雅黑" w:hint="eastAsia"/>
          <w:color w:val="4F4F4F"/>
          <w:shd w:val="clear" w:color="auto" w:fill="FFFFFF"/>
        </w:rPr>
        <w:t>用户下</w:t>
      </w:r>
    </w:p>
    <w:p w:rsidR="006378ED" w:rsidRPr="006378ED" w:rsidRDefault="006378ED" w:rsidP="006378ED">
      <w:pPr>
        <w:pStyle w:val="ad"/>
      </w:pPr>
      <w:r w:rsidRPr="006378ED">
        <w:t xml:space="preserve"> </w:t>
      </w:r>
      <w:proofErr w:type="spellStart"/>
      <w:r w:rsidRPr="006378ED">
        <w:t>su</w:t>
      </w:r>
      <w:proofErr w:type="spellEnd"/>
      <w:r w:rsidRPr="006378ED">
        <w:t xml:space="preserve"> oracle</w:t>
      </w:r>
    </w:p>
    <w:p w:rsidR="000C4BD0" w:rsidRPr="000C4BD0" w:rsidRDefault="000C4BD0" w:rsidP="000C4BD0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0C4BD0">
        <w:rPr>
          <w:rFonts w:ascii="微软雅黑" w:eastAsia="微软雅黑" w:hAnsi="微软雅黑" w:hint="eastAsia"/>
          <w:color w:val="4F4F4F"/>
          <w:shd w:val="clear" w:color="auto" w:fill="FFFFFF"/>
        </w:rPr>
        <w:t>登录</w:t>
      </w:r>
      <w:proofErr w:type="spellStart"/>
      <w:r w:rsidRPr="000C4BD0">
        <w:rPr>
          <w:rFonts w:ascii="微软雅黑" w:eastAsia="微软雅黑" w:hAnsi="微软雅黑" w:hint="eastAsia"/>
          <w:color w:val="4F4F4F"/>
          <w:shd w:val="clear" w:color="auto" w:fill="FFFFFF"/>
        </w:rPr>
        <w:t>sqlplus</w:t>
      </w:r>
      <w:proofErr w:type="spellEnd"/>
      <w:r w:rsidRPr="000C4BD0">
        <w:rPr>
          <w:rFonts w:ascii="微软雅黑" w:eastAsia="微软雅黑" w:hAnsi="微软雅黑" w:hint="eastAsia"/>
          <w:color w:val="4F4F4F"/>
          <w:shd w:val="clear" w:color="auto" w:fill="FFFFFF"/>
        </w:rPr>
        <w:t>并修改sys、system用户密码</w:t>
      </w:r>
    </w:p>
    <w:p w:rsidR="000C4BD0" w:rsidRPr="000C4BD0" w:rsidRDefault="000C4BD0" w:rsidP="000C4BD0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0C4BD0" w:rsidRPr="001A0CF5" w:rsidRDefault="000C4BD0" w:rsidP="001A0CF5">
      <w:pPr>
        <w:pStyle w:val="ad"/>
      </w:pPr>
      <w:proofErr w:type="spellStart"/>
      <w:r w:rsidRPr="001A0CF5">
        <w:t>sqlplus</w:t>
      </w:r>
      <w:proofErr w:type="spellEnd"/>
      <w:r w:rsidRPr="001A0CF5">
        <w:t xml:space="preserve"> /</w:t>
      </w:r>
      <w:proofErr w:type="spellStart"/>
      <w:r w:rsidRPr="001A0CF5">
        <w:t>nolog</w:t>
      </w:r>
      <w:proofErr w:type="spellEnd"/>
    </w:p>
    <w:p w:rsidR="004077C3" w:rsidRPr="001A0CF5" w:rsidRDefault="000C4BD0" w:rsidP="001A0CF5">
      <w:pPr>
        <w:pStyle w:val="ad"/>
      </w:pPr>
      <w:r w:rsidRPr="001A0CF5">
        <w:t xml:space="preserve">conn /as </w:t>
      </w:r>
      <w:proofErr w:type="spellStart"/>
      <w:r w:rsidRPr="001A0CF5">
        <w:t>sysdba</w:t>
      </w:r>
      <w:proofErr w:type="spellEnd"/>
    </w:p>
    <w:p w:rsidR="004077C3" w:rsidRDefault="004077C3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077C3" w:rsidRDefault="001A0CF5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</w:t>
      </w:r>
      <w:r>
        <w:rPr>
          <w:rFonts w:ascii="微软雅黑" w:eastAsia="微软雅黑" w:hAnsi="微软雅黑"/>
          <w:color w:val="4F4F4F"/>
          <w:shd w:val="clear" w:color="auto" w:fill="FFFFFF"/>
        </w:rPr>
        <w:t>.</w:t>
      </w:r>
      <w:r w:rsidR="00E849F4">
        <w:rPr>
          <w:rFonts w:ascii="微软雅黑" w:eastAsia="微软雅黑" w:hAnsi="微软雅黑" w:hint="eastAsia"/>
          <w:color w:val="4F4F4F"/>
          <w:shd w:val="clear" w:color="auto" w:fill="FFFFFF"/>
        </w:rPr>
        <w:t>创建用户</w:t>
      </w:r>
    </w:p>
    <w:p w:rsidR="00E849F4" w:rsidRPr="00E849F4" w:rsidRDefault="00E849F4" w:rsidP="00E849F4">
      <w:pPr>
        <w:pStyle w:val="ad"/>
      </w:pPr>
      <w:r w:rsidRPr="00E849F4">
        <w:t>alter user system identified by oracle;</w:t>
      </w:r>
    </w:p>
    <w:p w:rsidR="00E849F4" w:rsidRPr="00E849F4" w:rsidRDefault="00E849F4" w:rsidP="00E849F4">
      <w:pPr>
        <w:pStyle w:val="ad"/>
      </w:pPr>
      <w:r w:rsidRPr="00E849F4">
        <w:t>alter user sys identified by oracle;</w:t>
      </w:r>
    </w:p>
    <w:p w:rsidR="00E849F4" w:rsidRPr="00E849F4" w:rsidRDefault="00E849F4" w:rsidP="00E849F4">
      <w:pPr>
        <w:pStyle w:val="ad"/>
      </w:pPr>
      <w:r w:rsidRPr="00E849F4">
        <w:t>ALTER PROFILE DEFAULT LIMIT PASSWORD_LIFE_TIME UNLIMITED;</w:t>
      </w:r>
    </w:p>
    <w:p w:rsidR="001A0CF5" w:rsidRDefault="001A0CF5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A0CF5" w:rsidRDefault="00DD0078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以上的操作完成，也就完成了创建用户</w:t>
      </w:r>
    </w:p>
    <w:p w:rsidR="001A0CF5" w:rsidRDefault="007C7313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上面</w:t>
      </w:r>
      <w:r w:rsidR="00FD1185">
        <w:rPr>
          <w:rFonts w:ascii="微软雅黑" w:eastAsia="微软雅黑" w:hAnsi="微软雅黑" w:hint="eastAsia"/>
          <w:color w:val="4F4F4F"/>
          <w:shd w:val="clear" w:color="auto" w:fill="FFFFFF"/>
        </w:rPr>
        <w:t>面操作距离（vi</w:t>
      </w:r>
      <w:r w:rsidR="00FD1185">
        <w:rPr>
          <w:rFonts w:ascii="微软雅黑" w:eastAsia="微软雅黑" w:hAnsi="微软雅黑"/>
          <w:color w:val="4F4F4F"/>
          <w:shd w:val="clear" w:color="auto" w:fill="FFFFFF"/>
        </w:rPr>
        <w:t xml:space="preserve">  </w:t>
      </w:r>
      <w:r w:rsidR="00FD1185">
        <w:rPr>
          <w:rFonts w:ascii="微软雅黑" w:eastAsia="微软雅黑" w:hAnsi="微软雅黑" w:hint="eastAsia"/>
          <w:color w:val="4F4F4F"/>
          <w:shd w:val="clear" w:color="auto" w:fill="FFFFFF"/>
        </w:rPr>
        <w:t>编辑，看截图）</w:t>
      </w:r>
    </w:p>
    <w:p w:rsidR="007C7313" w:rsidRDefault="007C7313" w:rsidP="007C7313">
      <w:pPr>
        <w:pStyle w:val="af6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</w:t>
      </w:r>
      <w:r>
        <w:rPr>
          <w:rFonts w:ascii="微软雅黑" w:eastAsia="微软雅黑" w:hAnsi="微软雅黑"/>
          <w:color w:val="4F4F4F"/>
        </w:rPr>
        <w:t>.</w:t>
      </w:r>
      <w:r>
        <w:rPr>
          <w:rFonts w:ascii="微软雅黑" w:eastAsia="微软雅黑" w:hAnsi="微软雅黑" w:hint="eastAsia"/>
          <w:color w:val="4F4F4F"/>
        </w:rPr>
        <w:t>软件连接</w:t>
      </w:r>
    </w:p>
    <w:p w:rsidR="007C7313" w:rsidRDefault="007C7313" w:rsidP="007C7313">
      <w:pPr>
        <w:pStyle w:val="ad"/>
      </w:pPr>
      <w:r>
        <w:rPr>
          <w:rFonts w:hint="eastAsia"/>
        </w:rPr>
        <w:t>ln -s $ORACLE_HOME/bin/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1A0CF5" w:rsidRDefault="001A0CF5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7C7313" w:rsidRDefault="007C7313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5</w:t>
      </w:r>
      <w:r>
        <w:rPr>
          <w:rFonts w:ascii="微软雅黑" w:eastAsia="微软雅黑" w:hAnsi="微软雅黑"/>
          <w:color w:val="4F4F4F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切换到oracle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用户</w:t>
      </w:r>
    </w:p>
    <w:p w:rsidR="007C7313" w:rsidRPr="00790937" w:rsidRDefault="007C7313" w:rsidP="007C7313">
      <w:pPr>
        <w:pStyle w:val="ad"/>
      </w:pPr>
      <w:proofErr w:type="spellStart"/>
      <w:r w:rsidRPr="00790937">
        <w:t>su</w:t>
      </w:r>
      <w:proofErr w:type="spellEnd"/>
      <w:r w:rsidRPr="00790937">
        <w:t xml:space="preserve"> oracle</w:t>
      </w:r>
    </w:p>
    <w:p w:rsidR="007C7313" w:rsidRDefault="007C7313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7C7313" w:rsidRDefault="00CE1B3E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连接oracle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 </w:t>
      </w:r>
    </w:p>
    <w:p w:rsidR="00CE1B3E" w:rsidRDefault="00CE1B3E" w:rsidP="00CE1B3E">
      <w:pPr>
        <w:pStyle w:val="ad"/>
        <w:rPr>
          <w:rFonts w:ascii="微软雅黑" w:eastAsia="微软雅黑" w:hAnsi="微软雅黑"/>
          <w:color w:val="4F4F4F"/>
          <w:shd w:val="clear" w:color="auto" w:fill="FFFFFF"/>
        </w:rPr>
      </w:pP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nolog</w:t>
      </w:r>
      <w:proofErr w:type="spellEnd"/>
    </w:p>
    <w:p w:rsidR="00906857" w:rsidRDefault="0090685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906857" w:rsidRDefault="0090685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如果切换到oracle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用户后，出现这样的提示</w:t>
      </w:r>
    </w:p>
    <w:p w:rsidR="00906857" w:rsidRPr="00790937" w:rsidRDefault="00906857" w:rsidP="0090685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nolog</w:t>
      </w:r>
      <w:proofErr w:type="spellEnd"/>
    </w:p>
    <w:p w:rsidR="00906857" w:rsidRPr="00790937" w:rsidRDefault="00906857" w:rsidP="00906857">
      <w:pPr>
        <w:pStyle w:val="ad"/>
      </w:pPr>
      <w:r w:rsidRPr="00790937">
        <w:t xml:space="preserve">bash: </w:t>
      </w:r>
      <w:proofErr w:type="spellStart"/>
      <w:r w:rsidRPr="00790937">
        <w:t>sqlplus</w:t>
      </w:r>
      <w:proofErr w:type="spellEnd"/>
      <w:r w:rsidRPr="00790937">
        <w:t>: command not found</w:t>
      </w:r>
    </w:p>
    <w:p w:rsidR="00906857" w:rsidRDefault="0090685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906857" w:rsidRDefault="0090685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切换到root用户进行重新配置</w:t>
      </w:r>
    </w:p>
    <w:p w:rsidR="00906857" w:rsidRPr="00790937" w:rsidRDefault="00906857" w:rsidP="0090685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ln -s $ORACLE_HOME/bin/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usr</w:t>
      </w:r>
      <w:proofErr w:type="spellEnd"/>
      <w:r w:rsidRPr="00790937">
        <w:t>/bin</w:t>
      </w:r>
    </w:p>
    <w:p w:rsidR="00906857" w:rsidRPr="00790937" w:rsidRDefault="00906857" w:rsidP="00906857">
      <w:pPr>
        <w:pStyle w:val="ad"/>
      </w:pPr>
      <w:r w:rsidRPr="00790937">
        <w:t>ln: creating symbolic link `/</w:t>
      </w:r>
      <w:proofErr w:type="spellStart"/>
      <w:r w:rsidRPr="00790937">
        <w:t>usr</w:t>
      </w:r>
      <w:proofErr w:type="spellEnd"/>
      <w:r w:rsidRPr="00790937">
        <w:t>/bin/</w:t>
      </w:r>
      <w:proofErr w:type="spellStart"/>
      <w:r w:rsidRPr="00790937">
        <w:t>sqlplus</w:t>
      </w:r>
      <w:proofErr w:type="spellEnd"/>
      <w:r w:rsidRPr="00790937">
        <w:t>': File exists</w:t>
      </w:r>
    </w:p>
    <w:p w:rsidR="00906857" w:rsidRPr="00906857" w:rsidRDefault="0090685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906857" w:rsidRPr="00906857" w:rsidRDefault="0090685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说明文件已经存在，可以进行把</w:t>
      </w:r>
      <w:r w:rsidRPr="00790937">
        <w:t>/</w:t>
      </w:r>
      <w:proofErr w:type="spellStart"/>
      <w:r w:rsidRPr="00790937">
        <w:t>usr</w:t>
      </w:r>
      <w:proofErr w:type="spellEnd"/>
      <w:r w:rsidRPr="00790937">
        <w:t>/bin/</w:t>
      </w:r>
      <w:proofErr w:type="spellStart"/>
      <w:r w:rsidRPr="00790937">
        <w:t>sqlplus</w:t>
      </w:r>
      <w:proofErr w:type="spellEnd"/>
      <w:r>
        <w:t xml:space="preserve"> </w:t>
      </w:r>
      <w:r>
        <w:rPr>
          <w:rFonts w:hint="eastAsia"/>
        </w:rPr>
        <w:t>文件进行删除重新删除，再次进行执行</w:t>
      </w:r>
    </w:p>
    <w:p w:rsidR="00906857" w:rsidRDefault="00B618BD" w:rsidP="00B618BD">
      <w:pPr>
        <w:pStyle w:val="ad"/>
        <w:rPr>
          <w:rFonts w:ascii="微软雅黑" w:eastAsia="微软雅黑" w:hAnsi="微软雅黑"/>
          <w:color w:val="4F4F4F"/>
          <w:shd w:val="clear" w:color="auto" w:fill="FFFFFF"/>
        </w:rPr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ln -s $ORACLE_HOME/bin/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usr</w:t>
      </w:r>
      <w:proofErr w:type="spellEnd"/>
      <w:r w:rsidRPr="00790937">
        <w:t>/bin</w:t>
      </w:r>
    </w:p>
    <w:p w:rsidR="00906857" w:rsidRDefault="001826F6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再次进行下面的步骤</w:t>
      </w:r>
    </w:p>
    <w:p w:rsidR="001826F6" w:rsidRDefault="001826F6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826F6" w:rsidRDefault="001826F6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790937" w:rsidRPr="007C7313" w:rsidRDefault="0079093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介绍的方法：</w:t>
      </w:r>
      <w:r w:rsidR="00197B14">
        <w:rPr>
          <w:rFonts w:ascii="微软雅黑" w:eastAsia="微软雅黑" w:hAnsi="微软雅黑" w:hint="eastAsia"/>
          <w:color w:val="4F4F4F"/>
          <w:shd w:val="clear" w:color="auto" w:fill="FFFFFF"/>
        </w:rPr>
        <w:t>（下面是使用的命令）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nolog</w:t>
      </w:r>
      <w:proofErr w:type="spellEnd"/>
    </w:p>
    <w:p w:rsidR="00790937" w:rsidRPr="00790937" w:rsidRDefault="00790937" w:rsidP="00790937">
      <w:pPr>
        <w:pStyle w:val="ad"/>
      </w:pPr>
      <w:r w:rsidRPr="00790937">
        <w:t xml:space="preserve">bash: </w:t>
      </w:r>
      <w:proofErr w:type="spellStart"/>
      <w:r w:rsidRPr="00790937">
        <w:t>sqlplus</w:t>
      </w:r>
      <w:proofErr w:type="spellEnd"/>
      <w:r w:rsidRPr="00790937">
        <w:t>: command not found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ln -s $ORACLE_HOME/bin/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usr</w:t>
      </w:r>
      <w:proofErr w:type="spellEnd"/>
      <w:r w:rsidRPr="00790937">
        <w:t>/bin</w:t>
      </w:r>
    </w:p>
    <w:p w:rsidR="00790937" w:rsidRPr="00790937" w:rsidRDefault="00790937" w:rsidP="00790937">
      <w:pPr>
        <w:pStyle w:val="ad"/>
      </w:pPr>
      <w:r w:rsidRPr="00790937">
        <w:t>ln: creating symbolic link `/</w:t>
      </w:r>
      <w:proofErr w:type="spellStart"/>
      <w:r w:rsidRPr="00790937">
        <w:t>usr</w:t>
      </w:r>
      <w:proofErr w:type="spellEnd"/>
      <w:r w:rsidRPr="00790937">
        <w:t>/bin/</w:t>
      </w:r>
      <w:proofErr w:type="spellStart"/>
      <w:r w:rsidRPr="00790937">
        <w:t>sqlplus</w:t>
      </w:r>
      <w:proofErr w:type="spellEnd"/>
      <w:r w:rsidRPr="00790937">
        <w:t>': File exists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nolog</w:t>
      </w:r>
      <w:proofErr w:type="spellEnd"/>
    </w:p>
    <w:p w:rsidR="00790937" w:rsidRPr="00790937" w:rsidRDefault="00790937" w:rsidP="00790937">
      <w:pPr>
        <w:pStyle w:val="ad"/>
      </w:pPr>
      <w:r w:rsidRPr="00790937">
        <w:t xml:space="preserve">bash: </w:t>
      </w:r>
      <w:proofErr w:type="spellStart"/>
      <w:r w:rsidRPr="00790937">
        <w:t>sqlplus</w:t>
      </w:r>
      <w:proofErr w:type="spellEnd"/>
      <w:r w:rsidRPr="00790937">
        <w:t>: command not found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vi /</w:t>
      </w:r>
      <w:proofErr w:type="spellStart"/>
      <w:r w:rsidRPr="00790937">
        <w:t>etc</w:t>
      </w:r>
      <w:proofErr w:type="spellEnd"/>
      <w:r w:rsidRPr="00790937">
        <w:t xml:space="preserve">/profile   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ln -s $ORACLE_HOME/bin/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usr</w:t>
      </w:r>
      <w:proofErr w:type="spellEnd"/>
      <w:r w:rsidRPr="00790937">
        <w:t>/bin</w:t>
      </w:r>
    </w:p>
    <w:p w:rsidR="00790937" w:rsidRPr="00790937" w:rsidRDefault="00790937" w:rsidP="00790937">
      <w:pPr>
        <w:pStyle w:val="ad"/>
      </w:pPr>
      <w:r w:rsidRPr="00790937">
        <w:t>ln: creating symbolic link `/</w:t>
      </w:r>
      <w:proofErr w:type="spellStart"/>
      <w:r w:rsidRPr="00790937">
        <w:t>usr</w:t>
      </w:r>
      <w:proofErr w:type="spellEnd"/>
      <w:r w:rsidRPr="00790937">
        <w:t>/bin/</w:t>
      </w:r>
      <w:proofErr w:type="spellStart"/>
      <w:r w:rsidRPr="00790937">
        <w:t>sqlplus</w:t>
      </w:r>
      <w:proofErr w:type="spellEnd"/>
      <w:r w:rsidRPr="00790937">
        <w:t>': File exists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nolog</w:t>
      </w:r>
      <w:proofErr w:type="spellEnd"/>
    </w:p>
    <w:p w:rsidR="00790937" w:rsidRPr="00790937" w:rsidRDefault="00790937" w:rsidP="00790937">
      <w:pPr>
        <w:pStyle w:val="ad"/>
      </w:pPr>
      <w:r w:rsidRPr="00790937">
        <w:t xml:space="preserve">bash: </w:t>
      </w:r>
      <w:proofErr w:type="spellStart"/>
      <w:r w:rsidRPr="00790937">
        <w:t>sqlplus</w:t>
      </w:r>
      <w:proofErr w:type="spellEnd"/>
      <w:r w:rsidRPr="00790937">
        <w:t>: command not found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^C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ln -s $ORACLE_HOME/bin/</w:t>
      </w:r>
      <w:proofErr w:type="spellStart"/>
      <w:r w:rsidRPr="00790937">
        <w:t>sqlplus</w:t>
      </w:r>
      <w:proofErr w:type="spellEnd"/>
      <w:r w:rsidRPr="00790937">
        <w:t xml:space="preserve"> /</w:t>
      </w:r>
      <w:proofErr w:type="spellStart"/>
      <w:r w:rsidRPr="00790937">
        <w:t>usr</w:t>
      </w:r>
      <w:proofErr w:type="spellEnd"/>
      <w:r w:rsidRPr="00790937">
        <w:t>/bin</w:t>
      </w:r>
    </w:p>
    <w:p w:rsidR="00790937" w:rsidRPr="00790937" w:rsidRDefault="00790937" w:rsidP="00790937">
      <w:pPr>
        <w:pStyle w:val="ad"/>
      </w:pPr>
      <w:r w:rsidRPr="00790937">
        <w:t>ln: creating symbolic link `/</w:t>
      </w:r>
      <w:proofErr w:type="spellStart"/>
      <w:r w:rsidRPr="00790937">
        <w:t>usr</w:t>
      </w:r>
      <w:proofErr w:type="spellEnd"/>
      <w:r w:rsidRPr="00790937">
        <w:t>/bin/</w:t>
      </w:r>
      <w:proofErr w:type="spellStart"/>
      <w:r w:rsidRPr="00790937">
        <w:t>sqlplus</w:t>
      </w:r>
      <w:proofErr w:type="spellEnd"/>
      <w:r w:rsidRPr="00790937">
        <w:t>': File exists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/]#</w:t>
      </w:r>
      <w:proofErr w:type="gramEnd"/>
      <w:r w:rsidRPr="00790937">
        <w:t xml:space="preserve"> </w:t>
      </w:r>
      <w:proofErr w:type="spellStart"/>
      <w:r w:rsidRPr="00790937">
        <w:t>su</w:t>
      </w:r>
      <w:proofErr w:type="spellEnd"/>
      <w:r w:rsidRPr="00790937">
        <w:t xml:space="preserve"> - root</w:t>
      </w:r>
    </w:p>
    <w:p w:rsidR="00790937" w:rsidRPr="00790937" w:rsidRDefault="00790937" w:rsidP="00790937">
      <w:pPr>
        <w:pStyle w:val="ad"/>
      </w:pPr>
      <w:r w:rsidRPr="00790937">
        <w:t xml:space="preserve">[root@64eda7bae81a </w:t>
      </w:r>
      <w:proofErr w:type="gramStart"/>
      <w:r w:rsidRPr="00790937">
        <w:t>~]#</w:t>
      </w:r>
      <w:proofErr w:type="gramEnd"/>
      <w:r w:rsidRPr="00790937">
        <w:t xml:space="preserve"> </w:t>
      </w:r>
      <w:proofErr w:type="spellStart"/>
      <w:r w:rsidRPr="00790937">
        <w:t>su</w:t>
      </w:r>
      <w:proofErr w:type="spellEnd"/>
      <w:r w:rsidRPr="00790937">
        <w:t xml:space="preserve"> root</w:t>
      </w:r>
    </w:p>
    <w:p w:rsidR="007C7313" w:rsidRPr="00790937" w:rsidRDefault="00790937" w:rsidP="007C7313">
      <w:pPr>
        <w:pStyle w:val="ad"/>
      </w:pPr>
      <w:r w:rsidRPr="00790937">
        <w:t xml:space="preserve">[root@64eda7bae81a </w:t>
      </w:r>
      <w:proofErr w:type="gramStart"/>
      <w:r w:rsidRPr="00790937">
        <w:t>~]#</w:t>
      </w:r>
      <w:proofErr w:type="gramEnd"/>
      <w:r w:rsidR="007C7313" w:rsidRPr="00790937">
        <w:t xml:space="preserve"> </w:t>
      </w:r>
      <w:proofErr w:type="spellStart"/>
      <w:r w:rsidR="007C7313" w:rsidRPr="00790937">
        <w:t>su</w:t>
      </w:r>
      <w:proofErr w:type="spellEnd"/>
      <w:r w:rsidR="007C7313" w:rsidRPr="00790937">
        <w:t xml:space="preserve"> oracle</w:t>
      </w:r>
    </w:p>
    <w:p w:rsidR="00790937" w:rsidRPr="00790937" w:rsidRDefault="007C7313" w:rsidP="007C7313">
      <w:pPr>
        <w:pStyle w:val="ad"/>
      </w:pPr>
      <w:r w:rsidRPr="00790937">
        <w:t xml:space="preserve"> </w:t>
      </w:r>
      <w:r w:rsidR="00790937" w:rsidRPr="00790937">
        <w:t xml:space="preserve">[oracle@64eda7bae81a </w:t>
      </w:r>
      <w:proofErr w:type="gramStart"/>
      <w:r w:rsidR="00790937" w:rsidRPr="00790937">
        <w:t>root]$</w:t>
      </w:r>
      <w:proofErr w:type="gramEnd"/>
      <w:r w:rsidR="00790937" w:rsidRPr="00790937">
        <w:t xml:space="preserve"> </w:t>
      </w:r>
      <w:proofErr w:type="spellStart"/>
      <w:r w:rsidR="00790937" w:rsidRPr="00790937">
        <w:t>sqlplus</w:t>
      </w:r>
      <w:proofErr w:type="spellEnd"/>
      <w:r w:rsidR="00790937" w:rsidRPr="00790937">
        <w:t xml:space="preserve"> /</w:t>
      </w:r>
      <w:proofErr w:type="spellStart"/>
      <w:r w:rsidR="00790937" w:rsidRPr="00790937">
        <w:t>nolog</w:t>
      </w:r>
      <w:proofErr w:type="spellEnd"/>
    </w:p>
    <w:p w:rsidR="00790937" w:rsidRPr="00790937" w:rsidRDefault="00790937" w:rsidP="00790937">
      <w:pPr>
        <w:pStyle w:val="ad"/>
      </w:pPr>
    </w:p>
    <w:p w:rsidR="00790937" w:rsidRPr="00790937" w:rsidRDefault="00790937" w:rsidP="00790937">
      <w:pPr>
        <w:pStyle w:val="ad"/>
      </w:pPr>
      <w:r w:rsidRPr="00790937">
        <w:t>SQL*Plus: Release 11.2.0.1.0 Production on Sat Mar 24 22:28:15 2018</w:t>
      </w:r>
    </w:p>
    <w:p w:rsidR="00790937" w:rsidRPr="00790937" w:rsidRDefault="00790937" w:rsidP="00790937">
      <w:pPr>
        <w:pStyle w:val="ad"/>
      </w:pPr>
    </w:p>
    <w:p w:rsidR="00790937" w:rsidRPr="00790937" w:rsidRDefault="00790937" w:rsidP="00790937">
      <w:pPr>
        <w:pStyle w:val="ad"/>
      </w:pPr>
      <w:r w:rsidRPr="00790937">
        <w:t>Copyright (c) 1982, 2009, Oracle.  All rights reserved.</w:t>
      </w:r>
    </w:p>
    <w:p w:rsidR="00790937" w:rsidRPr="00790937" w:rsidRDefault="00790937" w:rsidP="00790937">
      <w:pPr>
        <w:pStyle w:val="ad"/>
      </w:pPr>
    </w:p>
    <w:p w:rsidR="001A0CF5" w:rsidRPr="00790937" w:rsidRDefault="00790937" w:rsidP="00790937">
      <w:pPr>
        <w:pStyle w:val="ad"/>
      </w:pPr>
      <w:r w:rsidRPr="00790937">
        <w:t>SQL&gt;</w:t>
      </w:r>
    </w:p>
    <w:p w:rsidR="001A0CF5" w:rsidRDefault="001A0CF5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A0CF5" w:rsidRDefault="00CE1B3E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连接成功：</w:t>
      </w: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执行</w:t>
      </w:r>
    </w:p>
    <w:p w:rsidR="001B0FE7" w:rsidRPr="001B0FE7" w:rsidRDefault="001B0FE7" w:rsidP="001B0FE7">
      <w:pPr>
        <w:pStyle w:val="ad"/>
      </w:pPr>
      <w:r w:rsidRPr="001B0FE7">
        <w:rPr>
          <w:rFonts w:hint="eastAsia"/>
        </w:rPr>
        <w:t xml:space="preserve">conn /as </w:t>
      </w:r>
      <w:proofErr w:type="spellStart"/>
      <w:r w:rsidRPr="001B0FE7">
        <w:rPr>
          <w:rFonts w:hint="eastAsia"/>
        </w:rPr>
        <w:t>sysdba</w:t>
      </w:r>
      <w:proofErr w:type="spellEnd"/>
    </w:p>
    <w:p w:rsidR="004077C3" w:rsidRDefault="004077C3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执行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sql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创建用户</w:t>
      </w:r>
    </w:p>
    <w:p w:rsidR="001B0FE7" w:rsidRPr="001B0FE7" w:rsidRDefault="001B0FE7" w:rsidP="001B0FE7">
      <w:pPr>
        <w:pStyle w:val="ad"/>
      </w:pPr>
      <w:r w:rsidRPr="001B0FE7">
        <w:t>alter user system identified by oracle;</w:t>
      </w:r>
    </w:p>
    <w:p w:rsidR="001B0FE7" w:rsidRPr="001B0FE7" w:rsidRDefault="001B0FE7" w:rsidP="001B0FE7">
      <w:pPr>
        <w:pStyle w:val="ad"/>
      </w:pPr>
      <w:r w:rsidRPr="001B0FE7">
        <w:t>alter user sys identified by oracle;</w:t>
      </w:r>
    </w:p>
    <w:p w:rsidR="001B0FE7" w:rsidRPr="001B0FE7" w:rsidRDefault="001B0FE7" w:rsidP="001B0FE7">
      <w:pPr>
        <w:pStyle w:val="ad"/>
      </w:pPr>
      <w:r w:rsidRPr="001B0FE7">
        <w:t>ALTER PROFILE DEFAULT LIMIT PASSWORD_LIFE_TIME UNLIMITED;</w:t>
      </w: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F3984" w:rsidRDefault="002F3984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操作截图</w:t>
      </w:r>
    </w:p>
    <w:p w:rsidR="002F3984" w:rsidRDefault="002F3984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70E42E9D" wp14:editId="54A96ED5">
            <wp:extent cx="6873836" cy="39475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客户端进行连接</w:t>
      </w:r>
    </w:p>
    <w:p w:rsidR="001B0FE7" w:rsidRDefault="002F3984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3FDA80F" wp14:editId="38D63CF5">
            <wp:extent cx="4564776" cy="515918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594F5B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远程连接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sql</w:t>
      </w:r>
      <w:r>
        <w:rPr>
          <w:rFonts w:ascii="微软雅黑" w:eastAsia="微软雅黑" w:hAnsi="微软雅黑"/>
          <w:color w:val="4F4F4F"/>
          <w:shd w:val="clear" w:color="auto" w:fill="FFFFFF"/>
        </w:rPr>
        <w:t>plus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命令：</w:t>
      </w:r>
    </w:p>
    <w:p w:rsidR="00330139" w:rsidRDefault="00330139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330139" w:rsidRDefault="00330139" w:rsidP="006A4AFC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资料来源： </w:t>
      </w:r>
      <w:hyperlink r:id="rId13" w:history="1">
        <w:r w:rsidR="00172552" w:rsidRPr="008C0911">
          <w:rPr>
            <w:rStyle w:val="a5"/>
            <w:rFonts w:ascii="微软雅黑" w:eastAsia="微软雅黑" w:hAnsi="微软雅黑"/>
            <w:shd w:val="clear" w:color="auto" w:fill="FFFFFF"/>
          </w:rPr>
          <w:t>https://blog.csdn.net/z69183787/article/details/22690123</w:t>
        </w:r>
      </w:hyperlink>
      <w:r w:rsidR="00172552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:rsidR="00330139" w:rsidRPr="00330139" w:rsidRDefault="00330139" w:rsidP="0033013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proofErr w:type="spellStart"/>
      <w:r w:rsidRPr="00330139">
        <w:rPr>
          <w:rFonts w:ascii="微软雅黑" w:eastAsia="微软雅黑" w:hAnsi="微软雅黑" w:hint="eastAsia"/>
          <w:color w:val="4F4F4F"/>
          <w:shd w:val="clear" w:color="auto" w:fill="FFFFFF"/>
        </w:rPr>
        <w:t>sqlplus</w:t>
      </w:r>
      <w:proofErr w:type="spellEnd"/>
      <w:r w:rsidRPr="0033013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用户名/密码@192.168.208.120:1521/</w:t>
      </w:r>
      <w:proofErr w:type="spellStart"/>
      <w:r w:rsidRPr="00330139">
        <w:rPr>
          <w:rFonts w:ascii="微软雅黑" w:eastAsia="微软雅黑" w:hAnsi="微软雅黑" w:hint="eastAsia"/>
          <w:color w:val="4F4F4F"/>
          <w:shd w:val="clear" w:color="auto" w:fill="FFFFFF"/>
        </w:rPr>
        <w:t>orcl</w:t>
      </w:r>
      <w:proofErr w:type="spellEnd"/>
    </w:p>
    <w:p w:rsidR="00330139" w:rsidRPr="00330139" w:rsidRDefault="00330139" w:rsidP="0033013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33013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　　没有意外的话连接成功。</w:t>
      </w:r>
    </w:p>
    <w:p w:rsidR="00330139" w:rsidRDefault="00330139" w:rsidP="00330139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 w:rsidRPr="0033013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　　如果上述方法试验没有成功，用下面的方式最直接了</w:t>
      </w:r>
    </w:p>
    <w:p w:rsidR="00594F5B" w:rsidRDefault="00594F5B" w:rsidP="006A4AFC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bookmarkStart w:id="0" w:name="_GoBack"/>
      <w:bookmarkEnd w:id="0"/>
    </w:p>
    <w:p w:rsidR="001B0FE7" w:rsidRDefault="00594F5B" w:rsidP="009529E7">
      <w:pPr>
        <w:pStyle w:val="ad"/>
        <w:rPr>
          <w:shd w:val="clear" w:color="auto" w:fill="FFFFFF"/>
        </w:rPr>
      </w:pPr>
      <w:proofErr w:type="spellStart"/>
      <w:r w:rsidRPr="00594F5B">
        <w:rPr>
          <w:shd w:val="clear" w:color="auto" w:fill="FFFFFF"/>
        </w:rPr>
        <w:t>sqlplus</w:t>
      </w:r>
      <w:proofErr w:type="spellEnd"/>
      <w:r w:rsidRPr="00594F5B">
        <w:rPr>
          <w:shd w:val="clear" w:color="auto" w:fill="FFFFFF"/>
        </w:rPr>
        <w:t xml:space="preserve"> system/oracle@192.168.2.138:1521/</w:t>
      </w:r>
      <w:proofErr w:type="spellStart"/>
      <w:r w:rsidRPr="00594F5B">
        <w:rPr>
          <w:shd w:val="clear" w:color="auto" w:fill="FFFFFF"/>
        </w:rPr>
        <w:t>helowin</w:t>
      </w:r>
      <w:proofErr w:type="spellEnd"/>
    </w:p>
    <w:p w:rsidR="001B0FE7" w:rsidRDefault="00330139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155AAA4E" wp14:editId="13629C57">
            <wp:extent cx="6800000" cy="256190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1B0FE7" w:rsidRPr="006A4AFC" w:rsidRDefault="001B0FE7" w:rsidP="006A4AFC">
      <w:pPr>
        <w:rPr>
          <w:rFonts w:ascii="微软雅黑" w:eastAsia="微软雅黑" w:hAnsi="微软雅黑"/>
          <w:color w:val="4F4F4F"/>
          <w:shd w:val="clear" w:color="auto" w:fill="FFFFFF"/>
        </w:rPr>
      </w:pPr>
    </w:p>
    <w:sectPr w:rsidR="001B0FE7" w:rsidRPr="006A4AFC">
      <w:headerReference w:type="default" r:id="rId15"/>
      <w:footerReference w:type="default" r:id="rId16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323" w:rsidRDefault="004C6323">
      <w:pPr>
        <w:spacing w:line="240" w:lineRule="auto"/>
      </w:pPr>
      <w:r>
        <w:separator/>
      </w:r>
    </w:p>
  </w:endnote>
  <w:endnote w:type="continuationSeparator" w:id="0">
    <w:p w:rsidR="004C6323" w:rsidRDefault="004C6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AA358E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59264" behindDoc="1" locked="0" layoutInCell="1" allowOverlap="1" wp14:anchorId="0CE4CBDA" wp14:editId="406D16A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323" w:rsidRDefault="004C6323">
      <w:pPr>
        <w:spacing w:line="240" w:lineRule="auto"/>
      </w:pPr>
      <w:r>
        <w:separator/>
      </w:r>
    </w:p>
  </w:footnote>
  <w:footnote w:type="continuationSeparator" w:id="0">
    <w:p w:rsidR="004C6323" w:rsidRDefault="004C6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AA358E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4BE04DD" wp14:editId="48CD73EB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3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5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14"/>
  </w:num>
  <w:num w:numId="11">
    <w:abstractNumId w:val="13"/>
  </w:num>
  <w:num w:numId="12">
    <w:abstractNumId w:val="6"/>
  </w:num>
  <w:num w:numId="13">
    <w:abstractNumId w:val="3"/>
  </w:num>
  <w:num w:numId="14">
    <w:abstractNumId w:val="2"/>
  </w:num>
  <w:num w:numId="15">
    <w:abstractNumId w:val="17"/>
  </w:num>
  <w:num w:numId="16">
    <w:abstractNumId w:val="9"/>
  </w:num>
  <w:num w:numId="17">
    <w:abstractNumId w:val="9"/>
  </w:num>
  <w:num w:numId="18">
    <w:abstractNumId w:val="0"/>
  </w:num>
  <w:num w:numId="19">
    <w:abstractNumId w:val="16"/>
  </w:num>
  <w:num w:numId="20">
    <w:abstractNumId w:val="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84663"/>
    <w:rsid w:val="000860F2"/>
    <w:rsid w:val="00096E46"/>
    <w:rsid w:val="000970B5"/>
    <w:rsid w:val="000B20AC"/>
    <w:rsid w:val="000C0F9B"/>
    <w:rsid w:val="000C4BD0"/>
    <w:rsid w:val="000D3A28"/>
    <w:rsid w:val="000F5524"/>
    <w:rsid w:val="00153CCD"/>
    <w:rsid w:val="00172552"/>
    <w:rsid w:val="00172A27"/>
    <w:rsid w:val="001826F6"/>
    <w:rsid w:val="00194EE9"/>
    <w:rsid w:val="00197B14"/>
    <w:rsid w:val="001A0CF5"/>
    <w:rsid w:val="001A3D8C"/>
    <w:rsid w:val="001B0FE7"/>
    <w:rsid w:val="001B30F3"/>
    <w:rsid w:val="001B331B"/>
    <w:rsid w:val="0022526B"/>
    <w:rsid w:val="00247879"/>
    <w:rsid w:val="00260ED4"/>
    <w:rsid w:val="00270143"/>
    <w:rsid w:val="00271188"/>
    <w:rsid w:val="00283298"/>
    <w:rsid w:val="002C4F34"/>
    <w:rsid w:val="002E2650"/>
    <w:rsid w:val="002E7452"/>
    <w:rsid w:val="002F3984"/>
    <w:rsid w:val="00330139"/>
    <w:rsid w:val="00336635"/>
    <w:rsid w:val="00347CFE"/>
    <w:rsid w:val="0036053C"/>
    <w:rsid w:val="003A2F54"/>
    <w:rsid w:val="003B4957"/>
    <w:rsid w:val="003F28E8"/>
    <w:rsid w:val="00400EF1"/>
    <w:rsid w:val="004077C3"/>
    <w:rsid w:val="00422E90"/>
    <w:rsid w:val="0043264D"/>
    <w:rsid w:val="00470286"/>
    <w:rsid w:val="00476EB2"/>
    <w:rsid w:val="004A4134"/>
    <w:rsid w:val="004C6323"/>
    <w:rsid w:val="004D4AA8"/>
    <w:rsid w:val="004E0453"/>
    <w:rsid w:val="004E1468"/>
    <w:rsid w:val="00520923"/>
    <w:rsid w:val="00594F5B"/>
    <w:rsid w:val="005A79C9"/>
    <w:rsid w:val="005B574D"/>
    <w:rsid w:val="0062049C"/>
    <w:rsid w:val="006378ED"/>
    <w:rsid w:val="006406A9"/>
    <w:rsid w:val="006462F3"/>
    <w:rsid w:val="00687FD1"/>
    <w:rsid w:val="006A4AFC"/>
    <w:rsid w:val="006F4BD1"/>
    <w:rsid w:val="00743CA5"/>
    <w:rsid w:val="00762253"/>
    <w:rsid w:val="00790937"/>
    <w:rsid w:val="007C7313"/>
    <w:rsid w:val="008C2447"/>
    <w:rsid w:val="008E4314"/>
    <w:rsid w:val="008F04CE"/>
    <w:rsid w:val="008F7595"/>
    <w:rsid w:val="00906857"/>
    <w:rsid w:val="00907E31"/>
    <w:rsid w:val="0094259D"/>
    <w:rsid w:val="009529E7"/>
    <w:rsid w:val="00967F7C"/>
    <w:rsid w:val="009A4BEE"/>
    <w:rsid w:val="009A6999"/>
    <w:rsid w:val="009D5407"/>
    <w:rsid w:val="00A03C3D"/>
    <w:rsid w:val="00A85BC5"/>
    <w:rsid w:val="00AA358E"/>
    <w:rsid w:val="00AF26E3"/>
    <w:rsid w:val="00B24134"/>
    <w:rsid w:val="00B344F9"/>
    <w:rsid w:val="00B4520E"/>
    <w:rsid w:val="00B618BD"/>
    <w:rsid w:val="00BA3829"/>
    <w:rsid w:val="00BC02A6"/>
    <w:rsid w:val="00BF3585"/>
    <w:rsid w:val="00BF52E4"/>
    <w:rsid w:val="00C12633"/>
    <w:rsid w:val="00CC6578"/>
    <w:rsid w:val="00CE1B3E"/>
    <w:rsid w:val="00D10FA3"/>
    <w:rsid w:val="00D47071"/>
    <w:rsid w:val="00D56B25"/>
    <w:rsid w:val="00D74B94"/>
    <w:rsid w:val="00D8002D"/>
    <w:rsid w:val="00D87B10"/>
    <w:rsid w:val="00DA160A"/>
    <w:rsid w:val="00DA2897"/>
    <w:rsid w:val="00DD0078"/>
    <w:rsid w:val="00E34119"/>
    <w:rsid w:val="00E56B12"/>
    <w:rsid w:val="00E849F4"/>
    <w:rsid w:val="00E91094"/>
    <w:rsid w:val="00EB3F4E"/>
    <w:rsid w:val="00ED6406"/>
    <w:rsid w:val="00F30F8A"/>
    <w:rsid w:val="00F95971"/>
    <w:rsid w:val="00FC059D"/>
    <w:rsid w:val="00FD1185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7CD76E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9D5407"/>
    <w:rPr>
      <w:color w:val="808080"/>
      <w:shd w:val="clear" w:color="auto" w:fill="E6E6E6"/>
    </w:rPr>
  </w:style>
  <w:style w:type="character" w:styleId="af5">
    <w:name w:val="FollowedHyperlink"/>
    <w:basedOn w:val="a0"/>
    <w:semiHidden/>
    <w:unhideWhenUsed/>
    <w:rsid w:val="00EB3F4E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semiHidden/>
    <w:unhideWhenUsed/>
    <w:rsid w:val="007C7313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z69183787/article/details/2269012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blog.csdn.net/zwx521515/article/details/77982884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278A6-7BF8-4586-B330-ACB0FFB9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307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liuwei</cp:lastModifiedBy>
  <cp:revision>54</cp:revision>
  <dcterms:created xsi:type="dcterms:W3CDTF">2017-04-18T13:28:00Z</dcterms:created>
  <dcterms:modified xsi:type="dcterms:W3CDTF">2018-05-27T10:12:00Z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