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9D4" w:rsidRDefault="004F4760" w:rsidP="004D1389">
      <w:r>
        <w:t>资料来源：</w:t>
      </w:r>
      <w:r>
        <w:rPr>
          <w:rFonts w:hint="eastAsia"/>
        </w:rPr>
        <w:t xml:space="preserve"> </w:t>
      </w:r>
      <w:hyperlink r:id="rId9" w:history="1">
        <w:r w:rsidRPr="00784B4C">
          <w:rPr>
            <w:rStyle w:val="a5"/>
          </w:rPr>
          <w:t>https://zhidao.baidu.com/question/551264324.html</w:t>
        </w:r>
      </w:hyperlink>
      <w:r>
        <w:t xml:space="preserve"> </w:t>
      </w:r>
    </w:p>
    <w:p w:rsidR="004F4760" w:rsidRDefault="004F4760" w:rsidP="004D1389"/>
    <w:p w:rsidR="004F4760" w:rsidRDefault="004F4760" w:rsidP="004D1389"/>
    <w:p w:rsidR="004F4760" w:rsidRDefault="00FD1BA5" w:rsidP="00B206CA">
      <w:pPr>
        <w:pStyle w:val="1"/>
      </w:pPr>
      <w:r>
        <w:t>O</w:t>
      </w:r>
      <w:r>
        <w:rPr>
          <w:rFonts w:hint="eastAsia"/>
        </w:rPr>
        <w:t>racle</w:t>
      </w:r>
      <w:r>
        <w:t xml:space="preserve"> </w:t>
      </w:r>
      <w:proofErr w:type="gramStart"/>
      <w:r>
        <w:t>锁表以后</w:t>
      </w:r>
      <w:proofErr w:type="gramEnd"/>
      <w:r>
        <w:t>，无法进行更新操作</w:t>
      </w:r>
    </w:p>
    <w:p w:rsidR="00FD1BA5" w:rsidRDefault="00FD1BA5" w:rsidP="004D1389"/>
    <w:p w:rsidR="00B26273" w:rsidRDefault="00B26273" w:rsidP="004D1389">
      <w:r>
        <w:rPr>
          <w:rFonts w:hint="eastAsia"/>
        </w:rPr>
        <w:t>1</w:t>
      </w:r>
      <w:r>
        <w:t xml:space="preserve"> </w:t>
      </w:r>
      <w:r>
        <w:t>查询被锁</w:t>
      </w:r>
      <w:r>
        <w:rPr>
          <w:rFonts w:hint="eastAsia"/>
        </w:rPr>
        <w:t xml:space="preserve">  </w:t>
      </w:r>
      <w:r>
        <w:t>表格</w:t>
      </w:r>
      <w:r>
        <w:rPr>
          <w:rFonts w:hint="eastAsia"/>
        </w:rPr>
        <w:t xml:space="preserve"> </w:t>
      </w:r>
      <w:r>
        <w:t>相关参数</w:t>
      </w:r>
      <w:r>
        <w:rPr>
          <w:rFonts w:hint="eastAsia"/>
        </w:rPr>
        <w:t xml:space="preserve"> </w:t>
      </w:r>
    </w:p>
    <w:p w:rsidR="00B26273" w:rsidRDefault="00B26273" w:rsidP="00B26273">
      <w:pPr>
        <w:pStyle w:val="af4"/>
        <w:rPr>
          <w:highlight w:val="white"/>
        </w:rPr>
      </w:pP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object_</w:t>
      </w:r>
      <w:proofErr w:type="gramStart"/>
      <w:r>
        <w:rPr>
          <w:highlight w:val="white"/>
        </w:rPr>
        <w:t>name,machine</w:t>
      </w:r>
      <w:proofErr w:type="gramEnd"/>
      <w:r>
        <w:rPr>
          <w:highlight w:val="white"/>
        </w:rPr>
        <w:t>,s.sid,s.serial</w:t>
      </w:r>
      <w:proofErr w:type="spellEnd"/>
      <w:r>
        <w:rPr>
          <w:highlight w:val="white"/>
        </w:rPr>
        <w:t>#</w:t>
      </w:r>
    </w:p>
    <w:p w:rsidR="00B26273" w:rsidRDefault="00B26273" w:rsidP="00B26273">
      <w:pPr>
        <w:pStyle w:val="af4"/>
        <w:rPr>
          <w:highlight w:val="white"/>
        </w:rPr>
      </w:pPr>
      <w:r>
        <w:rPr>
          <w:color w:val="008080"/>
          <w:highlight w:val="white"/>
        </w:rPr>
        <w:t>from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v$locked_object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l,dba</w:t>
      </w:r>
      <w:proofErr w:type="gramEnd"/>
      <w:r>
        <w:rPr>
          <w:highlight w:val="white"/>
        </w:rPr>
        <w:t>_objects</w:t>
      </w:r>
      <w:proofErr w:type="spellEnd"/>
      <w:r>
        <w:rPr>
          <w:highlight w:val="white"/>
        </w:rPr>
        <w:t xml:space="preserve"> o ,</w:t>
      </w:r>
      <w:proofErr w:type="spellStart"/>
      <w:r>
        <w:rPr>
          <w:highlight w:val="white"/>
        </w:rPr>
        <w:t>v$session</w:t>
      </w:r>
      <w:proofErr w:type="spellEnd"/>
      <w:r>
        <w:rPr>
          <w:highlight w:val="white"/>
        </w:rPr>
        <w:t xml:space="preserve"> s</w:t>
      </w:r>
    </w:p>
    <w:p w:rsidR="00FD1BA5" w:rsidRDefault="00B26273" w:rsidP="00B26273">
      <w:pPr>
        <w:pStyle w:val="af4"/>
      </w:pP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l.object_id</w:t>
      </w:r>
      <w:proofErr w:type="spellEnd"/>
      <w:r>
        <w:rPr>
          <w:highlight w:val="white"/>
        </w:rPr>
        <w:t xml:space="preserve">　</w:t>
      </w:r>
      <w:r>
        <w:rPr>
          <w:highlight w:val="white"/>
        </w:rPr>
        <w:t>=</w:t>
      </w:r>
      <w:r>
        <w:rPr>
          <w:highlight w:val="white"/>
        </w:rPr>
        <w:t xml:space="preserve">　</w:t>
      </w:r>
      <w:proofErr w:type="spellStart"/>
      <w:r>
        <w:rPr>
          <w:highlight w:val="white"/>
        </w:rPr>
        <w:t>o.object_id</w:t>
      </w:r>
      <w:proofErr w:type="spellEnd"/>
      <w:r>
        <w:rPr>
          <w:highlight w:val="white"/>
        </w:rPr>
        <w:t xml:space="preserve">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l.session</w:t>
      </w:r>
      <w:proofErr w:type="gramEnd"/>
      <w:r>
        <w:rPr>
          <w:highlight w:val="white"/>
        </w:rPr>
        <w:t>_id</w:t>
      </w:r>
      <w:proofErr w:type="spellEnd"/>
      <w:r>
        <w:rPr>
          <w:highlight w:val="white"/>
        </w:rPr>
        <w:t>=</w:t>
      </w:r>
      <w:proofErr w:type="spellStart"/>
      <w:r>
        <w:rPr>
          <w:highlight w:val="white"/>
        </w:rPr>
        <w:t>s.sid</w:t>
      </w:r>
      <w:proofErr w:type="spellEnd"/>
      <w:r>
        <w:rPr>
          <w:highlight w:val="white"/>
        </w:rPr>
        <w:t>;</w:t>
      </w:r>
    </w:p>
    <w:p w:rsidR="004F4760" w:rsidRDefault="004F4760" w:rsidP="004D1389"/>
    <w:p w:rsidR="004F4760" w:rsidRDefault="00B26273" w:rsidP="004D1389">
      <w:r>
        <w:rPr>
          <w:noProof/>
        </w:rPr>
        <w:drawing>
          <wp:inline distT="0" distB="0" distL="0" distR="0" wp14:anchorId="28C8E26D" wp14:editId="5912F2B0">
            <wp:extent cx="8895238" cy="309523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5238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60" w:rsidRDefault="004F4760" w:rsidP="004D1389"/>
    <w:p w:rsidR="00B26273" w:rsidRDefault="00B26273" w:rsidP="004D1389">
      <w:r>
        <w:t>根据</w:t>
      </w:r>
      <w:proofErr w:type="spellStart"/>
      <w:r>
        <w:t>sid</w:t>
      </w:r>
      <w:proofErr w:type="spellEnd"/>
      <w:r>
        <w:t xml:space="preserve"> </w:t>
      </w:r>
      <w:r>
        <w:t>和</w:t>
      </w:r>
      <w:r>
        <w:rPr>
          <w:rFonts w:hint="eastAsia"/>
        </w:rPr>
        <w:t xml:space="preserve"> </w:t>
      </w:r>
      <w:r>
        <w:t xml:space="preserve">serial </w:t>
      </w:r>
      <w:r>
        <w:t>值杀死进程</w:t>
      </w:r>
      <w:r>
        <w:rPr>
          <w:rFonts w:hint="eastAsia"/>
        </w:rPr>
        <w:t xml:space="preserve"> </w:t>
      </w:r>
      <w:r>
        <w:t>。释放</w:t>
      </w:r>
    </w:p>
    <w:p w:rsidR="00733386" w:rsidRDefault="00733386" w:rsidP="004D1389">
      <w:r>
        <w:rPr>
          <w:rFonts w:hint="eastAsia"/>
        </w:rPr>
        <w:t>2</w:t>
      </w:r>
      <w:r>
        <w:t xml:space="preserve"> </w:t>
      </w:r>
      <w:proofErr w:type="spellStart"/>
      <w:r w:rsidR="00B26273">
        <w:t>sql</w:t>
      </w:r>
      <w:proofErr w:type="spellEnd"/>
      <w:r w:rsidR="00B26273">
        <w:t xml:space="preserve"> </w:t>
      </w:r>
      <w:r w:rsidR="00B26273">
        <w:t>相应修改</w:t>
      </w:r>
      <w:proofErr w:type="spellStart"/>
      <w:r w:rsidR="00B26273">
        <w:t>sid</w:t>
      </w:r>
      <w:proofErr w:type="spellEnd"/>
      <w:r w:rsidR="00B26273">
        <w:t xml:space="preserve"> </w:t>
      </w:r>
      <w:r w:rsidR="00B26273">
        <w:t>和</w:t>
      </w:r>
      <w:r w:rsidR="00B26273">
        <w:t xml:space="preserve">serial </w:t>
      </w:r>
      <w:r w:rsidR="00B26273">
        <w:t>的值</w:t>
      </w:r>
    </w:p>
    <w:p w:rsidR="004F4760" w:rsidRDefault="00B26273" w:rsidP="00B26273">
      <w:pPr>
        <w:pStyle w:val="af4"/>
      </w:pPr>
      <w:r>
        <w:rPr>
          <w:highlight w:val="white"/>
        </w:rPr>
        <w:t>alter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system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kill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session</w:t>
      </w:r>
      <w:r>
        <w:rPr>
          <w:color w:val="000080"/>
          <w:highlight w:val="white"/>
        </w:rPr>
        <w:t xml:space="preserve"> </w:t>
      </w:r>
      <w:r>
        <w:rPr>
          <w:color w:val="0000FF"/>
          <w:highlight w:val="white"/>
        </w:rPr>
        <w:t>'963,58683'</w:t>
      </w:r>
      <w:r>
        <w:rPr>
          <w:color w:val="000080"/>
          <w:highlight w:val="white"/>
        </w:rPr>
        <w:t>;</w:t>
      </w:r>
    </w:p>
    <w:p w:rsidR="004F4760" w:rsidRDefault="004F4760" w:rsidP="004D1389"/>
    <w:p w:rsidR="004F4760" w:rsidRDefault="004F4760" w:rsidP="004D1389"/>
    <w:p w:rsidR="004F4760" w:rsidRDefault="00B206CA" w:rsidP="00B206CA">
      <w:pPr>
        <w:pStyle w:val="1"/>
      </w:pPr>
      <w:r>
        <w:rPr>
          <w:rFonts w:hint="eastAsia"/>
        </w:rPr>
        <w:t>数据恢复</w:t>
      </w:r>
    </w:p>
    <w:p w:rsidR="00B206CA" w:rsidRDefault="00B206CA" w:rsidP="00B206CA">
      <w:r>
        <w:rPr>
          <w:rFonts w:hint="eastAsia"/>
        </w:rPr>
        <w:t>资料来源：</w:t>
      </w:r>
      <w:r>
        <w:rPr>
          <w:rFonts w:hint="eastAsia"/>
        </w:rPr>
        <w:t xml:space="preserve"> </w:t>
      </w:r>
      <w:hyperlink r:id="rId11" w:history="1">
        <w:r w:rsidRPr="00A81743">
          <w:rPr>
            <w:rStyle w:val="a5"/>
          </w:rPr>
          <w:t>https://www.cnblogs.com/chaizp/p/5192522.html</w:t>
        </w:r>
      </w:hyperlink>
      <w:r>
        <w:t xml:space="preserve"> </w:t>
      </w:r>
    </w:p>
    <w:p w:rsidR="00B206CA" w:rsidRDefault="00B206CA" w:rsidP="00B206CA"/>
    <w:p w:rsidR="00795922" w:rsidRDefault="00795922" w:rsidP="00B206CA"/>
    <w:p w:rsidR="00795922" w:rsidRDefault="00795922" w:rsidP="00795922">
      <w:pPr>
        <w:pStyle w:val="2"/>
        <w:rPr>
          <w:rFonts w:hint="eastAsia"/>
        </w:rPr>
      </w:pPr>
      <w:r>
        <w:rPr>
          <w:rFonts w:hint="eastAsia"/>
        </w:rPr>
        <w:t>恢复</w:t>
      </w:r>
      <w:r>
        <w:rPr>
          <w:rFonts w:hint="eastAsia"/>
        </w:rPr>
        <w:t xml:space="preserve"> </w:t>
      </w:r>
      <w:r>
        <w:rPr>
          <w:rFonts w:hint="eastAsia"/>
        </w:rPr>
        <w:t>删除的数据</w:t>
      </w:r>
    </w:p>
    <w:p w:rsidR="00B206CA" w:rsidRDefault="00B206CA" w:rsidP="00B206CA">
      <w:r>
        <w:rPr>
          <w:rFonts w:hint="eastAsia"/>
        </w:rPr>
        <w:t>第二种：利用</w:t>
      </w:r>
      <w:proofErr w:type="spellStart"/>
      <w:r>
        <w:rPr>
          <w:rFonts w:hint="eastAsia"/>
        </w:rPr>
        <w:t>ORacle</w:t>
      </w:r>
      <w:proofErr w:type="spellEnd"/>
      <w:r>
        <w:rPr>
          <w:rFonts w:hint="eastAsia"/>
        </w:rPr>
        <w:t>的快照进行查找某个时间点的数据</w:t>
      </w:r>
    </w:p>
    <w:p w:rsidR="00B206CA" w:rsidRDefault="00B206CA" w:rsidP="00B206CA">
      <w:r>
        <w:t xml:space="preserve">select * from </w:t>
      </w:r>
      <w:proofErr w:type="spellStart"/>
      <w:r>
        <w:t>tableName</w:t>
      </w:r>
      <w:proofErr w:type="spellEnd"/>
      <w:r>
        <w:t xml:space="preserve"> AS OF </w:t>
      </w:r>
      <w:proofErr w:type="gramStart"/>
      <w:r>
        <w:t>TIMESTAMP  (</w:t>
      </w:r>
      <w:proofErr w:type="gramEnd"/>
      <w:r>
        <w:t>SYSTIMESTAMP - INTERVAL '100' MINUTE)</w:t>
      </w:r>
    </w:p>
    <w:p w:rsidR="00B206CA" w:rsidRDefault="00B206CA" w:rsidP="00B206CA"/>
    <w:p w:rsidR="00B206CA" w:rsidRDefault="00B206CA" w:rsidP="00B206CA">
      <w:r>
        <w:rPr>
          <w:rFonts w:hint="eastAsia"/>
        </w:rPr>
        <w:t>或</w:t>
      </w:r>
    </w:p>
    <w:p w:rsidR="00B206CA" w:rsidRDefault="00B206CA" w:rsidP="00B206CA"/>
    <w:p w:rsidR="00B206CA" w:rsidRDefault="00B206CA" w:rsidP="00B206CA">
      <w:r>
        <w:t xml:space="preserve">select * from </w:t>
      </w:r>
      <w:proofErr w:type="spellStart"/>
      <w:r>
        <w:t>tableName</w:t>
      </w:r>
      <w:proofErr w:type="spellEnd"/>
      <w:r>
        <w:t xml:space="preserve"> as of timestamp </w:t>
      </w:r>
      <w:proofErr w:type="spellStart"/>
      <w:r>
        <w:t>to_</w:t>
      </w:r>
      <w:proofErr w:type="gramStart"/>
      <w:r>
        <w:t>timestamp</w:t>
      </w:r>
      <w:proofErr w:type="spellEnd"/>
      <w:r>
        <w:t>(</w:t>
      </w:r>
      <w:proofErr w:type="gramEnd"/>
      <w:r>
        <w:t>'2011-05-21 11:40:00','YYYY-MM-DD HH24:MI:SS');</w:t>
      </w:r>
    </w:p>
    <w:p w:rsidR="00B206CA" w:rsidRDefault="00B206CA" w:rsidP="00B206CA"/>
    <w:p w:rsidR="004F4760" w:rsidRDefault="00B206CA" w:rsidP="00B206CA">
      <w:r>
        <w:rPr>
          <w:rFonts w:hint="eastAsia"/>
        </w:rPr>
        <w:t>这样可以查询到指定的时间段的数据，再把查询到的数据复制到原来的表中。</w:t>
      </w:r>
    </w:p>
    <w:p w:rsidR="004F4760" w:rsidRDefault="004F4760" w:rsidP="004D1389"/>
    <w:p w:rsidR="00795922" w:rsidRDefault="00795922" w:rsidP="00795922">
      <w:r>
        <w:rPr>
          <w:rFonts w:hint="eastAsia"/>
        </w:rPr>
        <w:t>资料来源：</w:t>
      </w:r>
      <w:r>
        <w:rPr>
          <w:rFonts w:hint="eastAsia"/>
        </w:rPr>
        <w:t xml:space="preserve"> </w:t>
      </w:r>
      <w:hyperlink r:id="rId12" w:history="1">
        <w:r w:rsidRPr="002270FE">
          <w:rPr>
            <w:rStyle w:val="a5"/>
          </w:rPr>
          <w:t>https://blog.csdn.net/shiyu1157758655/article/details/79578009</w:t>
        </w:r>
      </w:hyperlink>
      <w:r>
        <w:t xml:space="preserve"> </w:t>
      </w:r>
    </w:p>
    <w:p w:rsidR="00795922" w:rsidRDefault="00795922" w:rsidP="00795922"/>
    <w:p w:rsidR="00795922" w:rsidRDefault="00795922" w:rsidP="00795922"/>
    <w:p w:rsidR="00795922" w:rsidRDefault="00795922" w:rsidP="00795922"/>
    <w:p w:rsidR="00795922" w:rsidRDefault="00795922" w:rsidP="00795922">
      <w:pPr>
        <w:pStyle w:val="2"/>
        <w:rPr>
          <w:rFonts w:hint="eastAsia"/>
        </w:rPr>
      </w:pPr>
      <w:r>
        <w:rPr>
          <w:rFonts w:hint="eastAsia"/>
        </w:rPr>
        <w:t>恢复表</w:t>
      </w:r>
      <w:bookmarkStart w:id="0" w:name="_GoBack"/>
      <w:bookmarkEnd w:id="0"/>
    </w:p>
    <w:p w:rsidR="00795922" w:rsidRDefault="00795922" w:rsidP="00795922"/>
    <w:p w:rsidR="00795922" w:rsidRDefault="00795922" w:rsidP="00795922">
      <w:pPr>
        <w:pStyle w:val="aa"/>
        <w:numPr>
          <w:ilvl w:val="0"/>
          <w:numId w:val="22"/>
        </w:numPr>
        <w:ind w:firstLineChars="0"/>
      </w:pPr>
      <w:r w:rsidRPr="00AF6091">
        <w:rPr>
          <w:rFonts w:ascii="Arial" w:hAnsi="Arial" w:cs="Arial"/>
          <w:color w:val="333333"/>
          <w:sz w:val="21"/>
          <w:szCs w:val="21"/>
          <w:shd w:val="clear" w:color="auto" w:fill="FFFFFF"/>
        </w:rPr>
        <w:t>删除表后，可以采用如下操作：在</w:t>
      </w:r>
      <w:r w:rsidRPr="00AF609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F6091">
        <w:rPr>
          <w:rFonts w:ascii="Arial" w:hAnsi="Arial" w:cs="Arial"/>
          <w:color w:val="333333"/>
          <w:sz w:val="21"/>
          <w:szCs w:val="21"/>
          <w:shd w:val="clear" w:color="auto" w:fill="FFFFFF"/>
        </w:rPr>
        <w:t>查询表</w:t>
      </w:r>
      <w:proofErr w:type="spellStart"/>
      <w:r w:rsidRPr="00AF6091">
        <w:rPr>
          <w:rFonts w:ascii="Arial" w:hAnsi="Arial" w:cs="Arial"/>
          <w:color w:val="333333"/>
          <w:sz w:val="21"/>
          <w:szCs w:val="21"/>
          <w:shd w:val="clear" w:color="auto" w:fill="FFFFFF"/>
        </w:rPr>
        <w:t>user_recyclebin</w:t>
      </w:r>
      <w:proofErr w:type="spellEnd"/>
      <w:r w:rsidRPr="00AF6091">
        <w:rPr>
          <w:rFonts w:ascii="Arial" w:hAnsi="Arial" w:cs="Arial"/>
          <w:color w:val="333333"/>
          <w:sz w:val="21"/>
          <w:szCs w:val="21"/>
          <w:shd w:val="clear" w:color="auto" w:fill="FFFFFF"/>
        </w:rPr>
        <w:t>最近操作过的表名称，然后用闪回（只能用于</w:t>
      </w:r>
      <w:r w:rsidRPr="00AF6091">
        <w:rPr>
          <w:rFonts w:ascii="Arial" w:hAnsi="Arial" w:cs="Arial"/>
          <w:color w:val="333333"/>
          <w:sz w:val="21"/>
          <w:szCs w:val="21"/>
          <w:shd w:val="clear" w:color="auto" w:fill="FFFFFF"/>
        </w:rPr>
        <w:t>10G</w:t>
      </w:r>
      <w:r w:rsidRPr="00AF6091">
        <w:rPr>
          <w:rFonts w:ascii="Arial" w:hAnsi="Arial" w:cs="Arial"/>
          <w:color w:val="333333"/>
          <w:sz w:val="21"/>
          <w:szCs w:val="21"/>
          <w:shd w:val="clear" w:color="auto" w:fill="FFFFFF"/>
        </w:rPr>
        <w:t>及以上版本）。</w:t>
      </w:r>
    </w:p>
    <w:p w:rsidR="00795922" w:rsidRDefault="00795922" w:rsidP="00795922">
      <w:pPr>
        <w:pStyle w:val="af4"/>
      </w:pP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*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user_recyclebin</w:t>
      </w:r>
      <w:proofErr w:type="spellEnd"/>
      <w:r>
        <w:rPr>
          <w:highlight w:val="white"/>
        </w:rPr>
        <w:t>;</w:t>
      </w:r>
    </w:p>
    <w:p w:rsidR="00795922" w:rsidRDefault="00795922" w:rsidP="00795922"/>
    <w:p w:rsidR="00795922" w:rsidRDefault="00795922" w:rsidP="00795922">
      <w:r>
        <w:rPr>
          <w:noProof/>
        </w:rPr>
        <w:drawing>
          <wp:inline distT="0" distB="0" distL="0" distR="0" wp14:anchorId="7C99857B" wp14:editId="28A2BD91">
            <wp:extent cx="12295238" cy="2942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95238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922" w:rsidRDefault="00795922" w:rsidP="00795922"/>
    <w:p w:rsidR="00795922" w:rsidRDefault="00795922" w:rsidP="00795922"/>
    <w:p w:rsidR="00795922" w:rsidRDefault="00795922" w:rsidP="00795922">
      <w:pPr>
        <w:pStyle w:val="af4"/>
      </w:pPr>
      <w:r>
        <w:rPr>
          <w:highlight w:val="white"/>
        </w:rPr>
        <w:t>FLASHBACK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TABLE</w:t>
      </w:r>
      <w:r>
        <w:rPr>
          <w:color w:val="000080"/>
          <w:highlight w:val="white"/>
        </w:rPr>
        <w:t xml:space="preserve"> T_PAYPLUS_BIND_CARD </w:t>
      </w:r>
      <w:r>
        <w:rPr>
          <w:highlight w:val="white"/>
        </w:rPr>
        <w:t>TO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BEFORE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DROP</w:t>
      </w:r>
      <w:r>
        <w:rPr>
          <w:color w:val="000080"/>
          <w:highlight w:val="white"/>
        </w:rPr>
        <w:t>;</w:t>
      </w:r>
    </w:p>
    <w:p w:rsidR="00795922" w:rsidRDefault="00795922" w:rsidP="00795922"/>
    <w:p w:rsidR="00795922" w:rsidRDefault="00795922" w:rsidP="00795922">
      <w:r>
        <w:rPr>
          <w:rFonts w:hint="eastAsia"/>
        </w:rPr>
        <w:t>找回了被删除的表</w:t>
      </w:r>
    </w:p>
    <w:p w:rsidR="00795922" w:rsidRDefault="00795922" w:rsidP="00795922"/>
    <w:p w:rsidR="004F4760" w:rsidRDefault="004F4760" w:rsidP="004D1389"/>
    <w:p w:rsidR="004F4760" w:rsidRDefault="004F4760" w:rsidP="004D1389"/>
    <w:p w:rsidR="004F4760" w:rsidRDefault="004F4760" w:rsidP="004D1389"/>
    <w:p w:rsidR="004F4760" w:rsidRPr="004D1389" w:rsidRDefault="004F4760" w:rsidP="004D1389"/>
    <w:sectPr w:rsidR="004F4760" w:rsidRPr="004D1389">
      <w:headerReference w:type="default" r:id="rId14"/>
      <w:footerReference w:type="default" r:id="rId15"/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6F7" w:rsidRDefault="002A16F7">
      <w:pPr>
        <w:spacing w:line="240" w:lineRule="auto"/>
      </w:pPr>
      <w:r>
        <w:separator/>
      </w:r>
    </w:p>
  </w:endnote>
  <w:endnote w:type="continuationSeparator" w:id="0">
    <w:p w:rsidR="002A16F7" w:rsidRDefault="002A16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58E" w:rsidRDefault="001400B3" w:rsidP="001400B3">
    <w:pPr>
      <w:pStyle w:val="a3"/>
      <w:spacing w:line="240" w:lineRule="auto"/>
      <w:jc w:val="right"/>
    </w:pPr>
    <w:r>
      <w:rPr>
        <w:rFonts w:ascii="微软雅黑" w:eastAsia="微软雅黑" w:hAnsi="微软雅黑" w:cs="微软雅黑" w:hint="eastAsia"/>
        <w:sz w:val="20"/>
        <w:szCs w:val="20"/>
      </w:rPr>
      <w:t>知识在于</w:t>
    </w:r>
    <w:r>
      <w:rPr>
        <w:rFonts w:ascii="微软雅黑" w:eastAsia="微软雅黑" w:hAnsi="微软雅黑" w:cs="微软雅黑"/>
        <w:sz w:val="20"/>
        <w:szCs w:val="20"/>
      </w:rPr>
      <w:t>积累，</w:t>
    </w:r>
    <w:r>
      <w:rPr>
        <w:rFonts w:ascii="微软雅黑" w:eastAsia="微软雅黑" w:hAnsi="微软雅黑" w:cs="微软雅黑" w:hint="eastAsia"/>
        <w:sz w:val="20"/>
        <w:szCs w:val="20"/>
      </w:rPr>
      <w:t>记下</w:t>
    </w:r>
    <w:r>
      <w:rPr>
        <w:rFonts w:ascii="微软雅黑" w:eastAsia="微软雅黑" w:hAnsi="微软雅黑" w:cs="微软雅黑"/>
        <w:sz w:val="20"/>
        <w:szCs w:val="20"/>
      </w:rPr>
      <w:t>点点滴滴</w:t>
    </w:r>
    <w:r>
      <w:rPr>
        <w:rFonts w:ascii="微软雅黑" w:eastAsia="微软雅黑" w:hAnsi="微软雅黑" w:cs="微软雅黑" w:hint="eastAsia"/>
        <w:sz w:val="20"/>
        <w:szCs w:val="20"/>
      </w:rPr>
      <w:t>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6F7" w:rsidRDefault="002A16F7">
      <w:pPr>
        <w:spacing w:line="240" w:lineRule="auto"/>
      </w:pPr>
      <w:r>
        <w:separator/>
      </w:r>
    </w:p>
  </w:footnote>
  <w:footnote w:type="continuationSeparator" w:id="0">
    <w:p w:rsidR="002A16F7" w:rsidRDefault="002A16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58E" w:rsidRPr="001400B3" w:rsidRDefault="001400B3" w:rsidP="001400B3">
    <w:pPr>
      <w:pStyle w:val="a4"/>
      <w:spacing w:after="120"/>
      <w:jc w:val="right"/>
      <w:rPr>
        <w:rFonts w:ascii="楷体" w:eastAsia="楷体" w:hAnsi="楷体"/>
        <w:sz w:val="24"/>
        <w:szCs w:val="28"/>
      </w:rPr>
    </w:pPr>
    <w:r w:rsidRPr="001400B3">
      <w:rPr>
        <w:rFonts w:ascii="楷体" w:eastAsia="楷体" w:hAnsi="楷体" w:hint="eastAsia"/>
        <w:noProof/>
        <w:sz w:val="22"/>
      </w:rPr>
      <w:t>爱生活</w:t>
    </w:r>
    <w:r w:rsidRPr="001400B3">
      <w:rPr>
        <w:rFonts w:ascii="楷体" w:eastAsia="楷体" w:hAnsi="楷体"/>
        <w:noProof/>
        <w:sz w:val="22"/>
      </w:rPr>
      <w:t>，爱java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7ECEC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D651ACB"/>
    <w:multiLevelType w:val="hybridMultilevel"/>
    <w:tmpl w:val="68AABBD6"/>
    <w:lvl w:ilvl="0" w:tplc="E50A5A0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333333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4B46FC"/>
    <w:multiLevelType w:val="hybridMultilevel"/>
    <w:tmpl w:val="6C2084AE"/>
    <w:lvl w:ilvl="0" w:tplc="D4D0A9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6039CB"/>
    <w:multiLevelType w:val="hybridMultilevel"/>
    <w:tmpl w:val="ADC4BA46"/>
    <w:lvl w:ilvl="0" w:tplc="FC54D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40125E"/>
    <w:multiLevelType w:val="hybridMultilevel"/>
    <w:tmpl w:val="13785998"/>
    <w:lvl w:ilvl="0" w:tplc="E83A7B42">
      <w:start w:val="1"/>
      <w:numFmt w:val="decimal"/>
      <w:lvlText w:val="%1）"/>
      <w:lvlJc w:val="left"/>
      <w:pPr>
        <w:ind w:left="10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5" w:hanging="420"/>
      </w:pPr>
    </w:lvl>
    <w:lvl w:ilvl="2" w:tplc="0409001B" w:tentative="1">
      <w:start w:val="1"/>
      <w:numFmt w:val="lowerRoman"/>
      <w:lvlText w:val="%3."/>
      <w:lvlJc w:val="right"/>
      <w:pPr>
        <w:ind w:left="1985" w:hanging="420"/>
      </w:pPr>
    </w:lvl>
    <w:lvl w:ilvl="3" w:tplc="0409000F" w:tentative="1">
      <w:start w:val="1"/>
      <w:numFmt w:val="decimal"/>
      <w:lvlText w:val="%4."/>
      <w:lvlJc w:val="left"/>
      <w:pPr>
        <w:ind w:left="2405" w:hanging="420"/>
      </w:pPr>
    </w:lvl>
    <w:lvl w:ilvl="4" w:tplc="04090019" w:tentative="1">
      <w:start w:val="1"/>
      <w:numFmt w:val="lowerLetter"/>
      <w:lvlText w:val="%5)"/>
      <w:lvlJc w:val="left"/>
      <w:pPr>
        <w:ind w:left="2825" w:hanging="420"/>
      </w:pPr>
    </w:lvl>
    <w:lvl w:ilvl="5" w:tplc="0409001B" w:tentative="1">
      <w:start w:val="1"/>
      <w:numFmt w:val="lowerRoman"/>
      <w:lvlText w:val="%6."/>
      <w:lvlJc w:val="right"/>
      <w:pPr>
        <w:ind w:left="3245" w:hanging="420"/>
      </w:pPr>
    </w:lvl>
    <w:lvl w:ilvl="6" w:tplc="0409000F" w:tentative="1">
      <w:start w:val="1"/>
      <w:numFmt w:val="decimal"/>
      <w:lvlText w:val="%7."/>
      <w:lvlJc w:val="left"/>
      <w:pPr>
        <w:ind w:left="3665" w:hanging="420"/>
      </w:pPr>
    </w:lvl>
    <w:lvl w:ilvl="7" w:tplc="04090019" w:tentative="1">
      <w:start w:val="1"/>
      <w:numFmt w:val="lowerLetter"/>
      <w:lvlText w:val="%8)"/>
      <w:lvlJc w:val="left"/>
      <w:pPr>
        <w:ind w:left="4085" w:hanging="420"/>
      </w:pPr>
    </w:lvl>
    <w:lvl w:ilvl="8" w:tplc="0409001B" w:tentative="1">
      <w:start w:val="1"/>
      <w:numFmt w:val="lowerRoman"/>
      <w:lvlText w:val="%9."/>
      <w:lvlJc w:val="right"/>
      <w:pPr>
        <w:ind w:left="4505" w:hanging="420"/>
      </w:pPr>
    </w:lvl>
  </w:abstractNum>
  <w:abstractNum w:abstractNumId="5" w15:restartNumberingAfterBreak="0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6F8D671"/>
    <w:multiLevelType w:val="multilevel"/>
    <w:tmpl w:val="56F8D671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56F8D718"/>
    <w:multiLevelType w:val="singleLevel"/>
    <w:tmpl w:val="56F8D718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7335F72"/>
    <w:multiLevelType w:val="singleLevel"/>
    <w:tmpl w:val="57335F72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0" w15:restartNumberingAfterBreak="0">
    <w:nsid w:val="5756D933"/>
    <w:multiLevelType w:val="multilevel"/>
    <w:tmpl w:val="5756D933"/>
    <w:lvl w:ilvl="0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1" w15:restartNumberingAfterBreak="0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2" w15:restartNumberingAfterBreak="0">
    <w:nsid w:val="579B6939"/>
    <w:multiLevelType w:val="multilevel"/>
    <w:tmpl w:val="579B693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 w15:restartNumberingAfterBreak="0">
    <w:nsid w:val="579B6AA3"/>
    <w:multiLevelType w:val="multilevel"/>
    <w:tmpl w:val="579B6AA3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 w15:restartNumberingAfterBreak="0">
    <w:nsid w:val="579E1465"/>
    <w:multiLevelType w:val="singleLevel"/>
    <w:tmpl w:val="579E1465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79EB968"/>
    <w:multiLevelType w:val="singleLevel"/>
    <w:tmpl w:val="579EB968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57C76ED2"/>
    <w:multiLevelType w:val="singleLevel"/>
    <w:tmpl w:val="57C76ED2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582120BB"/>
    <w:multiLevelType w:val="multilevel"/>
    <w:tmpl w:val="582120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284590"/>
    <w:multiLevelType w:val="multilevel"/>
    <w:tmpl w:val="CE8E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EB2233"/>
    <w:multiLevelType w:val="hybridMultilevel"/>
    <w:tmpl w:val="A9D6E586"/>
    <w:lvl w:ilvl="0" w:tplc="B1885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17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14"/>
  </w:num>
  <w:num w:numId="10">
    <w:abstractNumId w:val="16"/>
  </w:num>
  <w:num w:numId="11">
    <w:abstractNumId w:val="15"/>
  </w:num>
  <w:num w:numId="12">
    <w:abstractNumId w:val="8"/>
  </w:num>
  <w:num w:numId="13">
    <w:abstractNumId w:val="5"/>
  </w:num>
  <w:num w:numId="14">
    <w:abstractNumId w:val="4"/>
  </w:num>
  <w:num w:numId="15">
    <w:abstractNumId w:val="19"/>
  </w:num>
  <w:num w:numId="16">
    <w:abstractNumId w:val="11"/>
  </w:num>
  <w:num w:numId="17">
    <w:abstractNumId w:val="11"/>
  </w:num>
  <w:num w:numId="18">
    <w:abstractNumId w:val="0"/>
  </w:num>
  <w:num w:numId="19">
    <w:abstractNumId w:val="18"/>
  </w:num>
  <w:num w:numId="20">
    <w:abstractNumId w:val="2"/>
  </w:num>
  <w:num w:numId="21">
    <w:abstractNumId w:val="3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5" w:nlCheck="1" w:checkStyle="1"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26B"/>
    <w:rsid w:val="0000166D"/>
    <w:rsid w:val="000051CA"/>
    <w:rsid w:val="00013C92"/>
    <w:rsid w:val="000403A6"/>
    <w:rsid w:val="00084663"/>
    <w:rsid w:val="000860F2"/>
    <w:rsid w:val="000970B5"/>
    <w:rsid w:val="000A7033"/>
    <w:rsid w:val="000B20AC"/>
    <w:rsid w:val="000E437F"/>
    <w:rsid w:val="000F5524"/>
    <w:rsid w:val="001400B3"/>
    <w:rsid w:val="00172A27"/>
    <w:rsid w:val="001864F1"/>
    <w:rsid w:val="00194EE9"/>
    <w:rsid w:val="001A3D8C"/>
    <w:rsid w:val="001A5046"/>
    <w:rsid w:val="0022526B"/>
    <w:rsid w:val="00247879"/>
    <w:rsid w:val="00260ED4"/>
    <w:rsid w:val="00270143"/>
    <w:rsid w:val="002A16F7"/>
    <w:rsid w:val="002C4115"/>
    <w:rsid w:val="002C4F34"/>
    <w:rsid w:val="002E2650"/>
    <w:rsid w:val="002E7452"/>
    <w:rsid w:val="003174D5"/>
    <w:rsid w:val="00336635"/>
    <w:rsid w:val="00347CFE"/>
    <w:rsid w:val="0036053C"/>
    <w:rsid w:val="003F28E8"/>
    <w:rsid w:val="003F7092"/>
    <w:rsid w:val="004D1389"/>
    <w:rsid w:val="004E0453"/>
    <w:rsid w:val="004F4760"/>
    <w:rsid w:val="005A4DFE"/>
    <w:rsid w:val="005C2113"/>
    <w:rsid w:val="005C7EFC"/>
    <w:rsid w:val="0062049C"/>
    <w:rsid w:val="006406A9"/>
    <w:rsid w:val="006462F3"/>
    <w:rsid w:val="00684686"/>
    <w:rsid w:val="00687FD1"/>
    <w:rsid w:val="0069129C"/>
    <w:rsid w:val="00697BCA"/>
    <w:rsid w:val="007069D4"/>
    <w:rsid w:val="00733386"/>
    <w:rsid w:val="00743CA5"/>
    <w:rsid w:val="00762253"/>
    <w:rsid w:val="00795922"/>
    <w:rsid w:val="007F7237"/>
    <w:rsid w:val="008C2447"/>
    <w:rsid w:val="00907E31"/>
    <w:rsid w:val="00967F7C"/>
    <w:rsid w:val="00973D52"/>
    <w:rsid w:val="009847D6"/>
    <w:rsid w:val="00A94381"/>
    <w:rsid w:val="00AA358E"/>
    <w:rsid w:val="00AA62CA"/>
    <w:rsid w:val="00AB7119"/>
    <w:rsid w:val="00AF26E3"/>
    <w:rsid w:val="00B00378"/>
    <w:rsid w:val="00B206CA"/>
    <w:rsid w:val="00B24134"/>
    <w:rsid w:val="00B26273"/>
    <w:rsid w:val="00B30053"/>
    <w:rsid w:val="00B60A4C"/>
    <w:rsid w:val="00BA3829"/>
    <w:rsid w:val="00BC02A6"/>
    <w:rsid w:val="00BF3585"/>
    <w:rsid w:val="00BF52E4"/>
    <w:rsid w:val="00BF7BA1"/>
    <w:rsid w:val="00C12633"/>
    <w:rsid w:val="00C2313D"/>
    <w:rsid w:val="00C356C3"/>
    <w:rsid w:val="00CC6578"/>
    <w:rsid w:val="00CE32F3"/>
    <w:rsid w:val="00D12491"/>
    <w:rsid w:val="00D31272"/>
    <w:rsid w:val="00D47071"/>
    <w:rsid w:val="00D56B25"/>
    <w:rsid w:val="00D74B94"/>
    <w:rsid w:val="00D93070"/>
    <w:rsid w:val="00DA160A"/>
    <w:rsid w:val="00DA2897"/>
    <w:rsid w:val="00E34119"/>
    <w:rsid w:val="00E56B12"/>
    <w:rsid w:val="00E7142A"/>
    <w:rsid w:val="00E91094"/>
    <w:rsid w:val="00F30F8A"/>
    <w:rsid w:val="00FC059D"/>
    <w:rsid w:val="00FD1BA5"/>
    <w:rsid w:val="01084BF6"/>
    <w:rsid w:val="0115300B"/>
    <w:rsid w:val="01513B56"/>
    <w:rsid w:val="016F1BCD"/>
    <w:rsid w:val="0173352F"/>
    <w:rsid w:val="01843C2A"/>
    <w:rsid w:val="02103BB0"/>
    <w:rsid w:val="023547FE"/>
    <w:rsid w:val="02487AEE"/>
    <w:rsid w:val="02944AB3"/>
    <w:rsid w:val="02B568A4"/>
    <w:rsid w:val="02BF6CB2"/>
    <w:rsid w:val="03516714"/>
    <w:rsid w:val="036874BC"/>
    <w:rsid w:val="037E36F1"/>
    <w:rsid w:val="03852464"/>
    <w:rsid w:val="03A12B1B"/>
    <w:rsid w:val="04084040"/>
    <w:rsid w:val="043214B4"/>
    <w:rsid w:val="0497502B"/>
    <w:rsid w:val="04A166C6"/>
    <w:rsid w:val="04C94007"/>
    <w:rsid w:val="04D37227"/>
    <w:rsid w:val="051B6042"/>
    <w:rsid w:val="051D3BC2"/>
    <w:rsid w:val="05AB69D6"/>
    <w:rsid w:val="05B5794E"/>
    <w:rsid w:val="06065821"/>
    <w:rsid w:val="06220AD3"/>
    <w:rsid w:val="065B2623"/>
    <w:rsid w:val="06A56BAE"/>
    <w:rsid w:val="06AE6AC9"/>
    <w:rsid w:val="06DA21BD"/>
    <w:rsid w:val="06E155DC"/>
    <w:rsid w:val="070A7C33"/>
    <w:rsid w:val="07236CCE"/>
    <w:rsid w:val="076475B9"/>
    <w:rsid w:val="07A5000C"/>
    <w:rsid w:val="07B333EC"/>
    <w:rsid w:val="0801075A"/>
    <w:rsid w:val="080B1BCB"/>
    <w:rsid w:val="082E2B16"/>
    <w:rsid w:val="08373975"/>
    <w:rsid w:val="087C5C30"/>
    <w:rsid w:val="087E467D"/>
    <w:rsid w:val="0886056C"/>
    <w:rsid w:val="089059A7"/>
    <w:rsid w:val="08A06744"/>
    <w:rsid w:val="08A8702F"/>
    <w:rsid w:val="08D56D24"/>
    <w:rsid w:val="08FA5582"/>
    <w:rsid w:val="08FD1746"/>
    <w:rsid w:val="091A2A51"/>
    <w:rsid w:val="09410F4D"/>
    <w:rsid w:val="096564E9"/>
    <w:rsid w:val="098315F1"/>
    <w:rsid w:val="09D46967"/>
    <w:rsid w:val="09E06CD1"/>
    <w:rsid w:val="09E9507E"/>
    <w:rsid w:val="0A216565"/>
    <w:rsid w:val="0A772F13"/>
    <w:rsid w:val="0A791664"/>
    <w:rsid w:val="0A7F78DE"/>
    <w:rsid w:val="0A8B1E53"/>
    <w:rsid w:val="0AD12880"/>
    <w:rsid w:val="0ADB1250"/>
    <w:rsid w:val="0AEB3DAC"/>
    <w:rsid w:val="0AEE1492"/>
    <w:rsid w:val="0B5F65E0"/>
    <w:rsid w:val="0B710EF6"/>
    <w:rsid w:val="0BEF08C3"/>
    <w:rsid w:val="0C006544"/>
    <w:rsid w:val="0C1D101E"/>
    <w:rsid w:val="0C2748B8"/>
    <w:rsid w:val="0C3B7D90"/>
    <w:rsid w:val="0C4F58FD"/>
    <w:rsid w:val="0C622CB1"/>
    <w:rsid w:val="0C6B3DE4"/>
    <w:rsid w:val="0D013617"/>
    <w:rsid w:val="0D3F488E"/>
    <w:rsid w:val="0D555276"/>
    <w:rsid w:val="0D5A1232"/>
    <w:rsid w:val="0D5C2786"/>
    <w:rsid w:val="0D635209"/>
    <w:rsid w:val="0DFA7599"/>
    <w:rsid w:val="0E0269C6"/>
    <w:rsid w:val="0E145E70"/>
    <w:rsid w:val="0E5B5D87"/>
    <w:rsid w:val="0E707247"/>
    <w:rsid w:val="0E7A0048"/>
    <w:rsid w:val="0E8141DA"/>
    <w:rsid w:val="0EA65EBF"/>
    <w:rsid w:val="0ED12957"/>
    <w:rsid w:val="0EED285F"/>
    <w:rsid w:val="0EF77FDF"/>
    <w:rsid w:val="0F1B6223"/>
    <w:rsid w:val="0F5805BB"/>
    <w:rsid w:val="0FC91710"/>
    <w:rsid w:val="10164F87"/>
    <w:rsid w:val="1043676A"/>
    <w:rsid w:val="10451C4D"/>
    <w:rsid w:val="10485EF2"/>
    <w:rsid w:val="105546F7"/>
    <w:rsid w:val="10575241"/>
    <w:rsid w:val="106E1F61"/>
    <w:rsid w:val="11013962"/>
    <w:rsid w:val="11097B24"/>
    <w:rsid w:val="11127D31"/>
    <w:rsid w:val="11300429"/>
    <w:rsid w:val="11690F6D"/>
    <w:rsid w:val="11A87427"/>
    <w:rsid w:val="11AE511F"/>
    <w:rsid w:val="124A6549"/>
    <w:rsid w:val="124F0B41"/>
    <w:rsid w:val="129B6804"/>
    <w:rsid w:val="12A2774E"/>
    <w:rsid w:val="12A9693F"/>
    <w:rsid w:val="12BE77A5"/>
    <w:rsid w:val="12CA7C3C"/>
    <w:rsid w:val="133A0B54"/>
    <w:rsid w:val="133D4ECD"/>
    <w:rsid w:val="13613DED"/>
    <w:rsid w:val="137164AF"/>
    <w:rsid w:val="137F76A3"/>
    <w:rsid w:val="1380792D"/>
    <w:rsid w:val="13AE2AA7"/>
    <w:rsid w:val="13C4137B"/>
    <w:rsid w:val="13C50A63"/>
    <w:rsid w:val="140903CB"/>
    <w:rsid w:val="14102160"/>
    <w:rsid w:val="141348A7"/>
    <w:rsid w:val="144D4C56"/>
    <w:rsid w:val="14963CED"/>
    <w:rsid w:val="15033891"/>
    <w:rsid w:val="150A5F43"/>
    <w:rsid w:val="152A0FB9"/>
    <w:rsid w:val="15314DC5"/>
    <w:rsid w:val="154D6F56"/>
    <w:rsid w:val="155938DC"/>
    <w:rsid w:val="155D3D05"/>
    <w:rsid w:val="156E0569"/>
    <w:rsid w:val="157A5031"/>
    <w:rsid w:val="15BE12C5"/>
    <w:rsid w:val="15E13BF7"/>
    <w:rsid w:val="165E5125"/>
    <w:rsid w:val="16645D98"/>
    <w:rsid w:val="16AB6B72"/>
    <w:rsid w:val="16BC5816"/>
    <w:rsid w:val="16C8555A"/>
    <w:rsid w:val="16CF74AC"/>
    <w:rsid w:val="16E37A85"/>
    <w:rsid w:val="16EE5DD1"/>
    <w:rsid w:val="175402D7"/>
    <w:rsid w:val="17955A50"/>
    <w:rsid w:val="17B43638"/>
    <w:rsid w:val="17BC1FB1"/>
    <w:rsid w:val="17DF27EB"/>
    <w:rsid w:val="17EC3813"/>
    <w:rsid w:val="17F92835"/>
    <w:rsid w:val="18095B6E"/>
    <w:rsid w:val="185F659D"/>
    <w:rsid w:val="18954550"/>
    <w:rsid w:val="18D455FC"/>
    <w:rsid w:val="18E8528D"/>
    <w:rsid w:val="190B2F95"/>
    <w:rsid w:val="19151954"/>
    <w:rsid w:val="192364EE"/>
    <w:rsid w:val="19471F00"/>
    <w:rsid w:val="199D369A"/>
    <w:rsid w:val="19C206E8"/>
    <w:rsid w:val="1A1E5E14"/>
    <w:rsid w:val="1A1F4C81"/>
    <w:rsid w:val="1A262DAF"/>
    <w:rsid w:val="1AF1751F"/>
    <w:rsid w:val="1B032DA5"/>
    <w:rsid w:val="1B092CB6"/>
    <w:rsid w:val="1B101C6E"/>
    <w:rsid w:val="1B3A51C4"/>
    <w:rsid w:val="1B921D4E"/>
    <w:rsid w:val="1BE751D3"/>
    <w:rsid w:val="1BE80448"/>
    <w:rsid w:val="1C062F7C"/>
    <w:rsid w:val="1C173F98"/>
    <w:rsid w:val="1C1E5942"/>
    <w:rsid w:val="1C2C16B4"/>
    <w:rsid w:val="1C320437"/>
    <w:rsid w:val="1C493767"/>
    <w:rsid w:val="1C624CA1"/>
    <w:rsid w:val="1C973E50"/>
    <w:rsid w:val="1CB258E7"/>
    <w:rsid w:val="1CB32480"/>
    <w:rsid w:val="1CCE4864"/>
    <w:rsid w:val="1D031D85"/>
    <w:rsid w:val="1D322A92"/>
    <w:rsid w:val="1D5E67CC"/>
    <w:rsid w:val="1D5F0C8B"/>
    <w:rsid w:val="1D6134AB"/>
    <w:rsid w:val="1D7A0A6A"/>
    <w:rsid w:val="1DE61FBB"/>
    <w:rsid w:val="1DFE7761"/>
    <w:rsid w:val="1E381482"/>
    <w:rsid w:val="1E7C386C"/>
    <w:rsid w:val="1EC8038F"/>
    <w:rsid w:val="1F0C48EC"/>
    <w:rsid w:val="1F1E363A"/>
    <w:rsid w:val="1F222D08"/>
    <w:rsid w:val="1F357719"/>
    <w:rsid w:val="1F4652B9"/>
    <w:rsid w:val="1F4D3D27"/>
    <w:rsid w:val="1F607E44"/>
    <w:rsid w:val="1FAB5FE0"/>
    <w:rsid w:val="1FE31619"/>
    <w:rsid w:val="1FE4247B"/>
    <w:rsid w:val="1FEE6939"/>
    <w:rsid w:val="1FFF57CB"/>
    <w:rsid w:val="201F32E4"/>
    <w:rsid w:val="20214B64"/>
    <w:rsid w:val="206A66FE"/>
    <w:rsid w:val="20A94AF7"/>
    <w:rsid w:val="215B6A27"/>
    <w:rsid w:val="21731ECB"/>
    <w:rsid w:val="21A71CFA"/>
    <w:rsid w:val="21B5533F"/>
    <w:rsid w:val="221B046D"/>
    <w:rsid w:val="226A3C67"/>
    <w:rsid w:val="227D0CBD"/>
    <w:rsid w:val="22894B9D"/>
    <w:rsid w:val="228D3623"/>
    <w:rsid w:val="2294128D"/>
    <w:rsid w:val="230B33DF"/>
    <w:rsid w:val="230E3157"/>
    <w:rsid w:val="233449D5"/>
    <w:rsid w:val="233A66C6"/>
    <w:rsid w:val="233B38D2"/>
    <w:rsid w:val="23465BCC"/>
    <w:rsid w:val="23724F6A"/>
    <w:rsid w:val="239466F0"/>
    <w:rsid w:val="23982DF3"/>
    <w:rsid w:val="23E36233"/>
    <w:rsid w:val="24257E16"/>
    <w:rsid w:val="24335FE4"/>
    <w:rsid w:val="24854388"/>
    <w:rsid w:val="24950904"/>
    <w:rsid w:val="249E55CC"/>
    <w:rsid w:val="24DB535C"/>
    <w:rsid w:val="25143DC4"/>
    <w:rsid w:val="2516324C"/>
    <w:rsid w:val="256158CC"/>
    <w:rsid w:val="258C5417"/>
    <w:rsid w:val="25B01119"/>
    <w:rsid w:val="25C30FB1"/>
    <w:rsid w:val="266B1305"/>
    <w:rsid w:val="26793A75"/>
    <w:rsid w:val="268B0D6A"/>
    <w:rsid w:val="26D00554"/>
    <w:rsid w:val="2735481B"/>
    <w:rsid w:val="273D79CA"/>
    <w:rsid w:val="27CD0D2D"/>
    <w:rsid w:val="27E12092"/>
    <w:rsid w:val="27F630D2"/>
    <w:rsid w:val="281C5682"/>
    <w:rsid w:val="28683B81"/>
    <w:rsid w:val="288046F3"/>
    <w:rsid w:val="28D66E5C"/>
    <w:rsid w:val="28DA3BE8"/>
    <w:rsid w:val="28DE2D22"/>
    <w:rsid w:val="28E602AD"/>
    <w:rsid w:val="28EB7987"/>
    <w:rsid w:val="294A1144"/>
    <w:rsid w:val="29C0445B"/>
    <w:rsid w:val="2A1C71E1"/>
    <w:rsid w:val="2A5043FA"/>
    <w:rsid w:val="2A8552AC"/>
    <w:rsid w:val="2AE477DF"/>
    <w:rsid w:val="2AE64EC5"/>
    <w:rsid w:val="2AFE3C03"/>
    <w:rsid w:val="2B1A34FE"/>
    <w:rsid w:val="2B271376"/>
    <w:rsid w:val="2B39530C"/>
    <w:rsid w:val="2B7622DC"/>
    <w:rsid w:val="2B9425EE"/>
    <w:rsid w:val="2B993FAD"/>
    <w:rsid w:val="2BB64553"/>
    <w:rsid w:val="2C063456"/>
    <w:rsid w:val="2C3E4FEE"/>
    <w:rsid w:val="2C481A39"/>
    <w:rsid w:val="2C6149E4"/>
    <w:rsid w:val="2C6A68C2"/>
    <w:rsid w:val="2C6E4AA8"/>
    <w:rsid w:val="2C977253"/>
    <w:rsid w:val="2CB40942"/>
    <w:rsid w:val="2CC54491"/>
    <w:rsid w:val="2CC72E64"/>
    <w:rsid w:val="2CD25A2F"/>
    <w:rsid w:val="2CEB38A4"/>
    <w:rsid w:val="2CEF1DBF"/>
    <w:rsid w:val="2CF76674"/>
    <w:rsid w:val="2CFA504B"/>
    <w:rsid w:val="2CFC29DA"/>
    <w:rsid w:val="2D1D5523"/>
    <w:rsid w:val="2D285A6E"/>
    <w:rsid w:val="2D7D2D51"/>
    <w:rsid w:val="2D8613E0"/>
    <w:rsid w:val="2DA66EC5"/>
    <w:rsid w:val="2DC122C2"/>
    <w:rsid w:val="2DC13767"/>
    <w:rsid w:val="2DD11258"/>
    <w:rsid w:val="2E287E5C"/>
    <w:rsid w:val="2E2D04C5"/>
    <w:rsid w:val="2E3E0384"/>
    <w:rsid w:val="2E4D4BE5"/>
    <w:rsid w:val="2E6D5BF0"/>
    <w:rsid w:val="2EAC3AEE"/>
    <w:rsid w:val="2EB96F9D"/>
    <w:rsid w:val="2ED17375"/>
    <w:rsid w:val="2EF06DBD"/>
    <w:rsid w:val="2EFD6A38"/>
    <w:rsid w:val="2F08631A"/>
    <w:rsid w:val="2F1C6163"/>
    <w:rsid w:val="2F7805A7"/>
    <w:rsid w:val="2F7C000F"/>
    <w:rsid w:val="2FA65C33"/>
    <w:rsid w:val="2FEA5417"/>
    <w:rsid w:val="30180CD2"/>
    <w:rsid w:val="3044234A"/>
    <w:rsid w:val="305D3017"/>
    <w:rsid w:val="30645CC6"/>
    <w:rsid w:val="30A042D9"/>
    <w:rsid w:val="30DA4A36"/>
    <w:rsid w:val="31572571"/>
    <w:rsid w:val="317827B6"/>
    <w:rsid w:val="31A547E7"/>
    <w:rsid w:val="31D47805"/>
    <w:rsid w:val="31E01B82"/>
    <w:rsid w:val="31FC2640"/>
    <w:rsid w:val="31FF6046"/>
    <w:rsid w:val="32605C50"/>
    <w:rsid w:val="32735993"/>
    <w:rsid w:val="327A778D"/>
    <w:rsid w:val="32934DA8"/>
    <w:rsid w:val="33193D9E"/>
    <w:rsid w:val="333B2412"/>
    <w:rsid w:val="33515E28"/>
    <w:rsid w:val="33660822"/>
    <w:rsid w:val="33783204"/>
    <w:rsid w:val="33876F04"/>
    <w:rsid w:val="33C10F4F"/>
    <w:rsid w:val="33C922BA"/>
    <w:rsid w:val="3403465D"/>
    <w:rsid w:val="344C4464"/>
    <w:rsid w:val="344C5F29"/>
    <w:rsid w:val="34803EBF"/>
    <w:rsid w:val="34920E46"/>
    <w:rsid w:val="34D32382"/>
    <w:rsid w:val="34F11787"/>
    <w:rsid w:val="3517673E"/>
    <w:rsid w:val="3525510A"/>
    <w:rsid w:val="352E14FD"/>
    <w:rsid w:val="353223AB"/>
    <w:rsid w:val="35741C2A"/>
    <w:rsid w:val="35A65AEB"/>
    <w:rsid w:val="35C04DAA"/>
    <w:rsid w:val="35F030E1"/>
    <w:rsid w:val="35F9356D"/>
    <w:rsid w:val="35FF438B"/>
    <w:rsid w:val="3667146C"/>
    <w:rsid w:val="366E177A"/>
    <w:rsid w:val="367A47A2"/>
    <w:rsid w:val="36B52C87"/>
    <w:rsid w:val="36C2539F"/>
    <w:rsid w:val="37392AEC"/>
    <w:rsid w:val="37585C44"/>
    <w:rsid w:val="377551B7"/>
    <w:rsid w:val="37A1571A"/>
    <w:rsid w:val="37DC4D10"/>
    <w:rsid w:val="37E02C96"/>
    <w:rsid w:val="38240382"/>
    <w:rsid w:val="38404880"/>
    <w:rsid w:val="384B20B1"/>
    <w:rsid w:val="385A2869"/>
    <w:rsid w:val="38650704"/>
    <w:rsid w:val="387B70B8"/>
    <w:rsid w:val="38D971EE"/>
    <w:rsid w:val="39031A78"/>
    <w:rsid w:val="392557D7"/>
    <w:rsid w:val="395A3995"/>
    <w:rsid w:val="39882CD1"/>
    <w:rsid w:val="398C0939"/>
    <w:rsid w:val="398D1001"/>
    <w:rsid w:val="398D11C3"/>
    <w:rsid w:val="399F2F8A"/>
    <w:rsid w:val="3A464E6B"/>
    <w:rsid w:val="3A784641"/>
    <w:rsid w:val="3AB45065"/>
    <w:rsid w:val="3AB46976"/>
    <w:rsid w:val="3AB6241A"/>
    <w:rsid w:val="3AC2313D"/>
    <w:rsid w:val="3AFF0851"/>
    <w:rsid w:val="3B2C0D0D"/>
    <w:rsid w:val="3B3126BB"/>
    <w:rsid w:val="3BA30735"/>
    <w:rsid w:val="3BAF3DB0"/>
    <w:rsid w:val="3BC16DE3"/>
    <w:rsid w:val="3C330DC4"/>
    <w:rsid w:val="3C4816C0"/>
    <w:rsid w:val="3C4E28BE"/>
    <w:rsid w:val="3C80645D"/>
    <w:rsid w:val="3D1E3810"/>
    <w:rsid w:val="3D3B0DD0"/>
    <w:rsid w:val="3D713009"/>
    <w:rsid w:val="3D77578A"/>
    <w:rsid w:val="3DA05BA8"/>
    <w:rsid w:val="3DA07273"/>
    <w:rsid w:val="3DB05957"/>
    <w:rsid w:val="3DB446C0"/>
    <w:rsid w:val="3DC35141"/>
    <w:rsid w:val="3DEA41A8"/>
    <w:rsid w:val="3E1A740E"/>
    <w:rsid w:val="3E3467CA"/>
    <w:rsid w:val="3E6E3379"/>
    <w:rsid w:val="3F0418C3"/>
    <w:rsid w:val="3F824A5D"/>
    <w:rsid w:val="3FAE29B6"/>
    <w:rsid w:val="3FD55371"/>
    <w:rsid w:val="3FE00955"/>
    <w:rsid w:val="400963FF"/>
    <w:rsid w:val="40294C89"/>
    <w:rsid w:val="405A534D"/>
    <w:rsid w:val="40777E34"/>
    <w:rsid w:val="40790B93"/>
    <w:rsid w:val="40912943"/>
    <w:rsid w:val="40B261F5"/>
    <w:rsid w:val="40B73181"/>
    <w:rsid w:val="40CF4D01"/>
    <w:rsid w:val="40E47100"/>
    <w:rsid w:val="413B3030"/>
    <w:rsid w:val="41846307"/>
    <w:rsid w:val="41981475"/>
    <w:rsid w:val="41BB1C36"/>
    <w:rsid w:val="41F4398C"/>
    <w:rsid w:val="41FE6189"/>
    <w:rsid w:val="420370F3"/>
    <w:rsid w:val="42522E23"/>
    <w:rsid w:val="426A2DCA"/>
    <w:rsid w:val="4288373D"/>
    <w:rsid w:val="42D34A90"/>
    <w:rsid w:val="42EA51B8"/>
    <w:rsid w:val="42F41AD7"/>
    <w:rsid w:val="434F24BB"/>
    <w:rsid w:val="43805476"/>
    <w:rsid w:val="439D6C37"/>
    <w:rsid w:val="43B07B2A"/>
    <w:rsid w:val="43C71115"/>
    <w:rsid w:val="43D409A7"/>
    <w:rsid w:val="43E922DE"/>
    <w:rsid w:val="44197153"/>
    <w:rsid w:val="442B76C1"/>
    <w:rsid w:val="444B455B"/>
    <w:rsid w:val="444C3857"/>
    <w:rsid w:val="44657E79"/>
    <w:rsid w:val="44AE538B"/>
    <w:rsid w:val="44F42D08"/>
    <w:rsid w:val="44F56309"/>
    <w:rsid w:val="451F085E"/>
    <w:rsid w:val="454004A9"/>
    <w:rsid w:val="454D7CF7"/>
    <w:rsid w:val="458A1C92"/>
    <w:rsid w:val="45CE6A5A"/>
    <w:rsid w:val="45DA36E7"/>
    <w:rsid w:val="45EF1D49"/>
    <w:rsid w:val="46230144"/>
    <w:rsid w:val="463E4748"/>
    <w:rsid w:val="467133E3"/>
    <w:rsid w:val="468805B0"/>
    <w:rsid w:val="46A663D2"/>
    <w:rsid w:val="475B0B2D"/>
    <w:rsid w:val="476B0E3B"/>
    <w:rsid w:val="47872CA4"/>
    <w:rsid w:val="478C4155"/>
    <w:rsid w:val="47B102B0"/>
    <w:rsid w:val="480E70AA"/>
    <w:rsid w:val="48561D11"/>
    <w:rsid w:val="485C7218"/>
    <w:rsid w:val="486E7EFC"/>
    <w:rsid w:val="48B66D9A"/>
    <w:rsid w:val="48C86CB8"/>
    <w:rsid w:val="4900512F"/>
    <w:rsid w:val="49514DCC"/>
    <w:rsid w:val="4967527C"/>
    <w:rsid w:val="497B2EE0"/>
    <w:rsid w:val="49E01F11"/>
    <w:rsid w:val="49E107A1"/>
    <w:rsid w:val="49E75933"/>
    <w:rsid w:val="4A0477D7"/>
    <w:rsid w:val="4A1F5CBC"/>
    <w:rsid w:val="4A3E5A36"/>
    <w:rsid w:val="4A805DCE"/>
    <w:rsid w:val="4A8F40F6"/>
    <w:rsid w:val="4A927497"/>
    <w:rsid w:val="4ABF6D43"/>
    <w:rsid w:val="4AF55657"/>
    <w:rsid w:val="4AFF4EA0"/>
    <w:rsid w:val="4B334384"/>
    <w:rsid w:val="4B3D06A2"/>
    <w:rsid w:val="4B6926D8"/>
    <w:rsid w:val="4B8D1FE8"/>
    <w:rsid w:val="4B907CC5"/>
    <w:rsid w:val="4BA940B7"/>
    <w:rsid w:val="4C2000BA"/>
    <w:rsid w:val="4C261F36"/>
    <w:rsid w:val="4C3924AC"/>
    <w:rsid w:val="4C41475C"/>
    <w:rsid w:val="4CB855A8"/>
    <w:rsid w:val="4CEA54AF"/>
    <w:rsid w:val="4DBD0A00"/>
    <w:rsid w:val="4DC938C5"/>
    <w:rsid w:val="4DD650A6"/>
    <w:rsid w:val="4E1D105B"/>
    <w:rsid w:val="4E3554CA"/>
    <w:rsid w:val="4E3E104D"/>
    <w:rsid w:val="4E602305"/>
    <w:rsid w:val="4ED35D4A"/>
    <w:rsid w:val="4F1D660E"/>
    <w:rsid w:val="4F7E6B9F"/>
    <w:rsid w:val="4F9E1757"/>
    <w:rsid w:val="4FA205BD"/>
    <w:rsid w:val="4FB65994"/>
    <w:rsid w:val="4FCC3452"/>
    <w:rsid w:val="4FE637E6"/>
    <w:rsid w:val="4FFB3EF5"/>
    <w:rsid w:val="503E3B2A"/>
    <w:rsid w:val="505012A7"/>
    <w:rsid w:val="506E4292"/>
    <w:rsid w:val="507229A1"/>
    <w:rsid w:val="50AD7A2F"/>
    <w:rsid w:val="50BE30DD"/>
    <w:rsid w:val="50DF6392"/>
    <w:rsid w:val="511F54FA"/>
    <w:rsid w:val="51266B0D"/>
    <w:rsid w:val="515C042E"/>
    <w:rsid w:val="518A29CA"/>
    <w:rsid w:val="51A339D3"/>
    <w:rsid w:val="51C21615"/>
    <w:rsid w:val="51C63A79"/>
    <w:rsid w:val="52054B7A"/>
    <w:rsid w:val="520A0CEF"/>
    <w:rsid w:val="52161B49"/>
    <w:rsid w:val="52212F09"/>
    <w:rsid w:val="523E50EC"/>
    <w:rsid w:val="524C0B26"/>
    <w:rsid w:val="52506FA6"/>
    <w:rsid w:val="526A1949"/>
    <w:rsid w:val="52D40AF3"/>
    <w:rsid w:val="53755C84"/>
    <w:rsid w:val="53880A7B"/>
    <w:rsid w:val="53C0367D"/>
    <w:rsid w:val="53FC1C3B"/>
    <w:rsid w:val="540F01F9"/>
    <w:rsid w:val="54413B00"/>
    <w:rsid w:val="54815A0C"/>
    <w:rsid w:val="548518FC"/>
    <w:rsid w:val="5488364C"/>
    <w:rsid w:val="549E6F47"/>
    <w:rsid w:val="54A12901"/>
    <w:rsid w:val="54B44CAD"/>
    <w:rsid w:val="550D770E"/>
    <w:rsid w:val="552E5854"/>
    <w:rsid w:val="552F015C"/>
    <w:rsid w:val="553912DA"/>
    <w:rsid w:val="557F4FB3"/>
    <w:rsid w:val="55D22371"/>
    <w:rsid w:val="563C0CD1"/>
    <w:rsid w:val="56B47893"/>
    <w:rsid w:val="56E06280"/>
    <w:rsid w:val="56E83F14"/>
    <w:rsid w:val="57054F66"/>
    <w:rsid w:val="57256D50"/>
    <w:rsid w:val="572F08E6"/>
    <w:rsid w:val="572F7E50"/>
    <w:rsid w:val="5761085D"/>
    <w:rsid w:val="5776399B"/>
    <w:rsid w:val="577B002F"/>
    <w:rsid w:val="57866EC2"/>
    <w:rsid w:val="5794372F"/>
    <w:rsid w:val="57CB4FBF"/>
    <w:rsid w:val="581543F0"/>
    <w:rsid w:val="582672C7"/>
    <w:rsid w:val="584616B1"/>
    <w:rsid w:val="58765C7D"/>
    <w:rsid w:val="58835A69"/>
    <w:rsid w:val="58905AC0"/>
    <w:rsid w:val="589239E5"/>
    <w:rsid w:val="58D4439A"/>
    <w:rsid w:val="595108C0"/>
    <w:rsid w:val="59513B44"/>
    <w:rsid w:val="599240A2"/>
    <w:rsid w:val="599C2E5D"/>
    <w:rsid w:val="59CB3621"/>
    <w:rsid w:val="5A2E388B"/>
    <w:rsid w:val="5A3C14D5"/>
    <w:rsid w:val="5AB733A5"/>
    <w:rsid w:val="5AC35FDD"/>
    <w:rsid w:val="5AC9337A"/>
    <w:rsid w:val="5AD07AA7"/>
    <w:rsid w:val="5AE513D8"/>
    <w:rsid w:val="5AF029EE"/>
    <w:rsid w:val="5B2437F9"/>
    <w:rsid w:val="5B432446"/>
    <w:rsid w:val="5B8A2819"/>
    <w:rsid w:val="5B955A49"/>
    <w:rsid w:val="5C56047F"/>
    <w:rsid w:val="5C777858"/>
    <w:rsid w:val="5C960F7E"/>
    <w:rsid w:val="5CF70B04"/>
    <w:rsid w:val="5D1E1E31"/>
    <w:rsid w:val="5D5462F7"/>
    <w:rsid w:val="5E423B27"/>
    <w:rsid w:val="5E7B5651"/>
    <w:rsid w:val="5E7E1DFD"/>
    <w:rsid w:val="5E865055"/>
    <w:rsid w:val="5F025CF3"/>
    <w:rsid w:val="5F123963"/>
    <w:rsid w:val="5F3512FE"/>
    <w:rsid w:val="5F9D0995"/>
    <w:rsid w:val="5FD76013"/>
    <w:rsid w:val="5FE837A1"/>
    <w:rsid w:val="601766CC"/>
    <w:rsid w:val="60844061"/>
    <w:rsid w:val="60CD5CEC"/>
    <w:rsid w:val="60D97529"/>
    <w:rsid w:val="60E541A8"/>
    <w:rsid w:val="60FD7B21"/>
    <w:rsid w:val="61016E96"/>
    <w:rsid w:val="6112259F"/>
    <w:rsid w:val="612A2180"/>
    <w:rsid w:val="61AE7D99"/>
    <w:rsid w:val="61C1665B"/>
    <w:rsid w:val="61C456BF"/>
    <w:rsid w:val="61FC2B35"/>
    <w:rsid w:val="62140775"/>
    <w:rsid w:val="62505D83"/>
    <w:rsid w:val="627875BC"/>
    <w:rsid w:val="627C7FF9"/>
    <w:rsid w:val="62901B82"/>
    <w:rsid w:val="630C0DE5"/>
    <w:rsid w:val="63411228"/>
    <w:rsid w:val="635919A4"/>
    <w:rsid w:val="63D826E4"/>
    <w:rsid w:val="63FF235D"/>
    <w:rsid w:val="641F155D"/>
    <w:rsid w:val="64351A59"/>
    <w:rsid w:val="643F5FD8"/>
    <w:rsid w:val="64526F15"/>
    <w:rsid w:val="64765282"/>
    <w:rsid w:val="64821389"/>
    <w:rsid w:val="648B05D0"/>
    <w:rsid w:val="64A607E0"/>
    <w:rsid w:val="64EE58DF"/>
    <w:rsid w:val="64F97485"/>
    <w:rsid w:val="65004BB8"/>
    <w:rsid w:val="65085BD3"/>
    <w:rsid w:val="650F6745"/>
    <w:rsid w:val="65224690"/>
    <w:rsid w:val="655F37B8"/>
    <w:rsid w:val="65975B0C"/>
    <w:rsid w:val="65AE06B6"/>
    <w:rsid w:val="65B216C0"/>
    <w:rsid w:val="65CB112F"/>
    <w:rsid w:val="65E10BD0"/>
    <w:rsid w:val="66326F8A"/>
    <w:rsid w:val="66452286"/>
    <w:rsid w:val="669738B8"/>
    <w:rsid w:val="66B46A69"/>
    <w:rsid w:val="66C23697"/>
    <w:rsid w:val="66C7531A"/>
    <w:rsid w:val="66D46BEC"/>
    <w:rsid w:val="66F16D16"/>
    <w:rsid w:val="66FC6885"/>
    <w:rsid w:val="674C1C73"/>
    <w:rsid w:val="675739DC"/>
    <w:rsid w:val="676F1BE8"/>
    <w:rsid w:val="678C7499"/>
    <w:rsid w:val="67EA4626"/>
    <w:rsid w:val="68065516"/>
    <w:rsid w:val="69207D30"/>
    <w:rsid w:val="692A1816"/>
    <w:rsid w:val="69304739"/>
    <w:rsid w:val="693152E7"/>
    <w:rsid w:val="693A6C79"/>
    <w:rsid w:val="6948323C"/>
    <w:rsid w:val="695A3D54"/>
    <w:rsid w:val="695C37F7"/>
    <w:rsid w:val="69C3242E"/>
    <w:rsid w:val="69CF2CBB"/>
    <w:rsid w:val="69D35BCE"/>
    <w:rsid w:val="69E86EBF"/>
    <w:rsid w:val="6A236782"/>
    <w:rsid w:val="6AB10053"/>
    <w:rsid w:val="6ABF4457"/>
    <w:rsid w:val="6B4409B7"/>
    <w:rsid w:val="6B483F23"/>
    <w:rsid w:val="6B576911"/>
    <w:rsid w:val="6BA50F07"/>
    <w:rsid w:val="6BAE3F4A"/>
    <w:rsid w:val="6BEF18C8"/>
    <w:rsid w:val="6BFD06B7"/>
    <w:rsid w:val="6C0F44E1"/>
    <w:rsid w:val="6C125C93"/>
    <w:rsid w:val="6C17075F"/>
    <w:rsid w:val="6C1E5FE7"/>
    <w:rsid w:val="6C716BF3"/>
    <w:rsid w:val="6D750EE2"/>
    <w:rsid w:val="6DC575C8"/>
    <w:rsid w:val="6E230BA0"/>
    <w:rsid w:val="6E2E3601"/>
    <w:rsid w:val="6E7D09C0"/>
    <w:rsid w:val="6E7E6C99"/>
    <w:rsid w:val="6E891A10"/>
    <w:rsid w:val="6EA10E03"/>
    <w:rsid w:val="6EBD2804"/>
    <w:rsid w:val="6EFD03FB"/>
    <w:rsid w:val="6F34102E"/>
    <w:rsid w:val="6F4D32CD"/>
    <w:rsid w:val="6F6F4CD6"/>
    <w:rsid w:val="6FBB0D09"/>
    <w:rsid w:val="6FC36215"/>
    <w:rsid w:val="7036559F"/>
    <w:rsid w:val="70C86D63"/>
    <w:rsid w:val="712C315E"/>
    <w:rsid w:val="71DB7DC2"/>
    <w:rsid w:val="71E24914"/>
    <w:rsid w:val="720B6B75"/>
    <w:rsid w:val="721F33F6"/>
    <w:rsid w:val="72213DF2"/>
    <w:rsid w:val="72221CCB"/>
    <w:rsid w:val="72D21FE6"/>
    <w:rsid w:val="72DD11D7"/>
    <w:rsid w:val="73333C34"/>
    <w:rsid w:val="736F7E81"/>
    <w:rsid w:val="73804967"/>
    <w:rsid w:val="73855583"/>
    <w:rsid w:val="73B62D1C"/>
    <w:rsid w:val="73DF3ED0"/>
    <w:rsid w:val="740F27BD"/>
    <w:rsid w:val="74520085"/>
    <w:rsid w:val="74614E00"/>
    <w:rsid w:val="74C27454"/>
    <w:rsid w:val="74DF2F97"/>
    <w:rsid w:val="74ED5A8E"/>
    <w:rsid w:val="74F83D5D"/>
    <w:rsid w:val="74FF6316"/>
    <w:rsid w:val="754A65CB"/>
    <w:rsid w:val="759E55B3"/>
    <w:rsid w:val="75B728A4"/>
    <w:rsid w:val="75D63420"/>
    <w:rsid w:val="75E1510F"/>
    <w:rsid w:val="75E604FD"/>
    <w:rsid w:val="75EA44DF"/>
    <w:rsid w:val="76294956"/>
    <w:rsid w:val="76513114"/>
    <w:rsid w:val="765E4565"/>
    <w:rsid w:val="766F463F"/>
    <w:rsid w:val="768D3264"/>
    <w:rsid w:val="768F7512"/>
    <w:rsid w:val="76946AF4"/>
    <w:rsid w:val="76BD12A7"/>
    <w:rsid w:val="76D01F16"/>
    <w:rsid w:val="77764DBE"/>
    <w:rsid w:val="77911855"/>
    <w:rsid w:val="77D15496"/>
    <w:rsid w:val="78DC1FC1"/>
    <w:rsid w:val="792B4BDF"/>
    <w:rsid w:val="7960712A"/>
    <w:rsid w:val="797449B2"/>
    <w:rsid w:val="798A45F2"/>
    <w:rsid w:val="79A05A33"/>
    <w:rsid w:val="79CC5F42"/>
    <w:rsid w:val="79EA40DD"/>
    <w:rsid w:val="79FA0D24"/>
    <w:rsid w:val="7A060857"/>
    <w:rsid w:val="7A1B6858"/>
    <w:rsid w:val="7A607BCB"/>
    <w:rsid w:val="7A8060BB"/>
    <w:rsid w:val="7A8D7662"/>
    <w:rsid w:val="7A8F3AA8"/>
    <w:rsid w:val="7B13506B"/>
    <w:rsid w:val="7B1E072B"/>
    <w:rsid w:val="7B606CB7"/>
    <w:rsid w:val="7B8502C8"/>
    <w:rsid w:val="7BEA6D95"/>
    <w:rsid w:val="7BF55303"/>
    <w:rsid w:val="7C0454D0"/>
    <w:rsid w:val="7C746055"/>
    <w:rsid w:val="7C9F6929"/>
    <w:rsid w:val="7CCB3A38"/>
    <w:rsid w:val="7D212B07"/>
    <w:rsid w:val="7D3B1899"/>
    <w:rsid w:val="7D3B492B"/>
    <w:rsid w:val="7D5B7304"/>
    <w:rsid w:val="7D950CC7"/>
    <w:rsid w:val="7DB75D00"/>
    <w:rsid w:val="7E226375"/>
    <w:rsid w:val="7E412AFF"/>
    <w:rsid w:val="7E516471"/>
    <w:rsid w:val="7F464ECC"/>
    <w:rsid w:val="7F466661"/>
    <w:rsid w:val="7F5530B5"/>
    <w:rsid w:val="7F66133D"/>
    <w:rsid w:val="7F814A7E"/>
    <w:rsid w:val="7F975D5E"/>
    <w:rsid w:val="7FA157C1"/>
    <w:rsid w:val="7FC057F5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BBB7DF"/>
  <w15:docId w15:val="{9DC92CFD-9D20-4874-88A4-FF729E69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rsid w:val="00E91094"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E91094"/>
    <w:pPr>
      <w:keepNext/>
      <w:keepLines/>
      <w:numPr>
        <w:ilvl w:val="1"/>
        <w:numId w:val="1"/>
      </w:numPr>
      <w:tabs>
        <w:tab w:val="left" w:pos="425"/>
        <w:tab w:val="left" w:pos="850"/>
      </w:tabs>
      <w:spacing w:before="200" w:after="200"/>
      <w:ind w:left="851" w:hanging="454"/>
      <w:outlineLvl w:val="1"/>
    </w:pPr>
    <w:rPr>
      <w:b/>
      <w:sz w:val="36"/>
    </w:rPr>
  </w:style>
  <w:style w:type="paragraph" w:styleId="3">
    <w:name w:val="heading 3"/>
    <w:basedOn w:val="a"/>
    <w:next w:val="a"/>
    <w:uiPriority w:val="9"/>
    <w:unhideWhenUsed/>
    <w:qFormat/>
    <w:rsid w:val="00E91094"/>
    <w:pPr>
      <w:keepNext/>
      <w:keepLines/>
      <w:numPr>
        <w:ilvl w:val="2"/>
        <w:numId w:val="1"/>
      </w:numPr>
      <w:spacing w:before="160" w:after="160"/>
      <w:ind w:leftChars="200" w:left="200" w:firstLine="0"/>
      <w:outlineLvl w:val="2"/>
    </w:pPr>
    <w:rPr>
      <w:b/>
      <w:sz w:val="32"/>
    </w:rPr>
  </w:style>
  <w:style w:type="paragraph" w:styleId="40">
    <w:name w:val="heading 4"/>
    <w:basedOn w:val="a"/>
    <w:next w:val="a"/>
    <w:uiPriority w:val="9"/>
    <w:unhideWhenUsed/>
    <w:qFormat/>
    <w:rsid w:val="00E91094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300"/>
      <w:outlineLvl w:val="3"/>
    </w:pPr>
    <w:rPr>
      <w:b/>
      <w:sz w:val="28"/>
    </w:rPr>
  </w:style>
  <w:style w:type="paragraph" w:styleId="50">
    <w:name w:val="heading 5"/>
    <w:basedOn w:val="a"/>
    <w:next w:val="a"/>
    <w:uiPriority w:val="9"/>
    <w:unhideWhenUsed/>
    <w:qFormat/>
    <w:rsid w:val="00E91094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400" w:firstLine="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unhideWhenUsed/>
    <w:rsid w:val="00F30F8A"/>
    <w:pPr>
      <w:keepNext/>
      <w:keepLines/>
      <w:snapToGrid/>
      <w:spacing w:before="240" w:after="64" w:line="317" w:lineRule="auto"/>
      <w:ind w:left="1152" w:hanging="1152"/>
      <w:outlineLvl w:val="5"/>
    </w:pPr>
    <w:rPr>
      <w:rFonts w:ascii="Arial" w:eastAsia="黑体" w:hAnsi="Arial" w:cs="Times New Roman"/>
      <w:b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296" w:hanging="1296"/>
      <w:outlineLvl w:val="6"/>
    </w:pPr>
    <w:rPr>
      <w:rFonts w:ascii="Times New Roman" w:eastAsia="宋体" w:hAnsi="Times New Roman" w:cs="Times New Roman"/>
      <w:b/>
      <w:szCs w:val="20"/>
    </w:rPr>
  </w:style>
  <w:style w:type="paragraph" w:styleId="8">
    <w:name w:val="heading 8"/>
    <w:basedOn w:val="a"/>
    <w:next w:val="a"/>
    <w:link w:val="8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440" w:hanging="1440"/>
      <w:outlineLvl w:val="7"/>
    </w:pPr>
    <w:rPr>
      <w:rFonts w:ascii="Arial" w:eastAsia="黑体" w:hAnsi="Arial" w:cs="Times New Roman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584" w:hanging="1584"/>
      <w:outlineLvl w:val="8"/>
    </w:pPr>
    <w:rPr>
      <w:rFonts w:ascii="Arial" w:eastAsia="黑体" w:hAnsi="Arial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TOC1">
    <w:name w:val="toc 1"/>
    <w:basedOn w:val="a"/>
    <w:next w:val="a"/>
    <w:qFormat/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4">
    <w:name w:val="标题4"/>
    <w:basedOn w:val="a"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0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a7"/>
    <w:rsid w:val="00F30F8A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rsid w:val="00F30F8A"/>
    <w:rPr>
      <w:kern w:val="2"/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F30F8A"/>
    <w:rPr>
      <w:rFonts w:ascii="Arial" w:eastAsia="黑体" w:hAnsi="Arial" w:cs="Times New Roman"/>
      <w:b/>
      <w:kern w:val="2"/>
      <w:sz w:val="24"/>
    </w:rPr>
  </w:style>
  <w:style w:type="character" w:customStyle="1" w:styleId="70">
    <w:name w:val="标题 7 字符"/>
    <w:basedOn w:val="a0"/>
    <w:link w:val="7"/>
    <w:uiPriority w:val="9"/>
    <w:rsid w:val="00F30F8A"/>
    <w:rPr>
      <w:rFonts w:ascii="Times New Roman" w:eastAsia="宋体" w:hAnsi="Times New Roman" w:cs="Times New Roman"/>
      <w:b/>
      <w:kern w:val="2"/>
      <w:sz w:val="24"/>
    </w:rPr>
  </w:style>
  <w:style w:type="character" w:customStyle="1" w:styleId="80">
    <w:name w:val="标题 8 字符"/>
    <w:basedOn w:val="a0"/>
    <w:link w:val="8"/>
    <w:uiPriority w:val="9"/>
    <w:rsid w:val="00F30F8A"/>
    <w:rPr>
      <w:rFonts w:ascii="Arial" w:eastAsia="黑体" w:hAnsi="Arial" w:cs="Times New Roman"/>
      <w:kern w:val="2"/>
      <w:sz w:val="24"/>
    </w:rPr>
  </w:style>
  <w:style w:type="character" w:customStyle="1" w:styleId="90">
    <w:name w:val="标题 9 字符"/>
    <w:basedOn w:val="a0"/>
    <w:link w:val="9"/>
    <w:uiPriority w:val="9"/>
    <w:rsid w:val="00F30F8A"/>
    <w:rPr>
      <w:rFonts w:ascii="Arial" w:eastAsia="黑体" w:hAnsi="Arial" w:cs="Times New Roman"/>
      <w:kern w:val="2"/>
      <w:sz w:val="21"/>
    </w:rPr>
  </w:style>
  <w:style w:type="paragraph" w:styleId="a8">
    <w:name w:val="Title"/>
    <w:basedOn w:val="a"/>
    <w:next w:val="a"/>
    <w:link w:val="a9"/>
    <w:rsid w:val="003605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36053C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a">
    <w:name w:val="List Paragraph"/>
    <w:basedOn w:val="a"/>
    <w:uiPriority w:val="99"/>
    <w:unhideWhenUsed/>
    <w:rsid w:val="002E2650"/>
    <w:pPr>
      <w:ind w:firstLineChars="200" w:firstLine="420"/>
    </w:pPr>
  </w:style>
  <w:style w:type="paragraph" w:styleId="ab">
    <w:name w:val="Subtitle"/>
    <w:basedOn w:val="a"/>
    <w:next w:val="a"/>
    <w:link w:val="ac"/>
    <w:qFormat/>
    <w:rsid w:val="00AA358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rsid w:val="00AA358E"/>
    <w:rPr>
      <w:b/>
      <w:bCs/>
      <w:kern w:val="28"/>
      <w:sz w:val="32"/>
      <w:szCs w:val="32"/>
    </w:rPr>
  </w:style>
  <w:style w:type="character" w:customStyle="1" w:styleId="pun">
    <w:name w:val="pun"/>
    <w:basedOn w:val="a0"/>
    <w:rsid w:val="002E7452"/>
  </w:style>
  <w:style w:type="character" w:customStyle="1" w:styleId="pln">
    <w:name w:val="pln"/>
    <w:basedOn w:val="a0"/>
    <w:rsid w:val="002E7452"/>
  </w:style>
  <w:style w:type="character" w:customStyle="1" w:styleId="kwd">
    <w:name w:val="kwd"/>
    <w:basedOn w:val="a0"/>
    <w:rsid w:val="002E7452"/>
  </w:style>
  <w:style w:type="character" w:customStyle="1" w:styleId="typ">
    <w:name w:val="typ"/>
    <w:basedOn w:val="a0"/>
    <w:rsid w:val="002E7452"/>
  </w:style>
  <w:style w:type="character" w:customStyle="1" w:styleId="com">
    <w:name w:val="com"/>
    <w:basedOn w:val="a0"/>
    <w:rsid w:val="002E7452"/>
  </w:style>
  <w:style w:type="paragraph" w:customStyle="1" w:styleId="ad">
    <w:name w:val="程序代码"/>
    <w:basedOn w:val="a"/>
    <w:link w:val="ae"/>
    <w:qFormat/>
    <w:rsid w:val="00BC02A6"/>
    <w:pPr>
      <w:shd w:val="clear" w:color="auto" w:fill="CFCDCD" w:themeFill="background2" w:themeFillShade="E5"/>
      <w:jc w:val="left"/>
    </w:pPr>
    <w:rPr>
      <w:rFonts w:ascii="Consolas" w:eastAsia="Consolas" w:hAnsi="Consolas"/>
      <w:color w:val="008080"/>
      <w:sz w:val="22"/>
      <w:szCs w:val="22"/>
    </w:rPr>
  </w:style>
  <w:style w:type="character" w:customStyle="1" w:styleId="ae">
    <w:name w:val="程序代码 字符"/>
    <w:basedOn w:val="a0"/>
    <w:link w:val="ad"/>
    <w:rsid w:val="00BC02A6"/>
    <w:rPr>
      <w:rFonts w:ascii="Consolas" w:eastAsia="Consolas" w:hAnsi="Consolas"/>
      <w:color w:val="008080"/>
      <w:kern w:val="2"/>
      <w:sz w:val="22"/>
      <w:szCs w:val="22"/>
      <w:shd w:val="clear" w:color="auto" w:fill="CFCDCD" w:themeFill="background2" w:themeFillShade="E5"/>
    </w:rPr>
  </w:style>
  <w:style w:type="paragraph" w:customStyle="1" w:styleId="af">
    <w:name w:val="例程代码（无行号）"/>
    <w:basedOn w:val="a"/>
    <w:link w:val="Char"/>
    <w:qFormat/>
    <w:rsid w:val="00687FD1"/>
    <w:pPr>
      <w:shd w:val="clear" w:color="auto" w:fill="E0E0E0"/>
      <w:snapToGrid/>
      <w:spacing w:line="240" w:lineRule="auto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">
    <w:name w:val="例程代码（无行号） Char"/>
    <w:link w:val="af"/>
    <w:qFormat/>
    <w:rsid w:val="00687FD1"/>
    <w:rPr>
      <w:rFonts w:ascii="Courier New" w:eastAsia="宋体" w:hAnsi="Courier New" w:cs="Times New Roman"/>
      <w:kern w:val="2"/>
      <w:sz w:val="18"/>
      <w:szCs w:val="18"/>
      <w:shd w:val="clear" w:color="auto" w:fill="E0E0E0"/>
    </w:rPr>
  </w:style>
  <w:style w:type="paragraph" w:customStyle="1" w:styleId="af0">
    <w:name w:val="大标题"/>
    <w:basedOn w:val="a"/>
    <w:link w:val="af1"/>
    <w:qFormat/>
    <w:rsid w:val="00687FD1"/>
    <w:pPr>
      <w:jc w:val="center"/>
    </w:pPr>
    <w:rPr>
      <w:b/>
      <w:sz w:val="48"/>
      <w:szCs w:val="48"/>
    </w:rPr>
  </w:style>
  <w:style w:type="character" w:styleId="af2">
    <w:name w:val="Strong"/>
    <w:basedOn w:val="a0"/>
    <w:qFormat/>
    <w:rsid w:val="00687FD1"/>
    <w:rPr>
      <w:b/>
      <w:bCs/>
    </w:rPr>
  </w:style>
  <w:style w:type="character" w:customStyle="1" w:styleId="af1">
    <w:name w:val="大标题 字符"/>
    <w:basedOn w:val="a0"/>
    <w:link w:val="af0"/>
    <w:rsid w:val="00687FD1"/>
    <w:rPr>
      <w:b/>
      <w:kern w:val="2"/>
      <w:sz w:val="48"/>
      <w:szCs w:val="48"/>
    </w:rPr>
  </w:style>
  <w:style w:type="character" w:styleId="af3">
    <w:name w:val="Emphasis"/>
    <w:basedOn w:val="a0"/>
    <w:qFormat/>
    <w:rsid w:val="00687FD1"/>
    <w:rPr>
      <w:i/>
      <w:iCs/>
    </w:rPr>
  </w:style>
  <w:style w:type="character" w:styleId="HTML">
    <w:name w:val="HTML Code"/>
    <w:basedOn w:val="a0"/>
    <w:uiPriority w:val="99"/>
    <w:semiHidden/>
    <w:unhideWhenUsed/>
    <w:rsid w:val="00AA62CA"/>
    <w:rPr>
      <w:rFonts w:ascii="宋体" w:eastAsia="宋体" w:hAnsi="宋体" w:cs="宋体"/>
      <w:sz w:val="24"/>
      <w:szCs w:val="24"/>
    </w:rPr>
  </w:style>
  <w:style w:type="paragraph" w:customStyle="1" w:styleId="af4">
    <w:name w:val="边框样式"/>
    <w:basedOn w:val="HTML0"/>
    <w:link w:val="af5"/>
    <w:qFormat/>
    <w:rsid w:val="00AA62CA"/>
    <w:pPr>
      <w:widowControl/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85" w:lineRule="atLeast"/>
      <w:jc w:val="left"/>
    </w:pPr>
    <w:rPr>
      <w:rFonts w:ascii="Consolas" w:eastAsia="宋体" w:hAnsi="Consolas" w:cs="宋体"/>
      <w:color w:val="333333"/>
      <w:sz w:val="18"/>
      <w:szCs w:val="18"/>
      <w:bdr w:val="none" w:sz="0" w:space="0" w:color="auto" w:frame="1"/>
    </w:rPr>
  </w:style>
  <w:style w:type="character" w:customStyle="1" w:styleId="af5">
    <w:name w:val="边框样式 字符"/>
    <w:basedOn w:val="HTML1"/>
    <w:link w:val="af4"/>
    <w:rsid w:val="00AA62CA"/>
    <w:rPr>
      <w:rFonts w:ascii="Consolas" w:eastAsia="宋体" w:hAnsi="Consolas" w:cs="宋体"/>
      <w:color w:val="333333"/>
      <w:kern w:val="2"/>
      <w:sz w:val="18"/>
      <w:szCs w:val="18"/>
      <w:bdr w:val="none" w:sz="0" w:space="0" w:color="auto" w:frame="1"/>
      <w:shd w:val="clear" w:color="auto" w:fill="F8F8F8"/>
    </w:rPr>
  </w:style>
  <w:style w:type="paragraph" w:styleId="HTML0">
    <w:name w:val="HTML Preformatted"/>
    <w:basedOn w:val="a"/>
    <w:link w:val="HTML1"/>
    <w:uiPriority w:val="99"/>
    <w:semiHidden/>
    <w:unhideWhenUsed/>
    <w:rsid w:val="00AA62CA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AA62CA"/>
    <w:rPr>
      <w:rFonts w:ascii="Courier New" w:hAnsi="Courier New" w:cs="Courier New"/>
      <w:kern w:val="2"/>
    </w:rPr>
  </w:style>
  <w:style w:type="paragraph" w:customStyle="1" w:styleId="af6">
    <w:name w:val="加粗样式"/>
    <w:basedOn w:val="a"/>
    <w:link w:val="af7"/>
    <w:qFormat/>
    <w:rsid w:val="004D1389"/>
    <w:pPr>
      <w:widowControl/>
      <w:shd w:val="clear" w:color="auto" w:fill="4A4A4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300" w:after="300" w:line="300" w:lineRule="atLeast"/>
      <w:jc w:val="left"/>
    </w:pPr>
    <w:rPr>
      <w:rFonts w:ascii="Courier New" w:eastAsia="宋体" w:hAnsi="Courier New" w:cs="Courier New"/>
      <w:color w:val="F8F8D4"/>
      <w:kern w:val="0"/>
      <w:sz w:val="21"/>
      <w:szCs w:val="21"/>
    </w:rPr>
  </w:style>
  <w:style w:type="character" w:customStyle="1" w:styleId="af7">
    <w:name w:val="加粗样式 字符"/>
    <w:basedOn w:val="a0"/>
    <w:link w:val="af6"/>
    <w:rsid w:val="004D1389"/>
    <w:rPr>
      <w:rFonts w:ascii="Courier New" w:eastAsia="宋体" w:hAnsi="Courier New" w:cs="Courier New"/>
      <w:color w:val="F8F8D4"/>
      <w:sz w:val="21"/>
      <w:szCs w:val="21"/>
      <w:shd w:val="clear" w:color="auto" w:fill="4A4A4A"/>
    </w:rPr>
  </w:style>
  <w:style w:type="character" w:styleId="af8">
    <w:name w:val="Unresolved Mention"/>
    <w:basedOn w:val="a0"/>
    <w:uiPriority w:val="99"/>
    <w:semiHidden/>
    <w:unhideWhenUsed/>
    <w:rsid w:val="00C2313D"/>
    <w:rPr>
      <w:color w:val="808080"/>
      <w:shd w:val="clear" w:color="auto" w:fill="E6E6E6"/>
    </w:rPr>
  </w:style>
  <w:style w:type="character" w:customStyle="1" w:styleId="hljs-keyword">
    <w:name w:val="hljs-keyword"/>
    <w:basedOn w:val="a0"/>
    <w:rsid w:val="009847D6"/>
  </w:style>
  <w:style w:type="character" w:customStyle="1" w:styleId="hljs-literal">
    <w:name w:val="hljs-literal"/>
    <w:basedOn w:val="a0"/>
    <w:rsid w:val="001864F1"/>
  </w:style>
  <w:style w:type="character" w:customStyle="1" w:styleId="hljs-string">
    <w:name w:val="hljs-string"/>
    <w:basedOn w:val="a0"/>
    <w:rsid w:val="001864F1"/>
  </w:style>
  <w:style w:type="character" w:customStyle="1" w:styleId="hljs-number">
    <w:name w:val="hljs-number"/>
    <w:basedOn w:val="a0"/>
    <w:rsid w:val="00186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6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blog.csdn.net/shiyu1157758655/article/details/79578009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nblogs.com/chaizp/p/5192522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zhidao.baidu.com/question/551264324.html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wei\Documents\&#33258;&#23450;&#20041;%20Office%20&#27169;&#26495;\mydot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FF5DFA-28E6-4A3E-B73F-D4F3903C1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mydot.dotm</Template>
  <TotalTime>59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liuwei</dc:creator>
  <cp:lastModifiedBy>伟 刘</cp:lastModifiedBy>
  <cp:revision>30</cp:revision>
  <dcterms:created xsi:type="dcterms:W3CDTF">2017-04-18T13:28:00Z</dcterms:created>
  <dcterms:modified xsi:type="dcterms:W3CDTF">2019-02-15T02:51:00Z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