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AF0A4A" w:rsidP="004D1389">
      <w:r>
        <w:rPr>
          <w:rFonts w:hint="eastAsia"/>
        </w:rPr>
        <w:t>资料来源：</w:t>
      </w:r>
      <w:r w:rsidR="00FF7288">
        <w:rPr>
          <w:rFonts w:hint="eastAsia"/>
        </w:rPr>
        <w:t xml:space="preserve"> </w:t>
      </w:r>
      <w:hyperlink r:id="rId9" w:history="1">
        <w:r w:rsidR="00FF7288" w:rsidRPr="009F3D7D">
          <w:rPr>
            <w:rStyle w:val="a5"/>
          </w:rPr>
          <w:t>https://www.cnblogs.com/james641/p/5805526.html</w:t>
        </w:r>
      </w:hyperlink>
      <w:r w:rsidR="00FF7288">
        <w:t xml:space="preserve"> </w:t>
      </w:r>
      <w:bookmarkStart w:id="0" w:name="_GoBack"/>
      <w:bookmarkEnd w:id="0"/>
    </w:p>
    <w:p w:rsidR="00674F4A" w:rsidRDefault="00674F4A" w:rsidP="004D1389"/>
    <w:p w:rsidR="00674F4A" w:rsidRDefault="00674F4A" w:rsidP="00674F4A">
      <w:r>
        <w:rPr>
          <w:rFonts w:hint="eastAsia"/>
        </w:rPr>
        <w:t>Oracle</w:t>
      </w:r>
      <w:r>
        <w:rPr>
          <w:rFonts w:hint="eastAsia"/>
        </w:rPr>
        <w:t>日期时间范围查询</w:t>
      </w:r>
    </w:p>
    <w:p w:rsidR="00674F4A" w:rsidRDefault="00674F4A" w:rsidP="00674F4A"/>
    <w:p w:rsidR="00674F4A" w:rsidRDefault="00674F4A" w:rsidP="00674F4A">
      <w:r>
        <w:t xml:space="preserve"> </w:t>
      </w:r>
    </w:p>
    <w:p w:rsidR="00674F4A" w:rsidRDefault="00674F4A" w:rsidP="00674F4A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674F4A" w:rsidRDefault="00674F4A" w:rsidP="00674F4A">
      <w:r>
        <w:rPr>
          <w:rFonts w:hint="eastAsia"/>
        </w:rPr>
        <w:t xml:space="preserve">/* </w:t>
      </w:r>
      <w:r>
        <w:rPr>
          <w:rFonts w:hint="eastAsia"/>
        </w:rPr>
        <w:t>日期时间范围查询</w:t>
      </w:r>
      <w:r>
        <w:rPr>
          <w:rFonts w:hint="eastAsia"/>
        </w:rPr>
        <w:t xml:space="preserve"> */  </w:t>
      </w:r>
    </w:p>
    <w:p w:rsidR="00674F4A" w:rsidRDefault="00674F4A" w:rsidP="00674F4A">
      <w:r>
        <w:t xml:space="preserve">  </w:t>
      </w:r>
    </w:p>
    <w:p w:rsidR="00674F4A" w:rsidRDefault="00674F4A" w:rsidP="00674F4A">
      <w:r>
        <w:rPr>
          <w:rFonts w:hint="eastAsia"/>
        </w:rPr>
        <w:t xml:space="preserve">---------- </w:t>
      </w:r>
      <w:r>
        <w:rPr>
          <w:rFonts w:hint="eastAsia"/>
        </w:rPr>
        <w:t>创建日期时间测试表</w:t>
      </w:r>
      <w:r>
        <w:rPr>
          <w:rFonts w:hint="eastAsia"/>
        </w:rPr>
        <w:t xml:space="preserve">-----------------------------------------------------------    www.2cto.com  </w:t>
      </w:r>
    </w:p>
    <w:p w:rsidR="00674F4A" w:rsidRDefault="00674F4A" w:rsidP="00674F4A">
      <w:pPr>
        <w:pStyle w:val="af4"/>
      </w:pPr>
      <w:r>
        <w:t xml:space="preserve">create table </w:t>
      </w:r>
      <w:proofErr w:type="spellStart"/>
      <w:proofErr w:type="gramStart"/>
      <w:r>
        <w:t>testdatetime</w:t>
      </w:r>
      <w:proofErr w:type="spellEnd"/>
      <w:r>
        <w:t>(</w:t>
      </w:r>
      <w:proofErr w:type="gramEnd"/>
      <w:r>
        <w:t xml:space="preserve">  </w:t>
      </w:r>
    </w:p>
    <w:p w:rsidR="00674F4A" w:rsidRDefault="00674F4A" w:rsidP="00674F4A">
      <w:pPr>
        <w:pStyle w:val="af4"/>
      </w:pPr>
      <w:r>
        <w:t xml:space="preserve">       ID integer not null primary KEY,  </w:t>
      </w:r>
    </w:p>
    <w:p w:rsidR="00674F4A" w:rsidRDefault="00674F4A" w:rsidP="00674F4A">
      <w:pPr>
        <w:pStyle w:val="af4"/>
      </w:pPr>
      <w:r>
        <w:t xml:space="preserve">       </w:t>
      </w:r>
      <w:proofErr w:type="spellStart"/>
      <w:proofErr w:type="gramStart"/>
      <w:r>
        <w:t>createdate</w:t>
      </w:r>
      <w:proofErr w:type="spellEnd"/>
      <w:r>
        <w:t xml:space="preserve">  CHAR</w:t>
      </w:r>
      <w:proofErr w:type="gramEnd"/>
      <w:r>
        <w:t xml:space="preserve">(10)  NULL,  </w:t>
      </w:r>
    </w:p>
    <w:p w:rsidR="00674F4A" w:rsidRDefault="00674F4A" w:rsidP="00674F4A">
      <w:pPr>
        <w:pStyle w:val="af4"/>
      </w:pPr>
      <w:r>
        <w:t xml:space="preserve">       </w:t>
      </w:r>
      <w:proofErr w:type="spellStart"/>
      <w:r>
        <w:t>startdate</w:t>
      </w:r>
      <w:proofErr w:type="spellEnd"/>
      <w:r>
        <w:t xml:space="preserve"> DATE NULL,  </w:t>
      </w:r>
    </w:p>
    <w:p w:rsidR="00674F4A" w:rsidRDefault="00674F4A" w:rsidP="00674F4A">
      <w:pPr>
        <w:pStyle w:val="af4"/>
      </w:pPr>
      <w:r>
        <w:t xml:space="preserve">       </w:t>
      </w:r>
      <w:proofErr w:type="spellStart"/>
      <w:r>
        <w:t>enddate</w:t>
      </w:r>
      <w:proofErr w:type="spellEnd"/>
      <w:r>
        <w:t xml:space="preserve"> DATE NULL,  </w:t>
      </w:r>
    </w:p>
    <w:p w:rsidR="00674F4A" w:rsidRDefault="00674F4A" w:rsidP="00674F4A">
      <w:pPr>
        <w:pStyle w:val="af4"/>
      </w:pPr>
      <w:r>
        <w:t xml:space="preserve">       </w:t>
      </w:r>
      <w:proofErr w:type="spellStart"/>
      <w:proofErr w:type="gramStart"/>
      <w:r>
        <w:t>buydate</w:t>
      </w:r>
      <w:proofErr w:type="spellEnd"/>
      <w:r>
        <w:t xml:space="preserve">  CHAR</w:t>
      </w:r>
      <w:proofErr w:type="gramEnd"/>
      <w:r>
        <w:t xml:space="preserve">(10)  NULL,  </w:t>
      </w:r>
    </w:p>
    <w:p w:rsidR="00674F4A" w:rsidRDefault="00674F4A" w:rsidP="00674F4A">
      <w:pPr>
        <w:pStyle w:val="af4"/>
      </w:pPr>
      <w:r>
        <w:t xml:space="preserve">       </w:t>
      </w:r>
      <w:proofErr w:type="spellStart"/>
      <w:proofErr w:type="gramStart"/>
      <w:r>
        <w:t>usedate</w:t>
      </w:r>
      <w:proofErr w:type="spellEnd"/>
      <w:r>
        <w:t xml:space="preserve">  varchar</w:t>
      </w:r>
      <w:proofErr w:type="gramEnd"/>
      <w:r>
        <w:t xml:space="preserve">2(20)  NULL  </w:t>
      </w:r>
    </w:p>
    <w:p w:rsidR="00674F4A" w:rsidRDefault="00674F4A" w:rsidP="00674F4A">
      <w:pPr>
        <w:pStyle w:val="af4"/>
      </w:pPr>
      <w:r>
        <w:t xml:space="preserve">) ;  </w:t>
      </w:r>
    </w:p>
    <w:p w:rsidR="00674F4A" w:rsidRDefault="00674F4A" w:rsidP="00674F4A">
      <w:r>
        <w:rPr>
          <w:rFonts w:hint="eastAsia"/>
        </w:rPr>
        <w:t xml:space="preserve">------------------------ </w:t>
      </w:r>
      <w:r>
        <w:rPr>
          <w:rFonts w:hint="eastAsia"/>
        </w:rPr>
        <w:t>日期时间范围查询</w:t>
      </w:r>
      <w:r>
        <w:rPr>
          <w:rFonts w:hint="eastAsia"/>
        </w:rPr>
        <w:t xml:space="preserve"> ------------------------------------  </w:t>
      </w:r>
    </w:p>
    <w:p w:rsidR="00674F4A" w:rsidRDefault="00674F4A" w:rsidP="00674F4A">
      <w:r>
        <w:t xml:space="preserve">  </w:t>
      </w:r>
    </w:p>
    <w:p w:rsidR="00674F4A" w:rsidRDefault="00674F4A" w:rsidP="00674F4A">
      <w:pPr>
        <w:pStyle w:val="af4"/>
      </w:pPr>
      <w:r>
        <w:t>SELECT t.</w:t>
      </w:r>
      <w:proofErr w:type="gramStart"/>
      <w:r>
        <w:t>*,</w:t>
      </w:r>
      <w:proofErr w:type="spellStart"/>
      <w:r>
        <w:t>t</w:t>
      </w:r>
      <w:proofErr w:type="gramEnd"/>
      <w:r>
        <w:t>.ROWID</w:t>
      </w:r>
      <w:proofErr w:type="spellEnd"/>
      <w:r>
        <w:t xml:space="preserve"> FROM </w:t>
      </w:r>
      <w:proofErr w:type="spellStart"/>
      <w:r>
        <w:t>testdatetime</w:t>
      </w:r>
      <w:proofErr w:type="spellEnd"/>
      <w:r>
        <w:t xml:space="preserve"> t ;  </w:t>
      </w:r>
    </w:p>
    <w:p w:rsidR="00674F4A" w:rsidRDefault="00674F4A" w:rsidP="00674F4A">
      <w:pPr>
        <w:pStyle w:val="af4"/>
      </w:pPr>
      <w:r>
        <w:t xml:space="preserve">  </w:t>
      </w:r>
    </w:p>
    <w:p w:rsidR="00674F4A" w:rsidRDefault="00674F4A" w:rsidP="00674F4A">
      <w:pPr>
        <w:pStyle w:val="af4"/>
      </w:pPr>
      <w:r>
        <w:rPr>
          <w:rFonts w:hint="eastAsia"/>
        </w:rPr>
        <w:t>--</w:t>
      </w:r>
      <w:r>
        <w:rPr>
          <w:rFonts w:hint="eastAsia"/>
        </w:rPr>
        <w:t>字段为：字符串类型（</w:t>
      </w:r>
      <w:r>
        <w:rPr>
          <w:rFonts w:hint="eastAsia"/>
        </w:rPr>
        <w:t>char</w:t>
      </w:r>
      <w:r>
        <w:rPr>
          <w:rFonts w:hint="eastAsia"/>
        </w:rPr>
        <w:t>），长度为</w:t>
      </w:r>
      <w:r>
        <w:rPr>
          <w:rFonts w:hint="eastAsia"/>
        </w:rPr>
        <w:t xml:space="preserve">:10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t.createdate</w:t>
      </w:r>
      <w:proofErr w:type="spellEnd"/>
      <w:proofErr w:type="gramEnd"/>
      <w:r>
        <w:t xml:space="preserve"> = '2011-07-01';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t.createdate</w:t>
      </w:r>
      <w:proofErr w:type="spellEnd"/>
      <w:proofErr w:type="gramEnd"/>
      <w:r>
        <w:t xml:space="preserve"> &gt; '2011-07-01';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t.createdate</w:t>
      </w:r>
      <w:proofErr w:type="spellEnd"/>
      <w:proofErr w:type="gramEnd"/>
      <w:r>
        <w:t xml:space="preserve"> &lt; '2011-07-01';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t.createdate</w:t>
      </w:r>
      <w:proofErr w:type="spellEnd"/>
      <w:proofErr w:type="gramEnd"/>
      <w:r>
        <w:t xml:space="preserve"> &gt;= '2011-06-01' AND</w:t>
      </w:r>
    </w:p>
    <w:p w:rsidR="00674F4A" w:rsidRDefault="00674F4A" w:rsidP="00674F4A">
      <w:pPr>
        <w:pStyle w:val="af4"/>
      </w:pPr>
      <w:proofErr w:type="spellStart"/>
      <w:proofErr w:type="gramStart"/>
      <w:r>
        <w:t>t.createdate</w:t>
      </w:r>
      <w:proofErr w:type="spellEnd"/>
      <w:proofErr w:type="gramEnd"/>
      <w:r>
        <w:t xml:space="preserve"> &lt;= '2011-07-05';    www.2cto.com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r>
        <w:t>to_date</w:t>
      </w:r>
      <w:proofErr w:type="spellEnd"/>
      <w:r>
        <w:t>(</w:t>
      </w:r>
      <w:proofErr w:type="gramStart"/>
      <w:r>
        <w:t>t.</w:t>
      </w:r>
      <w:proofErr w:type="spellStart"/>
      <w:r>
        <w:t>createdate</w:t>
      </w:r>
      <w:proofErr w:type="spellEnd"/>
      <w:proofErr w:type="gramEnd"/>
      <w:r>
        <w:t>,'</w:t>
      </w:r>
      <w:proofErr w:type="spellStart"/>
      <w:r>
        <w:t>yyyy</w:t>
      </w:r>
      <w:proofErr w:type="spellEnd"/>
      <w:r>
        <w:t xml:space="preserve">-MM-dd') between </w:t>
      </w:r>
      <w:proofErr w:type="spellStart"/>
      <w:r>
        <w:t>to_date</w:t>
      </w:r>
      <w:proofErr w:type="spellEnd"/>
      <w:r>
        <w:t xml:space="preserve">('2011-06-01','yyyy-MM-dd') and </w:t>
      </w:r>
      <w:proofErr w:type="spellStart"/>
      <w:r>
        <w:t>to_date</w:t>
      </w:r>
      <w:proofErr w:type="spellEnd"/>
      <w:r>
        <w:t xml:space="preserve">('20110705','yyyymmdd') ;  </w:t>
      </w:r>
    </w:p>
    <w:p w:rsidR="00AD27AD" w:rsidRDefault="00674F4A" w:rsidP="00674F4A">
      <w:r>
        <w:t xml:space="preserve">  </w:t>
      </w:r>
    </w:p>
    <w:p w:rsidR="00674F4A" w:rsidRDefault="00674F4A" w:rsidP="00674F4A">
      <w:r>
        <w:t>SELECT t.</w:t>
      </w:r>
      <w:proofErr w:type="gramStart"/>
      <w:r>
        <w:t>*,</w:t>
      </w:r>
      <w:proofErr w:type="spellStart"/>
      <w:r>
        <w:t>t</w:t>
      </w:r>
      <w:proofErr w:type="gramEnd"/>
      <w:r>
        <w:t>.ROWID</w:t>
      </w:r>
      <w:proofErr w:type="spellEnd"/>
      <w:r>
        <w:t xml:space="preserve"> FROM </w:t>
      </w:r>
      <w:proofErr w:type="spellStart"/>
      <w:r>
        <w:t>testdatetime</w:t>
      </w:r>
      <w:proofErr w:type="spellEnd"/>
      <w:r>
        <w:t xml:space="preserve"> t ;  </w:t>
      </w:r>
    </w:p>
    <w:p w:rsidR="00674F4A" w:rsidRDefault="00674F4A" w:rsidP="00674F4A">
      <w:r>
        <w:t xml:space="preserve">  </w:t>
      </w:r>
    </w:p>
    <w:p w:rsidR="00674F4A" w:rsidRDefault="00674F4A" w:rsidP="00674F4A">
      <w:r>
        <w:rPr>
          <w:rFonts w:hint="eastAsia"/>
        </w:rPr>
        <w:t>--</w:t>
      </w:r>
      <w:r>
        <w:rPr>
          <w:rFonts w:hint="eastAsia"/>
        </w:rPr>
        <w:t>字段为：字符串类型（</w:t>
      </w:r>
      <w:r>
        <w:rPr>
          <w:rFonts w:hint="eastAsia"/>
        </w:rPr>
        <w:t>char</w:t>
      </w:r>
      <w:r>
        <w:rPr>
          <w:rFonts w:hint="eastAsia"/>
        </w:rPr>
        <w:t>），长度为</w:t>
      </w:r>
      <w:r>
        <w:rPr>
          <w:rFonts w:hint="eastAsia"/>
        </w:rPr>
        <w:t xml:space="preserve">:20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t.usedate</w:t>
      </w:r>
      <w:proofErr w:type="spellEnd"/>
      <w:proofErr w:type="gramEnd"/>
      <w:r>
        <w:t xml:space="preserve"> = '2011-07-01 10:00:00';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t.usedate</w:t>
      </w:r>
      <w:proofErr w:type="spellEnd"/>
      <w:proofErr w:type="gramEnd"/>
      <w:r>
        <w:t xml:space="preserve"> &gt; '2011-07-01';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t.usedate</w:t>
      </w:r>
      <w:proofErr w:type="spellEnd"/>
      <w:proofErr w:type="gramEnd"/>
      <w:r>
        <w:t xml:space="preserve"> &lt; '2011-07-01';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t.usedate</w:t>
      </w:r>
      <w:proofErr w:type="spellEnd"/>
      <w:proofErr w:type="gramEnd"/>
      <w:r>
        <w:t xml:space="preserve"> &gt;= '2011-06-01' AND </w:t>
      </w:r>
      <w:proofErr w:type="spellStart"/>
      <w:r>
        <w:t>t.usedate</w:t>
      </w:r>
      <w:proofErr w:type="spellEnd"/>
      <w:r>
        <w:t xml:space="preserve"> &lt;= '2011-07-05';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t.</w:t>
      </w:r>
      <w:proofErr w:type="spellStart"/>
      <w:r>
        <w:t>usedate</w:t>
      </w:r>
      <w:proofErr w:type="spellEnd"/>
      <w:r>
        <w:t>,'</w:t>
      </w:r>
      <w:proofErr w:type="spellStart"/>
      <w:r>
        <w:t>yyyy</w:t>
      </w:r>
      <w:proofErr w:type="spellEnd"/>
      <w:r>
        <w:t>-MM-dd HH24:MI:SS')</w:t>
      </w:r>
    </w:p>
    <w:p w:rsidR="00674F4A" w:rsidRDefault="00674F4A" w:rsidP="00674F4A">
      <w:pPr>
        <w:pStyle w:val="af4"/>
      </w:pPr>
      <w:r>
        <w:t xml:space="preserve">between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 xml:space="preserve">'2011-07-01 12:00:00','yyyy-MM-dd HH24:MI:SS') and </w:t>
      </w:r>
      <w:proofErr w:type="spellStart"/>
      <w:r>
        <w:t>to_date</w:t>
      </w:r>
      <w:proofErr w:type="spellEnd"/>
      <w:r>
        <w:t xml:space="preserve">('20110702 12:00:00','yyyymmdd HH24:MI:SS') ;  </w:t>
      </w:r>
    </w:p>
    <w:p w:rsidR="00674F4A" w:rsidRDefault="00674F4A" w:rsidP="00674F4A">
      <w:r>
        <w:t xml:space="preserve">  </w:t>
      </w:r>
    </w:p>
    <w:p w:rsidR="00674F4A" w:rsidRDefault="00674F4A" w:rsidP="00674F4A">
      <w:r>
        <w:t xml:space="preserve">-------------------------------------------------------------------------  </w:t>
      </w:r>
    </w:p>
    <w:p w:rsidR="00674F4A" w:rsidRDefault="00674F4A" w:rsidP="00674F4A">
      <w:r>
        <w:t>SELECT t.</w:t>
      </w:r>
      <w:proofErr w:type="gramStart"/>
      <w:r>
        <w:t>*,</w:t>
      </w:r>
      <w:proofErr w:type="spellStart"/>
      <w:r>
        <w:t>t</w:t>
      </w:r>
      <w:proofErr w:type="gramEnd"/>
      <w:r>
        <w:t>.ROWID</w:t>
      </w:r>
      <w:proofErr w:type="spellEnd"/>
      <w:r>
        <w:t xml:space="preserve"> FROM </w:t>
      </w:r>
      <w:proofErr w:type="spellStart"/>
      <w:r>
        <w:t>testdatetime</w:t>
      </w:r>
      <w:proofErr w:type="spellEnd"/>
      <w:r>
        <w:t xml:space="preserve"> t ;  </w:t>
      </w:r>
    </w:p>
    <w:p w:rsidR="00674F4A" w:rsidRDefault="00674F4A" w:rsidP="00674F4A">
      <w:r>
        <w:t xml:space="preserve">  </w:t>
      </w:r>
    </w:p>
    <w:p w:rsidR="00674F4A" w:rsidRDefault="00674F4A" w:rsidP="00674F4A">
      <w:r>
        <w:rPr>
          <w:rFonts w:hint="eastAsia"/>
        </w:rPr>
        <w:t>--</w:t>
      </w:r>
      <w:r>
        <w:rPr>
          <w:rFonts w:hint="eastAsia"/>
        </w:rPr>
        <w:t>字段为：日期时间类型（</w:t>
      </w:r>
      <w:r>
        <w:rPr>
          <w:rFonts w:hint="eastAsia"/>
        </w:rPr>
        <w:t>date</w:t>
      </w:r>
      <w:r>
        <w:rPr>
          <w:rFonts w:hint="eastAsia"/>
        </w:rPr>
        <w:t>）</w:t>
      </w:r>
      <w:r>
        <w:rPr>
          <w:rFonts w:hint="eastAsia"/>
        </w:rPr>
        <w:t xml:space="preserve">  www.2cto.com  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= </w:t>
      </w:r>
      <w:proofErr w:type="spellStart"/>
      <w:r>
        <w:t>to_date</w:t>
      </w:r>
      <w:proofErr w:type="spellEnd"/>
      <w:r>
        <w:t xml:space="preserve">('2011-07-01','yyyy-MM-dd');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&gt; </w:t>
      </w:r>
      <w:proofErr w:type="spellStart"/>
      <w:r>
        <w:t>to_date</w:t>
      </w:r>
      <w:proofErr w:type="spellEnd"/>
      <w:r>
        <w:t xml:space="preserve">('2011-07-01','yyyy-MM-dd');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&lt; </w:t>
      </w:r>
      <w:proofErr w:type="spellStart"/>
      <w:r>
        <w:t>to_date</w:t>
      </w:r>
      <w:proofErr w:type="spellEnd"/>
      <w:r>
        <w:t xml:space="preserve">('2011-07-01','yyyy-MM-dd');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&gt;= </w:t>
      </w:r>
      <w:proofErr w:type="spellStart"/>
      <w:r>
        <w:t>to_date</w:t>
      </w:r>
      <w:proofErr w:type="spellEnd"/>
      <w:r>
        <w:t>('2011-07-01','yyyy-MM-dd')</w:t>
      </w:r>
    </w:p>
    <w:p w:rsidR="00674F4A" w:rsidRDefault="00674F4A" w:rsidP="00674F4A">
      <w:pPr>
        <w:pStyle w:val="af4"/>
      </w:pPr>
      <w:r>
        <w:t xml:space="preserve">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&lt;= </w:t>
      </w:r>
      <w:proofErr w:type="spellStart"/>
      <w:r>
        <w:t>to_date</w:t>
      </w:r>
      <w:proofErr w:type="spellEnd"/>
      <w:r>
        <w:t xml:space="preserve">('2011-07-02','yyyy-MM-dd');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between </w:t>
      </w:r>
      <w:proofErr w:type="spellStart"/>
      <w:r>
        <w:t>to_date</w:t>
      </w:r>
      <w:proofErr w:type="spellEnd"/>
      <w:r>
        <w:t xml:space="preserve">('2011-07-01','yyyy-MM-dd') AND </w:t>
      </w:r>
      <w:proofErr w:type="spellStart"/>
      <w:r>
        <w:t>to_date</w:t>
      </w:r>
      <w:proofErr w:type="spellEnd"/>
      <w:r>
        <w:t xml:space="preserve">('2011-07-02','yyyy-MM-dd');  </w:t>
      </w:r>
    </w:p>
    <w:p w:rsidR="00674F4A" w:rsidRDefault="00674F4A" w:rsidP="00674F4A">
      <w:r>
        <w:t xml:space="preserve">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= </w:t>
      </w:r>
      <w:proofErr w:type="spellStart"/>
      <w:r>
        <w:t>to_date</w:t>
      </w:r>
      <w:proofErr w:type="spellEnd"/>
      <w:r>
        <w:t xml:space="preserve">('2011-07-01 12:00:00','yyyy-MM-dd HH24:MI:SS');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&gt; </w:t>
      </w:r>
      <w:proofErr w:type="spellStart"/>
      <w:r>
        <w:t>to_date</w:t>
      </w:r>
      <w:proofErr w:type="spellEnd"/>
      <w:r>
        <w:t xml:space="preserve">('2011-07-01 12:00:00','yyyy-MM-dd HH24:MI:SS');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&lt; </w:t>
      </w:r>
      <w:proofErr w:type="spellStart"/>
      <w:r>
        <w:t>to_date</w:t>
      </w:r>
      <w:proofErr w:type="spellEnd"/>
      <w:r>
        <w:t xml:space="preserve">('2011-07-01 12:00:00','yyyy-MM-dd HH24:MI:SS');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&gt;= </w:t>
      </w:r>
      <w:proofErr w:type="spellStart"/>
      <w:r>
        <w:t>to_date</w:t>
      </w:r>
      <w:proofErr w:type="spellEnd"/>
      <w:r>
        <w:t xml:space="preserve">('2011-07-01 01:00:00','yyyy-MM-dd HH24:MI:SS') AND </w:t>
      </w:r>
      <w:proofErr w:type="spellStart"/>
      <w:r>
        <w:t>t.startdate</w:t>
      </w:r>
      <w:proofErr w:type="spellEnd"/>
      <w:r>
        <w:t xml:space="preserve"> &lt;= </w:t>
      </w:r>
      <w:proofErr w:type="spellStart"/>
      <w:r>
        <w:t>to_date</w:t>
      </w:r>
      <w:proofErr w:type="spellEnd"/>
      <w:r>
        <w:t xml:space="preserve">('2011-07-01 23:00:00','yyyy-MM-dd HH24:MI:SS');    www.2cto.com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proofErr w:type="gramStart"/>
      <w:r>
        <w:t>t.startdate</w:t>
      </w:r>
      <w:proofErr w:type="spellEnd"/>
      <w:proofErr w:type="gramEnd"/>
      <w:r>
        <w:t xml:space="preserve"> between </w:t>
      </w:r>
      <w:proofErr w:type="spellStart"/>
      <w:r>
        <w:t>to_date</w:t>
      </w:r>
      <w:proofErr w:type="spellEnd"/>
      <w:r>
        <w:t xml:space="preserve">('2011-07-01 01:00:00','yyyy-MM-dd HH24:MI:SS') AND </w:t>
      </w:r>
      <w:proofErr w:type="spellStart"/>
      <w:r>
        <w:t>to_date</w:t>
      </w:r>
      <w:proofErr w:type="spellEnd"/>
      <w:r>
        <w:t xml:space="preserve">('2011-07-01 23:00:00','yyyy-MM-dd HH24:MI:SS');  </w:t>
      </w:r>
    </w:p>
    <w:p w:rsidR="00674F4A" w:rsidRDefault="00674F4A" w:rsidP="00674F4A">
      <w:r>
        <w:t xml:space="preserve">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r>
        <w:t>to_char</w:t>
      </w:r>
      <w:proofErr w:type="spellEnd"/>
      <w:r>
        <w:t>(</w:t>
      </w:r>
      <w:proofErr w:type="gramStart"/>
      <w:r>
        <w:t>t.</w:t>
      </w:r>
      <w:proofErr w:type="spellStart"/>
      <w:r>
        <w:t>startdate</w:t>
      </w:r>
      <w:proofErr w:type="spellEnd"/>
      <w:proofErr w:type="gramEnd"/>
      <w:r>
        <w:t>,'</w:t>
      </w:r>
      <w:proofErr w:type="spellStart"/>
      <w:r>
        <w:t>yyyy</w:t>
      </w:r>
      <w:proofErr w:type="spellEnd"/>
      <w:r>
        <w:t xml:space="preserve">-MM-dd') = '2011-07-01';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r>
        <w:t>to_char</w:t>
      </w:r>
      <w:proofErr w:type="spellEnd"/>
      <w:r>
        <w:t>(</w:t>
      </w:r>
      <w:proofErr w:type="gramStart"/>
      <w:r>
        <w:t>t.</w:t>
      </w:r>
      <w:proofErr w:type="spellStart"/>
      <w:r>
        <w:t>startdate</w:t>
      </w:r>
      <w:proofErr w:type="spellEnd"/>
      <w:proofErr w:type="gramEnd"/>
      <w:r>
        <w:t>,'</w:t>
      </w:r>
      <w:proofErr w:type="spellStart"/>
      <w:r>
        <w:t>yyyy</w:t>
      </w:r>
      <w:proofErr w:type="spellEnd"/>
      <w:r>
        <w:t xml:space="preserve">-MM-dd') &gt; '2011-07-01';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r>
        <w:t>to_char</w:t>
      </w:r>
      <w:proofErr w:type="spellEnd"/>
      <w:r>
        <w:t>(</w:t>
      </w:r>
      <w:proofErr w:type="gramStart"/>
      <w:r>
        <w:t>t.</w:t>
      </w:r>
      <w:proofErr w:type="spellStart"/>
      <w:r>
        <w:t>startdate</w:t>
      </w:r>
      <w:proofErr w:type="spellEnd"/>
      <w:proofErr w:type="gramEnd"/>
      <w:r>
        <w:t>,'</w:t>
      </w:r>
      <w:proofErr w:type="spellStart"/>
      <w:r>
        <w:t>yyyy</w:t>
      </w:r>
      <w:proofErr w:type="spellEnd"/>
      <w:r>
        <w:t xml:space="preserve">-MM-dd') &lt; '2011-07-01';    www.2cto.com  </w:t>
      </w:r>
    </w:p>
    <w:p w:rsid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r>
        <w:t>to_char</w:t>
      </w:r>
      <w:proofErr w:type="spellEnd"/>
      <w:r>
        <w:t>(</w:t>
      </w:r>
      <w:proofErr w:type="gramStart"/>
      <w:r>
        <w:t>t.</w:t>
      </w:r>
      <w:proofErr w:type="spellStart"/>
      <w:r>
        <w:t>startdate</w:t>
      </w:r>
      <w:proofErr w:type="spellEnd"/>
      <w:proofErr w:type="gramEnd"/>
      <w:r>
        <w:t>,'</w:t>
      </w:r>
      <w:proofErr w:type="spellStart"/>
      <w:r>
        <w:t>yyyy</w:t>
      </w:r>
      <w:proofErr w:type="spellEnd"/>
      <w:r>
        <w:t xml:space="preserve">-MM-dd') &gt;= '2011-07-01' AND </w:t>
      </w:r>
      <w:proofErr w:type="spellStart"/>
      <w:r>
        <w:t>to_char</w:t>
      </w:r>
      <w:proofErr w:type="spellEnd"/>
      <w:r>
        <w:t>(t.</w:t>
      </w:r>
      <w:proofErr w:type="spellStart"/>
      <w:r>
        <w:t>startdate</w:t>
      </w:r>
      <w:proofErr w:type="spellEnd"/>
      <w:r>
        <w:t>,'</w:t>
      </w:r>
      <w:proofErr w:type="spellStart"/>
      <w:r>
        <w:t>yyyy</w:t>
      </w:r>
      <w:proofErr w:type="spellEnd"/>
      <w:r>
        <w:t xml:space="preserve">-MM-dd') &lt;= '2011-07-02';  </w:t>
      </w:r>
    </w:p>
    <w:p w:rsidR="00674F4A" w:rsidRPr="00674F4A" w:rsidRDefault="00674F4A" w:rsidP="00674F4A">
      <w:pPr>
        <w:pStyle w:val="af4"/>
      </w:pPr>
      <w:r>
        <w:t xml:space="preserve">SELECT * FROM </w:t>
      </w:r>
      <w:proofErr w:type="spellStart"/>
      <w:r>
        <w:t>testdatetime</w:t>
      </w:r>
      <w:proofErr w:type="spellEnd"/>
      <w:r>
        <w:t xml:space="preserve"> t WHERE 1=1 AND </w:t>
      </w:r>
      <w:proofErr w:type="spellStart"/>
      <w:r>
        <w:t>to_char</w:t>
      </w:r>
      <w:proofErr w:type="spellEnd"/>
      <w:r>
        <w:t>(</w:t>
      </w:r>
      <w:proofErr w:type="gramStart"/>
      <w:r>
        <w:t>t.</w:t>
      </w:r>
      <w:proofErr w:type="spellStart"/>
      <w:r>
        <w:t>startdate</w:t>
      </w:r>
      <w:proofErr w:type="spellEnd"/>
      <w:proofErr w:type="gramEnd"/>
      <w:r>
        <w:t>,'</w:t>
      </w:r>
      <w:proofErr w:type="spellStart"/>
      <w:r>
        <w:t>yyyy</w:t>
      </w:r>
      <w:proofErr w:type="spellEnd"/>
      <w:r>
        <w:t>-MM-dd') between '2011-07-01' AND  '2011-07-02';</w:t>
      </w:r>
    </w:p>
    <w:p w:rsidR="00674F4A" w:rsidRDefault="00674F4A" w:rsidP="004D1389"/>
    <w:p w:rsidR="00674F4A" w:rsidRDefault="00674F4A" w:rsidP="004D1389"/>
    <w:p w:rsidR="00674F4A" w:rsidRDefault="00674F4A" w:rsidP="004D1389"/>
    <w:p w:rsidR="00674F4A" w:rsidRDefault="00674F4A" w:rsidP="004D1389"/>
    <w:p w:rsidR="00674F4A" w:rsidRPr="004D1389" w:rsidRDefault="00674F4A" w:rsidP="004D1389"/>
    <w:sectPr w:rsidR="00674F4A" w:rsidRPr="004D1389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63B" w:rsidRDefault="00F1163B">
      <w:pPr>
        <w:spacing w:line="240" w:lineRule="auto"/>
      </w:pPr>
      <w:r>
        <w:separator/>
      </w:r>
    </w:p>
  </w:endnote>
  <w:endnote w:type="continuationSeparator" w:id="0">
    <w:p w:rsidR="00F1163B" w:rsidRDefault="00F11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63B" w:rsidRDefault="00F1163B">
      <w:pPr>
        <w:spacing w:line="240" w:lineRule="auto"/>
      </w:pPr>
      <w:r>
        <w:separator/>
      </w:r>
    </w:p>
  </w:footnote>
  <w:footnote w:type="continuationSeparator" w:id="0">
    <w:p w:rsidR="00F1163B" w:rsidRDefault="00F11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1E8F"/>
    <w:rsid w:val="00084663"/>
    <w:rsid w:val="000860F2"/>
    <w:rsid w:val="000970B5"/>
    <w:rsid w:val="000A7033"/>
    <w:rsid w:val="000B20AC"/>
    <w:rsid w:val="000E437F"/>
    <w:rsid w:val="000F5524"/>
    <w:rsid w:val="001400B3"/>
    <w:rsid w:val="00172A27"/>
    <w:rsid w:val="001864F1"/>
    <w:rsid w:val="00194EE9"/>
    <w:rsid w:val="001A3D8C"/>
    <w:rsid w:val="001A5046"/>
    <w:rsid w:val="0022526B"/>
    <w:rsid w:val="00247879"/>
    <w:rsid w:val="00260ED4"/>
    <w:rsid w:val="00270143"/>
    <w:rsid w:val="002C4115"/>
    <w:rsid w:val="002C4F34"/>
    <w:rsid w:val="002E2650"/>
    <w:rsid w:val="002E7452"/>
    <w:rsid w:val="003174D5"/>
    <w:rsid w:val="00336635"/>
    <w:rsid w:val="00347CFE"/>
    <w:rsid w:val="0036053C"/>
    <w:rsid w:val="003F28E8"/>
    <w:rsid w:val="003F7092"/>
    <w:rsid w:val="004D1389"/>
    <w:rsid w:val="004E0453"/>
    <w:rsid w:val="005A4DFE"/>
    <w:rsid w:val="005C2113"/>
    <w:rsid w:val="005C7EFC"/>
    <w:rsid w:val="0062049C"/>
    <w:rsid w:val="006406A9"/>
    <w:rsid w:val="006462F3"/>
    <w:rsid w:val="00674F4A"/>
    <w:rsid w:val="00684686"/>
    <w:rsid w:val="00687FD1"/>
    <w:rsid w:val="0069129C"/>
    <w:rsid w:val="00697BCA"/>
    <w:rsid w:val="007069D4"/>
    <w:rsid w:val="00743CA5"/>
    <w:rsid w:val="00762253"/>
    <w:rsid w:val="008C2447"/>
    <w:rsid w:val="00907E31"/>
    <w:rsid w:val="00967F7C"/>
    <w:rsid w:val="00973D52"/>
    <w:rsid w:val="009847D6"/>
    <w:rsid w:val="00A94381"/>
    <w:rsid w:val="00AA358E"/>
    <w:rsid w:val="00AA62CA"/>
    <w:rsid w:val="00AD27AD"/>
    <w:rsid w:val="00AF0A4A"/>
    <w:rsid w:val="00AF26E3"/>
    <w:rsid w:val="00B00378"/>
    <w:rsid w:val="00B22CE9"/>
    <w:rsid w:val="00B24134"/>
    <w:rsid w:val="00B30053"/>
    <w:rsid w:val="00B60A4C"/>
    <w:rsid w:val="00BA3829"/>
    <w:rsid w:val="00BC02A6"/>
    <w:rsid w:val="00BF3585"/>
    <w:rsid w:val="00BF52E4"/>
    <w:rsid w:val="00BF7BA1"/>
    <w:rsid w:val="00C12633"/>
    <w:rsid w:val="00C2313D"/>
    <w:rsid w:val="00C356C3"/>
    <w:rsid w:val="00CC6578"/>
    <w:rsid w:val="00D12491"/>
    <w:rsid w:val="00D47071"/>
    <w:rsid w:val="00D56B25"/>
    <w:rsid w:val="00D74B94"/>
    <w:rsid w:val="00D93070"/>
    <w:rsid w:val="00DA160A"/>
    <w:rsid w:val="00DA2897"/>
    <w:rsid w:val="00E34119"/>
    <w:rsid w:val="00E56B12"/>
    <w:rsid w:val="00E7142A"/>
    <w:rsid w:val="00E91094"/>
    <w:rsid w:val="00F1163B"/>
    <w:rsid w:val="00F30F8A"/>
    <w:rsid w:val="00FC059D"/>
    <w:rsid w:val="00FF7288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6E80E8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0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25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5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1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66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63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0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43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833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838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977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414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488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8473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8081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947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4832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8859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8812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5905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81436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36518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48779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5908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133956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181561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884309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986123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06134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709489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8187042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164355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112332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3158343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283004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4938028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508442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679906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70395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957348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8276124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100314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9515568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461184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0789579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9898535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3486824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9224191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3830936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9620005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7761503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35149850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08129427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70980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48064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299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471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896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6398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713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9515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53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263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7949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9885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080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cnblogs.com/james641/p/5805526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55C01-CC8A-4508-B7F0-C6D159B3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59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27</cp:revision>
  <dcterms:created xsi:type="dcterms:W3CDTF">2017-04-18T13:28:00Z</dcterms:created>
  <dcterms:modified xsi:type="dcterms:W3CDTF">2018-12-18T09:15:00Z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