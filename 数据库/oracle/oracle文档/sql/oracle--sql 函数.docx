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DB712" w14:textId="77777777" w:rsidR="007069D4" w:rsidRDefault="007069D4" w:rsidP="004D1389"/>
    <w:p w14:paraId="637528B8" w14:textId="77777777" w:rsidR="00B70822" w:rsidRDefault="00B70822" w:rsidP="004D1389"/>
    <w:p w14:paraId="20A80C5D" w14:textId="77777777" w:rsidR="00B70822" w:rsidRDefault="00B70822" w:rsidP="004D1389"/>
    <w:p w14:paraId="69EF0660" w14:textId="4AA1B587" w:rsidR="00B70822" w:rsidRDefault="007D1F02" w:rsidP="00060A57">
      <w:hyperlink r:id="rId9" w:history="1">
        <w:r w:rsidR="00060A57">
          <w:rPr>
            <w:rStyle w:val="a5"/>
          </w:rPr>
          <w:t>https://blog.csdn.net/sdut406/article/details/82795585</w:t>
        </w:r>
      </w:hyperlink>
      <w:r w:rsidR="00060A57">
        <w:t xml:space="preserve">  </w:t>
      </w:r>
      <w:r w:rsidR="00060A57">
        <w:rPr>
          <w:rFonts w:hint="eastAsia"/>
        </w:rPr>
        <w:t>(</w:t>
      </w:r>
      <w:r w:rsidR="00060A57">
        <w:t>DECODE)</w:t>
      </w:r>
    </w:p>
    <w:p w14:paraId="38BDE565" w14:textId="68161600" w:rsidR="0056542C" w:rsidRDefault="0056542C" w:rsidP="00060A57"/>
    <w:p w14:paraId="4CF5D2FD" w14:textId="77777777" w:rsidR="0056542C" w:rsidRDefault="0056542C" w:rsidP="0056542C"/>
    <w:p w14:paraId="0DABFF97" w14:textId="77777777" w:rsidR="0056542C" w:rsidRDefault="0056542C" w:rsidP="0056542C">
      <w:r>
        <w:rPr>
          <w:rFonts w:hint="eastAsia"/>
        </w:rPr>
        <w:t>查询当前的连接</w:t>
      </w:r>
      <w:r>
        <w:rPr>
          <w:rFonts w:hint="eastAsia"/>
        </w:rPr>
        <w:t>Oracle</w:t>
      </w:r>
    </w:p>
    <w:p w14:paraId="1A7908DE" w14:textId="77777777" w:rsidR="0056542C" w:rsidRDefault="0056542C" w:rsidP="0056542C">
      <w:pPr>
        <w:pStyle w:val="af4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*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(</w:t>
      </w: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SID</w:t>
      </w:r>
      <w:r>
        <w:rPr>
          <w:highlight w:val="white"/>
        </w:rPr>
        <w:t>,AUDSID,USER#,USERNAME,STATUS,SCHEMANAME,</w:t>
      </w:r>
    </w:p>
    <w:p w14:paraId="3055EB4A" w14:textId="77777777" w:rsidR="0056542C" w:rsidRDefault="0056542C" w:rsidP="0056542C">
      <w:pPr>
        <w:pStyle w:val="af4"/>
        <w:rPr>
          <w:highlight w:val="white"/>
        </w:rPr>
      </w:pPr>
      <w:r>
        <w:rPr>
          <w:highlight w:val="white"/>
        </w:rPr>
        <w:t xml:space="preserve">    OSUSER,MACHINE,TERMINAL,PROGRAM,</w:t>
      </w:r>
      <w:r>
        <w:rPr>
          <w:color w:val="008080"/>
          <w:highlight w:val="white"/>
        </w:rPr>
        <w:t>MODULE</w:t>
      </w:r>
      <w:r>
        <w:rPr>
          <w:highlight w:val="white"/>
        </w:rPr>
        <w:t xml:space="preserve">,LOGON_TIME,PREV_EXEC_START </w:t>
      </w:r>
      <w:r>
        <w:rPr>
          <w:color w:val="008080"/>
          <w:highlight w:val="white"/>
        </w:rPr>
        <w:t>as</w:t>
      </w:r>
      <w:r>
        <w:rPr>
          <w:highlight w:val="white"/>
        </w:rPr>
        <w:t xml:space="preserve"> "</w:t>
      </w:r>
      <w:proofErr w:type="spellStart"/>
      <w:r>
        <w:rPr>
          <w:highlight w:val="white"/>
        </w:rPr>
        <w:t>last_time</w:t>
      </w:r>
      <w:proofErr w:type="spellEnd"/>
      <w:r>
        <w:rPr>
          <w:highlight w:val="white"/>
        </w:rPr>
        <w:t>",</w:t>
      </w:r>
    </w:p>
    <w:p w14:paraId="6B304A06" w14:textId="77777777" w:rsidR="0056542C" w:rsidRDefault="0056542C" w:rsidP="0056542C">
      <w:pPr>
        <w:pStyle w:val="af4"/>
        <w:rPr>
          <w:highlight w:val="white"/>
        </w:rPr>
      </w:pPr>
      <w:r>
        <w:rPr>
          <w:highlight w:val="white"/>
        </w:rPr>
        <w:t xml:space="preserve">    BLOCKING_SESSION_STATUS </w:t>
      </w:r>
      <w:r>
        <w:rPr>
          <w:color w:val="008080"/>
          <w:highlight w:val="white"/>
        </w:rPr>
        <w:t>as</w:t>
      </w:r>
      <w:r>
        <w:rPr>
          <w:highlight w:val="white"/>
        </w:rPr>
        <w:t xml:space="preserve"> "</w:t>
      </w:r>
      <w:proofErr w:type="spellStart"/>
      <w:r>
        <w:rPr>
          <w:highlight w:val="white"/>
        </w:rPr>
        <w:t>bss</w:t>
      </w:r>
      <w:proofErr w:type="spellEnd"/>
      <w:r>
        <w:rPr>
          <w:highlight w:val="white"/>
        </w:rPr>
        <w:t>",SERVICE_NAME,SQL_ID</w:t>
      </w:r>
    </w:p>
    <w:p w14:paraId="3694C7B5" w14:textId="77777777" w:rsidR="0056542C" w:rsidRDefault="0056542C" w:rsidP="0056542C">
      <w:pPr>
        <w:pStyle w:val="af4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v$session</w:t>
      </w:r>
      <w:proofErr w:type="spellEnd"/>
    </w:p>
    <w:p w14:paraId="04BE4A97" w14:textId="77777777" w:rsidR="0056542C" w:rsidRDefault="0056542C" w:rsidP="0056542C">
      <w:pPr>
        <w:pStyle w:val="af4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audsid</w:t>
      </w:r>
      <w:proofErr w:type="spellEnd"/>
      <w:r>
        <w:rPr>
          <w:highlight w:val="white"/>
        </w:rPr>
        <w:t xml:space="preserve"> </w:t>
      </w:r>
      <w:r>
        <w:rPr>
          <w:color w:val="008080"/>
          <w:highlight w:val="white"/>
        </w:rPr>
        <w:t>not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in</w:t>
      </w:r>
      <w:r>
        <w:rPr>
          <w:highlight w:val="white"/>
        </w:rPr>
        <w:t xml:space="preserve"> (</w:t>
      </w:r>
      <w:r>
        <w:rPr>
          <w:color w:val="0000FF"/>
          <w:highlight w:val="white"/>
        </w:rPr>
        <w:t>0</w:t>
      </w:r>
      <w:r>
        <w:rPr>
          <w:highlight w:val="white"/>
        </w:rPr>
        <w:t>)</w:t>
      </w:r>
    </w:p>
    <w:p w14:paraId="1340428C" w14:textId="77777777" w:rsidR="0056542C" w:rsidRDefault="0056542C" w:rsidP="0056542C">
      <w:pPr>
        <w:pStyle w:val="af4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program !=</w:t>
      </w:r>
      <w:r>
        <w:rPr>
          <w:color w:val="0000FF"/>
          <w:highlight w:val="white"/>
        </w:rPr>
        <w:t>'plsqldev.exe'</w:t>
      </w:r>
    </w:p>
    <w:p w14:paraId="2345B779" w14:textId="77777777" w:rsidR="0056542C" w:rsidRDefault="0056542C" w:rsidP="0056542C">
      <w:pPr>
        <w:pStyle w:val="af4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8080"/>
          <w:highlight w:val="white"/>
        </w:rPr>
        <w:t>and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osuser</w:t>
      </w:r>
      <w:proofErr w:type="spellEnd"/>
      <w:r>
        <w:rPr>
          <w:highlight w:val="white"/>
        </w:rPr>
        <w:t xml:space="preserve"> !=</w:t>
      </w:r>
      <w:r>
        <w:rPr>
          <w:color w:val="0000FF"/>
          <w:highlight w:val="white"/>
        </w:rPr>
        <w:t>'Administrator'</w:t>
      </w:r>
    </w:p>
    <w:p w14:paraId="449C62CA" w14:textId="77777777" w:rsidR="0056542C" w:rsidRDefault="0056542C" w:rsidP="0056542C">
      <w:pPr>
        <w:pStyle w:val="af4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8080"/>
          <w:highlight w:val="white"/>
        </w:rPr>
        <w:t>order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by</w:t>
      </w:r>
      <w:r>
        <w:rPr>
          <w:highlight w:val="white"/>
        </w:rPr>
        <w:t xml:space="preserve"> LOGON_TIME </w:t>
      </w:r>
      <w:r>
        <w:rPr>
          <w:color w:val="008080"/>
          <w:highlight w:val="white"/>
        </w:rPr>
        <w:t>desc</w:t>
      </w:r>
      <w:r>
        <w:rPr>
          <w:highlight w:val="white"/>
        </w:rPr>
        <w:t>)</w:t>
      </w:r>
    </w:p>
    <w:p w14:paraId="3E86C450" w14:textId="77777777" w:rsidR="0056542C" w:rsidRPr="0056542C" w:rsidRDefault="0056542C" w:rsidP="0056542C">
      <w:pPr>
        <w:pStyle w:val="af4"/>
      </w:pPr>
      <w:r>
        <w:rPr>
          <w:highlight w:val="white"/>
        </w:rPr>
        <w:t xml:space="preserve">    </w:t>
      </w:r>
      <w:r>
        <w:rPr>
          <w:color w:val="008080"/>
          <w:highlight w:val="white"/>
        </w:rPr>
        <w:t>group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by</w:t>
      </w:r>
      <w:r>
        <w:rPr>
          <w:highlight w:val="white"/>
        </w:rPr>
        <w:t xml:space="preserve"> machine</w:t>
      </w:r>
    </w:p>
    <w:p w14:paraId="3256F4B0" w14:textId="77777777" w:rsidR="0056542C" w:rsidRDefault="0056542C" w:rsidP="00060A57"/>
    <w:p w14:paraId="11D492BB" w14:textId="77777777" w:rsidR="00B70822" w:rsidRDefault="00B70822" w:rsidP="004D1389"/>
    <w:p w14:paraId="230DBB18" w14:textId="2B7214B9" w:rsidR="00060A57" w:rsidRDefault="00060A57" w:rsidP="004D1389">
      <w:pPr>
        <w:pStyle w:val="1"/>
      </w:pPr>
      <w:r>
        <w:t xml:space="preserve">oracle </w:t>
      </w:r>
      <w:r>
        <w:rPr>
          <w:rFonts w:hint="eastAsia"/>
        </w:rPr>
        <w:t>常用的</w:t>
      </w:r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使用</w:t>
      </w:r>
    </w:p>
    <w:p w14:paraId="60CF532B" w14:textId="77777777" w:rsidR="00060A57" w:rsidRDefault="00060A57" w:rsidP="004D1389"/>
    <w:p w14:paraId="0CB69575" w14:textId="77777777" w:rsidR="00060A57" w:rsidRDefault="00060A57" w:rsidP="00060A57">
      <w:pPr>
        <w:pStyle w:val="2"/>
      </w:pPr>
      <w:r>
        <w:t>DECODE</w:t>
      </w:r>
    </w:p>
    <w:p w14:paraId="53904E25" w14:textId="77777777" w:rsidR="00DD7A0A" w:rsidRPr="00034F91" w:rsidRDefault="00034F91" w:rsidP="00DD7A0A">
      <w:r>
        <w:rPr>
          <w:rFonts w:hint="eastAsia"/>
        </w:rPr>
        <w:t>表达的含义：</w:t>
      </w:r>
    </w:p>
    <w:p w14:paraId="6212B476" w14:textId="77777777" w:rsidR="00DD7A0A" w:rsidRDefault="00DD7A0A" w:rsidP="00DD7A0A">
      <w:pPr>
        <w:pStyle w:val="af4"/>
      </w:pPr>
      <w:r>
        <w:rPr>
          <w:rFonts w:hint="eastAsia"/>
        </w:rPr>
        <w:t xml:space="preserve">IF </w:t>
      </w:r>
      <w:r>
        <w:rPr>
          <w:rFonts w:hint="eastAsia"/>
        </w:rPr>
        <w:t>条件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1 THEN</w:t>
      </w:r>
    </w:p>
    <w:p w14:paraId="02A1F69A" w14:textId="77777777" w:rsidR="00DD7A0A" w:rsidRDefault="00DD7A0A" w:rsidP="00DD7A0A">
      <w:pPr>
        <w:pStyle w:val="af4"/>
      </w:pPr>
      <w:r>
        <w:rPr>
          <w:rFonts w:hint="eastAsia"/>
        </w:rPr>
        <w:t xml:space="preserve">　　　　</w:t>
      </w:r>
      <w:r>
        <w:rPr>
          <w:rFonts w:hint="eastAsia"/>
        </w:rPr>
        <w:t>RETURN(</w:t>
      </w:r>
      <w:r>
        <w:rPr>
          <w:rFonts w:hint="eastAsia"/>
        </w:rPr>
        <w:t>翻译值</w:t>
      </w:r>
      <w:r>
        <w:rPr>
          <w:rFonts w:hint="eastAsia"/>
        </w:rPr>
        <w:t>1)</w:t>
      </w:r>
    </w:p>
    <w:p w14:paraId="1A7E1C5B" w14:textId="77777777" w:rsidR="00DD7A0A" w:rsidRDefault="00DD7A0A" w:rsidP="00DD7A0A">
      <w:pPr>
        <w:pStyle w:val="af4"/>
      </w:pPr>
      <w:r>
        <w:rPr>
          <w:rFonts w:hint="eastAsia"/>
        </w:rPr>
        <w:t xml:space="preserve">ELSIF </w:t>
      </w:r>
      <w:r>
        <w:rPr>
          <w:rFonts w:hint="eastAsia"/>
        </w:rPr>
        <w:t>条件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2 THEN</w:t>
      </w:r>
    </w:p>
    <w:p w14:paraId="7312A18E" w14:textId="77777777" w:rsidR="00DD7A0A" w:rsidRDefault="00DD7A0A" w:rsidP="00DD7A0A">
      <w:pPr>
        <w:pStyle w:val="af4"/>
      </w:pPr>
      <w:r>
        <w:rPr>
          <w:rFonts w:hint="eastAsia"/>
        </w:rPr>
        <w:t xml:space="preserve">　　　　</w:t>
      </w:r>
      <w:r>
        <w:rPr>
          <w:rFonts w:hint="eastAsia"/>
        </w:rPr>
        <w:t>RETURN(</w:t>
      </w:r>
      <w:r>
        <w:rPr>
          <w:rFonts w:hint="eastAsia"/>
        </w:rPr>
        <w:t>翻译值</w:t>
      </w:r>
      <w:r>
        <w:rPr>
          <w:rFonts w:hint="eastAsia"/>
        </w:rPr>
        <w:t>2)</w:t>
      </w:r>
    </w:p>
    <w:p w14:paraId="2CCCB4E8" w14:textId="77777777" w:rsidR="00DD7A0A" w:rsidRDefault="00DD7A0A" w:rsidP="00DD7A0A">
      <w:pPr>
        <w:pStyle w:val="af4"/>
      </w:pPr>
      <w:r>
        <w:rPr>
          <w:rFonts w:hint="eastAsia"/>
        </w:rPr>
        <w:t xml:space="preserve">　　　　</w:t>
      </w:r>
      <w:r>
        <w:rPr>
          <w:rFonts w:hint="eastAsia"/>
        </w:rPr>
        <w:t>......</w:t>
      </w:r>
    </w:p>
    <w:p w14:paraId="4444E68C" w14:textId="77777777" w:rsidR="00DD7A0A" w:rsidRDefault="00DD7A0A" w:rsidP="00DD7A0A">
      <w:pPr>
        <w:pStyle w:val="af4"/>
      </w:pPr>
      <w:r>
        <w:rPr>
          <w:rFonts w:hint="eastAsia"/>
        </w:rPr>
        <w:t xml:space="preserve">ELSIF </w:t>
      </w:r>
      <w:r>
        <w:rPr>
          <w:rFonts w:hint="eastAsia"/>
        </w:rPr>
        <w:t>条件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n THEN</w:t>
      </w:r>
    </w:p>
    <w:p w14:paraId="224D6087" w14:textId="77777777" w:rsidR="00DD7A0A" w:rsidRDefault="00DD7A0A" w:rsidP="00DD7A0A">
      <w:pPr>
        <w:pStyle w:val="af4"/>
      </w:pPr>
      <w:r>
        <w:rPr>
          <w:rFonts w:hint="eastAsia"/>
        </w:rPr>
        <w:t xml:space="preserve">　　　　</w:t>
      </w:r>
      <w:r>
        <w:rPr>
          <w:rFonts w:hint="eastAsia"/>
        </w:rPr>
        <w:t>RETURN(</w:t>
      </w:r>
      <w:r>
        <w:rPr>
          <w:rFonts w:hint="eastAsia"/>
        </w:rPr>
        <w:t>翻译值</w:t>
      </w:r>
      <w:r>
        <w:rPr>
          <w:rFonts w:hint="eastAsia"/>
        </w:rPr>
        <w:t>n)</w:t>
      </w:r>
    </w:p>
    <w:p w14:paraId="0D7CE274" w14:textId="77777777" w:rsidR="00DD7A0A" w:rsidRDefault="00DD7A0A" w:rsidP="00DD7A0A">
      <w:pPr>
        <w:pStyle w:val="af4"/>
      </w:pPr>
      <w:r>
        <w:t>ELSE</w:t>
      </w:r>
    </w:p>
    <w:p w14:paraId="0B083397" w14:textId="77777777" w:rsidR="00DD7A0A" w:rsidRDefault="00DD7A0A" w:rsidP="00DD7A0A">
      <w:pPr>
        <w:pStyle w:val="af4"/>
      </w:pPr>
      <w:r>
        <w:rPr>
          <w:rFonts w:hint="eastAsia"/>
        </w:rPr>
        <w:t xml:space="preserve">　　　　</w:t>
      </w:r>
      <w:r>
        <w:rPr>
          <w:rFonts w:hint="eastAsia"/>
        </w:rPr>
        <w:t>RETURN(</w:t>
      </w:r>
      <w:r>
        <w:rPr>
          <w:rFonts w:hint="eastAsia"/>
        </w:rPr>
        <w:t>缺省值</w:t>
      </w:r>
      <w:r>
        <w:rPr>
          <w:rFonts w:hint="eastAsia"/>
        </w:rPr>
        <w:t>)</w:t>
      </w:r>
    </w:p>
    <w:p w14:paraId="54AFEB37" w14:textId="77777777" w:rsidR="00DD7A0A" w:rsidRDefault="00DD7A0A" w:rsidP="004779AA">
      <w:pPr>
        <w:pStyle w:val="af4"/>
      </w:pPr>
      <w:r>
        <w:t>END IF</w:t>
      </w:r>
    </w:p>
    <w:p w14:paraId="7BDF8221" w14:textId="77777777" w:rsidR="004779AA" w:rsidRDefault="004779AA" w:rsidP="004779AA"/>
    <w:p w14:paraId="4890346F" w14:textId="77777777" w:rsidR="004779AA" w:rsidRDefault="004779AA" w:rsidP="00E96D27">
      <w:pPr>
        <w:pStyle w:val="3"/>
        <w:ind w:left="480"/>
      </w:pPr>
      <w:r>
        <w:rPr>
          <w:rFonts w:hint="eastAsia"/>
        </w:rPr>
        <w:t>导入一张表</w:t>
      </w:r>
    </w:p>
    <w:p w14:paraId="5F385752" w14:textId="77777777" w:rsidR="004779AA" w:rsidRPr="004779AA" w:rsidRDefault="00E96D27" w:rsidP="004779AA">
      <w:r>
        <w:rPr>
          <w:rFonts w:hint="eastAsia"/>
        </w:rPr>
        <w:t>测试数据表格</w:t>
      </w:r>
    </w:p>
    <w:p w14:paraId="0F7ACC32" w14:textId="77777777" w:rsidR="0056148E" w:rsidRDefault="0056148E" w:rsidP="0056148E">
      <w:pPr>
        <w:pStyle w:val="af4"/>
      </w:pPr>
      <w:r>
        <w:t>-- ----------------------------</w:t>
      </w:r>
    </w:p>
    <w:p w14:paraId="74F840C0" w14:textId="77777777" w:rsidR="0056148E" w:rsidRDefault="0056148E" w:rsidP="0056148E">
      <w:pPr>
        <w:pStyle w:val="af4"/>
      </w:pPr>
      <w:r>
        <w:t>-- Table structure for STUDENT2</w:t>
      </w:r>
    </w:p>
    <w:p w14:paraId="72D8F47E" w14:textId="77777777" w:rsidR="0056148E" w:rsidRDefault="0056148E" w:rsidP="0056148E">
      <w:pPr>
        <w:pStyle w:val="af4"/>
      </w:pPr>
      <w:r>
        <w:t>-- ----------------------------</w:t>
      </w:r>
    </w:p>
    <w:p w14:paraId="08287199" w14:textId="77777777" w:rsidR="0056148E" w:rsidRDefault="0056148E" w:rsidP="0056148E">
      <w:pPr>
        <w:pStyle w:val="af4"/>
      </w:pPr>
      <w:r>
        <w:t>DROP TABLE "STUDENT2";</w:t>
      </w:r>
    </w:p>
    <w:p w14:paraId="129ABCBF" w14:textId="77777777" w:rsidR="0056148E" w:rsidRDefault="0056148E" w:rsidP="0056148E">
      <w:pPr>
        <w:pStyle w:val="af4"/>
      </w:pPr>
      <w:r>
        <w:t>CREATE TABLE "STUDENT2" (</w:t>
      </w:r>
    </w:p>
    <w:p w14:paraId="5547ADC6" w14:textId="77777777" w:rsidR="0056148E" w:rsidRDefault="0056148E" w:rsidP="0056148E">
      <w:pPr>
        <w:pStyle w:val="af4"/>
      </w:pPr>
      <w:r>
        <w:t>"ID" NUMBER(4) NOT NULL ,</w:t>
      </w:r>
    </w:p>
    <w:p w14:paraId="39E25C39" w14:textId="77777777" w:rsidR="0056148E" w:rsidRDefault="0056148E" w:rsidP="0056148E">
      <w:pPr>
        <w:pStyle w:val="af4"/>
      </w:pPr>
      <w:r>
        <w:t>"NAME" VARCHAR2(10 BYTE) NULL ,</w:t>
      </w:r>
    </w:p>
    <w:p w14:paraId="3BF8C1A3" w14:textId="77777777" w:rsidR="0056148E" w:rsidRDefault="0056148E" w:rsidP="0056148E">
      <w:pPr>
        <w:pStyle w:val="af4"/>
      </w:pPr>
      <w:r>
        <w:t>"AGE" NUMBER(4) NULL ,</w:t>
      </w:r>
    </w:p>
    <w:p w14:paraId="51295644" w14:textId="77777777" w:rsidR="0056148E" w:rsidRDefault="0056148E" w:rsidP="0056148E">
      <w:pPr>
        <w:pStyle w:val="af4"/>
      </w:pPr>
      <w:r>
        <w:t xml:space="preserve">"SEX" NUMBER(2) NULL </w:t>
      </w:r>
    </w:p>
    <w:p w14:paraId="39DF568E" w14:textId="77777777" w:rsidR="0056148E" w:rsidRDefault="0056148E" w:rsidP="0056148E">
      <w:pPr>
        <w:pStyle w:val="af4"/>
      </w:pPr>
      <w:r>
        <w:t>)</w:t>
      </w:r>
    </w:p>
    <w:p w14:paraId="480855FC" w14:textId="77777777" w:rsidR="0056148E" w:rsidRDefault="0056148E" w:rsidP="0056148E">
      <w:pPr>
        <w:pStyle w:val="af4"/>
      </w:pPr>
      <w:r>
        <w:t>LOGGING</w:t>
      </w:r>
    </w:p>
    <w:p w14:paraId="02D77A92" w14:textId="77777777" w:rsidR="0056148E" w:rsidRDefault="0056148E" w:rsidP="0056148E">
      <w:pPr>
        <w:pStyle w:val="af4"/>
      </w:pPr>
      <w:r>
        <w:t>NOCOMPRESS</w:t>
      </w:r>
    </w:p>
    <w:p w14:paraId="1F85D43C" w14:textId="77777777" w:rsidR="0056148E" w:rsidRDefault="0056148E" w:rsidP="0056148E">
      <w:pPr>
        <w:pStyle w:val="af4"/>
      </w:pPr>
      <w:r>
        <w:t>NOCACHE</w:t>
      </w:r>
    </w:p>
    <w:p w14:paraId="6C2BC72E" w14:textId="77777777" w:rsidR="0056148E" w:rsidRDefault="0056148E" w:rsidP="0056148E">
      <w:pPr>
        <w:pStyle w:val="af4"/>
      </w:pPr>
    </w:p>
    <w:p w14:paraId="66852832" w14:textId="77777777" w:rsidR="0056148E" w:rsidRDefault="0056148E" w:rsidP="0056148E">
      <w:pPr>
        <w:pStyle w:val="af4"/>
      </w:pPr>
      <w:r>
        <w:t>;</w:t>
      </w:r>
    </w:p>
    <w:p w14:paraId="1D63E301" w14:textId="77777777" w:rsidR="0056148E" w:rsidRDefault="0056148E" w:rsidP="0056148E">
      <w:pPr>
        <w:pStyle w:val="af4"/>
      </w:pPr>
    </w:p>
    <w:p w14:paraId="1C0852DD" w14:textId="77777777" w:rsidR="0056148E" w:rsidRDefault="0056148E" w:rsidP="0056148E">
      <w:pPr>
        <w:pStyle w:val="af4"/>
      </w:pPr>
      <w:r>
        <w:t>-- ----------------------------</w:t>
      </w:r>
    </w:p>
    <w:p w14:paraId="065FB64A" w14:textId="77777777" w:rsidR="0056148E" w:rsidRDefault="0056148E" w:rsidP="0056148E">
      <w:pPr>
        <w:pStyle w:val="af4"/>
      </w:pPr>
      <w:r>
        <w:t>-- Records of STUDENT2</w:t>
      </w:r>
    </w:p>
    <w:p w14:paraId="20E0EBBC" w14:textId="77777777" w:rsidR="0056148E" w:rsidRDefault="0056148E" w:rsidP="0056148E">
      <w:pPr>
        <w:pStyle w:val="af4"/>
      </w:pPr>
      <w:r>
        <w:t>-- ----------------------------</w:t>
      </w:r>
    </w:p>
    <w:p w14:paraId="6FC03D45" w14:textId="77777777" w:rsidR="0056148E" w:rsidRDefault="0056148E" w:rsidP="0056148E">
      <w:pPr>
        <w:pStyle w:val="af4"/>
      </w:pPr>
      <w:r>
        <w:rPr>
          <w:rFonts w:hint="eastAsia"/>
        </w:rPr>
        <w:t>INSERT INTO "STUDENT2" VALUES ('1', '</w:t>
      </w:r>
      <w:r>
        <w:rPr>
          <w:rFonts w:hint="eastAsia"/>
        </w:rPr>
        <w:t>张三</w:t>
      </w:r>
      <w:r>
        <w:rPr>
          <w:rFonts w:hint="eastAsia"/>
        </w:rPr>
        <w:t>', '15', '1');</w:t>
      </w:r>
    </w:p>
    <w:p w14:paraId="3CFB8630" w14:textId="77777777" w:rsidR="0056148E" w:rsidRDefault="0056148E" w:rsidP="0056148E">
      <w:pPr>
        <w:pStyle w:val="af4"/>
      </w:pPr>
      <w:r>
        <w:rPr>
          <w:rFonts w:hint="eastAsia"/>
        </w:rPr>
        <w:t>INSERT INTO "STUDENT2" VALUES ('2', '</w:t>
      </w:r>
      <w:r>
        <w:rPr>
          <w:rFonts w:hint="eastAsia"/>
        </w:rPr>
        <w:t>李四</w:t>
      </w:r>
      <w:r>
        <w:rPr>
          <w:rFonts w:hint="eastAsia"/>
        </w:rPr>
        <w:t>', '20', '2');</w:t>
      </w:r>
    </w:p>
    <w:p w14:paraId="1857BEAD" w14:textId="77777777" w:rsidR="0056148E" w:rsidRDefault="0056148E" w:rsidP="0056148E">
      <w:pPr>
        <w:pStyle w:val="af4"/>
      </w:pPr>
      <w:r>
        <w:rPr>
          <w:rFonts w:hint="eastAsia"/>
        </w:rPr>
        <w:t>INSERT INTO "STUDENT2" VALUES ('3', '</w:t>
      </w:r>
      <w:r>
        <w:rPr>
          <w:rFonts w:hint="eastAsia"/>
        </w:rPr>
        <w:t>王儿</w:t>
      </w:r>
      <w:r>
        <w:rPr>
          <w:rFonts w:hint="eastAsia"/>
        </w:rPr>
        <w:t>', '19', '2');</w:t>
      </w:r>
    </w:p>
    <w:p w14:paraId="793AA126" w14:textId="77777777" w:rsidR="0056148E" w:rsidRDefault="0056148E" w:rsidP="0056148E">
      <w:pPr>
        <w:pStyle w:val="af4"/>
      </w:pPr>
      <w:r>
        <w:rPr>
          <w:rFonts w:hint="eastAsia"/>
        </w:rPr>
        <w:t>INSERT INTO "STUDENT2" VALUES ('4', '</w:t>
      </w:r>
      <w:r>
        <w:rPr>
          <w:rFonts w:hint="eastAsia"/>
        </w:rPr>
        <w:t>赵六</w:t>
      </w:r>
      <w:r>
        <w:rPr>
          <w:rFonts w:hint="eastAsia"/>
        </w:rPr>
        <w:t>', '30', '1');</w:t>
      </w:r>
    </w:p>
    <w:p w14:paraId="594538BF" w14:textId="77777777" w:rsidR="0056148E" w:rsidRDefault="0056148E" w:rsidP="0056148E">
      <w:pPr>
        <w:pStyle w:val="af4"/>
      </w:pPr>
    </w:p>
    <w:p w14:paraId="4F9EE0A9" w14:textId="77777777" w:rsidR="0056148E" w:rsidRDefault="0056148E" w:rsidP="0056148E">
      <w:pPr>
        <w:pStyle w:val="af4"/>
      </w:pPr>
      <w:r>
        <w:t>-- ----------------------------</w:t>
      </w:r>
    </w:p>
    <w:p w14:paraId="1D1D951A" w14:textId="77777777" w:rsidR="0056148E" w:rsidRDefault="0056148E" w:rsidP="0056148E">
      <w:pPr>
        <w:pStyle w:val="af4"/>
      </w:pPr>
      <w:r>
        <w:t>-- Checks structure for table STUDENT2</w:t>
      </w:r>
    </w:p>
    <w:p w14:paraId="12EDDAE4" w14:textId="77777777" w:rsidR="0056148E" w:rsidRDefault="0056148E" w:rsidP="0056148E">
      <w:pPr>
        <w:pStyle w:val="af4"/>
      </w:pPr>
      <w:r>
        <w:t>-- ----------------------------</w:t>
      </w:r>
    </w:p>
    <w:p w14:paraId="49F32B81" w14:textId="77777777" w:rsidR="0056148E" w:rsidRDefault="0056148E" w:rsidP="0056148E">
      <w:pPr>
        <w:pStyle w:val="af4"/>
      </w:pPr>
      <w:r>
        <w:t>ALTER TABLE "STUDENT2" ADD CHECK ("ID" IS NOT NULL);</w:t>
      </w:r>
    </w:p>
    <w:p w14:paraId="10D8C311" w14:textId="77777777" w:rsidR="0056148E" w:rsidRDefault="0056148E" w:rsidP="00034F91"/>
    <w:p w14:paraId="66C0166D" w14:textId="77777777" w:rsidR="00840075" w:rsidRDefault="00840075" w:rsidP="00034F91">
      <w:r>
        <w:rPr>
          <w:rFonts w:hint="eastAsia"/>
        </w:rPr>
        <w:t>表中</w:t>
      </w:r>
      <w:r w:rsidR="00D45AEA">
        <w:rPr>
          <w:rFonts w:hint="eastAsia"/>
        </w:rPr>
        <w:t>的数据</w:t>
      </w:r>
    </w:p>
    <w:p w14:paraId="722936BA" w14:textId="77777777" w:rsidR="0056148E" w:rsidRDefault="00840075" w:rsidP="00034F91">
      <w:r>
        <w:rPr>
          <w:noProof/>
        </w:rPr>
        <w:drawing>
          <wp:inline distT="0" distB="0" distL="0" distR="0" wp14:anchorId="7081CD87" wp14:editId="3EB695FA">
            <wp:extent cx="2580952" cy="15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6353" w14:textId="77777777" w:rsidR="00D45AEA" w:rsidRDefault="00D45AEA" w:rsidP="00034F91"/>
    <w:p w14:paraId="5F603467" w14:textId="77777777" w:rsidR="0056148E" w:rsidRDefault="00D45AEA" w:rsidP="00034F91">
      <w:r>
        <w:rPr>
          <w:rFonts w:ascii="微软雅黑" w:eastAsia="微软雅黑" w:hAnsi="微软雅黑" w:hint="eastAsia"/>
          <w:color w:val="4F4F4F"/>
          <w:shd w:val="clear" w:color="auto" w:fill="FFFFFF"/>
        </w:rPr>
        <w:t>查询出的数据，1表示男生，2表示女生</w:t>
      </w:r>
    </w:p>
    <w:p w14:paraId="08C737AD" w14:textId="77777777" w:rsidR="007D0FCE" w:rsidRDefault="007D0FCE" w:rsidP="007D0FCE">
      <w:pPr>
        <w:pStyle w:val="af4"/>
        <w:rPr>
          <w:highlight w:val="white"/>
        </w:rPr>
      </w:pP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T.ID, T.NAME, T.AGE, </w:t>
      </w:r>
      <w:r>
        <w:rPr>
          <w:color w:val="008080"/>
          <w:highlight w:val="white"/>
        </w:rPr>
        <w:t>DECODE</w:t>
      </w:r>
      <w:r>
        <w:rPr>
          <w:highlight w:val="white"/>
        </w:rPr>
        <w:t xml:space="preserve">(T.SEX, </w:t>
      </w:r>
    </w:p>
    <w:p w14:paraId="5DAF9CAC" w14:textId="77777777" w:rsidR="007D0FCE" w:rsidRDefault="007D0FCE" w:rsidP="007D0FCE">
      <w:pPr>
        <w:pStyle w:val="af4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'1'</w:t>
      </w:r>
      <w:r>
        <w:rPr>
          <w:highlight w:val="white"/>
        </w:rPr>
        <w:t xml:space="preserve">, </w:t>
      </w:r>
      <w:r>
        <w:rPr>
          <w:color w:val="0000FF"/>
          <w:highlight w:val="white"/>
        </w:rPr>
        <w:t>'</w:t>
      </w:r>
      <w:r>
        <w:rPr>
          <w:color w:val="0000FF"/>
          <w:highlight w:val="white"/>
        </w:rPr>
        <w:t>男</w:t>
      </w:r>
      <w:r>
        <w:rPr>
          <w:color w:val="0000FF"/>
          <w:highlight w:val="white"/>
        </w:rPr>
        <w:t>'</w:t>
      </w:r>
      <w:r>
        <w:rPr>
          <w:highlight w:val="white"/>
        </w:rPr>
        <w:t xml:space="preserve">, </w:t>
      </w:r>
    </w:p>
    <w:p w14:paraId="351A4E7F" w14:textId="77777777" w:rsidR="007D0FCE" w:rsidRDefault="007D0FCE" w:rsidP="007D0FCE">
      <w:pPr>
        <w:pStyle w:val="af4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'2'</w:t>
      </w:r>
      <w:r>
        <w:rPr>
          <w:highlight w:val="white"/>
        </w:rPr>
        <w:t xml:space="preserve">, </w:t>
      </w:r>
      <w:r>
        <w:rPr>
          <w:color w:val="0000FF"/>
          <w:highlight w:val="white"/>
        </w:rPr>
        <w:t>'</w:t>
      </w:r>
      <w:r>
        <w:rPr>
          <w:color w:val="0000FF"/>
          <w:highlight w:val="white"/>
        </w:rPr>
        <w:t>女</w:t>
      </w:r>
      <w:r>
        <w:rPr>
          <w:color w:val="0000FF"/>
          <w:highlight w:val="white"/>
        </w:rPr>
        <w:t>'</w:t>
      </w:r>
      <w:r>
        <w:rPr>
          <w:highlight w:val="white"/>
        </w:rPr>
        <w:t xml:space="preserve">, </w:t>
      </w:r>
    </w:p>
    <w:p w14:paraId="4D423A13" w14:textId="77777777" w:rsidR="007D0FCE" w:rsidRDefault="007D0FCE" w:rsidP="007D0FCE">
      <w:pPr>
        <w:pStyle w:val="af4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'</w:t>
      </w:r>
      <w:r>
        <w:rPr>
          <w:color w:val="0000FF"/>
          <w:highlight w:val="white"/>
        </w:rPr>
        <w:t>其他</w:t>
      </w:r>
      <w:r>
        <w:rPr>
          <w:color w:val="0000FF"/>
          <w:highlight w:val="white"/>
        </w:rPr>
        <w:t>'</w:t>
      </w:r>
      <w:r>
        <w:rPr>
          <w:highlight w:val="white"/>
        </w:rPr>
        <w:t>) SEX</w:t>
      </w:r>
    </w:p>
    <w:p w14:paraId="00BABFE0" w14:textId="77777777" w:rsidR="00840075" w:rsidRDefault="007D0FCE" w:rsidP="007D0FCE">
      <w:pPr>
        <w:pStyle w:val="af4"/>
      </w:pPr>
      <w:r>
        <w:rPr>
          <w:highlight w:val="white"/>
        </w:rPr>
        <w:t xml:space="preserve"> 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STUDENT2 T;</w:t>
      </w:r>
    </w:p>
    <w:p w14:paraId="175FA71B" w14:textId="77777777" w:rsidR="00840075" w:rsidRDefault="00840075" w:rsidP="00034F91"/>
    <w:p w14:paraId="4B9A6929" w14:textId="77777777" w:rsidR="00DD71B1" w:rsidRDefault="00DD71B1" w:rsidP="00034F91"/>
    <w:p w14:paraId="7DC131A1" w14:textId="77777777" w:rsidR="0083119B" w:rsidRDefault="0083119B" w:rsidP="00034F91">
      <w:r>
        <w:rPr>
          <w:rFonts w:hint="eastAsia"/>
        </w:rPr>
        <w:t>等价于</w:t>
      </w:r>
      <w:r>
        <w:rPr>
          <w:rFonts w:hint="eastAsia"/>
        </w:rPr>
        <w:t xml:space="preserve"> </w:t>
      </w:r>
      <w:r w:rsidRPr="0083119B">
        <w:t>case</w:t>
      </w:r>
      <w:r w:rsidR="00515814">
        <w:t xml:space="preserve">  </w:t>
      </w:r>
      <w:r>
        <w:t xml:space="preserve">  </w:t>
      </w:r>
      <w:r>
        <w:rPr>
          <w:rFonts w:hint="eastAsia"/>
        </w:rPr>
        <w:t>when</w:t>
      </w:r>
      <w:r w:rsidR="00515814">
        <w:t xml:space="preserve"> </w:t>
      </w:r>
      <w:r w:rsidR="00515814">
        <w:rPr>
          <w:rFonts w:hint="eastAsia"/>
        </w:rPr>
        <w:t xml:space="preserve"> then</w:t>
      </w:r>
      <w:r>
        <w:t xml:space="preserve">  end</w:t>
      </w:r>
    </w:p>
    <w:p w14:paraId="7799ED03" w14:textId="77777777" w:rsidR="00103FC4" w:rsidRDefault="00103FC4" w:rsidP="00034F91"/>
    <w:p w14:paraId="67269249" w14:textId="77777777" w:rsidR="00515814" w:rsidRDefault="00515814" w:rsidP="00442991">
      <w:pPr>
        <w:pStyle w:val="af4"/>
        <w:rPr>
          <w:highlight w:val="white"/>
        </w:rPr>
      </w:pPr>
      <w:r>
        <w:rPr>
          <w:highlight w:val="white"/>
        </w:rPr>
        <w:t xml:space="preserve">  </w:t>
      </w: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T.ID,</w:t>
      </w:r>
    </w:p>
    <w:p w14:paraId="4DC6E0A5" w14:textId="77777777" w:rsidR="00515814" w:rsidRDefault="00515814" w:rsidP="00442991">
      <w:pPr>
        <w:pStyle w:val="af4"/>
        <w:rPr>
          <w:highlight w:val="white"/>
        </w:rPr>
      </w:pPr>
      <w:r>
        <w:rPr>
          <w:highlight w:val="white"/>
        </w:rPr>
        <w:t xml:space="preserve">         T.NAME,</w:t>
      </w:r>
    </w:p>
    <w:p w14:paraId="61A509E2" w14:textId="77777777" w:rsidR="00515814" w:rsidRDefault="00515814" w:rsidP="00442991">
      <w:pPr>
        <w:pStyle w:val="af4"/>
        <w:rPr>
          <w:highlight w:val="white"/>
        </w:rPr>
      </w:pPr>
      <w:r>
        <w:rPr>
          <w:highlight w:val="white"/>
        </w:rPr>
        <w:t xml:space="preserve">         T.AGE,</w:t>
      </w:r>
    </w:p>
    <w:p w14:paraId="13790B2E" w14:textId="77777777" w:rsidR="00515814" w:rsidRDefault="00515814" w:rsidP="00442991">
      <w:pPr>
        <w:pStyle w:val="af4"/>
        <w:rPr>
          <w:highlight w:val="white"/>
        </w:rPr>
      </w:pPr>
      <w:r>
        <w:rPr>
          <w:highlight w:val="white"/>
        </w:rPr>
        <w:t xml:space="preserve">         </w:t>
      </w:r>
      <w:r>
        <w:rPr>
          <w:color w:val="008080"/>
          <w:highlight w:val="white"/>
        </w:rPr>
        <w:t>CASE</w:t>
      </w:r>
      <w:r>
        <w:rPr>
          <w:highlight w:val="white"/>
        </w:rPr>
        <w:t xml:space="preserve"> T.SEX</w:t>
      </w:r>
    </w:p>
    <w:p w14:paraId="25AEA2A7" w14:textId="77777777" w:rsidR="00515814" w:rsidRDefault="00515814" w:rsidP="00442991">
      <w:pPr>
        <w:pStyle w:val="af4"/>
        <w:rPr>
          <w:highlight w:val="white"/>
        </w:rPr>
      </w:pPr>
      <w:r>
        <w:rPr>
          <w:highlight w:val="white"/>
        </w:rPr>
        <w:t xml:space="preserve">             </w:t>
      </w:r>
      <w:r>
        <w:rPr>
          <w:color w:val="008080"/>
          <w:highlight w:val="white"/>
        </w:rPr>
        <w:t>WHEN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1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THEN</w:t>
      </w:r>
    </w:p>
    <w:p w14:paraId="37A2AA53" w14:textId="77777777" w:rsidR="00515814" w:rsidRDefault="00515814" w:rsidP="00442991">
      <w:pPr>
        <w:pStyle w:val="af4"/>
        <w:rPr>
          <w:highlight w:val="white"/>
        </w:rPr>
      </w:pPr>
      <w:r>
        <w:rPr>
          <w:highlight w:val="white"/>
        </w:rPr>
        <w:t xml:space="preserve">              </w:t>
      </w:r>
      <w:r>
        <w:rPr>
          <w:color w:val="0000FF"/>
          <w:highlight w:val="white"/>
        </w:rPr>
        <w:t>'</w:t>
      </w:r>
      <w:r>
        <w:rPr>
          <w:color w:val="0000FF"/>
          <w:highlight w:val="white"/>
        </w:rPr>
        <w:t>男</w:t>
      </w:r>
      <w:r>
        <w:rPr>
          <w:color w:val="0000FF"/>
          <w:highlight w:val="white"/>
        </w:rPr>
        <w:t>'</w:t>
      </w:r>
    </w:p>
    <w:p w14:paraId="766CFAD4" w14:textId="77777777" w:rsidR="00515814" w:rsidRDefault="00515814" w:rsidP="00442991">
      <w:pPr>
        <w:pStyle w:val="af4"/>
        <w:rPr>
          <w:highlight w:val="white"/>
        </w:rPr>
      </w:pPr>
      <w:r>
        <w:rPr>
          <w:highlight w:val="white"/>
        </w:rPr>
        <w:t xml:space="preserve">             </w:t>
      </w:r>
      <w:r>
        <w:rPr>
          <w:color w:val="008080"/>
          <w:highlight w:val="white"/>
        </w:rPr>
        <w:t>WHEN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2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THEN</w:t>
      </w:r>
    </w:p>
    <w:p w14:paraId="4DDF9E8F" w14:textId="77777777" w:rsidR="00515814" w:rsidRDefault="00515814" w:rsidP="00442991">
      <w:pPr>
        <w:pStyle w:val="af4"/>
        <w:rPr>
          <w:highlight w:val="white"/>
        </w:rPr>
      </w:pPr>
      <w:r>
        <w:rPr>
          <w:highlight w:val="white"/>
        </w:rPr>
        <w:t xml:space="preserve">              </w:t>
      </w:r>
      <w:r>
        <w:rPr>
          <w:color w:val="0000FF"/>
          <w:highlight w:val="white"/>
        </w:rPr>
        <w:t>'</w:t>
      </w:r>
      <w:r>
        <w:rPr>
          <w:color w:val="0000FF"/>
          <w:highlight w:val="white"/>
        </w:rPr>
        <w:t>女</w:t>
      </w:r>
      <w:r>
        <w:rPr>
          <w:color w:val="0000FF"/>
          <w:highlight w:val="white"/>
        </w:rPr>
        <w:t>'</w:t>
      </w:r>
    </w:p>
    <w:p w14:paraId="16D2C46B" w14:textId="77777777" w:rsidR="00515814" w:rsidRDefault="00515814" w:rsidP="00442991">
      <w:pPr>
        <w:pStyle w:val="af4"/>
        <w:rPr>
          <w:highlight w:val="white"/>
        </w:rPr>
      </w:pPr>
      <w:r>
        <w:rPr>
          <w:highlight w:val="white"/>
        </w:rPr>
        <w:t xml:space="preserve">             </w:t>
      </w:r>
      <w:r>
        <w:rPr>
          <w:color w:val="008080"/>
          <w:highlight w:val="white"/>
        </w:rPr>
        <w:t>ELSE</w:t>
      </w:r>
    </w:p>
    <w:p w14:paraId="2EC60900" w14:textId="77777777" w:rsidR="00515814" w:rsidRDefault="00515814" w:rsidP="00442991">
      <w:pPr>
        <w:pStyle w:val="af4"/>
        <w:rPr>
          <w:highlight w:val="white"/>
        </w:rPr>
      </w:pPr>
      <w:r>
        <w:rPr>
          <w:highlight w:val="white"/>
        </w:rPr>
        <w:t xml:space="preserve">              </w:t>
      </w:r>
      <w:r>
        <w:rPr>
          <w:color w:val="0000FF"/>
          <w:highlight w:val="white"/>
        </w:rPr>
        <w:t>'</w:t>
      </w:r>
      <w:r>
        <w:rPr>
          <w:color w:val="0000FF"/>
          <w:highlight w:val="white"/>
        </w:rPr>
        <w:t>其他</w:t>
      </w:r>
      <w:r>
        <w:rPr>
          <w:color w:val="0000FF"/>
          <w:highlight w:val="white"/>
        </w:rPr>
        <w:t>'</w:t>
      </w:r>
    </w:p>
    <w:p w14:paraId="7E540D74" w14:textId="77777777" w:rsidR="00515814" w:rsidRDefault="00515814" w:rsidP="00442991">
      <w:pPr>
        <w:pStyle w:val="af4"/>
        <w:rPr>
          <w:highlight w:val="white"/>
        </w:rPr>
      </w:pPr>
      <w:r>
        <w:rPr>
          <w:highlight w:val="white"/>
        </w:rPr>
        <w:t xml:space="preserve">         </w:t>
      </w:r>
      <w:r>
        <w:rPr>
          <w:color w:val="008080"/>
          <w:highlight w:val="white"/>
        </w:rPr>
        <w:t>END</w:t>
      </w:r>
      <w:r>
        <w:rPr>
          <w:highlight w:val="white"/>
        </w:rPr>
        <w:t xml:space="preserve"> SEX</w:t>
      </w:r>
    </w:p>
    <w:p w14:paraId="79950DC7" w14:textId="77777777" w:rsidR="00103FC4" w:rsidRDefault="00515814" w:rsidP="00442991">
      <w:pPr>
        <w:pStyle w:val="af4"/>
      </w:pPr>
      <w:r>
        <w:rPr>
          <w:highlight w:val="white"/>
        </w:rPr>
        <w:t xml:space="preserve">   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STUDENT2 T;</w:t>
      </w:r>
    </w:p>
    <w:p w14:paraId="663E8832" w14:textId="77777777" w:rsidR="00DD71B1" w:rsidRDefault="005C7778" w:rsidP="00034F91">
      <w:r>
        <w:rPr>
          <w:rFonts w:hint="eastAsia"/>
        </w:rPr>
        <w:t>这种方式，同样适用于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</w:p>
    <w:p w14:paraId="07FBDE94" w14:textId="77777777" w:rsidR="00DD71B1" w:rsidRDefault="00DD71B1" w:rsidP="00034F91"/>
    <w:p w14:paraId="64968345" w14:textId="77777777" w:rsidR="00DD71B1" w:rsidRDefault="00DD71B1" w:rsidP="00034F91"/>
    <w:p w14:paraId="7D36CE0C" w14:textId="77777777" w:rsidR="00E96D27" w:rsidRDefault="003E4589" w:rsidP="003E4589">
      <w:pPr>
        <w:pStyle w:val="2"/>
      </w:pPr>
      <w:r>
        <w:rPr>
          <w:rFonts w:hint="eastAsia"/>
        </w:rPr>
        <w:t>比较大小</w:t>
      </w:r>
    </w:p>
    <w:p w14:paraId="3A8B9659" w14:textId="77777777" w:rsidR="00000384" w:rsidRDefault="00000384" w:rsidP="00000384">
      <w:r>
        <w:rPr>
          <w:rFonts w:hint="eastAsia"/>
        </w:rPr>
        <w:t>说明：</w:t>
      </w:r>
      <w:r>
        <w:rPr>
          <w:rFonts w:hint="eastAsia"/>
        </w:rPr>
        <w:t>sign(value)</w:t>
      </w:r>
      <w:r>
        <w:rPr>
          <w:rFonts w:hint="eastAsia"/>
        </w:rPr>
        <w:t>函数会根据</w:t>
      </w:r>
      <w:r>
        <w:rPr>
          <w:rFonts w:hint="eastAsia"/>
        </w:rPr>
        <w:t>value</w:t>
      </w:r>
      <w:r>
        <w:rPr>
          <w:rFonts w:hint="eastAsia"/>
        </w:rPr>
        <w:t>的值为</w:t>
      </w:r>
      <w:r>
        <w:rPr>
          <w:rFonts w:hint="eastAsia"/>
        </w:rPr>
        <w:t>0</w:t>
      </w:r>
      <w:r>
        <w:rPr>
          <w:rFonts w:hint="eastAsia"/>
        </w:rPr>
        <w:t>，正数，负数，分别返回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1,-1</w:t>
      </w:r>
    </w:p>
    <w:p w14:paraId="1813B511" w14:textId="77777777" w:rsidR="003E4589" w:rsidRDefault="00000384" w:rsidP="00000384">
      <w:r>
        <w:rPr>
          <w:rFonts w:hint="eastAsia"/>
        </w:rPr>
        <w:t>数据：</w:t>
      </w:r>
    </w:p>
    <w:p w14:paraId="471613C2" w14:textId="77777777" w:rsidR="003E4589" w:rsidRDefault="003E4589" w:rsidP="003E4589"/>
    <w:p w14:paraId="3500D75D" w14:textId="77777777" w:rsidR="001A5468" w:rsidRDefault="001A5468" w:rsidP="003E4589">
      <w:r>
        <w:rPr>
          <w:rFonts w:hint="eastAsia"/>
        </w:rPr>
        <w:t>举例：</w:t>
      </w:r>
    </w:p>
    <w:p w14:paraId="7C52D51C" w14:textId="77777777" w:rsidR="001A5468" w:rsidRDefault="001A5468" w:rsidP="001A5468">
      <w:pPr>
        <w:pStyle w:val="af4"/>
        <w:rPr>
          <w:color w:val="000080"/>
          <w:highlight w:val="white"/>
        </w:rPr>
      </w:pPr>
      <w:r>
        <w:rPr>
          <w:highlight w:val="white"/>
        </w:rPr>
        <w:t>select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sign</w:t>
      </w:r>
      <w:r>
        <w:rPr>
          <w:color w:val="000080"/>
          <w:highlight w:val="white"/>
        </w:rPr>
        <w:t>(</w:t>
      </w:r>
      <w:r>
        <w:rPr>
          <w:color w:val="0000FF"/>
          <w:highlight w:val="white"/>
        </w:rPr>
        <w:t>20</w:t>
      </w:r>
      <w:r>
        <w:rPr>
          <w:color w:val="000080"/>
          <w:highlight w:val="white"/>
        </w:rPr>
        <w:t xml:space="preserve">) </w:t>
      </w:r>
      <w:r>
        <w:rPr>
          <w:highlight w:val="white"/>
        </w:rPr>
        <w:t>from</w:t>
      </w:r>
      <w:r>
        <w:rPr>
          <w:color w:val="000080"/>
          <w:highlight w:val="white"/>
        </w:rPr>
        <w:t xml:space="preserve"> dual;   </w:t>
      </w:r>
      <w:r>
        <w:rPr>
          <w:i/>
          <w:iCs/>
          <w:color w:val="FF0000"/>
          <w:highlight w:val="white"/>
        </w:rPr>
        <w:t>-- 1</w:t>
      </w:r>
    </w:p>
    <w:p w14:paraId="10C69A92" w14:textId="77777777" w:rsidR="001A5468" w:rsidRDefault="001A5468" w:rsidP="001A5468">
      <w:pPr>
        <w:pStyle w:val="af4"/>
        <w:rPr>
          <w:color w:val="000080"/>
          <w:highlight w:val="white"/>
        </w:rPr>
      </w:pPr>
      <w:r>
        <w:rPr>
          <w:highlight w:val="white"/>
        </w:rPr>
        <w:t>select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sign</w:t>
      </w:r>
      <w:r>
        <w:rPr>
          <w:color w:val="000080"/>
          <w:highlight w:val="white"/>
        </w:rPr>
        <w:t>(</w:t>
      </w:r>
      <w:r>
        <w:rPr>
          <w:color w:val="0000FF"/>
          <w:highlight w:val="white"/>
        </w:rPr>
        <w:t>0</w:t>
      </w:r>
      <w:r>
        <w:rPr>
          <w:color w:val="000080"/>
          <w:highlight w:val="white"/>
        </w:rPr>
        <w:t xml:space="preserve">) </w:t>
      </w:r>
      <w:r>
        <w:rPr>
          <w:highlight w:val="white"/>
        </w:rPr>
        <w:t>from</w:t>
      </w:r>
      <w:r>
        <w:rPr>
          <w:color w:val="000080"/>
          <w:highlight w:val="white"/>
        </w:rPr>
        <w:t xml:space="preserve"> dual;    </w:t>
      </w:r>
      <w:r>
        <w:rPr>
          <w:i/>
          <w:iCs/>
          <w:color w:val="FF0000"/>
          <w:highlight w:val="white"/>
        </w:rPr>
        <w:t>-- 0</w:t>
      </w:r>
    </w:p>
    <w:p w14:paraId="2E248F35" w14:textId="77777777" w:rsidR="001A5468" w:rsidRDefault="001A5468" w:rsidP="001A5468">
      <w:pPr>
        <w:pStyle w:val="af4"/>
      </w:pPr>
      <w:r>
        <w:rPr>
          <w:highlight w:val="white"/>
        </w:rPr>
        <w:t>select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sign</w:t>
      </w:r>
      <w:r>
        <w:rPr>
          <w:color w:val="000080"/>
          <w:highlight w:val="white"/>
        </w:rPr>
        <w:t>(-</w:t>
      </w:r>
      <w:r>
        <w:rPr>
          <w:color w:val="0000FF"/>
          <w:highlight w:val="white"/>
        </w:rPr>
        <w:t>1</w:t>
      </w:r>
      <w:r>
        <w:rPr>
          <w:color w:val="000080"/>
          <w:highlight w:val="white"/>
        </w:rPr>
        <w:t xml:space="preserve">) </w:t>
      </w:r>
      <w:r>
        <w:rPr>
          <w:highlight w:val="white"/>
        </w:rPr>
        <w:t>from</w:t>
      </w:r>
      <w:r>
        <w:rPr>
          <w:color w:val="000080"/>
          <w:highlight w:val="white"/>
        </w:rPr>
        <w:t xml:space="preserve"> dual;   </w:t>
      </w:r>
      <w:r>
        <w:rPr>
          <w:i/>
          <w:iCs/>
          <w:color w:val="FF0000"/>
          <w:highlight w:val="white"/>
        </w:rPr>
        <w:t>-- -1</w:t>
      </w:r>
    </w:p>
    <w:p w14:paraId="4B96B89F" w14:textId="77777777" w:rsidR="003E4589" w:rsidRPr="003E4589" w:rsidRDefault="003E4589" w:rsidP="003E4589"/>
    <w:p w14:paraId="703599D4" w14:textId="77777777" w:rsidR="00E96D27" w:rsidRDefault="00E96D27" w:rsidP="00034F91"/>
    <w:p w14:paraId="535B53B3" w14:textId="77777777" w:rsidR="00FF3C45" w:rsidRDefault="00917D6E" w:rsidP="00034F91">
      <w:r w:rsidRPr="00917D6E">
        <w:rPr>
          <w:rFonts w:hint="eastAsia"/>
        </w:rPr>
        <w:t>需求：年龄在</w:t>
      </w:r>
      <w:r w:rsidRPr="00917D6E">
        <w:rPr>
          <w:rFonts w:hint="eastAsia"/>
        </w:rPr>
        <w:t>20</w:t>
      </w:r>
      <w:r w:rsidRPr="00917D6E">
        <w:rPr>
          <w:rFonts w:hint="eastAsia"/>
        </w:rPr>
        <w:t>以上的显示</w:t>
      </w:r>
      <w:r w:rsidRPr="00917D6E">
        <w:rPr>
          <w:rFonts w:hint="eastAsia"/>
        </w:rPr>
        <w:t>20</w:t>
      </w:r>
      <w:r w:rsidRPr="00917D6E">
        <w:rPr>
          <w:rFonts w:hint="eastAsia"/>
        </w:rPr>
        <w:t>以上，</w:t>
      </w:r>
      <w:r w:rsidRPr="00917D6E">
        <w:rPr>
          <w:rFonts w:hint="eastAsia"/>
        </w:rPr>
        <w:t>20</w:t>
      </w:r>
      <w:r w:rsidRPr="00917D6E">
        <w:rPr>
          <w:rFonts w:hint="eastAsia"/>
        </w:rPr>
        <w:t>以下的显示</w:t>
      </w:r>
      <w:r w:rsidRPr="00917D6E">
        <w:rPr>
          <w:rFonts w:hint="eastAsia"/>
        </w:rPr>
        <w:t>20</w:t>
      </w:r>
      <w:r w:rsidRPr="00917D6E">
        <w:rPr>
          <w:rFonts w:hint="eastAsia"/>
        </w:rPr>
        <w:t>以下，</w:t>
      </w:r>
      <w:r w:rsidRPr="00917D6E">
        <w:rPr>
          <w:rFonts w:hint="eastAsia"/>
        </w:rPr>
        <w:t>20</w:t>
      </w:r>
      <w:r w:rsidRPr="00917D6E">
        <w:rPr>
          <w:rFonts w:hint="eastAsia"/>
        </w:rPr>
        <w:t>的显示正好</w:t>
      </w:r>
      <w:r w:rsidRPr="00917D6E">
        <w:rPr>
          <w:rFonts w:hint="eastAsia"/>
        </w:rPr>
        <w:t>20</w:t>
      </w:r>
    </w:p>
    <w:p w14:paraId="71A6D344" w14:textId="77777777" w:rsidR="00FF3C45" w:rsidRDefault="00FF3C45" w:rsidP="00034F91"/>
    <w:p w14:paraId="2803BE5B" w14:textId="77777777" w:rsidR="00BF11F8" w:rsidRDefault="00BF11F8" w:rsidP="00BF11F8">
      <w:pPr>
        <w:pStyle w:val="af4"/>
        <w:rPr>
          <w:color w:val="000080"/>
          <w:highlight w:val="white"/>
        </w:rPr>
      </w:pPr>
      <w:r>
        <w:rPr>
          <w:highlight w:val="white"/>
        </w:rPr>
        <w:t>SELECT</w:t>
      </w:r>
    </w:p>
    <w:p w14:paraId="32AA7D34" w14:textId="77777777" w:rsidR="00BF11F8" w:rsidRDefault="00BF11F8" w:rsidP="00BF11F8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ab/>
        <w:t xml:space="preserve">T . </w:t>
      </w:r>
      <w:r>
        <w:rPr>
          <w:highlight w:val="white"/>
        </w:rPr>
        <w:t>ID</w:t>
      </w:r>
      <w:r>
        <w:rPr>
          <w:color w:val="000080"/>
          <w:highlight w:val="white"/>
        </w:rPr>
        <w:t>,</w:t>
      </w:r>
    </w:p>
    <w:p w14:paraId="51920D0E" w14:textId="77777777" w:rsidR="00BF11F8" w:rsidRDefault="00BF11F8" w:rsidP="00BF11F8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ab/>
        <w:t xml:space="preserve">T . </w:t>
      </w:r>
      <w:r>
        <w:rPr>
          <w:highlight w:val="white"/>
        </w:rPr>
        <w:t>NAME</w:t>
      </w:r>
      <w:r>
        <w:rPr>
          <w:color w:val="000080"/>
          <w:highlight w:val="white"/>
        </w:rPr>
        <w:t>,</w:t>
      </w:r>
    </w:p>
    <w:p w14:paraId="6B0BB1C4" w14:textId="77777777" w:rsidR="00BF11F8" w:rsidRDefault="00BF11F8" w:rsidP="00BF11F8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ab/>
      </w:r>
      <w:r>
        <w:rPr>
          <w:highlight w:val="white"/>
        </w:rPr>
        <w:t>DECODE</w:t>
      </w:r>
      <w:r>
        <w:rPr>
          <w:color w:val="000080"/>
          <w:highlight w:val="white"/>
        </w:rPr>
        <w:t xml:space="preserve"> (</w:t>
      </w:r>
    </w:p>
    <w:p w14:paraId="3AAFAAAF" w14:textId="77777777" w:rsidR="00BF11F8" w:rsidRDefault="00BF11F8" w:rsidP="00BF11F8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ab/>
      </w:r>
      <w:r>
        <w:rPr>
          <w:color w:val="000080"/>
          <w:highlight w:val="white"/>
        </w:rPr>
        <w:tab/>
      </w:r>
      <w:r>
        <w:rPr>
          <w:highlight w:val="white"/>
        </w:rPr>
        <w:t>SIGN</w:t>
      </w:r>
      <w:r>
        <w:rPr>
          <w:color w:val="000080"/>
          <w:highlight w:val="white"/>
        </w:rPr>
        <w:t xml:space="preserve"> (T.age</w:t>
      </w:r>
      <w:r w:rsidR="00E40A26">
        <w:rPr>
          <w:rFonts w:hint="eastAsia"/>
          <w:color w:val="000080"/>
          <w:highlight w:val="white"/>
        </w:rPr>
        <w:t>-</w:t>
      </w:r>
      <w:r w:rsidR="00E40A26">
        <w:rPr>
          <w:color w:val="000080"/>
          <w:highlight w:val="white"/>
        </w:rPr>
        <w:t>20</w:t>
      </w:r>
      <w:r>
        <w:rPr>
          <w:color w:val="000080"/>
          <w:highlight w:val="white"/>
        </w:rPr>
        <w:t>),</w:t>
      </w:r>
    </w:p>
    <w:p w14:paraId="0033C66F" w14:textId="77777777" w:rsidR="00BF11F8" w:rsidRDefault="00BF11F8" w:rsidP="00BF11F8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ab/>
      </w:r>
      <w:r>
        <w:rPr>
          <w:color w:val="000080"/>
          <w:highlight w:val="white"/>
        </w:rPr>
        <w:tab/>
      </w:r>
      <w:r>
        <w:rPr>
          <w:color w:val="0000FF"/>
          <w:highlight w:val="white"/>
        </w:rPr>
        <w:t>1</w:t>
      </w:r>
      <w:r>
        <w:rPr>
          <w:color w:val="000080"/>
          <w:highlight w:val="white"/>
        </w:rPr>
        <w:t>,</w:t>
      </w:r>
      <w:r>
        <w:rPr>
          <w:color w:val="0000FF"/>
          <w:highlight w:val="white"/>
        </w:rPr>
        <w:t>'</w:t>
      </w:r>
      <w:r>
        <w:rPr>
          <w:color w:val="0000FF"/>
          <w:highlight w:val="white"/>
        </w:rPr>
        <w:t>大于</w:t>
      </w:r>
      <w:r>
        <w:rPr>
          <w:color w:val="0000FF"/>
          <w:highlight w:val="white"/>
        </w:rPr>
        <w:t>20'</w:t>
      </w:r>
      <w:r>
        <w:rPr>
          <w:color w:val="000080"/>
          <w:highlight w:val="white"/>
        </w:rPr>
        <w:t>,</w:t>
      </w:r>
    </w:p>
    <w:p w14:paraId="5D502F0B" w14:textId="77777777" w:rsidR="00BF11F8" w:rsidRDefault="00BF11F8" w:rsidP="00BF11F8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ab/>
      </w:r>
      <w:r>
        <w:rPr>
          <w:color w:val="000080"/>
          <w:highlight w:val="white"/>
        </w:rPr>
        <w:tab/>
      </w:r>
      <w:r>
        <w:rPr>
          <w:color w:val="0000FF"/>
          <w:highlight w:val="white"/>
        </w:rPr>
        <w:t>0</w:t>
      </w:r>
      <w:r>
        <w:rPr>
          <w:color w:val="000080"/>
          <w:highlight w:val="white"/>
        </w:rPr>
        <w:t xml:space="preserve">, </w:t>
      </w:r>
      <w:r>
        <w:rPr>
          <w:color w:val="0000FF"/>
          <w:highlight w:val="white"/>
        </w:rPr>
        <w:t>'</w:t>
      </w:r>
      <w:r>
        <w:rPr>
          <w:color w:val="0000FF"/>
          <w:highlight w:val="white"/>
        </w:rPr>
        <w:t>等于</w:t>
      </w:r>
      <w:r>
        <w:rPr>
          <w:color w:val="0000FF"/>
          <w:highlight w:val="white"/>
        </w:rPr>
        <w:t xml:space="preserve"> 20'</w:t>
      </w:r>
      <w:r>
        <w:rPr>
          <w:color w:val="000080"/>
          <w:highlight w:val="white"/>
        </w:rPr>
        <w:t>,</w:t>
      </w:r>
    </w:p>
    <w:p w14:paraId="6829A4F8" w14:textId="77777777" w:rsidR="00BF11F8" w:rsidRDefault="00BF11F8" w:rsidP="00BF11F8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ab/>
      </w:r>
      <w:r>
        <w:rPr>
          <w:color w:val="000080"/>
          <w:highlight w:val="white"/>
        </w:rPr>
        <w:tab/>
      </w:r>
      <w:r>
        <w:rPr>
          <w:color w:val="0000FF"/>
          <w:highlight w:val="white"/>
        </w:rPr>
        <w:t>'</w:t>
      </w:r>
      <w:r>
        <w:rPr>
          <w:color w:val="0000FF"/>
          <w:highlight w:val="white"/>
        </w:rPr>
        <w:t>小于</w:t>
      </w:r>
      <w:r>
        <w:rPr>
          <w:color w:val="0000FF"/>
          <w:highlight w:val="white"/>
        </w:rPr>
        <w:t>20'</w:t>
      </w:r>
    </w:p>
    <w:p w14:paraId="20AA9C81" w14:textId="77777777" w:rsidR="00BF11F8" w:rsidRDefault="00BF11F8" w:rsidP="00BF11F8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ab/>
        <w:t>) age,</w:t>
      </w:r>
    </w:p>
    <w:p w14:paraId="4C42D59B" w14:textId="77777777" w:rsidR="00BF11F8" w:rsidRDefault="00BF11F8" w:rsidP="00BF11F8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ab/>
        <w:t>T .sex</w:t>
      </w:r>
    </w:p>
    <w:p w14:paraId="3B0985DB" w14:textId="77777777" w:rsidR="00BF11F8" w:rsidRDefault="00BF11F8" w:rsidP="00BF11F8">
      <w:pPr>
        <w:pStyle w:val="af4"/>
        <w:rPr>
          <w:color w:val="000080"/>
          <w:highlight w:val="white"/>
        </w:rPr>
      </w:pPr>
      <w:r>
        <w:rPr>
          <w:highlight w:val="white"/>
        </w:rPr>
        <w:t>FROM</w:t>
      </w:r>
    </w:p>
    <w:p w14:paraId="776107A2" w14:textId="77777777" w:rsidR="00BF11F8" w:rsidRDefault="00BF11F8" w:rsidP="00BF11F8">
      <w:pPr>
        <w:pStyle w:val="af4"/>
      </w:pPr>
      <w:r>
        <w:rPr>
          <w:color w:val="000080"/>
          <w:highlight w:val="white"/>
        </w:rPr>
        <w:tab/>
        <w:t>student2 T;</w:t>
      </w:r>
    </w:p>
    <w:p w14:paraId="606ED353" w14:textId="77777777" w:rsidR="00FF3C45" w:rsidRDefault="00FF3C45" w:rsidP="00034F91"/>
    <w:p w14:paraId="16AE1290" w14:textId="77777777" w:rsidR="00D93516" w:rsidRDefault="00D93516" w:rsidP="00CC3EA9">
      <w:pPr>
        <w:pStyle w:val="2"/>
      </w:pPr>
      <w:proofErr w:type="spellStart"/>
      <w:r>
        <w:rPr>
          <w:rFonts w:hint="eastAsia"/>
        </w:rPr>
        <w:t>instr</w:t>
      </w:r>
      <w:proofErr w:type="spellEnd"/>
      <w:r>
        <w:t xml:space="preserve"> </w:t>
      </w:r>
      <w:r>
        <w:rPr>
          <w:rFonts w:hint="eastAsia"/>
        </w:rPr>
        <w:t>字符串查找</w:t>
      </w:r>
    </w:p>
    <w:p w14:paraId="2F0AD802" w14:textId="77777777" w:rsidR="00F76C2F" w:rsidRDefault="00F76C2F" w:rsidP="00F76C2F">
      <w:r>
        <w:rPr>
          <w:rFonts w:hint="eastAsia"/>
        </w:rPr>
        <w:t>格式一：</w:t>
      </w:r>
      <w:proofErr w:type="spellStart"/>
      <w:r>
        <w:rPr>
          <w:rFonts w:hint="eastAsia"/>
        </w:rPr>
        <w:t>instr</w:t>
      </w:r>
      <w:proofErr w:type="spellEnd"/>
      <w:r>
        <w:rPr>
          <w:rFonts w:hint="eastAsia"/>
        </w:rPr>
        <w:t xml:space="preserve">( string1, string2 )    /   </w:t>
      </w:r>
      <w:proofErr w:type="spellStart"/>
      <w:r>
        <w:rPr>
          <w:rFonts w:hint="eastAsia"/>
        </w:rPr>
        <w:t>instr</w:t>
      </w:r>
      <w:proofErr w:type="spellEnd"/>
      <w:r>
        <w:rPr>
          <w:rFonts w:hint="eastAsia"/>
        </w:rPr>
        <w:t>(</w:t>
      </w:r>
      <w:r>
        <w:rPr>
          <w:rFonts w:hint="eastAsia"/>
        </w:rPr>
        <w:t>源字符串</w:t>
      </w:r>
      <w:r>
        <w:rPr>
          <w:rFonts w:hint="eastAsia"/>
        </w:rPr>
        <w:t xml:space="preserve">, </w:t>
      </w:r>
      <w:r>
        <w:rPr>
          <w:rFonts w:hint="eastAsia"/>
        </w:rPr>
        <w:t>目标字符串</w:t>
      </w:r>
      <w:r>
        <w:rPr>
          <w:rFonts w:hint="eastAsia"/>
        </w:rPr>
        <w:t>)</w:t>
      </w:r>
    </w:p>
    <w:p w14:paraId="4E0D9952" w14:textId="77777777" w:rsidR="00FF3C45" w:rsidRDefault="00F76C2F" w:rsidP="00F76C2F">
      <w:r>
        <w:rPr>
          <w:rFonts w:hint="eastAsia"/>
        </w:rPr>
        <w:t>格式二：</w:t>
      </w:r>
      <w:proofErr w:type="spellStart"/>
      <w:r>
        <w:rPr>
          <w:rFonts w:hint="eastAsia"/>
        </w:rPr>
        <w:t>instr</w:t>
      </w:r>
      <w:proofErr w:type="spellEnd"/>
      <w:r>
        <w:rPr>
          <w:rFonts w:hint="eastAsia"/>
        </w:rPr>
        <w:t xml:space="preserve">( string1, string2 [, </w:t>
      </w:r>
      <w:proofErr w:type="spellStart"/>
      <w:r>
        <w:rPr>
          <w:rFonts w:hint="eastAsia"/>
        </w:rPr>
        <w:t>start_position</w:t>
      </w:r>
      <w:proofErr w:type="spellEnd"/>
      <w:r>
        <w:rPr>
          <w:rFonts w:hint="eastAsia"/>
        </w:rPr>
        <w:t xml:space="preserve"> [, </w:t>
      </w:r>
      <w:proofErr w:type="spellStart"/>
      <w:r>
        <w:rPr>
          <w:rFonts w:hint="eastAsia"/>
        </w:rPr>
        <w:t>nth_appearance</w:t>
      </w:r>
      <w:proofErr w:type="spellEnd"/>
      <w:r>
        <w:rPr>
          <w:rFonts w:hint="eastAsia"/>
        </w:rPr>
        <w:t xml:space="preserve"> ] ] )   /   </w:t>
      </w:r>
      <w:proofErr w:type="spellStart"/>
      <w:r>
        <w:rPr>
          <w:rFonts w:hint="eastAsia"/>
        </w:rPr>
        <w:t>instr</w:t>
      </w:r>
      <w:proofErr w:type="spellEnd"/>
      <w:r>
        <w:rPr>
          <w:rFonts w:hint="eastAsia"/>
        </w:rPr>
        <w:t>(</w:t>
      </w:r>
      <w:r>
        <w:rPr>
          <w:rFonts w:hint="eastAsia"/>
        </w:rPr>
        <w:t>源字符串</w:t>
      </w:r>
      <w:r>
        <w:rPr>
          <w:rFonts w:hint="eastAsia"/>
        </w:rPr>
        <w:t xml:space="preserve">, </w:t>
      </w:r>
      <w:r>
        <w:rPr>
          <w:rFonts w:hint="eastAsia"/>
        </w:rPr>
        <w:t>目标字符串</w:t>
      </w:r>
      <w:r>
        <w:rPr>
          <w:rFonts w:hint="eastAsia"/>
        </w:rPr>
        <w:t xml:space="preserve">, </w:t>
      </w:r>
      <w:r>
        <w:rPr>
          <w:rFonts w:hint="eastAsia"/>
        </w:rPr>
        <w:t>起始位置</w:t>
      </w:r>
      <w:r>
        <w:rPr>
          <w:rFonts w:hint="eastAsia"/>
        </w:rPr>
        <w:t xml:space="preserve">, </w:t>
      </w:r>
      <w:r>
        <w:rPr>
          <w:rFonts w:hint="eastAsia"/>
        </w:rPr>
        <w:t>匹配序号</w:t>
      </w:r>
    </w:p>
    <w:p w14:paraId="7ABFBB66" w14:textId="77777777" w:rsidR="00FF3C45" w:rsidRDefault="00FF3C45" w:rsidP="00034F91"/>
    <w:p w14:paraId="28852560" w14:textId="77777777" w:rsidR="000031CF" w:rsidRDefault="000031CF" w:rsidP="00034F91">
      <w:r>
        <w:rPr>
          <w:rFonts w:hint="eastAsia"/>
        </w:rPr>
        <w:t>返回的结果是：</w:t>
      </w:r>
      <w:r>
        <w:t xml:space="preserve"> </w:t>
      </w:r>
      <w:r>
        <w:rPr>
          <w:rFonts w:hint="eastAsia"/>
        </w:rPr>
        <w:t>目标字符所在的位置</w:t>
      </w:r>
      <w:r>
        <w:rPr>
          <w:rFonts w:hint="eastAsia"/>
        </w:rPr>
        <w:t xml:space="preserve"> </w:t>
      </w:r>
      <w:r>
        <w:t xml:space="preserve"> </w:t>
      </w:r>
    </w:p>
    <w:p w14:paraId="16F7AE51" w14:textId="77777777" w:rsidR="000031CF" w:rsidRDefault="000031CF" w:rsidP="00034F91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表示不包含</w:t>
      </w:r>
    </w:p>
    <w:p w14:paraId="36E7161E" w14:textId="77777777" w:rsidR="00D22639" w:rsidRDefault="00D22639" w:rsidP="00034F91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位置是</w:t>
      </w:r>
      <w:r>
        <w:rPr>
          <w:rFonts w:hint="eastAsia"/>
        </w:rPr>
        <w:t xml:space="preserve"> </w:t>
      </w:r>
      <w:r>
        <w:t>1</w:t>
      </w:r>
    </w:p>
    <w:p w14:paraId="5A485BAE" w14:textId="77777777" w:rsidR="001F6C86" w:rsidRDefault="000031CF" w:rsidP="00034F91">
      <w:r>
        <w:rPr>
          <w:noProof/>
        </w:rPr>
        <w:drawing>
          <wp:inline distT="0" distB="0" distL="0" distR="0" wp14:anchorId="7DA45AE1" wp14:editId="253F5962">
            <wp:extent cx="3923809" cy="16666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19CC" w14:textId="77777777" w:rsidR="001F6C86" w:rsidRDefault="001F6C86" w:rsidP="00034F91"/>
    <w:p w14:paraId="76D47D0D" w14:textId="77777777" w:rsidR="00657C33" w:rsidRDefault="00657C33" w:rsidP="00034F91">
      <w:r>
        <w:t>D</w:t>
      </w:r>
      <w:r>
        <w:rPr>
          <w:rFonts w:hint="eastAsia"/>
        </w:rPr>
        <w:t>emo</w:t>
      </w:r>
    </w:p>
    <w:p w14:paraId="50CE42AC" w14:textId="77777777" w:rsidR="00657C33" w:rsidRDefault="00657C33" w:rsidP="00657C33">
      <w:pPr>
        <w:pStyle w:val="af4"/>
        <w:rPr>
          <w:color w:val="000080"/>
          <w:highlight w:val="white"/>
        </w:rPr>
      </w:pPr>
      <w:r>
        <w:rPr>
          <w:highlight w:val="white"/>
        </w:rPr>
        <w:t xml:space="preserve">-- </w:t>
      </w:r>
      <w:r>
        <w:rPr>
          <w:highlight w:val="white"/>
        </w:rPr>
        <w:t>查询是否</w:t>
      </w:r>
      <w:r>
        <w:rPr>
          <w:highlight w:val="white"/>
        </w:rPr>
        <w:t xml:space="preserve"> </w:t>
      </w:r>
      <w:r>
        <w:rPr>
          <w:highlight w:val="white"/>
        </w:rPr>
        <w:t>为张三</w:t>
      </w:r>
    </w:p>
    <w:p w14:paraId="13E0B081" w14:textId="77777777" w:rsidR="00657C33" w:rsidRDefault="00657C33" w:rsidP="00657C33">
      <w:pPr>
        <w:pStyle w:val="af4"/>
        <w:rPr>
          <w:color w:val="000080"/>
          <w:highlight w:val="white"/>
        </w:rPr>
      </w:pPr>
      <w:r>
        <w:rPr>
          <w:color w:val="008080"/>
          <w:highlight w:val="white"/>
        </w:rPr>
        <w:t>SELECT</w:t>
      </w:r>
      <w:r>
        <w:rPr>
          <w:color w:val="000080"/>
          <w:highlight w:val="white"/>
        </w:rPr>
        <w:t xml:space="preserve"> T.ID, T.NAME, </w:t>
      </w:r>
    </w:p>
    <w:p w14:paraId="2DE00D8C" w14:textId="77777777" w:rsidR="00657C33" w:rsidRDefault="00657C33" w:rsidP="00657C33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</w:t>
      </w:r>
      <w:r>
        <w:rPr>
          <w:color w:val="008080"/>
          <w:highlight w:val="white"/>
        </w:rPr>
        <w:t>DECODE</w:t>
      </w:r>
      <w:r>
        <w:rPr>
          <w:color w:val="000080"/>
          <w:highlight w:val="white"/>
        </w:rPr>
        <w:t>(</w:t>
      </w:r>
      <w:r>
        <w:rPr>
          <w:color w:val="008080"/>
          <w:highlight w:val="white"/>
        </w:rPr>
        <w:t>INSTR</w:t>
      </w:r>
      <w:r>
        <w:rPr>
          <w:color w:val="000080"/>
          <w:highlight w:val="white"/>
        </w:rPr>
        <w:t xml:space="preserve">(T.NAME, </w:t>
      </w:r>
      <w:r>
        <w:rPr>
          <w:color w:val="0000FF"/>
          <w:highlight w:val="white"/>
        </w:rPr>
        <w:t>'</w:t>
      </w:r>
      <w:r>
        <w:rPr>
          <w:color w:val="0000FF"/>
          <w:highlight w:val="white"/>
        </w:rPr>
        <w:t>张三</w:t>
      </w:r>
      <w:r>
        <w:rPr>
          <w:color w:val="0000FF"/>
          <w:highlight w:val="white"/>
        </w:rPr>
        <w:t>'</w:t>
      </w:r>
      <w:r>
        <w:rPr>
          <w:color w:val="000080"/>
          <w:highlight w:val="white"/>
        </w:rPr>
        <w:t>),</w:t>
      </w:r>
    </w:p>
    <w:p w14:paraId="07746EAF" w14:textId="77777777" w:rsidR="00657C33" w:rsidRDefault="00657C33" w:rsidP="00657C33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                      </w:t>
      </w:r>
      <w:r>
        <w:rPr>
          <w:color w:val="0000FF"/>
          <w:highlight w:val="white"/>
        </w:rPr>
        <w:t>0</w:t>
      </w:r>
      <w:r>
        <w:rPr>
          <w:color w:val="000080"/>
          <w:highlight w:val="white"/>
        </w:rPr>
        <w:t xml:space="preserve">, </w:t>
      </w:r>
      <w:r>
        <w:rPr>
          <w:color w:val="0000FF"/>
          <w:highlight w:val="white"/>
        </w:rPr>
        <w:t>'</w:t>
      </w:r>
      <w:r>
        <w:rPr>
          <w:color w:val="0000FF"/>
          <w:highlight w:val="white"/>
        </w:rPr>
        <w:t>否</w:t>
      </w:r>
      <w:r>
        <w:rPr>
          <w:color w:val="0000FF"/>
          <w:highlight w:val="white"/>
        </w:rPr>
        <w:t>'</w:t>
      </w:r>
      <w:r>
        <w:rPr>
          <w:color w:val="000080"/>
          <w:highlight w:val="white"/>
        </w:rPr>
        <w:t xml:space="preserve">, </w:t>
      </w:r>
    </w:p>
    <w:p w14:paraId="18C6D33E" w14:textId="77777777" w:rsidR="00657C33" w:rsidRDefault="00657C33" w:rsidP="00657C33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                      </w:t>
      </w:r>
      <w:r>
        <w:rPr>
          <w:color w:val="0000FF"/>
          <w:highlight w:val="white"/>
        </w:rPr>
        <w:t>'</w:t>
      </w:r>
      <w:r>
        <w:rPr>
          <w:color w:val="0000FF"/>
          <w:highlight w:val="white"/>
        </w:rPr>
        <w:t>是</w:t>
      </w:r>
      <w:r>
        <w:rPr>
          <w:color w:val="0000FF"/>
          <w:highlight w:val="white"/>
        </w:rPr>
        <w:t>'</w:t>
      </w:r>
      <w:r>
        <w:rPr>
          <w:color w:val="000080"/>
          <w:highlight w:val="white"/>
        </w:rPr>
        <w:t xml:space="preserve">) </w:t>
      </w:r>
      <w:r>
        <w:rPr>
          <w:color w:val="008080"/>
          <w:highlight w:val="white"/>
        </w:rPr>
        <w:t>AS</w:t>
      </w:r>
      <w:r>
        <w:rPr>
          <w:color w:val="000080"/>
          <w:highlight w:val="white"/>
        </w:rPr>
        <w:t xml:space="preserve"> HOST,</w:t>
      </w:r>
    </w:p>
    <w:p w14:paraId="1EA2B6AF" w14:textId="77777777" w:rsidR="00657C33" w:rsidRDefault="00657C33" w:rsidP="00657C33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  T.AGE, T.SEX</w:t>
      </w:r>
    </w:p>
    <w:p w14:paraId="63472426" w14:textId="77777777" w:rsidR="00657C33" w:rsidRDefault="00657C33" w:rsidP="00657C33">
      <w:pPr>
        <w:pStyle w:val="af4"/>
      </w:pPr>
      <w:r>
        <w:rPr>
          <w:color w:val="000080"/>
          <w:highlight w:val="white"/>
        </w:rPr>
        <w:t xml:space="preserve">  </w:t>
      </w:r>
      <w:r>
        <w:rPr>
          <w:color w:val="008080"/>
          <w:highlight w:val="white"/>
        </w:rPr>
        <w:t>FROM</w:t>
      </w:r>
      <w:r>
        <w:rPr>
          <w:color w:val="000080"/>
          <w:highlight w:val="white"/>
        </w:rPr>
        <w:t xml:space="preserve"> STUDENT2 T;</w:t>
      </w:r>
    </w:p>
    <w:p w14:paraId="3B42B812" w14:textId="77777777" w:rsidR="001F6C86" w:rsidRDefault="001F6C86" w:rsidP="00034F91"/>
    <w:p w14:paraId="099C6475" w14:textId="77777777" w:rsidR="001F6C86" w:rsidRDefault="001F6C86" w:rsidP="00034F91"/>
    <w:p w14:paraId="4FC68EC8" w14:textId="77777777" w:rsidR="001F6C86" w:rsidRDefault="00BE751D" w:rsidP="00BE751D">
      <w:pPr>
        <w:pStyle w:val="2"/>
      </w:pPr>
      <w:proofErr w:type="spellStart"/>
      <w:r>
        <w:t>concat</w:t>
      </w:r>
      <w:proofErr w:type="spellEnd"/>
      <w:r>
        <w:t xml:space="preserve"> </w:t>
      </w:r>
      <w:r>
        <w:rPr>
          <w:rFonts w:hint="eastAsia"/>
        </w:rPr>
        <w:t>字符串拼接</w:t>
      </w:r>
    </w:p>
    <w:p w14:paraId="0F6063EE" w14:textId="77777777" w:rsidR="00CD3AD0" w:rsidRDefault="00CD3AD0" w:rsidP="00034F91"/>
    <w:p w14:paraId="7FE649B2" w14:textId="77777777" w:rsidR="00CD3AD0" w:rsidRDefault="00BE751D" w:rsidP="00034F91">
      <w:r>
        <w:rPr>
          <w:rFonts w:hint="eastAsia"/>
        </w:rPr>
        <w:t>格式：</w:t>
      </w:r>
      <w:proofErr w:type="spellStart"/>
      <w:r>
        <w:rPr>
          <w:rFonts w:hint="eastAsia"/>
        </w:rPr>
        <w:t>instr</w:t>
      </w:r>
      <w:proofErr w:type="spellEnd"/>
      <w:r>
        <w:rPr>
          <w:rFonts w:hint="eastAsia"/>
        </w:rPr>
        <w:t>( string1, string2 )</w:t>
      </w:r>
    </w:p>
    <w:p w14:paraId="40A62042" w14:textId="77777777" w:rsidR="00BE751D" w:rsidRDefault="00BE751D" w:rsidP="00034F91">
      <w:r>
        <w:rPr>
          <w:rFonts w:hint="eastAsia"/>
        </w:rPr>
        <w:t>只能拼接两个字符串</w:t>
      </w:r>
    </w:p>
    <w:p w14:paraId="403061B6" w14:textId="77777777" w:rsidR="00CD3AD0" w:rsidRDefault="00485641" w:rsidP="00D61F26">
      <w:pPr>
        <w:pStyle w:val="af4"/>
      </w:pP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T.ENAME, T.JOB, </w:t>
      </w:r>
      <w:r>
        <w:rPr>
          <w:color w:val="008080"/>
          <w:highlight w:val="white"/>
        </w:rPr>
        <w:t>CONCAT</w:t>
      </w:r>
      <w:r>
        <w:rPr>
          <w:highlight w:val="white"/>
        </w:rPr>
        <w:t xml:space="preserve">(T.ENAME, T.JOB) </w:t>
      </w:r>
      <w:r>
        <w:rPr>
          <w:color w:val="008080"/>
          <w:highlight w:val="white"/>
        </w:rPr>
        <w:t>AS</w:t>
      </w:r>
      <w:r>
        <w:rPr>
          <w:highlight w:val="white"/>
        </w:rPr>
        <w:t xml:space="preserve"> DETAIL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EMP T;</w:t>
      </w:r>
    </w:p>
    <w:p w14:paraId="1B2165E0" w14:textId="77777777" w:rsidR="00413029" w:rsidRDefault="00413029" w:rsidP="00034F91"/>
    <w:p w14:paraId="6B4E0549" w14:textId="77777777" w:rsidR="00413029" w:rsidRDefault="00413029" w:rsidP="00034F91"/>
    <w:p w14:paraId="2B2DA33A" w14:textId="77777777" w:rsidR="00E96D27" w:rsidRDefault="00485641" w:rsidP="00034F91">
      <w:pPr>
        <w:pStyle w:val="2"/>
      </w:pPr>
      <w:r>
        <w:rPr>
          <w:rFonts w:hint="eastAsia"/>
        </w:rPr>
        <w:t>多字符串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||</w:t>
      </w:r>
      <w:r>
        <w:t xml:space="preserve"> </w:t>
      </w:r>
      <w:r>
        <w:t>进行拼接</w:t>
      </w:r>
    </w:p>
    <w:p w14:paraId="10DBBC85" w14:textId="77777777" w:rsidR="00E96D27" w:rsidRDefault="00D61F26" w:rsidP="00D61F26">
      <w:pPr>
        <w:pStyle w:val="af4"/>
      </w:pP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T.ENAME, T.JOB, T.ENAME ||  T.JOB </w:t>
      </w:r>
      <w:r>
        <w:rPr>
          <w:color w:val="008080"/>
          <w:highlight w:val="white"/>
        </w:rPr>
        <w:t>AS</w:t>
      </w:r>
      <w:r>
        <w:rPr>
          <w:highlight w:val="white"/>
        </w:rPr>
        <w:t xml:space="preserve"> DETAIL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EMP T;</w:t>
      </w:r>
    </w:p>
    <w:p w14:paraId="58DBE2A0" w14:textId="77777777" w:rsidR="00485641" w:rsidRDefault="00485641" w:rsidP="00034F91"/>
    <w:p w14:paraId="069209B1" w14:textId="77777777" w:rsidR="00D61F26" w:rsidRDefault="00D61F26" w:rsidP="00034F91">
      <w:r>
        <w:t>运的结果</w:t>
      </w:r>
      <w:r w:rsidR="001E3C47">
        <w:t>的</w:t>
      </w:r>
      <w:r w:rsidR="00BD3A19">
        <w:rPr>
          <w:rFonts w:hint="eastAsia"/>
        </w:rPr>
        <w:t xml:space="preserve"> </w:t>
      </w:r>
      <w:r w:rsidR="00BD3A19">
        <w:t>是</w:t>
      </w:r>
    </w:p>
    <w:p w14:paraId="2B8A7E8E" w14:textId="77777777" w:rsidR="00485641" w:rsidRPr="00D61F26" w:rsidRDefault="00D61F26" w:rsidP="00034F91">
      <w:r>
        <w:rPr>
          <w:noProof/>
        </w:rPr>
        <w:drawing>
          <wp:inline distT="0" distB="0" distL="0" distR="0" wp14:anchorId="0A54D0F5" wp14:editId="72E0FE00">
            <wp:extent cx="3542857" cy="30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CA59" w14:textId="77777777" w:rsidR="005255AA" w:rsidRDefault="009E4BB6" w:rsidP="00034F91">
      <w:r>
        <w:t>也可以进拼接多个</w:t>
      </w:r>
      <w:r w:rsidR="00A67F7B">
        <w:rPr>
          <w:rFonts w:hint="eastAsia"/>
        </w:rPr>
        <w:t xml:space="preserve"> </w:t>
      </w:r>
      <w:r w:rsidR="00A67F7B">
        <w:rPr>
          <w:rFonts w:hint="eastAsia"/>
        </w:rPr>
        <w:t>字符串</w:t>
      </w:r>
      <w:r w:rsidR="00A67F7B">
        <w:rPr>
          <w:rFonts w:hint="eastAsia"/>
        </w:rPr>
        <w:t xml:space="preserve"> </w:t>
      </w:r>
    </w:p>
    <w:p w14:paraId="73D0C472" w14:textId="77777777" w:rsidR="005255AA" w:rsidRDefault="005255AA" w:rsidP="00A64D57">
      <w:pPr>
        <w:pStyle w:val="af4"/>
      </w:pP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T.ENAME, T.JOB, T.ENAME || </w:t>
      </w:r>
      <w:r>
        <w:rPr>
          <w:color w:val="0000FF"/>
          <w:highlight w:val="white"/>
        </w:rPr>
        <w:t>':'</w:t>
      </w:r>
      <w:r>
        <w:rPr>
          <w:highlight w:val="white"/>
        </w:rPr>
        <w:t xml:space="preserve"> || T.JOB </w:t>
      </w:r>
      <w:r>
        <w:rPr>
          <w:color w:val="008080"/>
          <w:highlight w:val="white"/>
        </w:rPr>
        <w:t>AS</w:t>
      </w:r>
      <w:r>
        <w:rPr>
          <w:highlight w:val="white"/>
        </w:rPr>
        <w:t xml:space="preserve"> DETAIL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EMP T;</w:t>
      </w:r>
    </w:p>
    <w:p w14:paraId="2B0D3D08" w14:textId="77777777" w:rsidR="009E4BB6" w:rsidRDefault="009E4BB6" w:rsidP="00034F91"/>
    <w:p w14:paraId="35EB19DF" w14:textId="77777777" w:rsidR="002B3E21" w:rsidRDefault="002B3E21" w:rsidP="00034F91"/>
    <w:p w14:paraId="174C622C" w14:textId="77777777" w:rsidR="002B3E21" w:rsidRDefault="002B3E21" w:rsidP="002B3E21">
      <w:pPr>
        <w:pStyle w:val="2"/>
      </w:pPr>
      <w:r w:rsidRPr="002B3E21">
        <w:t xml:space="preserve">NVL </w:t>
      </w:r>
      <w:r w:rsidR="00477431">
        <w:t xml:space="preserve"> </w:t>
      </w:r>
      <w:r w:rsidR="00477431">
        <w:rPr>
          <w:rFonts w:hint="eastAsia"/>
        </w:rPr>
        <w:t>nvl2</w:t>
      </w:r>
      <w:r w:rsidR="00477431">
        <w:t xml:space="preserve">  </w:t>
      </w:r>
      <w:proofErr w:type="spellStart"/>
      <w:r w:rsidR="00477431">
        <w:rPr>
          <w:rFonts w:hint="eastAsia"/>
        </w:rPr>
        <w:t>nullif</w:t>
      </w:r>
      <w:proofErr w:type="spellEnd"/>
      <w:r w:rsidRPr="002B3E21">
        <w:t xml:space="preserve"> </w:t>
      </w:r>
      <w:r w:rsidR="00477431">
        <w:t xml:space="preserve"> </w:t>
      </w:r>
      <w:r w:rsidR="00477431">
        <w:rPr>
          <w:rFonts w:hint="eastAsia"/>
        </w:rPr>
        <w:t>coalesce</w:t>
      </w:r>
      <w:r w:rsidR="00477431">
        <w:t xml:space="preserve"> </w:t>
      </w:r>
      <w:r w:rsidR="00BE7E4A">
        <w:rPr>
          <w:rFonts w:hint="eastAsia"/>
        </w:rPr>
        <w:t>空</w:t>
      </w:r>
      <w:r w:rsidRPr="002B3E21">
        <w:rPr>
          <w:rFonts w:hint="eastAsia"/>
        </w:rPr>
        <w:t>判断</w:t>
      </w:r>
    </w:p>
    <w:p w14:paraId="685EE383" w14:textId="77777777" w:rsidR="00477431" w:rsidRDefault="00477431" w:rsidP="00477431"/>
    <w:p w14:paraId="1B4AF4E7" w14:textId="77777777" w:rsidR="006656B9" w:rsidRDefault="006656B9" w:rsidP="006656B9">
      <w:pPr>
        <w:pStyle w:val="af4"/>
        <w:rPr>
          <w:color w:val="000080"/>
          <w:highlight w:val="white"/>
        </w:rPr>
      </w:pPr>
      <w:r>
        <w:rPr>
          <w:color w:val="008080"/>
          <w:highlight w:val="white"/>
        </w:rPr>
        <w:t>select</w:t>
      </w:r>
      <w:r>
        <w:rPr>
          <w:color w:val="000080"/>
          <w:highlight w:val="white"/>
        </w:rPr>
        <w:t xml:space="preserve"> </w:t>
      </w:r>
      <w:proofErr w:type="spellStart"/>
      <w:r>
        <w:rPr>
          <w:color w:val="008080"/>
          <w:highlight w:val="white"/>
        </w:rPr>
        <w:t>nvl</w:t>
      </w:r>
      <w:proofErr w:type="spellEnd"/>
      <w:r>
        <w:rPr>
          <w:color w:val="000080"/>
          <w:highlight w:val="white"/>
        </w:rPr>
        <w:t>(</w:t>
      </w:r>
      <w:r>
        <w:rPr>
          <w:color w:val="0000FF"/>
          <w:highlight w:val="white"/>
        </w:rPr>
        <w:t>7</w:t>
      </w:r>
      <w:r>
        <w:rPr>
          <w:color w:val="000080"/>
          <w:highlight w:val="white"/>
        </w:rPr>
        <w:t xml:space="preserve">, </w:t>
      </w:r>
      <w:r>
        <w:rPr>
          <w:color w:val="0000FF"/>
          <w:highlight w:val="white"/>
        </w:rPr>
        <w:t>6</w:t>
      </w:r>
      <w:r>
        <w:rPr>
          <w:color w:val="000080"/>
          <w:highlight w:val="white"/>
        </w:rPr>
        <w:t xml:space="preserve">) </w:t>
      </w:r>
      <w:r>
        <w:rPr>
          <w:color w:val="008080"/>
          <w:highlight w:val="white"/>
        </w:rPr>
        <w:t>from</w:t>
      </w:r>
      <w:r>
        <w:rPr>
          <w:color w:val="000080"/>
          <w:highlight w:val="white"/>
        </w:rPr>
        <w:t xml:space="preserve"> dual;       </w:t>
      </w:r>
      <w:r>
        <w:rPr>
          <w:i/>
          <w:iCs/>
          <w:highlight w:val="white"/>
        </w:rPr>
        <w:t>---</w:t>
      </w:r>
      <w:r>
        <w:rPr>
          <w:i/>
          <w:iCs/>
          <w:highlight w:val="white"/>
        </w:rPr>
        <w:t>第一个参数为</w:t>
      </w:r>
      <w:r>
        <w:rPr>
          <w:i/>
          <w:iCs/>
          <w:highlight w:val="white"/>
        </w:rPr>
        <w:t>null</w:t>
      </w:r>
      <w:r>
        <w:rPr>
          <w:i/>
          <w:iCs/>
          <w:highlight w:val="white"/>
        </w:rPr>
        <w:t>显示第二个，否则显示第一个</w:t>
      </w:r>
    </w:p>
    <w:p w14:paraId="25A2135E" w14:textId="77777777" w:rsidR="006656B9" w:rsidRDefault="006656B9" w:rsidP="006656B9">
      <w:pPr>
        <w:pStyle w:val="af4"/>
        <w:rPr>
          <w:color w:val="000080"/>
          <w:highlight w:val="white"/>
        </w:rPr>
      </w:pPr>
      <w:r>
        <w:rPr>
          <w:color w:val="008080"/>
          <w:highlight w:val="white"/>
        </w:rPr>
        <w:t>select</w:t>
      </w:r>
      <w:r>
        <w:rPr>
          <w:color w:val="000080"/>
          <w:highlight w:val="white"/>
        </w:rPr>
        <w:t xml:space="preserve"> </w:t>
      </w:r>
      <w:r>
        <w:rPr>
          <w:color w:val="008080"/>
          <w:highlight w:val="white"/>
        </w:rPr>
        <w:t>nvl2</w:t>
      </w:r>
      <w:r>
        <w:rPr>
          <w:color w:val="000080"/>
          <w:highlight w:val="white"/>
        </w:rPr>
        <w:t>(</w:t>
      </w:r>
      <w:r>
        <w:rPr>
          <w:color w:val="0000FF"/>
          <w:highlight w:val="white"/>
        </w:rPr>
        <w:t>3</w:t>
      </w:r>
      <w:r>
        <w:rPr>
          <w:color w:val="000080"/>
          <w:highlight w:val="white"/>
        </w:rPr>
        <w:t xml:space="preserve">, </w:t>
      </w:r>
      <w:r>
        <w:rPr>
          <w:color w:val="0000FF"/>
          <w:highlight w:val="white"/>
        </w:rPr>
        <w:t>1</w:t>
      </w:r>
      <w:r>
        <w:rPr>
          <w:color w:val="000080"/>
          <w:highlight w:val="white"/>
        </w:rPr>
        <w:t xml:space="preserve">, </w:t>
      </w:r>
      <w:r>
        <w:rPr>
          <w:color w:val="0000FF"/>
          <w:highlight w:val="white"/>
        </w:rPr>
        <w:t>8</w:t>
      </w:r>
      <w:r>
        <w:rPr>
          <w:color w:val="000080"/>
          <w:highlight w:val="white"/>
        </w:rPr>
        <w:t xml:space="preserve">) </w:t>
      </w:r>
      <w:r>
        <w:rPr>
          <w:color w:val="008080"/>
          <w:highlight w:val="white"/>
        </w:rPr>
        <w:t>from</w:t>
      </w:r>
      <w:r>
        <w:rPr>
          <w:color w:val="000080"/>
          <w:highlight w:val="white"/>
        </w:rPr>
        <w:t xml:space="preserve"> dual;   </w:t>
      </w:r>
      <w:r>
        <w:rPr>
          <w:i/>
          <w:iCs/>
          <w:highlight w:val="white"/>
        </w:rPr>
        <w:t>---</w:t>
      </w:r>
      <w:r>
        <w:rPr>
          <w:i/>
          <w:iCs/>
          <w:highlight w:val="white"/>
        </w:rPr>
        <w:t>第一个参数为</w:t>
      </w:r>
      <w:r>
        <w:rPr>
          <w:i/>
          <w:iCs/>
          <w:highlight w:val="white"/>
        </w:rPr>
        <w:t>null</w:t>
      </w:r>
      <w:r>
        <w:rPr>
          <w:i/>
          <w:iCs/>
          <w:highlight w:val="white"/>
        </w:rPr>
        <w:t>显示第三个，否则显示第二个</w:t>
      </w:r>
    </w:p>
    <w:p w14:paraId="55CDC1A2" w14:textId="77777777" w:rsidR="006656B9" w:rsidRDefault="006656B9" w:rsidP="006656B9">
      <w:pPr>
        <w:pStyle w:val="af4"/>
        <w:rPr>
          <w:color w:val="000080"/>
          <w:highlight w:val="white"/>
        </w:rPr>
      </w:pPr>
      <w:r>
        <w:rPr>
          <w:color w:val="008080"/>
          <w:highlight w:val="white"/>
        </w:rPr>
        <w:t>select</w:t>
      </w:r>
      <w:r>
        <w:rPr>
          <w:color w:val="000080"/>
          <w:highlight w:val="white"/>
        </w:rPr>
        <w:t xml:space="preserve">  (</w:t>
      </w:r>
      <w:r>
        <w:rPr>
          <w:color w:val="0000FF"/>
          <w:highlight w:val="white"/>
        </w:rPr>
        <w:t>8</w:t>
      </w:r>
      <w:r>
        <w:rPr>
          <w:color w:val="000080"/>
          <w:highlight w:val="white"/>
        </w:rPr>
        <w:t xml:space="preserve">, </w:t>
      </w:r>
      <w:r>
        <w:rPr>
          <w:color w:val="0000FF"/>
          <w:highlight w:val="white"/>
        </w:rPr>
        <w:t>8</w:t>
      </w:r>
      <w:r>
        <w:rPr>
          <w:color w:val="000080"/>
          <w:highlight w:val="white"/>
        </w:rPr>
        <w:t xml:space="preserve">) </w:t>
      </w:r>
      <w:r>
        <w:rPr>
          <w:color w:val="008080"/>
          <w:highlight w:val="white"/>
        </w:rPr>
        <w:t>from</w:t>
      </w:r>
      <w:r>
        <w:rPr>
          <w:color w:val="000080"/>
          <w:highlight w:val="white"/>
        </w:rPr>
        <w:t xml:space="preserve"> dual;         </w:t>
      </w:r>
      <w:r>
        <w:rPr>
          <w:i/>
          <w:iCs/>
          <w:highlight w:val="white"/>
        </w:rPr>
        <w:t>---</w:t>
      </w:r>
      <w:r>
        <w:rPr>
          <w:i/>
          <w:iCs/>
          <w:highlight w:val="white"/>
        </w:rPr>
        <w:t>两个参数一样显示</w:t>
      </w:r>
      <w:r>
        <w:rPr>
          <w:i/>
          <w:iCs/>
          <w:highlight w:val="white"/>
        </w:rPr>
        <w:t>null</w:t>
      </w:r>
      <w:r>
        <w:rPr>
          <w:i/>
          <w:iCs/>
          <w:highlight w:val="white"/>
        </w:rPr>
        <w:t>。不一样显示第一个</w:t>
      </w:r>
    </w:p>
    <w:p w14:paraId="518A3E70" w14:textId="77777777" w:rsidR="002B3E21" w:rsidRDefault="006656B9" w:rsidP="006656B9">
      <w:pPr>
        <w:pStyle w:val="af4"/>
      </w:pPr>
      <w:r>
        <w:rPr>
          <w:color w:val="008080"/>
          <w:highlight w:val="white"/>
        </w:rPr>
        <w:t>select</w:t>
      </w:r>
      <w:r>
        <w:rPr>
          <w:color w:val="000080"/>
          <w:highlight w:val="white"/>
        </w:rPr>
        <w:t xml:space="preserve"> </w:t>
      </w:r>
      <w:r>
        <w:rPr>
          <w:color w:val="008080"/>
          <w:highlight w:val="white"/>
        </w:rPr>
        <w:t>coalesce</w:t>
      </w:r>
      <w:r>
        <w:rPr>
          <w:color w:val="000080"/>
          <w:highlight w:val="white"/>
        </w:rPr>
        <w:t>(</w:t>
      </w:r>
      <w:r>
        <w:rPr>
          <w:color w:val="008080"/>
          <w:highlight w:val="white"/>
        </w:rPr>
        <w:t>null</w:t>
      </w:r>
      <w:r>
        <w:rPr>
          <w:color w:val="000080"/>
          <w:highlight w:val="white"/>
        </w:rPr>
        <w:t xml:space="preserve">, </w:t>
      </w:r>
      <w:r>
        <w:rPr>
          <w:color w:val="0000FF"/>
          <w:highlight w:val="white"/>
        </w:rPr>
        <w:t>1</w:t>
      </w:r>
      <w:r>
        <w:rPr>
          <w:color w:val="000080"/>
          <w:highlight w:val="white"/>
        </w:rPr>
        <w:t xml:space="preserve">, </w:t>
      </w:r>
      <w:r>
        <w:rPr>
          <w:color w:val="008080"/>
          <w:highlight w:val="white"/>
        </w:rPr>
        <w:t>null</w:t>
      </w:r>
      <w:r>
        <w:rPr>
          <w:color w:val="000080"/>
          <w:highlight w:val="white"/>
        </w:rPr>
        <w:t xml:space="preserve">, </w:t>
      </w:r>
      <w:r>
        <w:rPr>
          <w:color w:val="0000FF"/>
          <w:highlight w:val="white"/>
        </w:rPr>
        <w:t>2</w:t>
      </w:r>
      <w:r>
        <w:rPr>
          <w:color w:val="000080"/>
          <w:highlight w:val="white"/>
        </w:rPr>
        <w:t xml:space="preserve">, </w:t>
      </w:r>
      <w:r>
        <w:rPr>
          <w:color w:val="008080"/>
          <w:highlight w:val="white"/>
        </w:rPr>
        <w:t>null</w:t>
      </w:r>
      <w:r>
        <w:rPr>
          <w:color w:val="000080"/>
          <w:highlight w:val="white"/>
        </w:rPr>
        <w:t xml:space="preserve">, </w:t>
      </w:r>
      <w:r>
        <w:rPr>
          <w:color w:val="0000FF"/>
          <w:highlight w:val="white"/>
        </w:rPr>
        <w:t>3</w:t>
      </w:r>
      <w:r>
        <w:rPr>
          <w:color w:val="000080"/>
          <w:highlight w:val="white"/>
        </w:rPr>
        <w:t xml:space="preserve">) </w:t>
      </w:r>
      <w:r>
        <w:rPr>
          <w:color w:val="008080"/>
          <w:highlight w:val="white"/>
        </w:rPr>
        <w:t>from</w:t>
      </w:r>
      <w:r>
        <w:rPr>
          <w:color w:val="000080"/>
          <w:highlight w:val="white"/>
        </w:rPr>
        <w:t xml:space="preserve"> dual;</w:t>
      </w:r>
      <w:r>
        <w:rPr>
          <w:i/>
          <w:iCs/>
          <w:highlight w:val="white"/>
        </w:rPr>
        <w:t>---</w:t>
      </w:r>
      <w:r>
        <w:rPr>
          <w:i/>
          <w:iCs/>
          <w:highlight w:val="white"/>
        </w:rPr>
        <w:t>输出第一个不为</w:t>
      </w:r>
      <w:r>
        <w:rPr>
          <w:i/>
          <w:iCs/>
          <w:highlight w:val="white"/>
        </w:rPr>
        <w:t>null</w:t>
      </w:r>
      <w:r>
        <w:rPr>
          <w:i/>
          <w:iCs/>
          <w:highlight w:val="white"/>
        </w:rPr>
        <w:t>的值</w:t>
      </w:r>
    </w:p>
    <w:p w14:paraId="3F8A3FAE" w14:textId="77777777" w:rsidR="002B3E21" w:rsidRDefault="002B3E21" w:rsidP="00034F91">
      <w:r w:rsidRPr="002B3E21">
        <w:t>NVL(eExpression1, eExpression2)</w:t>
      </w:r>
    </w:p>
    <w:p w14:paraId="35B9CCC1" w14:textId="77777777" w:rsidR="002B3E21" w:rsidRDefault="002B3E21" w:rsidP="00034F91">
      <w:r>
        <w:rPr>
          <w:rFonts w:hint="eastAsia"/>
        </w:rPr>
        <w:t>判断</w:t>
      </w:r>
      <w:r>
        <w:rPr>
          <w:rFonts w:hint="eastAsia"/>
        </w:rPr>
        <w:t xml:space="preserve"> </w:t>
      </w:r>
      <w:r>
        <w:t xml:space="preserve"> </w:t>
      </w:r>
      <w:r w:rsidRPr="002B3E21">
        <w:t>eExpression1</w:t>
      </w:r>
      <w:r>
        <w:t xml:space="preserve"> </w:t>
      </w:r>
      <w:r>
        <w:rPr>
          <w:rFonts w:hint="eastAsia"/>
        </w:rPr>
        <w:t>为空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 w:rsidRPr="002B3E21">
        <w:t>eExpression2</w:t>
      </w:r>
    </w:p>
    <w:p w14:paraId="33F0DA16" w14:textId="77777777" w:rsidR="00227A55" w:rsidRDefault="00227A55" w:rsidP="00034F91"/>
    <w:p w14:paraId="39EB4CE4" w14:textId="77777777" w:rsidR="00387644" w:rsidRDefault="00387644" w:rsidP="00387644">
      <w:pPr>
        <w:pStyle w:val="af4"/>
        <w:rPr>
          <w:color w:val="000080"/>
          <w:highlight w:val="white"/>
        </w:rPr>
      </w:pPr>
      <w:r>
        <w:rPr>
          <w:highlight w:val="white"/>
        </w:rPr>
        <w:t xml:space="preserve">-- </w:t>
      </w:r>
      <w:r>
        <w:rPr>
          <w:highlight w:val="white"/>
        </w:rPr>
        <w:t>判断</w:t>
      </w:r>
      <w:r>
        <w:rPr>
          <w:highlight w:val="white"/>
        </w:rPr>
        <w:t xml:space="preserve"> emp </w:t>
      </w:r>
      <w:r>
        <w:rPr>
          <w:highlight w:val="white"/>
        </w:rPr>
        <w:t>表</w:t>
      </w:r>
      <w:r>
        <w:rPr>
          <w:highlight w:val="white"/>
        </w:rPr>
        <w:t xml:space="preserve"> comm </w:t>
      </w:r>
      <w:r>
        <w:rPr>
          <w:highlight w:val="white"/>
        </w:rPr>
        <w:t>奖金</w:t>
      </w:r>
      <w:r>
        <w:rPr>
          <w:highlight w:val="white"/>
        </w:rPr>
        <w:t xml:space="preserve"> null </w:t>
      </w:r>
      <w:r>
        <w:rPr>
          <w:highlight w:val="white"/>
        </w:rPr>
        <w:t>返回</w:t>
      </w:r>
      <w:r>
        <w:rPr>
          <w:highlight w:val="white"/>
        </w:rPr>
        <w:t xml:space="preserve"> 0</w:t>
      </w:r>
    </w:p>
    <w:p w14:paraId="12F1AAEF" w14:textId="77777777" w:rsidR="00227A55" w:rsidRDefault="00387644" w:rsidP="00387644">
      <w:pPr>
        <w:pStyle w:val="af4"/>
      </w:pPr>
      <w:r>
        <w:rPr>
          <w:color w:val="008080"/>
          <w:highlight w:val="white"/>
        </w:rPr>
        <w:t>SELECT</w:t>
      </w:r>
      <w:r>
        <w:rPr>
          <w:color w:val="000080"/>
          <w:highlight w:val="white"/>
        </w:rPr>
        <w:t xml:space="preserve"> T.ENAME, </w:t>
      </w:r>
      <w:r>
        <w:rPr>
          <w:color w:val="008080"/>
          <w:highlight w:val="white"/>
        </w:rPr>
        <w:t>NVL</w:t>
      </w:r>
      <w:r>
        <w:rPr>
          <w:color w:val="000080"/>
          <w:highlight w:val="white"/>
        </w:rPr>
        <w:t xml:space="preserve">(T. COMM, </w:t>
      </w:r>
      <w:r>
        <w:rPr>
          <w:color w:val="0000FF"/>
          <w:highlight w:val="white"/>
        </w:rPr>
        <w:t>0</w:t>
      </w:r>
      <w:r>
        <w:rPr>
          <w:color w:val="000080"/>
          <w:highlight w:val="white"/>
        </w:rPr>
        <w:t xml:space="preserve">) </w:t>
      </w:r>
      <w:r>
        <w:rPr>
          <w:color w:val="008080"/>
          <w:highlight w:val="white"/>
        </w:rPr>
        <w:t>FROM</w:t>
      </w:r>
      <w:r>
        <w:rPr>
          <w:color w:val="000080"/>
          <w:highlight w:val="white"/>
        </w:rPr>
        <w:t xml:space="preserve"> EMP T</w:t>
      </w:r>
    </w:p>
    <w:p w14:paraId="5C376013" w14:textId="77777777" w:rsidR="002B3E21" w:rsidRDefault="002B3E21" w:rsidP="00034F91"/>
    <w:p w14:paraId="536D9D28" w14:textId="77777777" w:rsidR="002B3E21" w:rsidRDefault="002B3E21" w:rsidP="00034F91"/>
    <w:p w14:paraId="2F32E2B8" w14:textId="77777777" w:rsidR="00E85FE7" w:rsidRDefault="00E85FE7" w:rsidP="00034F91">
      <w:r>
        <w:rPr>
          <w:noProof/>
        </w:rPr>
        <w:drawing>
          <wp:inline distT="0" distB="0" distL="0" distR="0" wp14:anchorId="3C7D2C47" wp14:editId="29187763">
            <wp:extent cx="2276190" cy="13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88DB" w14:textId="77777777" w:rsidR="00E85FE7" w:rsidRDefault="00E85FE7" w:rsidP="00034F91"/>
    <w:p w14:paraId="36FF157F" w14:textId="77777777" w:rsidR="00BE6A19" w:rsidRDefault="00BE6A19" w:rsidP="00BE6A19">
      <w:pPr>
        <w:pStyle w:val="2"/>
        <w:ind w:left="851" w:hanging="454"/>
      </w:pPr>
      <w:r>
        <w:rPr>
          <w:rFonts w:hint="eastAsia"/>
        </w:rPr>
        <w:t>字符串</w:t>
      </w:r>
    </w:p>
    <w:p w14:paraId="72E87E1A" w14:textId="77777777" w:rsidR="00BE6A19" w:rsidRDefault="00BE6A19" w:rsidP="00BE6A19"/>
    <w:p w14:paraId="5C3AAAE6" w14:textId="77777777" w:rsidR="00BE6A19" w:rsidRPr="00BE6A19" w:rsidRDefault="00BE6A19" w:rsidP="00BE6A19"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的相关的</w:t>
      </w:r>
    </w:p>
    <w:p w14:paraId="51BB1258" w14:textId="77777777" w:rsidR="00BE6A19" w:rsidRDefault="00BE6A19" w:rsidP="00BE6A19">
      <w:pPr>
        <w:pStyle w:val="af4"/>
      </w:pPr>
    </w:p>
    <w:p w14:paraId="10BB9D2D" w14:textId="77777777" w:rsidR="00BE6A19" w:rsidRDefault="00BE6A19" w:rsidP="00BE6A19">
      <w:pPr>
        <w:pStyle w:val="af4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------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字符函数</w:t>
      </w:r>
    </w:p>
    <w:p w14:paraId="08898DB6" w14:textId="77777777" w:rsidR="00BE6A19" w:rsidRDefault="00BE6A19" w:rsidP="00BE6A19">
      <w:pPr>
        <w:pStyle w:val="af4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lower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'YES'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大写变小写</w:t>
      </w:r>
    </w:p>
    <w:p w14:paraId="200E21BD" w14:textId="77777777" w:rsidR="00BE6A19" w:rsidRDefault="00BE6A19" w:rsidP="00BE6A19">
      <w:pPr>
        <w:pStyle w:val="af4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upper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'yes'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小写变大写</w:t>
      </w:r>
    </w:p>
    <w:p w14:paraId="5930FFFD" w14:textId="77777777" w:rsidR="00BE6A19" w:rsidRDefault="00BE6A19" w:rsidP="00BE6A19">
      <w:pPr>
        <w:pStyle w:val="af4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substr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abcdefg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截取字符串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从第三个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开始截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取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2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个</w:t>
      </w:r>
    </w:p>
    <w:p w14:paraId="47D96CD1" w14:textId="77777777" w:rsidR="00BE6A19" w:rsidRDefault="00BE6A19" w:rsidP="00BE6A19">
      <w:pPr>
        <w:pStyle w:val="af4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abcdefg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获取字符串长度</w:t>
      </w:r>
    </w:p>
    <w:p w14:paraId="7B307AF1" w14:textId="77777777" w:rsidR="00BE6A19" w:rsidRDefault="00BE6A19" w:rsidP="00BE6A19">
      <w:pPr>
        <w:pStyle w:val="af4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第二个字符串在第一个字符串中的位置</w:t>
      </w:r>
    </w:p>
    <w:p w14:paraId="0DE97AC5" w14:textId="77777777" w:rsidR="00BE6A19" w:rsidRDefault="00BE6A19" w:rsidP="00BE6A19">
      <w:pPr>
        <w:pStyle w:val="af4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instr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ababcdefg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'ab'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14:paraId="51179DEC" w14:textId="77777777" w:rsidR="00BE6A19" w:rsidRDefault="00BE6A19" w:rsidP="00BE6A19">
      <w:pPr>
        <w:pStyle w:val="af4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用第三个字符在左边补齐第一个字符串，长度是第二个参数</w:t>
      </w:r>
    </w:p>
    <w:p w14:paraId="12125615" w14:textId="77777777" w:rsidR="00BE6A19" w:rsidRDefault="00BE6A19" w:rsidP="00BE6A19">
      <w:pPr>
        <w:pStyle w:val="af4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lpad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abc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'h'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14:paraId="647D13F5" w14:textId="77777777" w:rsidR="00BE6A19" w:rsidRDefault="00BE6A19" w:rsidP="00BE6A19">
      <w:pPr>
        <w:pStyle w:val="af4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去空格</w:t>
      </w:r>
    </w:p>
    <w:p w14:paraId="2D737DEA" w14:textId="77777777" w:rsidR="00BE6A19" w:rsidRDefault="00BE6A19" w:rsidP="00BE6A19">
      <w:pPr>
        <w:pStyle w:val="af4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   a   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   a   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14:paraId="42B240AA" w14:textId="77777777" w:rsidR="00BE6A19" w:rsidRDefault="00BE6A19" w:rsidP="00BE6A19">
      <w:pPr>
        <w:pStyle w:val="af4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替换字符串</w:t>
      </w:r>
    </w:p>
    <w:p w14:paraId="4B679E9C" w14:textId="77777777" w:rsidR="00BE6A19" w:rsidRDefault="00BE6A19" w:rsidP="00BE6A19">
      <w:pPr>
        <w:pStyle w:val="af4"/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abcdefg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'ab'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sss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14:paraId="613CB33E" w14:textId="77777777" w:rsidR="00D44A5F" w:rsidRDefault="00D44A5F" w:rsidP="00034F91"/>
    <w:p w14:paraId="70B532ED" w14:textId="77777777" w:rsidR="00D51C5A" w:rsidRDefault="00D51C5A" w:rsidP="00034F91">
      <w:pPr>
        <w:pStyle w:val="2"/>
      </w:pPr>
      <w:r w:rsidRPr="00D51C5A">
        <w:t>数值函数</w:t>
      </w:r>
      <w:r w:rsidR="00C71213">
        <w:rPr>
          <w:rFonts w:hint="eastAsia"/>
        </w:rPr>
        <w:t xml:space="preserve"> </w:t>
      </w:r>
      <w:r w:rsidR="00C71213">
        <w:rPr>
          <w:rFonts w:hint="eastAsia"/>
        </w:rPr>
        <w:t>四舍五入</w:t>
      </w:r>
    </w:p>
    <w:p w14:paraId="726FB364" w14:textId="77777777" w:rsidR="00D51C5A" w:rsidRDefault="00D51C5A" w:rsidP="00D51C5A">
      <w:pPr>
        <w:pStyle w:val="af4"/>
        <w:rPr>
          <w:color w:val="000080"/>
          <w:highlight w:val="white"/>
        </w:rPr>
      </w:pPr>
      <w:r>
        <w:rPr>
          <w:highlight w:val="white"/>
        </w:rPr>
        <w:t>----</w:t>
      </w:r>
      <w:r>
        <w:rPr>
          <w:highlight w:val="white"/>
        </w:rPr>
        <w:t>数值函数</w:t>
      </w:r>
    </w:p>
    <w:p w14:paraId="424208ED" w14:textId="77777777" w:rsidR="00D51C5A" w:rsidRDefault="00D51C5A" w:rsidP="00D51C5A">
      <w:pPr>
        <w:pStyle w:val="af4"/>
        <w:rPr>
          <w:color w:val="000080"/>
          <w:highlight w:val="white"/>
        </w:rPr>
      </w:pPr>
      <w:r>
        <w:rPr>
          <w:color w:val="008080"/>
          <w:highlight w:val="white"/>
        </w:rPr>
        <w:t>select</w:t>
      </w:r>
      <w:r>
        <w:rPr>
          <w:color w:val="000080"/>
          <w:highlight w:val="white"/>
        </w:rPr>
        <w:t xml:space="preserve"> </w:t>
      </w:r>
      <w:r>
        <w:rPr>
          <w:color w:val="008080"/>
          <w:highlight w:val="white"/>
        </w:rPr>
        <w:t>round</w:t>
      </w:r>
      <w:r>
        <w:rPr>
          <w:color w:val="000080"/>
          <w:highlight w:val="white"/>
        </w:rPr>
        <w:t>(</w:t>
      </w:r>
      <w:r>
        <w:rPr>
          <w:color w:val="0000FF"/>
          <w:highlight w:val="white"/>
        </w:rPr>
        <w:t>26.16</w:t>
      </w:r>
      <w:r>
        <w:rPr>
          <w:color w:val="000080"/>
          <w:highlight w:val="white"/>
        </w:rPr>
        <w:t xml:space="preserve">, </w:t>
      </w:r>
      <w:r>
        <w:rPr>
          <w:color w:val="0000FF"/>
          <w:highlight w:val="white"/>
        </w:rPr>
        <w:t>1</w:t>
      </w:r>
      <w:r>
        <w:rPr>
          <w:color w:val="000080"/>
          <w:highlight w:val="white"/>
        </w:rPr>
        <w:t xml:space="preserve">) </w:t>
      </w:r>
      <w:r>
        <w:rPr>
          <w:color w:val="008080"/>
          <w:highlight w:val="white"/>
        </w:rPr>
        <w:t>from</w:t>
      </w:r>
      <w:r>
        <w:rPr>
          <w:color w:val="000080"/>
          <w:highlight w:val="white"/>
        </w:rPr>
        <w:t xml:space="preserve"> dual;</w:t>
      </w:r>
      <w:r>
        <w:rPr>
          <w:highlight w:val="white"/>
        </w:rPr>
        <w:t>--</w:t>
      </w:r>
      <w:r>
        <w:rPr>
          <w:highlight w:val="white"/>
        </w:rPr>
        <w:t>四舍五入</w:t>
      </w:r>
    </w:p>
    <w:p w14:paraId="7A5D40D7" w14:textId="77777777" w:rsidR="00D51C5A" w:rsidRDefault="00D51C5A" w:rsidP="00D51C5A">
      <w:pPr>
        <w:pStyle w:val="af4"/>
        <w:rPr>
          <w:color w:val="000080"/>
          <w:highlight w:val="white"/>
        </w:rPr>
      </w:pPr>
      <w:r>
        <w:rPr>
          <w:color w:val="008080"/>
          <w:highlight w:val="white"/>
        </w:rPr>
        <w:t>select</w:t>
      </w:r>
      <w:r>
        <w:rPr>
          <w:color w:val="000080"/>
          <w:highlight w:val="white"/>
        </w:rPr>
        <w:t xml:space="preserve"> </w:t>
      </w:r>
      <w:r>
        <w:rPr>
          <w:color w:val="008080"/>
          <w:highlight w:val="white"/>
        </w:rPr>
        <w:t>round</w:t>
      </w:r>
      <w:r>
        <w:rPr>
          <w:color w:val="000080"/>
          <w:highlight w:val="white"/>
        </w:rPr>
        <w:t>(</w:t>
      </w:r>
      <w:r>
        <w:rPr>
          <w:color w:val="0000FF"/>
          <w:highlight w:val="white"/>
        </w:rPr>
        <w:t>11126.16</w:t>
      </w:r>
      <w:r>
        <w:rPr>
          <w:color w:val="000080"/>
          <w:highlight w:val="white"/>
        </w:rPr>
        <w:t>, -</w:t>
      </w:r>
      <w:r>
        <w:rPr>
          <w:color w:val="0000FF"/>
          <w:highlight w:val="white"/>
        </w:rPr>
        <w:t>2</w:t>
      </w:r>
      <w:r>
        <w:rPr>
          <w:color w:val="000080"/>
          <w:highlight w:val="white"/>
        </w:rPr>
        <w:t xml:space="preserve">) </w:t>
      </w:r>
      <w:r>
        <w:rPr>
          <w:color w:val="008080"/>
          <w:highlight w:val="white"/>
        </w:rPr>
        <w:t>from</w:t>
      </w:r>
      <w:r>
        <w:rPr>
          <w:color w:val="000080"/>
          <w:highlight w:val="white"/>
        </w:rPr>
        <w:t xml:space="preserve"> dual;</w:t>
      </w:r>
      <w:r>
        <w:rPr>
          <w:highlight w:val="white"/>
        </w:rPr>
        <w:t>--</w:t>
      </w:r>
      <w:r>
        <w:rPr>
          <w:highlight w:val="white"/>
        </w:rPr>
        <w:t>四舍五入</w:t>
      </w:r>
    </w:p>
    <w:p w14:paraId="668D62A7" w14:textId="77777777" w:rsidR="00D51C5A" w:rsidRDefault="00D51C5A" w:rsidP="00D51C5A">
      <w:pPr>
        <w:pStyle w:val="af4"/>
        <w:rPr>
          <w:color w:val="000080"/>
          <w:highlight w:val="white"/>
        </w:rPr>
      </w:pPr>
    </w:p>
    <w:p w14:paraId="590E85E5" w14:textId="77777777" w:rsidR="00D51C5A" w:rsidRDefault="00D51C5A" w:rsidP="00D51C5A">
      <w:pPr>
        <w:pStyle w:val="af4"/>
        <w:rPr>
          <w:color w:val="000080"/>
          <w:highlight w:val="white"/>
        </w:rPr>
      </w:pPr>
      <w:r>
        <w:rPr>
          <w:highlight w:val="white"/>
        </w:rPr>
        <w:t xml:space="preserve">-- </w:t>
      </w:r>
      <w:r>
        <w:rPr>
          <w:highlight w:val="white"/>
        </w:rPr>
        <w:t>直接截取值</w:t>
      </w:r>
    </w:p>
    <w:p w14:paraId="1D338B3E" w14:textId="77777777" w:rsidR="00D51C5A" w:rsidRDefault="00D51C5A" w:rsidP="00D51C5A">
      <w:pPr>
        <w:pStyle w:val="af4"/>
        <w:rPr>
          <w:color w:val="000080"/>
          <w:highlight w:val="white"/>
        </w:rPr>
      </w:pPr>
      <w:r>
        <w:rPr>
          <w:color w:val="008080"/>
          <w:highlight w:val="white"/>
        </w:rPr>
        <w:t>select</w:t>
      </w:r>
      <w:r>
        <w:rPr>
          <w:color w:val="000080"/>
          <w:highlight w:val="white"/>
        </w:rPr>
        <w:t xml:space="preserve"> </w:t>
      </w:r>
      <w:proofErr w:type="spellStart"/>
      <w:r>
        <w:rPr>
          <w:color w:val="008080"/>
          <w:highlight w:val="white"/>
        </w:rPr>
        <w:t>trunc</w:t>
      </w:r>
      <w:proofErr w:type="spellEnd"/>
      <w:r>
        <w:rPr>
          <w:color w:val="000080"/>
          <w:highlight w:val="white"/>
        </w:rPr>
        <w:t>(</w:t>
      </w:r>
      <w:r>
        <w:rPr>
          <w:color w:val="0000FF"/>
          <w:highlight w:val="white"/>
        </w:rPr>
        <w:t>26.16</w:t>
      </w:r>
      <w:r>
        <w:rPr>
          <w:color w:val="000080"/>
          <w:highlight w:val="white"/>
        </w:rPr>
        <w:t xml:space="preserve">, </w:t>
      </w:r>
      <w:r>
        <w:rPr>
          <w:color w:val="0000FF"/>
          <w:highlight w:val="white"/>
        </w:rPr>
        <w:t>1</w:t>
      </w:r>
      <w:r>
        <w:rPr>
          <w:color w:val="000080"/>
          <w:highlight w:val="white"/>
        </w:rPr>
        <w:t xml:space="preserve">) </w:t>
      </w:r>
      <w:r>
        <w:rPr>
          <w:color w:val="008080"/>
          <w:highlight w:val="white"/>
        </w:rPr>
        <w:t>from</w:t>
      </w:r>
      <w:r>
        <w:rPr>
          <w:color w:val="000080"/>
          <w:highlight w:val="white"/>
        </w:rPr>
        <w:t xml:space="preserve"> dual;</w:t>
      </w:r>
    </w:p>
    <w:p w14:paraId="5D719653" w14:textId="77777777" w:rsidR="00D51C5A" w:rsidRDefault="00D51C5A" w:rsidP="00D51C5A">
      <w:pPr>
        <w:pStyle w:val="af4"/>
        <w:rPr>
          <w:color w:val="000080"/>
          <w:highlight w:val="white"/>
        </w:rPr>
      </w:pPr>
    </w:p>
    <w:p w14:paraId="69A0CEF5" w14:textId="77777777" w:rsidR="00D51C5A" w:rsidRDefault="00D51C5A" w:rsidP="00D51C5A">
      <w:pPr>
        <w:pStyle w:val="af4"/>
        <w:rPr>
          <w:color w:val="000080"/>
          <w:highlight w:val="white"/>
        </w:rPr>
      </w:pPr>
      <w:r>
        <w:rPr>
          <w:highlight w:val="white"/>
        </w:rPr>
        <w:t xml:space="preserve">-- </w:t>
      </w:r>
      <w:r>
        <w:rPr>
          <w:highlight w:val="white"/>
        </w:rPr>
        <w:t>求余数</w:t>
      </w:r>
    </w:p>
    <w:p w14:paraId="593080EB" w14:textId="77777777" w:rsidR="00D51C5A" w:rsidRDefault="00D51C5A" w:rsidP="00D51C5A">
      <w:pPr>
        <w:pStyle w:val="af4"/>
        <w:rPr>
          <w:color w:val="000080"/>
          <w:highlight w:val="white"/>
        </w:rPr>
      </w:pPr>
      <w:r>
        <w:rPr>
          <w:color w:val="008080"/>
          <w:highlight w:val="white"/>
        </w:rPr>
        <w:t>select</w:t>
      </w:r>
      <w:r>
        <w:rPr>
          <w:color w:val="000080"/>
          <w:highlight w:val="white"/>
        </w:rPr>
        <w:t xml:space="preserve"> </w:t>
      </w:r>
      <w:r>
        <w:rPr>
          <w:color w:val="008080"/>
          <w:highlight w:val="white"/>
        </w:rPr>
        <w:t>mod</w:t>
      </w:r>
      <w:r>
        <w:rPr>
          <w:color w:val="000080"/>
          <w:highlight w:val="white"/>
        </w:rPr>
        <w:t>(</w:t>
      </w:r>
      <w:r>
        <w:rPr>
          <w:color w:val="0000FF"/>
          <w:highlight w:val="white"/>
        </w:rPr>
        <w:t>12</w:t>
      </w:r>
      <w:r>
        <w:rPr>
          <w:color w:val="000080"/>
          <w:highlight w:val="white"/>
        </w:rPr>
        <w:t xml:space="preserve">, </w:t>
      </w:r>
      <w:r>
        <w:rPr>
          <w:color w:val="0000FF"/>
          <w:highlight w:val="white"/>
        </w:rPr>
        <w:t>5</w:t>
      </w:r>
      <w:r>
        <w:rPr>
          <w:color w:val="000080"/>
          <w:highlight w:val="white"/>
        </w:rPr>
        <w:t xml:space="preserve">) </w:t>
      </w:r>
      <w:r>
        <w:rPr>
          <w:color w:val="008080"/>
          <w:highlight w:val="white"/>
        </w:rPr>
        <w:t>from</w:t>
      </w:r>
      <w:r>
        <w:rPr>
          <w:color w:val="000080"/>
          <w:highlight w:val="white"/>
        </w:rPr>
        <w:t xml:space="preserve"> dual;</w:t>
      </w:r>
    </w:p>
    <w:p w14:paraId="34CE9123" w14:textId="77777777" w:rsidR="00BE6A19" w:rsidRDefault="00BE6A19" w:rsidP="00034F91"/>
    <w:p w14:paraId="73A2B66A" w14:textId="77777777" w:rsidR="009E4BB6" w:rsidRPr="00A64D57" w:rsidRDefault="00A64D57" w:rsidP="00A64D57">
      <w:pPr>
        <w:pStyle w:val="2"/>
      </w:pPr>
      <w:r w:rsidRPr="00A64D57">
        <w:rPr>
          <w:rFonts w:hint="eastAsia"/>
        </w:rPr>
        <w:t>时间查询</w:t>
      </w:r>
    </w:p>
    <w:p w14:paraId="443D0462" w14:textId="77777777" w:rsidR="009E4BB6" w:rsidRDefault="009E4BB6" w:rsidP="00034F91"/>
    <w:p w14:paraId="73DDF173" w14:textId="77777777" w:rsidR="00BA3F23" w:rsidRDefault="00BA3F23" w:rsidP="00034F91">
      <w:r>
        <w:rPr>
          <w:rFonts w:hint="eastAsia"/>
        </w:rPr>
        <w:t>时间相关的函数</w:t>
      </w:r>
    </w:p>
    <w:p w14:paraId="2484BE6B" w14:textId="77777777" w:rsidR="00BA3F23" w:rsidRDefault="00BA3F23" w:rsidP="00BA3F23">
      <w:pPr>
        <w:pStyle w:val="af4"/>
        <w:rPr>
          <w:color w:val="000080"/>
          <w:highlight w:val="white"/>
        </w:rPr>
      </w:pPr>
      <w:r>
        <w:rPr>
          <w:highlight w:val="white"/>
        </w:rPr>
        <w:t>---</w:t>
      </w:r>
      <w:r>
        <w:rPr>
          <w:highlight w:val="white"/>
        </w:rPr>
        <w:t>只取年【英文】</w:t>
      </w:r>
    </w:p>
    <w:p w14:paraId="1389C93E" w14:textId="77777777" w:rsidR="00BA3F23" w:rsidRDefault="00BA3F23" w:rsidP="00BA3F23">
      <w:pPr>
        <w:pStyle w:val="af4"/>
        <w:rPr>
          <w:color w:val="000080"/>
          <w:highlight w:val="white"/>
        </w:rPr>
      </w:pPr>
      <w:r>
        <w:rPr>
          <w:color w:val="008080"/>
          <w:highlight w:val="white"/>
        </w:rPr>
        <w:t>select</w:t>
      </w:r>
      <w:r>
        <w:rPr>
          <w:color w:val="000080"/>
          <w:highlight w:val="white"/>
        </w:rPr>
        <w:t xml:space="preserve"> </w:t>
      </w:r>
      <w:proofErr w:type="spellStart"/>
      <w:r>
        <w:rPr>
          <w:color w:val="000080"/>
          <w:highlight w:val="white"/>
        </w:rPr>
        <w:t>to_char</w:t>
      </w:r>
      <w:proofErr w:type="spellEnd"/>
      <w:r>
        <w:rPr>
          <w:color w:val="000080"/>
          <w:highlight w:val="white"/>
        </w:rPr>
        <w:t>(</w:t>
      </w:r>
      <w:proofErr w:type="spellStart"/>
      <w:r>
        <w:rPr>
          <w:color w:val="008080"/>
          <w:highlight w:val="white"/>
        </w:rPr>
        <w:t>sysdate</w:t>
      </w:r>
      <w:proofErr w:type="spellEnd"/>
      <w:r>
        <w:rPr>
          <w:color w:val="000080"/>
          <w:highlight w:val="white"/>
        </w:rPr>
        <w:t xml:space="preserve">, </w:t>
      </w:r>
      <w:r>
        <w:rPr>
          <w:color w:val="0000FF"/>
          <w:highlight w:val="white"/>
        </w:rPr>
        <w:t>'year'</w:t>
      </w:r>
      <w:r>
        <w:rPr>
          <w:color w:val="000080"/>
          <w:highlight w:val="white"/>
        </w:rPr>
        <w:t xml:space="preserve">) </w:t>
      </w:r>
      <w:r>
        <w:rPr>
          <w:color w:val="008080"/>
          <w:highlight w:val="white"/>
        </w:rPr>
        <w:t>from</w:t>
      </w:r>
      <w:r>
        <w:rPr>
          <w:color w:val="000080"/>
          <w:highlight w:val="white"/>
        </w:rPr>
        <w:t xml:space="preserve"> dual;</w:t>
      </w:r>
      <w:r>
        <w:rPr>
          <w:highlight w:val="white"/>
        </w:rPr>
        <w:t>---  twenty eighteen</w:t>
      </w:r>
    </w:p>
    <w:p w14:paraId="27FA161C" w14:textId="77777777" w:rsidR="00BA3F23" w:rsidRDefault="00BA3F23" w:rsidP="00BA3F23">
      <w:pPr>
        <w:pStyle w:val="af4"/>
        <w:rPr>
          <w:color w:val="000080"/>
          <w:highlight w:val="white"/>
        </w:rPr>
      </w:pPr>
    </w:p>
    <w:p w14:paraId="402EE7B2" w14:textId="77777777" w:rsidR="00BA3F23" w:rsidRDefault="00BA3F23" w:rsidP="00BA3F23">
      <w:pPr>
        <w:pStyle w:val="af4"/>
        <w:rPr>
          <w:color w:val="000080"/>
          <w:highlight w:val="white"/>
        </w:rPr>
      </w:pPr>
      <w:r>
        <w:rPr>
          <w:highlight w:val="white"/>
        </w:rPr>
        <w:t>---</w:t>
      </w:r>
      <w:r>
        <w:rPr>
          <w:highlight w:val="white"/>
        </w:rPr>
        <w:t>只取年</w:t>
      </w:r>
    </w:p>
    <w:p w14:paraId="627B61FE" w14:textId="77777777" w:rsidR="00BA3F23" w:rsidRDefault="00BA3F23" w:rsidP="00BA3F23">
      <w:pPr>
        <w:pStyle w:val="af4"/>
        <w:rPr>
          <w:color w:val="000080"/>
          <w:highlight w:val="white"/>
        </w:rPr>
      </w:pPr>
      <w:r>
        <w:rPr>
          <w:color w:val="008080"/>
          <w:highlight w:val="white"/>
        </w:rPr>
        <w:t>select</w:t>
      </w:r>
      <w:r>
        <w:rPr>
          <w:color w:val="000080"/>
          <w:highlight w:val="white"/>
        </w:rPr>
        <w:t xml:space="preserve"> </w:t>
      </w:r>
      <w:proofErr w:type="spellStart"/>
      <w:r>
        <w:rPr>
          <w:color w:val="000080"/>
          <w:highlight w:val="white"/>
        </w:rPr>
        <w:t>to_char</w:t>
      </w:r>
      <w:proofErr w:type="spellEnd"/>
      <w:r>
        <w:rPr>
          <w:color w:val="000080"/>
          <w:highlight w:val="white"/>
        </w:rPr>
        <w:t>(</w:t>
      </w:r>
      <w:proofErr w:type="spellStart"/>
      <w:r>
        <w:rPr>
          <w:color w:val="008080"/>
          <w:highlight w:val="white"/>
        </w:rPr>
        <w:t>sysdate</w:t>
      </w:r>
      <w:proofErr w:type="spellEnd"/>
      <w:r>
        <w:rPr>
          <w:color w:val="000080"/>
          <w:highlight w:val="white"/>
        </w:rPr>
        <w:t xml:space="preserve">, </w:t>
      </w:r>
      <w:r>
        <w:rPr>
          <w:color w:val="0000FF"/>
          <w:highlight w:val="white"/>
        </w:rPr>
        <w:t>'</w:t>
      </w:r>
      <w:proofErr w:type="spellStart"/>
      <w:r>
        <w:rPr>
          <w:color w:val="0000FF"/>
          <w:highlight w:val="white"/>
        </w:rPr>
        <w:t>yyyy</w:t>
      </w:r>
      <w:proofErr w:type="spellEnd"/>
      <w:r>
        <w:rPr>
          <w:color w:val="0000FF"/>
          <w:highlight w:val="white"/>
        </w:rPr>
        <w:t>'</w:t>
      </w:r>
      <w:r>
        <w:rPr>
          <w:color w:val="000080"/>
          <w:highlight w:val="white"/>
        </w:rPr>
        <w:t xml:space="preserve">) </w:t>
      </w:r>
      <w:r>
        <w:rPr>
          <w:color w:val="008080"/>
          <w:highlight w:val="white"/>
        </w:rPr>
        <w:t>from</w:t>
      </w:r>
      <w:r>
        <w:rPr>
          <w:color w:val="000080"/>
          <w:highlight w:val="white"/>
        </w:rPr>
        <w:t xml:space="preserve"> dual; </w:t>
      </w:r>
      <w:r>
        <w:rPr>
          <w:highlight w:val="white"/>
        </w:rPr>
        <w:t>-- 2019</w:t>
      </w:r>
    </w:p>
    <w:p w14:paraId="326B2E4F" w14:textId="77777777" w:rsidR="00BA3F23" w:rsidRDefault="00BA3F23" w:rsidP="00BA3F23">
      <w:pPr>
        <w:pStyle w:val="af4"/>
        <w:rPr>
          <w:color w:val="000080"/>
          <w:highlight w:val="white"/>
        </w:rPr>
      </w:pPr>
      <w:r>
        <w:rPr>
          <w:highlight w:val="white"/>
        </w:rPr>
        <w:t>---</w:t>
      </w:r>
      <w:r>
        <w:rPr>
          <w:highlight w:val="white"/>
        </w:rPr>
        <w:t>只取月</w:t>
      </w:r>
    </w:p>
    <w:p w14:paraId="54DC48CA" w14:textId="77777777" w:rsidR="00BA3F23" w:rsidRDefault="00BA3F23" w:rsidP="00BA3F23">
      <w:pPr>
        <w:pStyle w:val="af4"/>
        <w:rPr>
          <w:color w:val="000080"/>
          <w:highlight w:val="white"/>
        </w:rPr>
      </w:pPr>
      <w:r>
        <w:rPr>
          <w:color w:val="008080"/>
          <w:highlight w:val="white"/>
        </w:rPr>
        <w:t>select</w:t>
      </w:r>
      <w:r>
        <w:rPr>
          <w:color w:val="000080"/>
          <w:highlight w:val="white"/>
        </w:rPr>
        <w:t xml:space="preserve"> </w:t>
      </w:r>
      <w:proofErr w:type="spellStart"/>
      <w:r>
        <w:rPr>
          <w:color w:val="000080"/>
          <w:highlight w:val="white"/>
        </w:rPr>
        <w:t>to_char</w:t>
      </w:r>
      <w:proofErr w:type="spellEnd"/>
      <w:r>
        <w:rPr>
          <w:color w:val="000080"/>
          <w:highlight w:val="white"/>
        </w:rPr>
        <w:t>(</w:t>
      </w:r>
      <w:proofErr w:type="spellStart"/>
      <w:r>
        <w:rPr>
          <w:color w:val="008080"/>
          <w:highlight w:val="white"/>
        </w:rPr>
        <w:t>sysdate</w:t>
      </w:r>
      <w:proofErr w:type="spellEnd"/>
      <w:r>
        <w:rPr>
          <w:color w:val="000080"/>
          <w:highlight w:val="white"/>
        </w:rPr>
        <w:t xml:space="preserve">, </w:t>
      </w:r>
      <w:r>
        <w:rPr>
          <w:color w:val="0000FF"/>
          <w:highlight w:val="white"/>
        </w:rPr>
        <w:t>'mm'</w:t>
      </w:r>
      <w:r>
        <w:rPr>
          <w:color w:val="000080"/>
          <w:highlight w:val="white"/>
        </w:rPr>
        <w:t xml:space="preserve">) </w:t>
      </w:r>
      <w:r>
        <w:rPr>
          <w:color w:val="008080"/>
          <w:highlight w:val="white"/>
        </w:rPr>
        <w:t>from</w:t>
      </w:r>
      <w:r>
        <w:rPr>
          <w:color w:val="000080"/>
          <w:highlight w:val="white"/>
        </w:rPr>
        <w:t xml:space="preserve"> dual;</w:t>
      </w:r>
      <w:r>
        <w:rPr>
          <w:highlight w:val="white"/>
        </w:rPr>
        <w:t>---05</w:t>
      </w:r>
    </w:p>
    <w:p w14:paraId="21E16126" w14:textId="77777777" w:rsidR="00BA3F23" w:rsidRDefault="00BA3F23" w:rsidP="00BA3F23">
      <w:pPr>
        <w:pStyle w:val="af4"/>
        <w:rPr>
          <w:color w:val="000080"/>
          <w:highlight w:val="white"/>
        </w:rPr>
      </w:pPr>
      <w:r>
        <w:rPr>
          <w:highlight w:val="white"/>
        </w:rPr>
        <w:t>---</w:t>
      </w:r>
      <w:r>
        <w:rPr>
          <w:highlight w:val="white"/>
        </w:rPr>
        <w:t>只取月【英文】</w:t>
      </w:r>
    </w:p>
    <w:p w14:paraId="5E58BAA1" w14:textId="77777777" w:rsidR="00BA3F23" w:rsidRDefault="00BA3F23" w:rsidP="00BA3F23">
      <w:pPr>
        <w:pStyle w:val="af4"/>
        <w:rPr>
          <w:color w:val="000080"/>
          <w:highlight w:val="white"/>
        </w:rPr>
      </w:pPr>
      <w:r>
        <w:rPr>
          <w:color w:val="008080"/>
          <w:highlight w:val="white"/>
        </w:rPr>
        <w:t>select</w:t>
      </w:r>
      <w:r>
        <w:rPr>
          <w:color w:val="000080"/>
          <w:highlight w:val="white"/>
        </w:rPr>
        <w:t xml:space="preserve"> </w:t>
      </w:r>
      <w:proofErr w:type="spellStart"/>
      <w:r>
        <w:rPr>
          <w:color w:val="000080"/>
          <w:highlight w:val="white"/>
        </w:rPr>
        <w:t>to_char</w:t>
      </w:r>
      <w:proofErr w:type="spellEnd"/>
      <w:r>
        <w:rPr>
          <w:color w:val="000080"/>
          <w:highlight w:val="white"/>
        </w:rPr>
        <w:t>(</w:t>
      </w:r>
      <w:proofErr w:type="spellStart"/>
      <w:r>
        <w:rPr>
          <w:color w:val="008080"/>
          <w:highlight w:val="white"/>
        </w:rPr>
        <w:t>sysdate</w:t>
      </w:r>
      <w:proofErr w:type="spellEnd"/>
      <w:r>
        <w:rPr>
          <w:color w:val="000080"/>
          <w:highlight w:val="white"/>
        </w:rPr>
        <w:t xml:space="preserve">, </w:t>
      </w:r>
      <w:r>
        <w:rPr>
          <w:color w:val="0000FF"/>
          <w:highlight w:val="white"/>
        </w:rPr>
        <w:t>'month'</w:t>
      </w:r>
      <w:r>
        <w:rPr>
          <w:color w:val="000080"/>
          <w:highlight w:val="white"/>
        </w:rPr>
        <w:t xml:space="preserve">) </w:t>
      </w:r>
      <w:r>
        <w:rPr>
          <w:color w:val="008080"/>
          <w:highlight w:val="white"/>
        </w:rPr>
        <w:t>from</w:t>
      </w:r>
      <w:r>
        <w:rPr>
          <w:color w:val="000080"/>
          <w:highlight w:val="white"/>
        </w:rPr>
        <w:t xml:space="preserve"> dual;</w:t>
      </w:r>
      <w:r>
        <w:rPr>
          <w:highlight w:val="white"/>
        </w:rPr>
        <w:t>---5</w:t>
      </w:r>
      <w:r>
        <w:rPr>
          <w:highlight w:val="white"/>
        </w:rPr>
        <w:t>月</w:t>
      </w:r>
      <w:r>
        <w:rPr>
          <w:highlight w:val="white"/>
        </w:rPr>
        <w:t xml:space="preserve"> </w:t>
      </w:r>
    </w:p>
    <w:p w14:paraId="0CFCABCD" w14:textId="77777777" w:rsidR="00BA3F23" w:rsidRDefault="00BA3F23" w:rsidP="00BA3F23">
      <w:pPr>
        <w:pStyle w:val="af4"/>
        <w:rPr>
          <w:color w:val="000080"/>
          <w:highlight w:val="white"/>
        </w:rPr>
      </w:pPr>
      <w:r>
        <w:rPr>
          <w:highlight w:val="white"/>
        </w:rPr>
        <w:t>---</w:t>
      </w:r>
      <w:r>
        <w:rPr>
          <w:highlight w:val="white"/>
        </w:rPr>
        <w:t>周几</w:t>
      </w:r>
    </w:p>
    <w:p w14:paraId="54578DDF" w14:textId="77777777" w:rsidR="00BA3F23" w:rsidRDefault="00BA3F23" w:rsidP="00BA3F23">
      <w:pPr>
        <w:pStyle w:val="af4"/>
        <w:rPr>
          <w:color w:val="000080"/>
          <w:highlight w:val="white"/>
        </w:rPr>
      </w:pPr>
      <w:r>
        <w:rPr>
          <w:color w:val="008080"/>
          <w:highlight w:val="white"/>
        </w:rPr>
        <w:t>select</w:t>
      </w:r>
      <w:r>
        <w:rPr>
          <w:color w:val="000080"/>
          <w:highlight w:val="white"/>
        </w:rPr>
        <w:t xml:space="preserve"> </w:t>
      </w:r>
      <w:proofErr w:type="spellStart"/>
      <w:r>
        <w:rPr>
          <w:color w:val="000080"/>
          <w:highlight w:val="white"/>
        </w:rPr>
        <w:t>to_char</w:t>
      </w:r>
      <w:proofErr w:type="spellEnd"/>
      <w:r>
        <w:rPr>
          <w:color w:val="000080"/>
          <w:highlight w:val="white"/>
        </w:rPr>
        <w:t>(</w:t>
      </w:r>
      <w:proofErr w:type="spellStart"/>
      <w:r>
        <w:rPr>
          <w:color w:val="008080"/>
          <w:highlight w:val="white"/>
        </w:rPr>
        <w:t>sysdate</w:t>
      </w:r>
      <w:proofErr w:type="spellEnd"/>
      <w:r>
        <w:rPr>
          <w:color w:val="000080"/>
          <w:highlight w:val="white"/>
        </w:rPr>
        <w:t xml:space="preserve">, </w:t>
      </w:r>
      <w:r>
        <w:rPr>
          <w:color w:val="0000FF"/>
          <w:highlight w:val="white"/>
        </w:rPr>
        <w:t>'day'</w:t>
      </w:r>
      <w:r>
        <w:rPr>
          <w:color w:val="000080"/>
          <w:highlight w:val="white"/>
        </w:rPr>
        <w:t xml:space="preserve">) </w:t>
      </w:r>
      <w:r>
        <w:rPr>
          <w:color w:val="008080"/>
          <w:highlight w:val="white"/>
        </w:rPr>
        <w:t>from</w:t>
      </w:r>
      <w:r>
        <w:rPr>
          <w:color w:val="000080"/>
          <w:highlight w:val="white"/>
        </w:rPr>
        <w:t xml:space="preserve"> dual;</w:t>
      </w:r>
      <w:r>
        <w:rPr>
          <w:highlight w:val="white"/>
        </w:rPr>
        <w:t xml:space="preserve">--- </w:t>
      </w:r>
      <w:r>
        <w:rPr>
          <w:highlight w:val="white"/>
        </w:rPr>
        <w:t>星期四</w:t>
      </w:r>
    </w:p>
    <w:p w14:paraId="3DEA78E8" w14:textId="77777777" w:rsidR="00BA3F23" w:rsidRDefault="00BA3F23" w:rsidP="00BA3F23">
      <w:pPr>
        <w:pStyle w:val="af4"/>
        <w:rPr>
          <w:color w:val="000080"/>
          <w:highlight w:val="white"/>
        </w:rPr>
      </w:pPr>
      <w:r>
        <w:rPr>
          <w:highlight w:val="white"/>
        </w:rPr>
        <w:t>---</w:t>
      </w:r>
      <w:r>
        <w:rPr>
          <w:highlight w:val="white"/>
        </w:rPr>
        <w:t>只取天</w:t>
      </w:r>
    </w:p>
    <w:p w14:paraId="672D2E67" w14:textId="77777777" w:rsidR="00BA3F23" w:rsidRDefault="00BA3F23" w:rsidP="00BA3F23">
      <w:pPr>
        <w:pStyle w:val="af4"/>
        <w:rPr>
          <w:color w:val="000080"/>
          <w:highlight w:val="white"/>
        </w:rPr>
      </w:pPr>
      <w:r>
        <w:rPr>
          <w:color w:val="008080"/>
          <w:highlight w:val="white"/>
        </w:rPr>
        <w:t>select</w:t>
      </w:r>
      <w:r>
        <w:rPr>
          <w:color w:val="000080"/>
          <w:highlight w:val="white"/>
        </w:rPr>
        <w:t xml:space="preserve"> </w:t>
      </w:r>
      <w:proofErr w:type="spellStart"/>
      <w:r>
        <w:rPr>
          <w:color w:val="000080"/>
          <w:highlight w:val="white"/>
        </w:rPr>
        <w:t>to_char</w:t>
      </w:r>
      <w:proofErr w:type="spellEnd"/>
      <w:r>
        <w:rPr>
          <w:color w:val="000080"/>
          <w:highlight w:val="white"/>
        </w:rPr>
        <w:t>(</w:t>
      </w:r>
      <w:proofErr w:type="spellStart"/>
      <w:r>
        <w:rPr>
          <w:color w:val="008080"/>
          <w:highlight w:val="white"/>
        </w:rPr>
        <w:t>sysdate</w:t>
      </w:r>
      <w:proofErr w:type="spellEnd"/>
      <w:r>
        <w:rPr>
          <w:color w:val="000080"/>
          <w:highlight w:val="white"/>
        </w:rPr>
        <w:t xml:space="preserve">, </w:t>
      </w:r>
      <w:r>
        <w:rPr>
          <w:color w:val="0000FF"/>
          <w:highlight w:val="white"/>
        </w:rPr>
        <w:t>'dd'</w:t>
      </w:r>
      <w:r>
        <w:rPr>
          <w:color w:val="000080"/>
          <w:highlight w:val="white"/>
        </w:rPr>
        <w:t xml:space="preserve">) </w:t>
      </w:r>
      <w:r>
        <w:rPr>
          <w:color w:val="008080"/>
          <w:highlight w:val="white"/>
        </w:rPr>
        <w:t>from</w:t>
      </w:r>
      <w:r>
        <w:rPr>
          <w:color w:val="000080"/>
          <w:highlight w:val="white"/>
        </w:rPr>
        <w:t xml:space="preserve"> dual;</w:t>
      </w:r>
      <w:r>
        <w:rPr>
          <w:highlight w:val="white"/>
        </w:rPr>
        <w:t>---23</w:t>
      </w:r>
    </w:p>
    <w:p w14:paraId="4B5A0241" w14:textId="77777777" w:rsidR="00BA3F23" w:rsidRDefault="00BA3F23" w:rsidP="00BA3F23">
      <w:pPr>
        <w:pStyle w:val="af4"/>
        <w:rPr>
          <w:color w:val="000080"/>
          <w:highlight w:val="white"/>
        </w:rPr>
      </w:pPr>
      <w:r>
        <w:rPr>
          <w:highlight w:val="white"/>
        </w:rPr>
        <w:t>---</w:t>
      </w:r>
      <w:r>
        <w:rPr>
          <w:highlight w:val="white"/>
        </w:rPr>
        <w:t>只取周号【简写】</w:t>
      </w:r>
    </w:p>
    <w:p w14:paraId="57155379" w14:textId="77777777" w:rsidR="00BA3F23" w:rsidRDefault="00BA3F23" w:rsidP="00BA3F23">
      <w:pPr>
        <w:pStyle w:val="af4"/>
        <w:rPr>
          <w:color w:val="000080"/>
          <w:highlight w:val="white"/>
        </w:rPr>
      </w:pPr>
      <w:r>
        <w:rPr>
          <w:color w:val="008080"/>
          <w:highlight w:val="white"/>
        </w:rPr>
        <w:t>select</w:t>
      </w:r>
      <w:r>
        <w:rPr>
          <w:color w:val="000080"/>
          <w:highlight w:val="white"/>
        </w:rPr>
        <w:t xml:space="preserve"> </w:t>
      </w:r>
      <w:proofErr w:type="spellStart"/>
      <w:r>
        <w:rPr>
          <w:color w:val="000080"/>
          <w:highlight w:val="white"/>
        </w:rPr>
        <w:t>to_char</w:t>
      </w:r>
      <w:proofErr w:type="spellEnd"/>
      <w:r>
        <w:rPr>
          <w:color w:val="000080"/>
          <w:highlight w:val="white"/>
        </w:rPr>
        <w:t>(</w:t>
      </w:r>
      <w:proofErr w:type="spellStart"/>
      <w:r>
        <w:rPr>
          <w:color w:val="008080"/>
          <w:highlight w:val="white"/>
        </w:rPr>
        <w:t>sysdate</w:t>
      </w:r>
      <w:proofErr w:type="spellEnd"/>
      <w:r>
        <w:rPr>
          <w:color w:val="000080"/>
          <w:highlight w:val="white"/>
        </w:rPr>
        <w:t xml:space="preserve">, </w:t>
      </w:r>
      <w:r>
        <w:rPr>
          <w:color w:val="0000FF"/>
          <w:highlight w:val="white"/>
        </w:rPr>
        <w:t>'</w:t>
      </w:r>
      <w:proofErr w:type="spellStart"/>
      <w:r>
        <w:rPr>
          <w:color w:val="0000FF"/>
          <w:highlight w:val="white"/>
        </w:rPr>
        <w:t>dy</w:t>
      </w:r>
      <w:proofErr w:type="spellEnd"/>
      <w:r>
        <w:rPr>
          <w:color w:val="0000FF"/>
          <w:highlight w:val="white"/>
        </w:rPr>
        <w:t>'</w:t>
      </w:r>
      <w:r>
        <w:rPr>
          <w:color w:val="000080"/>
          <w:highlight w:val="white"/>
        </w:rPr>
        <w:t xml:space="preserve">) </w:t>
      </w:r>
      <w:r>
        <w:rPr>
          <w:color w:val="008080"/>
          <w:highlight w:val="white"/>
        </w:rPr>
        <w:t>from</w:t>
      </w:r>
      <w:r>
        <w:rPr>
          <w:color w:val="000080"/>
          <w:highlight w:val="white"/>
        </w:rPr>
        <w:t xml:space="preserve"> dual ;</w:t>
      </w:r>
      <w:r>
        <w:rPr>
          <w:highlight w:val="white"/>
        </w:rPr>
        <w:t>---</w:t>
      </w:r>
      <w:r>
        <w:rPr>
          <w:highlight w:val="white"/>
        </w:rPr>
        <w:t>星期四</w:t>
      </w:r>
    </w:p>
    <w:p w14:paraId="68303D52" w14:textId="77777777" w:rsidR="00BA3F23" w:rsidRDefault="00BA3F23" w:rsidP="00BA3F23">
      <w:pPr>
        <w:pStyle w:val="af4"/>
        <w:rPr>
          <w:color w:val="000080"/>
          <w:highlight w:val="white"/>
        </w:rPr>
      </w:pPr>
    </w:p>
    <w:p w14:paraId="1DAD5001" w14:textId="77777777" w:rsidR="00BA3F23" w:rsidRDefault="00BA3F23" w:rsidP="00BA3F23">
      <w:pPr>
        <w:pStyle w:val="af4"/>
        <w:rPr>
          <w:color w:val="000080"/>
          <w:highlight w:val="white"/>
        </w:rPr>
      </w:pPr>
      <w:r>
        <w:rPr>
          <w:highlight w:val="white"/>
        </w:rPr>
        <w:t xml:space="preserve">-- </w:t>
      </w:r>
      <w:r>
        <w:rPr>
          <w:highlight w:val="white"/>
        </w:rPr>
        <w:t>日期</w:t>
      </w:r>
    </w:p>
    <w:p w14:paraId="1CE2E858" w14:textId="77777777" w:rsidR="00BA3F23" w:rsidRDefault="00BA3F23" w:rsidP="00BA3F23">
      <w:pPr>
        <w:pStyle w:val="af4"/>
        <w:rPr>
          <w:color w:val="000080"/>
          <w:highlight w:val="white"/>
        </w:rPr>
      </w:pPr>
      <w:r>
        <w:rPr>
          <w:color w:val="008080"/>
          <w:highlight w:val="white"/>
        </w:rPr>
        <w:t>select</w:t>
      </w:r>
      <w:r>
        <w:rPr>
          <w:color w:val="000080"/>
          <w:highlight w:val="white"/>
        </w:rPr>
        <w:t xml:space="preserve"> </w:t>
      </w:r>
      <w:proofErr w:type="spellStart"/>
      <w:r>
        <w:rPr>
          <w:color w:val="000080"/>
          <w:highlight w:val="white"/>
        </w:rPr>
        <w:t>to_char</w:t>
      </w:r>
      <w:proofErr w:type="spellEnd"/>
      <w:r>
        <w:rPr>
          <w:color w:val="000080"/>
          <w:highlight w:val="white"/>
        </w:rPr>
        <w:t>(</w:t>
      </w:r>
      <w:proofErr w:type="spellStart"/>
      <w:r>
        <w:rPr>
          <w:color w:val="008080"/>
          <w:highlight w:val="white"/>
        </w:rPr>
        <w:t>sysdate</w:t>
      </w:r>
      <w:proofErr w:type="spellEnd"/>
      <w:r>
        <w:rPr>
          <w:color w:val="000080"/>
          <w:highlight w:val="white"/>
        </w:rPr>
        <w:t xml:space="preserve">, </w:t>
      </w:r>
      <w:r>
        <w:rPr>
          <w:color w:val="0000FF"/>
          <w:highlight w:val="white"/>
        </w:rPr>
        <w:t>'</w:t>
      </w:r>
      <w:proofErr w:type="spellStart"/>
      <w:r>
        <w:rPr>
          <w:color w:val="0000FF"/>
          <w:highlight w:val="white"/>
        </w:rPr>
        <w:t>yyyy</w:t>
      </w:r>
      <w:proofErr w:type="spellEnd"/>
      <w:r>
        <w:rPr>
          <w:color w:val="0000FF"/>
          <w:highlight w:val="white"/>
        </w:rPr>
        <w:t>-mm-dd hh24:mi:ss'</w:t>
      </w:r>
      <w:r>
        <w:rPr>
          <w:color w:val="000080"/>
          <w:highlight w:val="white"/>
        </w:rPr>
        <w:t xml:space="preserve">) </w:t>
      </w:r>
      <w:r>
        <w:rPr>
          <w:color w:val="008080"/>
          <w:highlight w:val="white"/>
        </w:rPr>
        <w:t>from</w:t>
      </w:r>
      <w:r>
        <w:rPr>
          <w:color w:val="000080"/>
          <w:highlight w:val="white"/>
        </w:rPr>
        <w:t xml:space="preserve"> dual;  </w:t>
      </w:r>
      <w:r>
        <w:rPr>
          <w:highlight w:val="white"/>
        </w:rPr>
        <w:t>-- 2019-05-23 15:28:31</w:t>
      </w:r>
    </w:p>
    <w:p w14:paraId="47F8315D" w14:textId="77777777" w:rsidR="00BA3F23" w:rsidRDefault="00BA3F23" w:rsidP="00BA3F23">
      <w:pPr>
        <w:pStyle w:val="af4"/>
        <w:rPr>
          <w:color w:val="000080"/>
          <w:highlight w:val="white"/>
        </w:rPr>
      </w:pPr>
    </w:p>
    <w:p w14:paraId="178A9BDF" w14:textId="77777777" w:rsidR="00BA3F23" w:rsidRDefault="00BA3F23" w:rsidP="00BA3F23">
      <w:pPr>
        <w:pStyle w:val="af4"/>
        <w:rPr>
          <w:color w:val="000080"/>
          <w:highlight w:val="white"/>
        </w:rPr>
      </w:pPr>
      <w:r>
        <w:rPr>
          <w:highlight w:val="white"/>
        </w:rPr>
        <w:t xml:space="preserve">-- </w:t>
      </w:r>
      <w:r>
        <w:rPr>
          <w:highlight w:val="white"/>
        </w:rPr>
        <w:t>转成时间</w:t>
      </w:r>
    </w:p>
    <w:p w14:paraId="3B8A80BF" w14:textId="77777777" w:rsidR="00485641" w:rsidRDefault="00BA3F23" w:rsidP="00BA3F23">
      <w:pPr>
        <w:pStyle w:val="af4"/>
      </w:pPr>
      <w:r>
        <w:rPr>
          <w:color w:val="008080"/>
          <w:highlight w:val="white"/>
        </w:rPr>
        <w:t>select</w:t>
      </w:r>
      <w:r>
        <w:rPr>
          <w:color w:val="000080"/>
          <w:highlight w:val="white"/>
        </w:rPr>
        <w:t xml:space="preserve"> </w:t>
      </w:r>
      <w:proofErr w:type="spellStart"/>
      <w:r>
        <w:rPr>
          <w:color w:val="000080"/>
          <w:highlight w:val="white"/>
        </w:rPr>
        <w:t>to_date</w:t>
      </w:r>
      <w:proofErr w:type="spellEnd"/>
      <w:r>
        <w:rPr>
          <w:color w:val="000080"/>
          <w:highlight w:val="white"/>
        </w:rPr>
        <w:t>(</w:t>
      </w:r>
      <w:r>
        <w:rPr>
          <w:color w:val="0000FF"/>
          <w:highlight w:val="white"/>
        </w:rPr>
        <w:t>'2019-05-23 15:28:31'</w:t>
      </w:r>
      <w:r>
        <w:rPr>
          <w:color w:val="000080"/>
          <w:highlight w:val="white"/>
        </w:rPr>
        <w:t xml:space="preserve">, </w:t>
      </w:r>
      <w:r>
        <w:rPr>
          <w:color w:val="0000FF"/>
          <w:highlight w:val="white"/>
        </w:rPr>
        <w:t>'</w:t>
      </w:r>
      <w:proofErr w:type="spellStart"/>
      <w:r>
        <w:rPr>
          <w:color w:val="0000FF"/>
          <w:highlight w:val="white"/>
        </w:rPr>
        <w:t>yyyy</w:t>
      </w:r>
      <w:proofErr w:type="spellEnd"/>
      <w:r>
        <w:rPr>
          <w:color w:val="0000FF"/>
          <w:highlight w:val="white"/>
        </w:rPr>
        <w:t>-mm-dd hh24:mi:ss'</w:t>
      </w:r>
      <w:r>
        <w:rPr>
          <w:color w:val="000080"/>
          <w:highlight w:val="white"/>
        </w:rPr>
        <w:t xml:space="preserve">) </w:t>
      </w:r>
      <w:r>
        <w:rPr>
          <w:color w:val="008080"/>
          <w:highlight w:val="white"/>
        </w:rPr>
        <w:t>from</w:t>
      </w:r>
      <w:r>
        <w:rPr>
          <w:color w:val="000080"/>
          <w:highlight w:val="white"/>
        </w:rPr>
        <w:t xml:space="preserve"> dual; </w:t>
      </w:r>
      <w:r>
        <w:rPr>
          <w:highlight w:val="white"/>
        </w:rPr>
        <w:t>-- 2017/3/4 17:55:27</w:t>
      </w:r>
    </w:p>
    <w:p w14:paraId="4B79E4D8" w14:textId="77777777" w:rsidR="00F62A0B" w:rsidRDefault="00F62A0B" w:rsidP="00034F91"/>
    <w:p w14:paraId="1E4D1AEC" w14:textId="77777777" w:rsidR="00F62A0B" w:rsidRDefault="00F62A0B" w:rsidP="00034F91"/>
    <w:p w14:paraId="0F0E8B28" w14:textId="77777777" w:rsidR="00DF4A4A" w:rsidRDefault="006656B9" w:rsidP="006656B9">
      <w:r>
        <w:rPr>
          <w:rFonts w:hint="eastAsia"/>
        </w:rPr>
        <w:t>查询时间差</w:t>
      </w:r>
    </w:p>
    <w:p w14:paraId="3BFD3295" w14:textId="77777777" w:rsidR="005C636E" w:rsidRDefault="005C636E" w:rsidP="006656B9"/>
    <w:p w14:paraId="7B8A48AE" w14:textId="77777777" w:rsidR="005C636E" w:rsidRDefault="005C636E" w:rsidP="006656B9">
      <w:r>
        <w:rPr>
          <w:rFonts w:hint="eastAsia"/>
        </w:rPr>
        <w:t>计算两个时间差</w:t>
      </w:r>
    </w:p>
    <w:p w14:paraId="03133127" w14:textId="77777777" w:rsidR="00DF4A4A" w:rsidRDefault="005C636E" w:rsidP="005C636E">
      <w:pPr>
        <w:pStyle w:val="af4"/>
      </w:pPr>
      <w:r>
        <w:rPr>
          <w:color w:val="008080"/>
          <w:highlight w:val="white"/>
        </w:rPr>
        <w:t>select</w:t>
      </w:r>
      <w:r>
        <w:rPr>
          <w:color w:val="000080"/>
          <w:highlight w:val="white"/>
        </w:rPr>
        <w:t xml:space="preserve"> </w:t>
      </w:r>
      <w:proofErr w:type="spellStart"/>
      <w:r>
        <w:rPr>
          <w:color w:val="008080"/>
          <w:highlight w:val="white"/>
        </w:rPr>
        <w:t>sysdate</w:t>
      </w:r>
      <w:proofErr w:type="spellEnd"/>
      <w:r>
        <w:rPr>
          <w:color w:val="000080"/>
          <w:highlight w:val="white"/>
        </w:rPr>
        <w:t xml:space="preserve"> , </w:t>
      </w:r>
      <w:proofErr w:type="spellStart"/>
      <w:r>
        <w:rPr>
          <w:color w:val="000080"/>
          <w:highlight w:val="white"/>
        </w:rPr>
        <w:t>to_date</w:t>
      </w:r>
      <w:proofErr w:type="spellEnd"/>
      <w:r>
        <w:rPr>
          <w:color w:val="000080"/>
          <w:highlight w:val="white"/>
        </w:rPr>
        <w:t>(</w:t>
      </w:r>
      <w:r>
        <w:rPr>
          <w:highlight w:val="white"/>
        </w:rPr>
        <w:t>'2018-05-23 15:28:31'</w:t>
      </w:r>
      <w:r>
        <w:rPr>
          <w:color w:val="000080"/>
          <w:highlight w:val="white"/>
        </w:rPr>
        <w:t xml:space="preserve">, </w:t>
      </w:r>
      <w:r>
        <w:rPr>
          <w:highlight w:val="white"/>
        </w:rPr>
        <w:t>'</w:t>
      </w:r>
      <w:proofErr w:type="spellStart"/>
      <w:r>
        <w:rPr>
          <w:highlight w:val="white"/>
        </w:rPr>
        <w:t>yyyy</w:t>
      </w:r>
      <w:proofErr w:type="spellEnd"/>
      <w:r>
        <w:rPr>
          <w:highlight w:val="white"/>
        </w:rPr>
        <w:t>-mm-dd hh24:mi:ss'</w:t>
      </w:r>
      <w:r>
        <w:rPr>
          <w:color w:val="000080"/>
          <w:highlight w:val="white"/>
        </w:rPr>
        <w:t xml:space="preserve">) </w:t>
      </w:r>
      <w:r>
        <w:rPr>
          <w:color w:val="008080"/>
          <w:highlight w:val="white"/>
        </w:rPr>
        <w:t>from</w:t>
      </w:r>
      <w:r>
        <w:rPr>
          <w:color w:val="000080"/>
          <w:highlight w:val="white"/>
        </w:rPr>
        <w:t xml:space="preserve"> dual;</w:t>
      </w:r>
    </w:p>
    <w:p w14:paraId="1251550D" w14:textId="77777777" w:rsidR="00F62A0B" w:rsidRDefault="00F62A0B" w:rsidP="00034F91"/>
    <w:p w14:paraId="553889D2" w14:textId="77777777" w:rsidR="005C636E" w:rsidRDefault="005C636E" w:rsidP="00034F91">
      <w:r>
        <w:rPr>
          <w:rFonts w:hint="eastAsia"/>
        </w:rPr>
        <w:t>月数</w:t>
      </w:r>
    </w:p>
    <w:p w14:paraId="750C33AC" w14:textId="77777777" w:rsidR="005C636E" w:rsidRDefault="005C636E" w:rsidP="005C636E">
      <w:pPr>
        <w:pStyle w:val="af4"/>
        <w:rPr>
          <w:highlight w:val="white"/>
        </w:rPr>
      </w:pP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MONTHS_BETWEEN(</w:t>
      </w:r>
      <w:r>
        <w:rPr>
          <w:color w:val="008080"/>
          <w:highlight w:val="white"/>
        </w:rPr>
        <w:t>SYSDATE</w:t>
      </w:r>
      <w:r>
        <w:rPr>
          <w:highlight w:val="white"/>
        </w:rPr>
        <w:t>, TO_DATE(</w:t>
      </w:r>
      <w:r>
        <w:rPr>
          <w:color w:val="0000FF"/>
          <w:highlight w:val="white"/>
        </w:rPr>
        <w:t>'2018-05-23 02:28:31'</w:t>
      </w:r>
      <w:r>
        <w:rPr>
          <w:highlight w:val="white"/>
        </w:rPr>
        <w:t xml:space="preserve">, </w:t>
      </w:r>
      <w:r>
        <w:rPr>
          <w:color w:val="0000FF"/>
          <w:highlight w:val="white"/>
        </w:rPr>
        <w:t>'</w:t>
      </w:r>
      <w:proofErr w:type="spellStart"/>
      <w:r>
        <w:rPr>
          <w:color w:val="0000FF"/>
          <w:highlight w:val="white"/>
        </w:rPr>
        <w:t>yyyy</w:t>
      </w:r>
      <w:proofErr w:type="spellEnd"/>
      <w:r>
        <w:rPr>
          <w:color w:val="0000FF"/>
          <w:highlight w:val="white"/>
        </w:rPr>
        <w:t>-mm-dd hh24:mi:ss'</w:t>
      </w:r>
      <w:r>
        <w:rPr>
          <w:highlight w:val="white"/>
        </w:rPr>
        <w:t>)) MONTHS_COUNT</w:t>
      </w:r>
    </w:p>
    <w:p w14:paraId="70274D62" w14:textId="77777777" w:rsidR="005C636E" w:rsidRDefault="005C636E" w:rsidP="005C636E">
      <w:pPr>
        <w:pStyle w:val="af4"/>
      </w:pPr>
      <w:r>
        <w:rPr>
          <w:highlight w:val="white"/>
        </w:rPr>
        <w:t xml:space="preserve"> 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DUAL;</w:t>
      </w:r>
    </w:p>
    <w:p w14:paraId="2ED0AB34" w14:textId="77777777" w:rsidR="005C636E" w:rsidRDefault="005C636E" w:rsidP="00034F91"/>
    <w:p w14:paraId="1644B472" w14:textId="77777777" w:rsidR="005C636E" w:rsidRDefault="000872CB" w:rsidP="00034F91">
      <w:r>
        <w:rPr>
          <w:rFonts w:hint="eastAsia"/>
        </w:rPr>
        <w:t>天数</w:t>
      </w:r>
      <w:r w:rsidR="00F83499">
        <w:rPr>
          <w:rFonts w:hint="eastAsia"/>
        </w:rPr>
        <w:t xml:space="preserve"> </w:t>
      </w:r>
      <w:r w:rsidR="00F83499">
        <w:t xml:space="preserve"> </w:t>
      </w:r>
      <w:r w:rsidR="00F83499">
        <w:rPr>
          <w:rFonts w:hint="eastAsia"/>
        </w:rPr>
        <w:t>（两个天数，</w:t>
      </w:r>
      <w:r w:rsidR="00F83499">
        <w:rPr>
          <w:rFonts w:hint="eastAsia"/>
        </w:rPr>
        <w:t xml:space="preserve"> </w:t>
      </w:r>
      <w:r w:rsidR="00F83499">
        <w:rPr>
          <w:rFonts w:hint="eastAsia"/>
        </w:rPr>
        <w:t>直接剪发）</w:t>
      </w:r>
    </w:p>
    <w:p w14:paraId="64CB48FC" w14:textId="77777777" w:rsidR="00F83499" w:rsidRDefault="00F83499" w:rsidP="00F83499">
      <w:pPr>
        <w:pStyle w:val="af4"/>
        <w:rPr>
          <w:color w:val="000080"/>
          <w:highlight w:val="white"/>
        </w:rPr>
      </w:pPr>
      <w:r>
        <w:rPr>
          <w:highlight w:val="white"/>
        </w:rPr>
        <w:t>SELECT</w:t>
      </w:r>
    </w:p>
    <w:p w14:paraId="65BBE800" w14:textId="77777777" w:rsidR="00F83499" w:rsidRDefault="00F83499" w:rsidP="00F83499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ab/>
      </w:r>
      <w:r>
        <w:rPr>
          <w:highlight w:val="white"/>
        </w:rPr>
        <w:t>SYSDATE</w:t>
      </w:r>
      <w:r>
        <w:rPr>
          <w:color w:val="000080"/>
          <w:highlight w:val="white"/>
        </w:rPr>
        <w:t xml:space="preserve"> -</w:t>
      </w:r>
    </w:p>
    <w:p w14:paraId="74C03CE3" w14:textId="77777777" w:rsidR="00F83499" w:rsidRDefault="00F83499" w:rsidP="00F83499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ab/>
        <w:t>TO_DATE (</w:t>
      </w:r>
    </w:p>
    <w:p w14:paraId="0DECB818" w14:textId="77777777" w:rsidR="00F83499" w:rsidRDefault="00F83499" w:rsidP="00F83499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ab/>
      </w:r>
      <w:r>
        <w:rPr>
          <w:color w:val="000080"/>
          <w:highlight w:val="white"/>
        </w:rPr>
        <w:tab/>
      </w:r>
      <w:r>
        <w:rPr>
          <w:color w:val="0000FF"/>
          <w:highlight w:val="white"/>
        </w:rPr>
        <w:t>'2018-05-23 15:28:31'</w:t>
      </w:r>
      <w:r>
        <w:rPr>
          <w:color w:val="000080"/>
          <w:highlight w:val="white"/>
        </w:rPr>
        <w:t>,</w:t>
      </w:r>
    </w:p>
    <w:p w14:paraId="4D5F2C49" w14:textId="77777777" w:rsidR="00F83499" w:rsidRDefault="00F83499" w:rsidP="00F83499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ab/>
      </w:r>
      <w:r>
        <w:rPr>
          <w:color w:val="000080"/>
          <w:highlight w:val="white"/>
        </w:rPr>
        <w:tab/>
      </w:r>
      <w:r>
        <w:rPr>
          <w:color w:val="0000FF"/>
          <w:highlight w:val="white"/>
        </w:rPr>
        <w:t>'</w:t>
      </w:r>
      <w:proofErr w:type="spellStart"/>
      <w:r>
        <w:rPr>
          <w:color w:val="0000FF"/>
          <w:highlight w:val="white"/>
        </w:rPr>
        <w:t>yyyy</w:t>
      </w:r>
      <w:proofErr w:type="spellEnd"/>
      <w:r>
        <w:rPr>
          <w:color w:val="0000FF"/>
          <w:highlight w:val="white"/>
        </w:rPr>
        <w:t>-mm-dd hh24:mi:ss'</w:t>
      </w:r>
    </w:p>
    <w:p w14:paraId="5732D5DE" w14:textId="77777777" w:rsidR="00F83499" w:rsidRDefault="00F83499" w:rsidP="00F83499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ab/>
        <w:t>)</w:t>
      </w:r>
    </w:p>
    <w:p w14:paraId="54438E53" w14:textId="77777777" w:rsidR="00F83499" w:rsidRDefault="00F83499" w:rsidP="00F83499">
      <w:pPr>
        <w:pStyle w:val="af4"/>
        <w:rPr>
          <w:color w:val="000080"/>
          <w:highlight w:val="white"/>
        </w:rPr>
      </w:pPr>
      <w:r>
        <w:rPr>
          <w:highlight w:val="white"/>
        </w:rPr>
        <w:t>FROM</w:t>
      </w:r>
    </w:p>
    <w:p w14:paraId="3EB7D67A" w14:textId="77777777" w:rsidR="00F83499" w:rsidRDefault="00F83499" w:rsidP="00F83499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ab/>
        <w:t>dual;</w:t>
      </w:r>
    </w:p>
    <w:p w14:paraId="2DABD55F" w14:textId="77777777" w:rsidR="005C636E" w:rsidRDefault="005C636E" w:rsidP="00034F91"/>
    <w:p w14:paraId="34256931" w14:textId="77777777" w:rsidR="005C636E" w:rsidRDefault="0058562E" w:rsidP="00034F91">
      <w:r>
        <w:rPr>
          <w:rFonts w:hint="eastAsia"/>
        </w:rPr>
        <w:t>运行结果是</w:t>
      </w:r>
    </w:p>
    <w:p w14:paraId="1A4141D0" w14:textId="77777777" w:rsidR="0058562E" w:rsidRDefault="0058562E" w:rsidP="00034F91">
      <w:r>
        <w:rPr>
          <w:noProof/>
        </w:rPr>
        <w:drawing>
          <wp:inline distT="0" distB="0" distL="0" distR="0" wp14:anchorId="2AA8D168" wp14:editId="29763E5A">
            <wp:extent cx="2847619" cy="47619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8734" w14:textId="77777777" w:rsidR="0058562E" w:rsidRDefault="0058562E" w:rsidP="00034F91"/>
    <w:p w14:paraId="47FDAA09" w14:textId="77777777" w:rsidR="0058562E" w:rsidRDefault="004B2F47" w:rsidP="00034F91">
      <w:r>
        <w:rPr>
          <w:rFonts w:hint="eastAsia"/>
        </w:rPr>
        <w:t>天数</w:t>
      </w:r>
      <w:r>
        <w:rPr>
          <w:rFonts w:hint="eastAsia"/>
        </w:rPr>
        <w:t xml:space="preserve"> </w:t>
      </w:r>
      <w:r w:rsidR="0058562E">
        <w:rPr>
          <w:rFonts w:hint="eastAsia"/>
        </w:rPr>
        <w:t xml:space="preserve"> </w:t>
      </w:r>
      <w:r w:rsidR="00B073B0">
        <w:rPr>
          <w:rFonts w:hint="eastAsia"/>
        </w:rPr>
        <w:t>整数</w:t>
      </w:r>
      <w:r w:rsidR="00856B09">
        <w:rPr>
          <w:rFonts w:hint="eastAsia"/>
        </w:rPr>
        <w:t xml:space="preserve"> </w:t>
      </w:r>
      <w:r w:rsidR="00856B09">
        <w:rPr>
          <w:rFonts w:hint="eastAsia"/>
        </w:rPr>
        <w:t>（增加一个四舍五入）</w:t>
      </w:r>
    </w:p>
    <w:p w14:paraId="6970F46F" w14:textId="77777777" w:rsidR="00F62A0B" w:rsidRDefault="00F62A0B" w:rsidP="00034F91"/>
    <w:p w14:paraId="2D5E2602" w14:textId="77777777" w:rsidR="009B7B0E" w:rsidRDefault="009B7B0E" w:rsidP="009B7B0E">
      <w:pPr>
        <w:pStyle w:val="af4"/>
        <w:rPr>
          <w:color w:val="000080"/>
          <w:highlight w:val="white"/>
        </w:rPr>
      </w:pPr>
      <w:r>
        <w:rPr>
          <w:highlight w:val="white"/>
        </w:rPr>
        <w:t>SELECT</w:t>
      </w:r>
    </w:p>
    <w:p w14:paraId="0FE4F2D8" w14:textId="77777777" w:rsidR="009B7B0E" w:rsidRDefault="009B7B0E" w:rsidP="009B7B0E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ab/>
      </w:r>
      <w:r>
        <w:rPr>
          <w:highlight w:val="white"/>
        </w:rPr>
        <w:t>ROUND</w:t>
      </w:r>
      <w:r>
        <w:rPr>
          <w:color w:val="000080"/>
          <w:highlight w:val="white"/>
        </w:rPr>
        <w:t xml:space="preserve"> (</w:t>
      </w:r>
    </w:p>
    <w:p w14:paraId="5D451352" w14:textId="77777777" w:rsidR="009B7B0E" w:rsidRDefault="009B7B0E" w:rsidP="009B7B0E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ab/>
      </w:r>
      <w:r>
        <w:rPr>
          <w:color w:val="000080"/>
          <w:highlight w:val="white"/>
        </w:rPr>
        <w:tab/>
      </w:r>
      <w:r>
        <w:rPr>
          <w:highlight w:val="white"/>
        </w:rPr>
        <w:t>SYSDATE</w:t>
      </w:r>
      <w:r>
        <w:rPr>
          <w:color w:val="000080"/>
          <w:highlight w:val="white"/>
        </w:rPr>
        <w:t xml:space="preserve"> - TO_DATE (</w:t>
      </w:r>
    </w:p>
    <w:p w14:paraId="3E031C3D" w14:textId="77777777" w:rsidR="009B7B0E" w:rsidRDefault="009B7B0E" w:rsidP="009B7B0E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ab/>
      </w:r>
      <w:r>
        <w:rPr>
          <w:color w:val="000080"/>
          <w:highlight w:val="white"/>
        </w:rPr>
        <w:tab/>
      </w:r>
      <w:r>
        <w:rPr>
          <w:color w:val="000080"/>
          <w:highlight w:val="white"/>
        </w:rPr>
        <w:tab/>
      </w:r>
      <w:r>
        <w:rPr>
          <w:color w:val="0000FF"/>
          <w:highlight w:val="white"/>
        </w:rPr>
        <w:t>'2018-05-23 15:28:31'</w:t>
      </w:r>
      <w:r>
        <w:rPr>
          <w:color w:val="000080"/>
          <w:highlight w:val="white"/>
        </w:rPr>
        <w:t>,</w:t>
      </w:r>
    </w:p>
    <w:p w14:paraId="185F15C5" w14:textId="77777777" w:rsidR="009B7B0E" w:rsidRDefault="009B7B0E" w:rsidP="009B7B0E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ab/>
      </w:r>
      <w:r>
        <w:rPr>
          <w:color w:val="000080"/>
          <w:highlight w:val="white"/>
        </w:rPr>
        <w:tab/>
      </w:r>
      <w:r>
        <w:rPr>
          <w:color w:val="000080"/>
          <w:highlight w:val="white"/>
        </w:rPr>
        <w:tab/>
      </w:r>
      <w:r>
        <w:rPr>
          <w:color w:val="0000FF"/>
          <w:highlight w:val="white"/>
        </w:rPr>
        <w:t>'</w:t>
      </w:r>
      <w:proofErr w:type="spellStart"/>
      <w:r>
        <w:rPr>
          <w:color w:val="0000FF"/>
          <w:highlight w:val="white"/>
        </w:rPr>
        <w:t>yyyy</w:t>
      </w:r>
      <w:proofErr w:type="spellEnd"/>
      <w:r>
        <w:rPr>
          <w:color w:val="0000FF"/>
          <w:highlight w:val="white"/>
        </w:rPr>
        <w:t>-mm-dd hh24:mi:ss'</w:t>
      </w:r>
    </w:p>
    <w:p w14:paraId="12D2F698" w14:textId="77777777" w:rsidR="009B7B0E" w:rsidRDefault="009B7B0E" w:rsidP="009B7B0E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ab/>
      </w:r>
      <w:r>
        <w:rPr>
          <w:color w:val="000080"/>
          <w:highlight w:val="white"/>
        </w:rPr>
        <w:tab/>
        <w:t>)</w:t>
      </w:r>
    </w:p>
    <w:p w14:paraId="424AD865" w14:textId="77777777" w:rsidR="009B7B0E" w:rsidRDefault="009B7B0E" w:rsidP="009B7B0E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ab/>
        <w:t>)</w:t>
      </w:r>
    </w:p>
    <w:p w14:paraId="4C5C76DA" w14:textId="77777777" w:rsidR="009B7B0E" w:rsidRDefault="009B7B0E" w:rsidP="009B7B0E">
      <w:pPr>
        <w:pStyle w:val="af4"/>
        <w:rPr>
          <w:color w:val="000080"/>
          <w:highlight w:val="white"/>
        </w:rPr>
      </w:pPr>
      <w:r>
        <w:rPr>
          <w:highlight w:val="white"/>
        </w:rPr>
        <w:t>FROM</w:t>
      </w:r>
    </w:p>
    <w:p w14:paraId="12487312" w14:textId="77777777" w:rsidR="009B7B0E" w:rsidRDefault="009B7B0E" w:rsidP="009B7B0E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ab/>
        <w:t>dual;</w:t>
      </w:r>
    </w:p>
    <w:p w14:paraId="00734645" w14:textId="77777777" w:rsidR="00485641" w:rsidRDefault="00485641" w:rsidP="00034F91"/>
    <w:p w14:paraId="615B788A" w14:textId="77777777" w:rsidR="004B2F47" w:rsidRDefault="004B2F47" w:rsidP="00034F91">
      <w:r>
        <w:rPr>
          <w:rFonts w:hint="eastAsia"/>
        </w:rPr>
        <w:t>计算</w:t>
      </w:r>
      <w:r>
        <w:rPr>
          <w:rFonts w:hint="eastAsia"/>
        </w:rPr>
        <w:t xml:space="preserve"> </w:t>
      </w:r>
      <w:r>
        <w:rPr>
          <w:rFonts w:hint="eastAsia"/>
        </w:rPr>
        <w:t>星期数</w:t>
      </w:r>
      <w:r w:rsidR="00951ABB">
        <w:rPr>
          <w:rFonts w:hint="eastAsia"/>
        </w:rPr>
        <w:t xml:space="preserve"> </w:t>
      </w:r>
      <w:r w:rsidR="00951ABB">
        <w:t xml:space="preserve"> </w:t>
      </w:r>
      <w:r w:rsidR="00951ABB">
        <w:rPr>
          <w:rFonts w:hint="eastAsia"/>
        </w:rPr>
        <w:t>（计算天数</w:t>
      </w:r>
      <w:r w:rsidR="00951ABB">
        <w:rPr>
          <w:rFonts w:hint="eastAsia"/>
        </w:rPr>
        <w:t xml:space="preserve"> /</w:t>
      </w:r>
      <w:r w:rsidR="00951ABB">
        <w:t xml:space="preserve">7 </w:t>
      </w:r>
      <w:r w:rsidR="00951ABB">
        <w:rPr>
          <w:rFonts w:hint="eastAsia"/>
        </w:rPr>
        <w:t>。</w:t>
      </w:r>
      <w:r w:rsidR="00951ABB">
        <w:rPr>
          <w:rFonts w:hint="eastAsia"/>
        </w:rPr>
        <w:t xml:space="preserve"> </w:t>
      </w:r>
      <w:r w:rsidR="00951ABB">
        <w:rPr>
          <w:rFonts w:hint="eastAsia"/>
        </w:rPr>
        <w:t>然后再</w:t>
      </w:r>
      <w:r w:rsidR="00951ABB">
        <w:rPr>
          <w:rFonts w:hint="eastAsia"/>
        </w:rPr>
        <w:t xml:space="preserve"> </w:t>
      </w:r>
      <w:r w:rsidR="00951ABB">
        <w:rPr>
          <w:rFonts w:hint="eastAsia"/>
        </w:rPr>
        <w:t>取整</w:t>
      </w:r>
      <w:r w:rsidR="00951ABB">
        <w:rPr>
          <w:rFonts w:hint="eastAsia"/>
        </w:rPr>
        <w:t xml:space="preserve"> </w:t>
      </w:r>
      <w:r w:rsidR="00951ABB">
        <w:rPr>
          <w:rFonts w:hint="eastAsia"/>
        </w:rPr>
        <w:t>即可）</w:t>
      </w:r>
    </w:p>
    <w:p w14:paraId="0D2C3E2C" w14:textId="77777777" w:rsidR="00951ABB" w:rsidRDefault="00951ABB" w:rsidP="00951ABB">
      <w:pPr>
        <w:pStyle w:val="af4"/>
        <w:rPr>
          <w:color w:val="000080"/>
          <w:highlight w:val="white"/>
        </w:rPr>
      </w:pPr>
      <w:r>
        <w:rPr>
          <w:color w:val="008080"/>
          <w:highlight w:val="white"/>
        </w:rPr>
        <w:t>SELECT</w:t>
      </w:r>
      <w:r>
        <w:rPr>
          <w:color w:val="000080"/>
          <w:highlight w:val="white"/>
        </w:rPr>
        <w:t xml:space="preserve"> </w:t>
      </w:r>
      <w:r>
        <w:rPr>
          <w:color w:val="008080"/>
          <w:highlight w:val="white"/>
        </w:rPr>
        <w:t>ROUND</w:t>
      </w:r>
      <w:r>
        <w:rPr>
          <w:color w:val="000080"/>
          <w:highlight w:val="white"/>
        </w:rPr>
        <w:t>((</w:t>
      </w:r>
      <w:r>
        <w:rPr>
          <w:color w:val="008080"/>
          <w:highlight w:val="white"/>
        </w:rPr>
        <w:t>SYSDATE</w:t>
      </w:r>
      <w:r>
        <w:rPr>
          <w:color w:val="000080"/>
          <w:highlight w:val="white"/>
        </w:rPr>
        <w:t xml:space="preserve"> - TO_DATE(</w:t>
      </w:r>
      <w:r>
        <w:rPr>
          <w:highlight w:val="white"/>
        </w:rPr>
        <w:t>'2018-05-23 15:28:31'</w:t>
      </w:r>
      <w:r>
        <w:rPr>
          <w:color w:val="000080"/>
          <w:highlight w:val="white"/>
        </w:rPr>
        <w:t xml:space="preserve">, </w:t>
      </w:r>
      <w:r>
        <w:rPr>
          <w:highlight w:val="white"/>
        </w:rPr>
        <w:t>'</w:t>
      </w:r>
      <w:proofErr w:type="spellStart"/>
      <w:r>
        <w:rPr>
          <w:highlight w:val="white"/>
        </w:rPr>
        <w:t>yyyy</w:t>
      </w:r>
      <w:proofErr w:type="spellEnd"/>
      <w:r>
        <w:rPr>
          <w:highlight w:val="white"/>
        </w:rPr>
        <w:t>-mm-dd hh24:mi:ss'</w:t>
      </w:r>
      <w:r>
        <w:rPr>
          <w:color w:val="000080"/>
          <w:highlight w:val="white"/>
        </w:rPr>
        <w:t xml:space="preserve">)) / </w:t>
      </w:r>
      <w:r>
        <w:rPr>
          <w:highlight w:val="white"/>
        </w:rPr>
        <w:t>7</w:t>
      </w:r>
      <w:r>
        <w:rPr>
          <w:color w:val="000080"/>
          <w:highlight w:val="white"/>
        </w:rPr>
        <w:t>)</w:t>
      </w:r>
    </w:p>
    <w:p w14:paraId="7559DC79" w14:textId="77777777" w:rsidR="004B2F47" w:rsidRDefault="00951ABB" w:rsidP="00951ABB">
      <w:pPr>
        <w:pStyle w:val="af4"/>
      </w:pPr>
      <w:r>
        <w:rPr>
          <w:color w:val="000080"/>
          <w:highlight w:val="white"/>
        </w:rPr>
        <w:t xml:space="preserve">  </w:t>
      </w:r>
      <w:r>
        <w:rPr>
          <w:color w:val="008080"/>
          <w:highlight w:val="white"/>
        </w:rPr>
        <w:t>FROM</w:t>
      </w:r>
      <w:r>
        <w:rPr>
          <w:color w:val="000080"/>
          <w:highlight w:val="white"/>
        </w:rPr>
        <w:t xml:space="preserve"> DUAL;</w:t>
      </w:r>
    </w:p>
    <w:p w14:paraId="136BFA88" w14:textId="77777777" w:rsidR="004B2F47" w:rsidRDefault="004B2F47" w:rsidP="00034F91"/>
    <w:p w14:paraId="3076EE87" w14:textId="77777777" w:rsidR="00C20584" w:rsidRDefault="00C20584" w:rsidP="00034F91"/>
    <w:p w14:paraId="5DA97095" w14:textId="77777777" w:rsidR="00C20584" w:rsidRDefault="00C20584" w:rsidP="00034F91">
      <w:r>
        <w:rPr>
          <w:rFonts w:hint="eastAsia"/>
        </w:rPr>
        <w:t>昨天</w:t>
      </w:r>
    </w:p>
    <w:p w14:paraId="4850DF2B" w14:textId="77777777" w:rsidR="006D51CB" w:rsidRDefault="006D51CB" w:rsidP="00034F91"/>
    <w:p w14:paraId="618E42B2" w14:textId="77777777" w:rsidR="006D51CB" w:rsidRDefault="006D51CB" w:rsidP="006D51CB">
      <w:pPr>
        <w:pStyle w:val="af4"/>
      </w:pPr>
      <w:r>
        <w:rPr>
          <w:highlight w:val="white"/>
        </w:rPr>
        <w:t>SELECT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SYSDATE</w:t>
      </w:r>
      <w:r>
        <w:rPr>
          <w:color w:val="000080"/>
          <w:highlight w:val="white"/>
        </w:rPr>
        <w:t xml:space="preserve"> - </w:t>
      </w:r>
      <w:r>
        <w:rPr>
          <w:color w:val="0000FF"/>
          <w:highlight w:val="white"/>
        </w:rPr>
        <w:t>1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FROM</w:t>
      </w:r>
      <w:r>
        <w:rPr>
          <w:color w:val="000080"/>
          <w:highlight w:val="white"/>
        </w:rPr>
        <w:t xml:space="preserve"> DUAL;</w:t>
      </w:r>
    </w:p>
    <w:p w14:paraId="29A18AD8" w14:textId="77777777" w:rsidR="00C20584" w:rsidRDefault="00C20584" w:rsidP="00034F91"/>
    <w:p w14:paraId="355854B0" w14:textId="77777777" w:rsidR="00C20584" w:rsidRDefault="00944EBA" w:rsidP="00034F91">
      <w:r>
        <w:rPr>
          <w:rFonts w:hint="eastAsia"/>
        </w:rPr>
        <w:t>查询当天</w:t>
      </w:r>
    </w:p>
    <w:p w14:paraId="18B5C413" w14:textId="77777777" w:rsidR="00944EBA" w:rsidRDefault="00944EBA" w:rsidP="00034F91"/>
    <w:p w14:paraId="102FC21B" w14:textId="77777777" w:rsidR="00944EBA" w:rsidRDefault="007D1F02" w:rsidP="00034F91">
      <w:hyperlink r:id="rId15" w:history="1">
        <w:r w:rsidR="00944EBA">
          <w:rPr>
            <w:rStyle w:val="a5"/>
          </w:rPr>
          <w:t>https://blog.csdn.net/huangbaokang/article/details/80564530</w:t>
        </w:r>
      </w:hyperlink>
    </w:p>
    <w:p w14:paraId="133637F0" w14:textId="77777777" w:rsidR="00C20584" w:rsidRDefault="00C20584" w:rsidP="00034F91"/>
    <w:p w14:paraId="220CB985" w14:textId="77777777" w:rsidR="00C20584" w:rsidRDefault="00C20584" w:rsidP="00034F91"/>
    <w:p w14:paraId="5D35FA28" w14:textId="77777777" w:rsidR="0008632B" w:rsidRDefault="0008632B" w:rsidP="0008632B">
      <w:r>
        <w:rPr>
          <w:rFonts w:hint="eastAsia"/>
        </w:rPr>
        <w:t xml:space="preserve">sysdate+1 </w:t>
      </w:r>
      <w:r>
        <w:rPr>
          <w:rFonts w:hint="eastAsia"/>
        </w:rPr>
        <w:t>加一天</w:t>
      </w:r>
    </w:p>
    <w:p w14:paraId="7ACABE5F" w14:textId="77777777" w:rsidR="0008632B" w:rsidRDefault="0008632B" w:rsidP="0008632B">
      <w:r>
        <w:rPr>
          <w:rFonts w:hint="eastAsia"/>
        </w:rPr>
        <w:t xml:space="preserve">sysdate+1/24 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小时</w:t>
      </w:r>
    </w:p>
    <w:p w14:paraId="4EF64DA7" w14:textId="77777777" w:rsidR="0008632B" w:rsidRDefault="0008632B" w:rsidP="0008632B">
      <w:r>
        <w:rPr>
          <w:rFonts w:hint="eastAsia"/>
        </w:rPr>
        <w:t xml:space="preserve">sysdate+1/(24*60) 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分钟</w:t>
      </w:r>
    </w:p>
    <w:p w14:paraId="5A0DE558" w14:textId="77777777" w:rsidR="0008632B" w:rsidRDefault="0008632B" w:rsidP="0008632B">
      <w:r>
        <w:rPr>
          <w:rFonts w:hint="eastAsia"/>
        </w:rPr>
        <w:t xml:space="preserve">sysdate+1/(24*60*60) 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秒钟</w:t>
      </w:r>
    </w:p>
    <w:p w14:paraId="62244D77" w14:textId="77777777" w:rsidR="0008632B" w:rsidRDefault="0008632B" w:rsidP="0008632B"/>
    <w:p w14:paraId="25BCA8AC" w14:textId="77777777" w:rsidR="0008632B" w:rsidRDefault="0008632B" w:rsidP="0008632B">
      <w:r>
        <w:rPr>
          <w:rFonts w:hint="eastAsia"/>
        </w:rPr>
        <w:t xml:space="preserve">sysdate-1 </w:t>
      </w:r>
      <w:r>
        <w:rPr>
          <w:rFonts w:hint="eastAsia"/>
        </w:rPr>
        <w:t>减一天</w:t>
      </w:r>
    </w:p>
    <w:p w14:paraId="519F8B2D" w14:textId="77777777" w:rsidR="0008632B" w:rsidRDefault="0008632B" w:rsidP="0008632B">
      <w:r>
        <w:rPr>
          <w:rFonts w:hint="eastAsia"/>
        </w:rPr>
        <w:t xml:space="preserve">sysdate-1/24 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小时</w:t>
      </w:r>
    </w:p>
    <w:p w14:paraId="70AB1C21" w14:textId="77777777" w:rsidR="0008632B" w:rsidRDefault="0008632B" w:rsidP="0008632B">
      <w:r>
        <w:rPr>
          <w:rFonts w:hint="eastAsia"/>
        </w:rPr>
        <w:t>sysdate-1/(24*60)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分钟</w:t>
      </w:r>
    </w:p>
    <w:p w14:paraId="6F631592" w14:textId="2D5A082C" w:rsidR="0008632B" w:rsidRDefault="0008632B" w:rsidP="0008632B">
      <w:r>
        <w:rPr>
          <w:rFonts w:hint="eastAsia"/>
        </w:rPr>
        <w:t xml:space="preserve">sysdate-1/(24*60*60) </w:t>
      </w:r>
      <w:r>
        <w:rPr>
          <w:rFonts w:hint="eastAsia"/>
        </w:rPr>
        <w:t>减</w:t>
      </w:r>
      <w:r>
        <w:rPr>
          <w:rFonts w:hint="eastAsia"/>
        </w:rPr>
        <w:t>1</w:t>
      </w:r>
      <w:r w:rsidR="005212C7">
        <w:t xml:space="preserve"> </w:t>
      </w:r>
      <w:r w:rsidR="005212C7">
        <w:rPr>
          <w:rFonts w:hint="eastAsia"/>
        </w:rPr>
        <w:t>秒</w:t>
      </w:r>
    </w:p>
    <w:p w14:paraId="473F7E58" w14:textId="77777777" w:rsidR="00F368D7" w:rsidRDefault="00F368D7" w:rsidP="0008632B"/>
    <w:p w14:paraId="69DEDCFE" w14:textId="77777777" w:rsidR="00F368D7" w:rsidRDefault="00F368D7" w:rsidP="0008632B"/>
    <w:p w14:paraId="25D0F31D" w14:textId="77777777" w:rsidR="00F368D7" w:rsidRDefault="00F368D7" w:rsidP="0008632B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1440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14:paraId="5C0B5628" w14:textId="77777777" w:rsidR="00F368D7" w:rsidRDefault="00F368D7" w:rsidP="00F368D7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查询十分钟前</w:t>
      </w:r>
    </w:p>
    <w:p w14:paraId="39F52655" w14:textId="77777777" w:rsidR="0008632B" w:rsidRDefault="0008632B" w:rsidP="0008632B">
      <w:r>
        <w:t xml:space="preserve">--------------------- </w:t>
      </w:r>
    </w:p>
    <w:p w14:paraId="0CCC50A4" w14:textId="77777777" w:rsidR="0008632B" w:rsidRDefault="0008632B" w:rsidP="0008632B">
      <w:r>
        <w:rPr>
          <w:rFonts w:hint="eastAsia"/>
        </w:rPr>
        <w:t>作者：</w:t>
      </w:r>
      <w:proofErr w:type="spellStart"/>
      <w:r>
        <w:rPr>
          <w:rFonts w:hint="eastAsia"/>
        </w:rPr>
        <w:t>rjx</w:t>
      </w:r>
      <w:proofErr w:type="spellEnd"/>
      <w:r>
        <w:rPr>
          <w:rFonts w:hint="eastAsia"/>
        </w:rPr>
        <w:t>贤</w:t>
      </w:r>
      <w:r>
        <w:rPr>
          <w:rFonts w:hint="eastAsia"/>
        </w:rPr>
        <w:t xml:space="preserve"> </w:t>
      </w:r>
    </w:p>
    <w:p w14:paraId="153E5B2E" w14:textId="77777777" w:rsidR="0008632B" w:rsidRDefault="0008632B" w:rsidP="0008632B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143C9EA6" w14:textId="77777777" w:rsidR="0008632B" w:rsidRDefault="0008632B" w:rsidP="0008632B">
      <w:r>
        <w:rPr>
          <w:rFonts w:hint="eastAsia"/>
        </w:rPr>
        <w:t>原文：</w:t>
      </w:r>
      <w:r>
        <w:rPr>
          <w:rFonts w:hint="eastAsia"/>
        </w:rPr>
        <w:t xml:space="preserve">https://blog.csdn.net/baidu_41660182/article/details/84970079 </w:t>
      </w:r>
    </w:p>
    <w:p w14:paraId="749EFCD9" w14:textId="77777777" w:rsidR="0008632B" w:rsidRDefault="0008632B" w:rsidP="0008632B">
      <w:r>
        <w:rPr>
          <w:rFonts w:hint="eastAsia"/>
        </w:rPr>
        <w:t>版权声明：本文为博主原创文章，转载请附上博文链接！</w:t>
      </w:r>
    </w:p>
    <w:p w14:paraId="12571A07" w14:textId="77777777" w:rsidR="0008632B" w:rsidRDefault="0008632B" w:rsidP="00034F91"/>
    <w:p w14:paraId="328E4880" w14:textId="77777777" w:rsidR="0008632B" w:rsidRDefault="0008632B" w:rsidP="00034F91"/>
    <w:p w14:paraId="178014B1" w14:textId="77777777" w:rsidR="004B2F47" w:rsidRDefault="00267A63" w:rsidP="00267A63">
      <w:pPr>
        <w:pStyle w:val="2"/>
      </w:pPr>
      <w:r>
        <w:rPr>
          <w:rFonts w:hint="eastAsia"/>
        </w:rPr>
        <w:t>聚合函数的使用</w:t>
      </w:r>
    </w:p>
    <w:p w14:paraId="27A69B00" w14:textId="77777777" w:rsidR="004B2F47" w:rsidRDefault="004B2F47" w:rsidP="00034F91"/>
    <w:p w14:paraId="3D951A87" w14:textId="77777777" w:rsidR="003A0A57" w:rsidRDefault="00C60260" w:rsidP="00034F91">
      <w:r>
        <w:rPr>
          <w:rFonts w:hint="eastAsia"/>
        </w:rPr>
        <w:t>常用聚合函数</w:t>
      </w:r>
    </w:p>
    <w:p w14:paraId="1C278A7B" w14:textId="77777777" w:rsidR="00C60260" w:rsidRDefault="00C60260" w:rsidP="00C60260">
      <w:pPr>
        <w:pStyle w:val="af4"/>
        <w:rPr>
          <w:color w:val="000080"/>
          <w:highlight w:val="white"/>
        </w:rPr>
      </w:pPr>
      <w:r>
        <w:rPr>
          <w:highlight w:val="white"/>
        </w:rPr>
        <w:t>select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count</w:t>
      </w:r>
      <w:r>
        <w:rPr>
          <w:color w:val="000080"/>
          <w:highlight w:val="white"/>
        </w:rPr>
        <w:t>(</w:t>
      </w:r>
      <w:r>
        <w:rPr>
          <w:color w:val="0000FF"/>
          <w:highlight w:val="white"/>
        </w:rPr>
        <w:t>1</w:t>
      </w:r>
      <w:r>
        <w:rPr>
          <w:color w:val="000080"/>
          <w:highlight w:val="white"/>
        </w:rPr>
        <w:t xml:space="preserve">) </w:t>
      </w:r>
      <w:r>
        <w:rPr>
          <w:highlight w:val="white"/>
        </w:rPr>
        <w:t>from</w:t>
      </w:r>
      <w:r>
        <w:rPr>
          <w:color w:val="000080"/>
          <w:highlight w:val="white"/>
        </w:rPr>
        <w:t xml:space="preserve"> emp e;   </w:t>
      </w:r>
      <w:r>
        <w:rPr>
          <w:i/>
          <w:iCs/>
          <w:color w:val="FF0000"/>
          <w:highlight w:val="white"/>
        </w:rPr>
        <w:t xml:space="preserve">-- </w:t>
      </w:r>
      <w:r>
        <w:rPr>
          <w:i/>
          <w:iCs/>
          <w:color w:val="FF0000"/>
          <w:highlight w:val="white"/>
        </w:rPr>
        <w:t>记录的条数</w:t>
      </w:r>
    </w:p>
    <w:p w14:paraId="33F85791" w14:textId="77777777" w:rsidR="00C60260" w:rsidRDefault="00C60260" w:rsidP="00C60260">
      <w:pPr>
        <w:pStyle w:val="af4"/>
        <w:rPr>
          <w:color w:val="000080"/>
          <w:highlight w:val="white"/>
        </w:rPr>
      </w:pPr>
      <w:r>
        <w:rPr>
          <w:highlight w:val="white"/>
        </w:rPr>
        <w:t>select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sum</w:t>
      </w:r>
      <w:r>
        <w:rPr>
          <w:color w:val="000080"/>
          <w:highlight w:val="white"/>
        </w:rPr>
        <w:t>(</w:t>
      </w:r>
      <w:proofErr w:type="spellStart"/>
      <w:r>
        <w:rPr>
          <w:color w:val="000080"/>
          <w:highlight w:val="white"/>
        </w:rPr>
        <w:t>e.sal</w:t>
      </w:r>
      <w:proofErr w:type="spellEnd"/>
      <w:r>
        <w:rPr>
          <w:color w:val="000080"/>
          <w:highlight w:val="white"/>
        </w:rPr>
        <w:t xml:space="preserve">) </w:t>
      </w:r>
      <w:r>
        <w:rPr>
          <w:highlight w:val="white"/>
        </w:rPr>
        <w:t>from</w:t>
      </w:r>
      <w:r>
        <w:rPr>
          <w:color w:val="000080"/>
          <w:highlight w:val="white"/>
        </w:rPr>
        <w:t xml:space="preserve"> emp e; </w:t>
      </w:r>
      <w:r>
        <w:rPr>
          <w:i/>
          <w:iCs/>
          <w:color w:val="FF0000"/>
          <w:highlight w:val="white"/>
        </w:rPr>
        <w:t xml:space="preserve">-- </w:t>
      </w:r>
      <w:r>
        <w:rPr>
          <w:i/>
          <w:iCs/>
          <w:color w:val="FF0000"/>
          <w:highlight w:val="white"/>
        </w:rPr>
        <w:t>工资总数</w:t>
      </w:r>
    </w:p>
    <w:p w14:paraId="59442912" w14:textId="77777777" w:rsidR="00C60260" w:rsidRDefault="00C60260" w:rsidP="00C60260">
      <w:pPr>
        <w:pStyle w:val="af4"/>
        <w:rPr>
          <w:color w:val="000080"/>
          <w:highlight w:val="white"/>
        </w:rPr>
      </w:pPr>
      <w:r>
        <w:rPr>
          <w:highlight w:val="white"/>
        </w:rPr>
        <w:t>select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max</w:t>
      </w:r>
      <w:r>
        <w:rPr>
          <w:color w:val="000080"/>
          <w:highlight w:val="white"/>
        </w:rPr>
        <w:t>(</w:t>
      </w:r>
      <w:proofErr w:type="spellStart"/>
      <w:r>
        <w:rPr>
          <w:color w:val="000080"/>
          <w:highlight w:val="white"/>
        </w:rPr>
        <w:t>e.sal</w:t>
      </w:r>
      <w:proofErr w:type="spellEnd"/>
      <w:r>
        <w:rPr>
          <w:color w:val="000080"/>
          <w:highlight w:val="white"/>
        </w:rPr>
        <w:t xml:space="preserve">) </w:t>
      </w:r>
      <w:r>
        <w:rPr>
          <w:highlight w:val="white"/>
        </w:rPr>
        <w:t>from</w:t>
      </w:r>
      <w:r>
        <w:rPr>
          <w:color w:val="000080"/>
          <w:highlight w:val="white"/>
        </w:rPr>
        <w:t xml:space="preserve"> emp e; </w:t>
      </w:r>
      <w:r>
        <w:rPr>
          <w:i/>
          <w:iCs/>
          <w:color w:val="FF0000"/>
          <w:highlight w:val="white"/>
        </w:rPr>
        <w:t xml:space="preserve">-- </w:t>
      </w:r>
      <w:r>
        <w:rPr>
          <w:i/>
          <w:iCs/>
          <w:color w:val="FF0000"/>
          <w:highlight w:val="white"/>
        </w:rPr>
        <w:t>最大值</w:t>
      </w:r>
    </w:p>
    <w:p w14:paraId="26E877C0" w14:textId="77777777" w:rsidR="00C60260" w:rsidRDefault="00C60260" w:rsidP="00C60260">
      <w:pPr>
        <w:pStyle w:val="af4"/>
        <w:rPr>
          <w:color w:val="000080"/>
          <w:highlight w:val="white"/>
        </w:rPr>
      </w:pPr>
      <w:r>
        <w:rPr>
          <w:highlight w:val="white"/>
        </w:rPr>
        <w:t>select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min</w:t>
      </w:r>
      <w:r>
        <w:rPr>
          <w:color w:val="000080"/>
          <w:highlight w:val="white"/>
        </w:rPr>
        <w:t>(</w:t>
      </w:r>
      <w:proofErr w:type="spellStart"/>
      <w:r>
        <w:rPr>
          <w:color w:val="000080"/>
          <w:highlight w:val="white"/>
        </w:rPr>
        <w:t>e.sal</w:t>
      </w:r>
      <w:proofErr w:type="spellEnd"/>
      <w:r>
        <w:rPr>
          <w:color w:val="000080"/>
          <w:highlight w:val="white"/>
        </w:rPr>
        <w:t xml:space="preserve">) </w:t>
      </w:r>
      <w:r>
        <w:rPr>
          <w:highlight w:val="white"/>
        </w:rPr>
        <w:t>from</w:t>
      </w:r>
      <w:r>
        <w:rPr>
          <w:color w:val="000080"/>
          <w:highlight w:val="white"/>
        </w:rPr>
        <w:t xml:space="preserve"> emp e; </w:t>
      </w:r>
      <w:r>
        <w:rPr>
          <w:i/>
          <w:iCs/>
          <w:color w:val="FF0000"/>
          <w:highlight w:val="white"/>
        </w:rPr>
        <w:t xml:space="preserve">-- </w:t>
      </w:r>
      <w:r>
        <w:rPr>
          <w:i/>
          <w:iCs/>
          <w:color w:val="FF0000"/>
          <w:highlight w:val="white"/>
        </w:rPr>
        <w:t>最小值</w:t>
      </w:r>
    </w:p>
    <w:p w14:paraId="3F46BCEB" w14:textId="77777777" w:rsidR="003A0A57" w:rsidRDefault="00C60260" w:rsidP="00C60260">
      <w:pPr>
        <w:pStyle w:val="af4"/>
      </w:pPr>
      <w:r>
        <w:rPr>
          <w:highlight w:val="white"/>
        </w:rPr>
        <w:t>select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avg</w:t>
      </w:r>
      <w:r>
        <w:rPr>
          <w:color w:val="000080"/>
          <w:highlight w:val="white"/>
        </w:rPr>
        <w:t>(</w:t>
      </w:r>
      <w:proofErr w:type="spellStart"/>
      <w:r>
        <w:rPr>
          <w:color w:val="000080"/>
          <w:highlight w:val="white"/>
        </w:rPr>
        <w:t>e.sal</w:t>
      </w:r>
      <w:proofErr w:type="spellEnd"/>
      <w:r>
        <w:rPr>
          <w:color w:val="000080"/>
          <w:highlight w:val="white"/>
        </w:rPr>
        <w:t xml:space="preserve">) </w:t>
      </w:r>
      <w:r>
        <w:rPr>
          <w:highlight w:val="white"/>
        </w:rPr>
        <w:t>from</w:t>
      </w:r>
      <w:r>
        <w:rPr>
          <w:color w:val="000080"/>
          <w:highlight w:val="white"/>
        </w:rPr>
        <w:t xml:space="preserve"> emp e; </w:t>
      </w:r>
      <w:r>
        <w:rPr>
          <w:i/>
          <w:iCs/>
          <w:color w:val="FF0000"/>
          <w:highlight w:val="white"/>
        </w:rPr>
        <w:t xml:space="preserve">-- </w:t>
      </w:r>
      <w:r>
        <w:rPr>
          <w:i/>
          <w:iCs/>
          <w:color w:val="FF0000"/>
          <w:highlight w:val="white"/>
        </w:rPr>
        <w:t>平均值</w:t>
      </w:r>
    </w:p>
    <w:p w14:paraId="17CA57BE" w14:textId="77777777" w:rsidR="003A0A57" w:rsidRDefault="003A0A57" w:rsidP="00034F91"/>
    <w:p w14:paraId="4894DBBB" w14:textId="77777777" w:rsidR="003A0A57" w:rsidRDefault="003A0A57" w:rsidP="00034F91"/>
    <w:p w14:paraId="11BE6842" w14:textId="77777777" w:rsidR="00AE57D0" w:rsidRDefault="00AE57D0" w:rsidP="00034F91"/>
    <w:p w14:paraId="50B25EDA" w14:textId="77777777" w:rsidR="00AE57D0" w:rsidRDefault="00AE57D0" w:rsidP="00034F91"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每个部门的平均工资</w:t>
      </w:r>
    </w:p>
    <w:p w14:paraId="65EDB7D8" w14:textId="77777777" w:rsidR="00847F25" w:rsidRDefault="00AE57D0" w:rsidP="00460A9D">
      <w:pPr>
        <w:pStyle w:val="af4"/>
      </w:pP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T.DEPTNO, </w:t>
      </w:r>
      <w:r>
        <w:rPr>
          <w:color w:val="008080"/>
          <w:highlight w:val="white"/>
        </w:rPr>
        <w:t>AVG</w:t>
      </w:r>
      <w:r>
        <w:rPr>
          <w:highlight w:val="white"/>
        </w:rPr>
        <w:t xml:space="preserve">(T.SAL)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EMP T </w:t>
      </w:r>
      <w:r>
        <w:rPr>
          <w:color w:val="008080"/>
          <w:highlight w:val="white"/>
        </w:rPr>
        <w:t>GROUP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BY</w:t>
      </w:r>
      <w:r>
        <w:rPr>
          <w:highlight w:val="white"/>
        </w:rPr>
        <w:t xml:space="preserve"> T.DEPTNO;</w:t>
      </w:r>
    </w:p>
    <w:p w14:paraId="6BB2D3D3" w14:textId="77777777" w:rsidR="00847F25" w:rsidRDefault="00847F25" w:rsidP="00034F91"/>
    <w:p w14:paraId="4675373E" w14:textId="77777777" w:rsidR="00847F25" w:rsidRDefault="00623970" w:rsidP="00034F91">
      <w:r>
        <w:rPr>
          <w:noProof/>
        </w:rPr>
        <w:drawing>
          <wp:inline distT="0" distB="0" distL="0" distR="0" wp14:anchorId="3842C5AF" wp14:editId="74A68CE2">
            <wp:extent cx="2752381" cy="131428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2D74" w14:textId="77777777" w:rsidR="003A0A57" w:rsidRDefault="003A0A57" w:rsidP="00034F91"/>
    <w:p w14:paraId="223D6C25" w14:textId="77777777" w:rsidR="003A0A57" w:rsidRDefault="00DA1485" w:rsidP="00034F91">
      <w:r>
        <w:rPr>
          <w:rFonts w:hint="eastAsia"/>
        </w:rPr>
        <w:t>增加条件</w:t>
      </w:r>
      <w:r>
        <w:rPr>
          <w:rFonts w:hint="eastAsia"/>
        </w:rPr>
        <w:t xml:space="preserve"> </w:t>
      </w:r>
      <w:r>
        <w:rPr>
          <w:rFonts w:hint="eastAsia"/>
        </w:rPr>
        <w:t>部门工资</w:t>
      </w:r>
      <w:r>
        <w:rPr>
          <w:rFonts w:hint="eastAsia"/>
        </w:rPr>
        <w:t xml:space="preserve"> </w:t>
      </w:r>
      <w:r>
        <w:rPr>
          <w:rFonts w:hint="eastAsia"/>
        </w:rPr>
        <w:t>大于</w:t>
      </w:r>
      <w:r>
        <w:rPr>
          <w:rFonts w:hint="eastAsia"/>
        </w:rPr>
        <w:t xml:space="preserve"> </w:t>
      </w:r>
      <w:r>
        <w:t xml:space="preserve">200 </w:t>
      </w:r>
      <w:r>
        <w:rPr>
          <w:rFonts w:hint="eastAsia"/>
        </w:rPr>
        <w:t>元</w:t>
      </w:r>
    </w:p>
    <w:p w14:paraId="296A9957" w14:textId="77777777" w:rsidR="00BE547A" w:rsidRDefault="00BE547A" w:rsidP="00421432">
      <w:pPr>
        <w:pStyle w:val="af4"/>
      </w:pPr>
      <w:r>
        <w:rPr>
          <w:highlight w:val="white"/>
        </w:rPr>
        <w:t xml:space="preserve">  </w:t>
      </w: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T.DEPTNO, </w:t>
      </w:r>
      <w:r>
        <w:rPr>
          <w:color w:val="008080"/>
          <w:highlight w:val="white"/>
        </w:rPr>
        <w:t>AVG</w:t>
      </w:r>
      <w:r>
        <w:rPr>
          <w:highlight w:val="white"/>
        </w:rPr>
        <w:t xml:space="preserve">(T.SAL)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EMP T </w:t>
      </w:r>
      <w:r>
        <w:rPr>
          <w:color w:val="008080"/>
          <w:highlight w:val="white"/>
        </w:rPr>
        <w:t>GROUP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BY</w:t>
      </w:r>
      <w:r>
        <w:rPr>
          <w:highlight w:val="white"/>
        </w:rPr>
        <w:t xml:space="preserve"> T.DEPTNO </w:t>
      </w:r>
      <w:r>
        <w:rPr>
          <w:color w:val="008080"/>
          <w:highlight w:val="white"/>
        </w:rPr>
        <w:t>HAVING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AVG</w:t>
      </w:r>
      <w:r>
        <w:rPr>
          <w:highlight w:val="white"/>
        </w:rPr>
        <w:t xml:space="preserve">(T.SAL) &gt; </w:t>
      </w:r>
      <w:r>
        <w:rPr>
          <w:color w:val="0000FF"/>
          <w:highlight w:val="white"/>
        </w:rPr>
        <w:t>2000</w:t>
      </w:r>
      <w:r>
        <w:rPr>
          <w:highlight w:val="white"/>
        </w:rPr>
        <w:t>;</w:t>
      </w:r>
    </w:p>
    <w:p w14:paraId="79896689" w14:textId="77777777" w:rsidR="00BE547A" w:rsidRDefault="00BE547A" w:rsidP="00034F91">
      <w:r>
        <w:rPr>
          <w:rFonts w:hint="eastAsia"/>
        </w:rPr>
        <w:t>聚合函数</w:t>
      </w:r>
      <w:r>
        <w:rPr>
          <w:rFonts w:hint="eastAsia"/>
        </w:rPr>
        <w:t xml:space="preserve"> </w:t>
      </w:r>
      <w:r>
        <w:rPr>
          <w:rFonts w:hint="eastAsia"/>
        </w:rPr>
        <w:t>，增加条件用</w:t>
      </w:r>
      <w:r>
        <w:rPr>
          <w:rFonts w:hint="eastAsia"/>
        </w:rPr>
        <w:t xml:space="preserve"> having</w:t>
      </w:r>
    </w:p>
    <w:p w14:paraId="272F7DFF" w14:textId="77777777" w:rsidR="00421432" w:rsidRDefault="00421432" w:rsidP="00034F91"/>
    <w:p w14:paraId="64016C96" w14:textId="77777777" w:rsidR="00B30F1D" w:rsidRDefault="00B30F1D" w:rsidP="00034F91"/>
    <w:p w14:paraId="25AFA53D" w14:textId="77777777" w:rsidR="00B30F1D" w:rsidRDefault="00B30F1D" w:rsidP="00034F91">
      <w:r>
        <w:rPr>
          <w:rFonts w:hint="eastAsia"/>
        </w:rPr>
        <w:t>查询大于</w:t>
      </w:r>
      <w:r>
        <w:rPr>
          <w:rFonts w:hint="eastAsia"/>
        </w:rPr>
        <w:t xml:space="preserve"> </w:t>
      </w:r>
      <w:r>
        <w:t xml:space="preserve">1000 </w:t>
      </w:r>
      <w:r>
        <w:rPr>
          <w:rFonts w:hint="eastAsia"/>
        </w:rPr>
        <w:t>元，部门平均工资</w:t>
      </w:r>
    </w:p>
    <w:p w14:paraId="5E62DA78" w14:textId="77777777" w:rsidR="00B30F1D" w:rsidRDefault="00B30F1D" w:rsidP="00B30F1D">
      <w:pPr>
        <w:pStyle w:val="af4"/>
        <w:rPr>
          <w:highlight w:val="white"/>
        </w:rPr>
      </w:pP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T.DEPTNO, </w:t>
      </w:r>
      <w:r>
        <w:rPr>
          <w:color w:val="008080"/>
          <w:highlight w:val="white"/>
        </w:rPr>
        <w:t>AVG</w:t>
      </w:r>
      <w:r>
        <w:rPr>
          <w:highlight w:val="white"/>
        </w:rPr>
        <w:t xml:space="preserve">(T.SAL)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EMP T  </w:t>
      </w:r>
    </w:p>
    <w:p w14:paraId="1164081C" w14:textId="77777777" w:rsidR="00B30F1D" w:rsidRDefault="00B30F1D" w:rsidP="00B30F1D">
      <w:pPr>
        <w:pStyle w:val="af4"/>
        <w:rPr>
          <w:highlight w:val="white"/>
        </w:rPr>
      </w:pP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T.SAL &gt; </w:t>
      </w:r>
      <w:r>
        <w:rPr>
          <w:color w:val="0000FF"/>
          <w:highlight w:val="white"/>
        </w:rPr>
        <w:t>1000</w:t>
      </w:r>
      <w:r>
        <w:rPr>
          <w:highlight w:val="white"/>
        </w:rPr>
        <w:t xml:space="preserve"> </w:t>
      </w:r>
    </w:p>
    <w:p w14:paraId="4597DDD5" w14:textId="77777777" w:rsidR="00BE547A" w:rsidRDefault="00B30F1D" w:rsidP="00B30F1D">
      <w:pPr>
        <w:pStyle w:val="af4"/>
      </w:pPr>
      <w:r>
        <w:rPr>
          <w:color w:val="008080"/>
          <w:highlight w:val="white"/>
        </w:rPr>
        <w:t>GROUP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BY</w:t>
      </w:r>
      <w:r>
        <w:rPr>
          <w:highlight w:val="white"/>
        </w:rPr>
        <w:t xml:space="preserve"> T.DEPTNO</w:t>
      </w:r>
    </w:p>
    <w:p w14:paraId="6E260F0A" w14:textId="77777777" w:rsidR="00BE547A" w:rsidRDefault="00BE547A" w:rsidP="00034F91"/>
    <w:p w14:paraId="451BEA98" w14:textId="77777777" w:rsidR="0072565F" w:rsidRDefault="0072565F" w:rsidP="00034F91"/>
    <w:p w14:paraId="5B039BB7" w14:textId="77777777" w:rsidR="0072565F" w:rsidRDefault="006A2067" w:rsidP="00577CE1">
      <w:pPr>
        <w:pStyle w:val="2"/>
      </w:pPr>
      <w:r>
        <w:t>in</w:t>
      </w:r>
      <w:r w:rsidR="00577CE1">
        <w:t xml:space="preserve"> </w:t>
      </w:r>
      <w:r w:rsidR="00577CE1">
        <w:rPr>
          <w:rFonts w:hint="eastAsia"/>
        </w:rPr>
        <w:t>n</w:t>
      </w:r>
      <w:r w:rsidR="00577CE1">
        <w:t xml:space="preserve">ot in  </w:t>
      </w:r>
      <w:r w:rsidR="00577CE1">
        <w:rPr>
          <w:rFonts w:hint="eastAsia"/>
        </w:rPr>
        <w:t>用法</w:t>
      </w:r>
    </w:p>
    <w:p w14:paraId="347994CC" w14:textId="77777777" w:rsidR="0072565F" w:rsidRDefault="0072565F" w:rsidP="00034F91"/>
    <w:p w14:paraId="374E1D5E" w14:textId="77777777" w:rsidR="007A137F" w:rsidRDefault="007A137F" w:rsidP="00034F91">
      <w:r>
        <w:rPr>
          <w:rFonts w:hint="eastAsia"/>
        </w:rPr>
        <w:t>in</w:t>
      </w:r>
      <w:r>
        <w:t xml:space="preserve"> 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在记录内</w:t>
      </w:r>
    </w:p>
    <w:p w14:paraId="4AC96F06" w14:textId="77777777" w:rsidR="007A137F" w:rsidRDefault="007A137F" w:rsidP="00034F91">
      <w:r>
        <w:rPr>
          <w:rFonts w:hint="eastAsia"/>
        </w:rPr>
        <w:t>not</w:t>
      </w:r>
      <w:r>
        <w:t xml:space="preserve"> in  </w:t>
      </w:r>
      <w:r>
        <w:rPr>
          <w:rFonts w:hint="eastAsia"/>
        </w:rPr>
        <w:t>记录中没有</w:t>
      </w:r>
    </w:p>
    <w:p w14:paraId="2CB504C9" w14:textId="77777777" w:rsidR="00650375" w:rsidRDefault="00650375" w:rsidP="00034F91"/>
    <w:p w14:paraId="37855110" w14:textId="77777777" w:rsidR="00650375" w:rsidRDefault="00650375" w:rsidP="00EC6C77">
      <w:pPr>
        <w:pStyle w:val="ad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注意：</w:t>
      </w:r>
      <w:r>
        <w:rPr>
          <w:rFonts w:hint="eastAsia"/>
        </w:rPr>
        <w:t xml:space="preserve"> </w:t>
      </w:r>
      <w:r>
        <w:t xml:space="preserve">in 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hint="eastAsia"/>
        </w:rPr>
        <w:t>n</w:t>
      </w:r>
      <w:r>
        <w:t xml:space="preserve">ot in </w:t>
      </w:r>
      <w:r>
        <w:rPr>
          <w:rFonts w:ascii="微软雅黑" w:eastAsia="微软雅黑" w:hAnsi="微软雅黑" w:cs="微软雅黑" w:hint="eastAsia"/>
        </w:rPr>
        <w:t>后面跟的是集合，集合后面不能有</w:t>
      </w:r>
      <w:r>
        <w:rPr>
          <w:rFonts w:hint="eastAsia"/>
        </w:rPr>
        <w:t xml:space="preserve"> null</w:t>
      </w:r>
      <w:r>
        <w:t xml:space="preserve">  </w:t>
      </w:r>
      <w:r>
        <w:rPr>
          <w:rFonts w:ascii="微软雅黑" w:eastAsia="微软雅黑" w:hAnsi="微软雅黑" w:cs="微软雅黑" w:hint="eastAsia"/>
        </w:rPr>
        <w:t>的值</w:t>
      </w:r>
    </w:p>
    <w:p w14:paraId="10839594" w14:textId="77777777" w:rsidR="00915196" w:rsidRDefault="00915196" w:rsidP="00EC6C77">
      <w:pPr>
        <w:pStyle w:val="ad"/>
      </w:pPr>
      <w:r w:rsidRPr="00915196">
        <w:rPr>
          <w:rFonts w:hint="eastAsia"/>
        </w:rPr>
        <w:t>-</w:t>
      </w:r>
      <w:r w:rsidRPr="00915196">
        <w:rPr>
          <w:rFonts w:ascii="微软雅黑" w:eastAsia="微软雅黑" w:hAnsi="微软雅黑" w:cs="微软雅黑" w:hint="eastAsia"/>
        </w:rPr>
        <w:t>总结：用</w:t>
      </w:r>
      <w:r w:rsidRPr="00915196">
        <w:rPr>
          <w:rFonts w:hint="eastAsia"/>
        </w:rPr>
        <w:t>in</w:t>
      </w:r>
      <w:r w:rsidRPr="00915196">
        <w:rPr>
          <w:rFonts w:ascii="微软雅黑" w:eastAsia="微软雅黑" w:hAnsi="微软雅黑" w:cs="微软雅黑" w:hint="eastAsia"/>
        </w:rPr>
        <w:t>或者</w:t>
      </w:r>
      <w:r w:rsidRPr="00915196">
        <w:rPr>
          <w:rFonts w:hint="eastAsia"/>
        </w:rPr>
        <w:t>not in</w:t>
      </w:r>
      <w:r w:rsidRPr="00915196">
        <w:rPr>
          <w:rFonts w:ascii="微软雅黑" w:eastAsia="微软雅黑" w:hAnsi="微软雅黑" w:cs="微软雅黑" w:hint="eastAsia"/>
        </w:rPr>
        <w:t>的时候，后面集合的条件必须加</w:t>
      </w:r>
      <w:r w:rsidRPr="00915196">
        <w:rPr>
          <w:rFonts w:hint="eastAsia"/>
        </w:rPr>
        <w:t xml:space="preserve"> is not null</w:t>
      </w:r>
    </w:p>
    <w:p w14:paraId="230DFC2D" w14:textId="77777777" w:rsidR="007A137F" w:rsidRDefault="007A137F" w:rsidP="00034F91"/>
    <w:p w14:paraId="6A9000AB" w14:textId="77777777" w:rsidR="007A137F" w:rsidRDefault="007A137F" w:rsidP="00EC6C77">
      <w:pPr>
        <w:pStyle w:val="af4"/>
        <w:rPr>
          <w:color w:val="000080"/>
          <w:highlight w:val="white"/>
        </w:rPr>
      </w:pPr>
      <w:r>
        <w:rPr>
          <w:highlight w:val="white"/>
        </w:rPr>
        <w:t xml:space="preserve">-- </w:t>
      </w:r>
      <w:r>
        <w:rPr>
          <w:highlight w:val="white"/>
        </w:rPr>
        <w:t>查询所有领导</w:t>
      </w:r>
    </w:p>
    <w:p w14:paraId="31769469" w14:textId="77777777" w:rsidR="007A137F" w:rsidRDefault="007A137F" w:rsidP="00EC6C77">
      <w:pPr>
        <w:pStyle w:val="af4"/>
        <w:rPr>
          <w:color w:val="000080"/>
          <w:highlight w:val="white"/>
        </w:rPr>
      </w:pPr>
      <w:r>
        <w:rPr>
          <w:color w:val="008080"/>
          <w:highlight w:val="white"/>
        </w:rPr>
        <w:t>select</w:t>
      </w:r>
      <w:r>
        <w:rPr>
          <w:color w:val="000080"/>
          <w:highlight w:val="white"/>
        </w:rPr>
        <w:t xml:space="preserve"> </w:t>
      </w:r>
      <w:proofErr w:type="spellStart"/>
      <w:r>
        <w:rPr>
          <w:color w:val="000080"/>
          <w:highlight w:val="white"/>
        </w:rPr>
        <w:t>mgr</w:t>
      </w:r>
      <w:proofErr w:type="spellEnd"/>
      <w:r>
        <w:rPr>
          <w:color w:val="000080"/>
          <w:highlight w:val="white"/>
        </w:rPr>
        <w:t xml:space="preserve"> </w:t>
      </w:r>
      <w:r>
        <w:rPr>
          <w:color w:val="008080"/>
          <w:highlight w:val="white"/>
        </w:rPr>
        <w:t>from</w:t>
      </w:r>
      <w:r>
        <w:rPr>
          <w:color w:val="000080"/>
          <w:highlight w:val="white"/>
        </w:rPr>
        <w:t xml:space="preserve"> emp </w:t>
      </w:r>
      <w:r>
        <w:rPr>
          <w:color w:val="008080"/>
          <w:highlight w:val="white"/>
        </w:rPr>
        <w:t>where</w:t>
      </w:r>
      <w:r>
        <w:rPr>
          <w:color w:val="000080"/>
          <w:highlight w:val="white"/>
        </w:rPr>
        <w:t xml:space="preserve"> </w:t>
      </w:r>
      <w:proofErr w:type="spellStart"/>
      <w:r>
        <w:rPr>
          <w:color w:val="000080"/>
          <w:highlight w:val="white"/>
        </w:rPr>
        <w:t>mgr</w:t>
      </w:r>
      <w:proofErr w:type="spellEnd"/>
      <w:r>
        <w:rPr>
          <w:color w:val="000080"/>
          <w:highlight w:val="white"/>
        </w:rPr>
        <w:t xml:space="preserve"> </w:t>
      </w:r>
      <w:r>
        <w:rPr>
          <w:color w:val="008080"/>
          <w:highlight w:val="white"/>
        </w:rPr>
        <w:t>is</w:t>
      </w:r>
      <w:r>
        <w:rPr>
          <w:color w:val="000080"/>
          <w:highlight w:val="white"/>
        </w:rPr>
        <w:t xml:space="preserve"> </w:t>
      </w:r>
      <w:r>
        <w:rPr>
          <w:color w:val="008080"/>
          <w:highlight w:val="white"/>
        </w:rPr>
        <w:t>not</w:t>
      </w:r>
      <w:r>
        <w:rPr>
          <w:color w:val="000080"/>
          <w:highlight w:val="white"/>
        </w:rPr>
        <w:t xml:space="preserve"> </w:t>
      </w:r>
      <w:r>
        <w:rPr>
          <w:color w:val="008080"/>
          <w:highlight w:val="white"/>
        </w:rPr>
        <w:t>null</w:t>
      </w:r>
      <w:r>
        <w:rPr>
          <w:color w:val="000080"/>
          <w:highlight w:val="white"/>
        </w:rPr>
        <w:t>;</w:t>
      </w:r>
    </w:p>
    <w:p w14:paraId="2D285663" w14:textId="77777777" w:rsidR="007A137F" w:rsidRDefault="007A137F" w:rsidP="00EC6C77">
      <w:pPr>
        <w:pStyle w:val="af4"/>
        <w:rPr>
          <w:color w:val="000080"/>
          <w:highlight w:val="white"/>
        </w:rPr>
      </w:pPr>
    </w:p>
    <w:p w14:paraId="7F86F06C" w14:textId="77777777" w:rsidR="007A137F" w:rsidRDefault="007A137F" w:rsidP="00EC6C77">
      <w:pPr>
        <w:pStyle w:val="af4"/>
        <w:rPr>
          <w:color w:val="000080"/>
          <w:highlight w:val="white"/>
        </w:rPr>
      </w:pPr>
      <w:r>
        <w:rPr>
          <w:highlight w:val="white"/>
        </w:rPr>
        <w:t xml:space="preserve">-- </w:t>
      </w:r>
      <w:r>
        <w:rPr>
          <w:highlight w:val="white"/>
        </w:rPr>
        <w:t>排除所有的领导</w:t>
      </w:r>
      <w:r>
        <w:rPr>
          <w:highlight w:val="white"/>
        </w:rPr>
        <w:t xml:space="preserve"> </w:t>
      </w:r>
      <w:r>
        <w:rPr>
          <w:highlight w:val="white"/>
        </w:rPr>
        <w:t>记录</w:t>
      </w:r>
    </w:p>
    <w:p w14:paraId="76C264FA" w14:textId="77777777" w:rsidR="007A137F" w:rsidRDefault="007A137F" w:rsidP="00EC6C77">
      <w:pPr>
        <w:pStyle w:val="af4"/>
        <w:rPr>
          <w:color w:val="000080"/>
          <w:highlight w:val="white"/>
        </w:rPr>
      </w:pPr>
      <w:r>
        <w:rPr>
          <w:color w:val="008080"/>
          <w:highlight w:val="white"/>
        </w:rPr>
        <w:t>SELECT</w:t>
      </w:r>
      <w:r>
        <w:rPr>
          <w:color w:val="000080"/>
          <w:highlight w:val="white"/>
        </w:rPr>
        <w:t xml:space="preserve"> * </w:t>
      </w:r>
      <w:r>
        <w:rPr>
          <w:color w:val="008080"/>
          <w:highlight w:val="white"/>
        </w:rPr>
        <w:t>FROM</w:t>
      </w:r>
      <w:r>
        <w:rPr>
          <w:color w:val="000080"/>
          <w:highlight w:val="white"/>
        </w:rPr>
        <w:t xml:space="preserve"> EMP </w:t>
      </w:r>
      <w:r>
        <w:rPr>
          <w:color w:val="008080"/>
          <w:highlight w:val="white"/>
        </w:rPr>
        <w:t>WHERE</w:t>
      </w:r>
      <w:r>
        <w:rPr>
          <w:color w:val="000080"/>
          <w:highlight w:val="white"/>
        </w:rPr>
        <w:t xml:space="preserve"> EMPNO </w:t>
      </w:r>
      <w:r>
        <w:rPr>
          <w:color w:val="008080"/>
          <w:highlight w:val="white"/>
        </w:rPr>
        <w:t>NOT</w:t>
      </w:r>
      <w:r>
        <w:rPr>
          <w:color w:val="000080"/>
          <w:highlight w:val="white"/>
        </w:rPr>
        <w:t xml:space="preserve"> </w:t>
      </w:r>
      <w:r>
        <w:rPr>
          <w:color w:val="008080"/>
          <w:highlight w:val="white"/>
        </w:rPr>
        <w:t>IN</w:t>
      </w:r>
      <w:r>
        <w:rPr>
          <w:color w:val="000080"/>
          <w:highlight w:val="white"/>
        </w:rPr>
        <w:t xml:space="preserve"> </w:t>
      </w:r>
    </w:p>
    <w:p w14:paraId="1AA8D3DE" w14:textId="77777777" w:rsidR="0072565F" w:rsidRDefault="007A137F" w:rsidP="00EC6C77">
      <w:pPr>
        <w:pStyle w:val="af4"/>
      </w:pPr>
      <w:r>
        <w:rPr>
          <w:color w:val="000080"/>
          <w:highlight w:val="white"/>
        </w:rPr>
        <w:t>(</w:t>
      </w:r>
      <w:r>
        <w:rPr>
          <w:color w:val="008080"/>
          <w:highlight w:val="white"/>
        </w:rPr>
        <w:t>SELECT</w:t>
      </w:r>
      <w:r>
        <w:rPr>
          <w:color w:val="000080"/>
          <w:highlight w:val="white"/>
        </w:rPr>
        <w:t xml:space="preserve"> MGR </w:t>
      </w:r>
      <w:r>
        <w:rPr>
          <w:color w:val="008080"/>
          <w:highlight w:val="white"/>
        </w:rPr>
        <w:t>FROM</w:t>
      </w:r>
      <w:r>
        <w:rPr>
          <w:color w:val="000080"/>
          <w:highlight w:val="white"/>
        </w:rPr>
        <w:t xml:space="preserve"> EMP </w:t>
      </w:r>
      <w:r>
        <w:rPr>
          <w:color w:val="008080"/>
          <w:highlight w:val="white"/>
        </w:rPr>
        <w:t>WHERE</w:t>
      </w:r>
      <w:r>
        <w:rPr>
          <w:color w:val="000080"/>
          <w:highlight w:val="white"/>
        </w:rPr>
        <w:t xml:space="preserve"> MGR </w:t>
      </w:r>
      <w:r>
        <w:rPr>
          <w:color w:val="008080"/>
          <w:highlight w:val="white"/>
        </w:rPr>
        <w:t>IS</w:t>
      </w:r>
      <w:r>
        <w:rPr>
          <w:color w:val="000080"/>
          <w:highlight w:val="white"/>
        </w:rPr>
        <w:t xml:space="preserve"> </w:t>
      </w:r>
      <w:r>
        <w:rPr>
          <w:color w:val="008080"/>
          <w:highlight w:val="white"/>
        </w:rPr>
        <w:t>NOT</w:t>
      </w:r>
      <w:r>
        <w:rPr>
          <w:color w:val="000080"/>
          <w:highlight w:val="white"/>
        </w:rPr>
        <w:t xml:space="preserve"> </w:t>
      </w:r>
      <w:r>
        <w:rPr>
          <w:color w:val="008080"/>
          <w:highlight w:val="white"/>
        </w:rPr>
        <w:t>NULL</w:t>
      </w:r>
      <w:r>
        <w:rPr>
          <w:color w:val="000080"/>
          <w:highlight w:val="white"/>
        </w:rPr>
        <w:t>)</w:t>
      </w:r>
    </w:p>
    <w:p w14:paraId="59D4A7AA" w14:textId="77777777" w:rsidR="0072565F" w:rsidRDefault="0072565F" w:rsidP="00034F91"/>
    <w:p w14:paraId="4E31118E" w14:textId="77777777" w:rsidR="0072565F" w:rsidRDefault="008D0643" w:rsidP="008D0643">
      <w:pPr>
        <w:pStyle w:val="2"/>
      </w:pPr>
      <w:r>
        <w:t>exits</w:t>
      </w:r>
    </w:p>
    <w:p w14:paraId="4B7B4489" w14:textId="77777777" w:rsidR="00BE547A" w:rsidRDefault="00BE547A" w:rsidP="00034F91"/>
    <w:p w14:paraId="53010E57" w14:textId="77777777" w:rsidR="008D0643" w:rsidRDefault="008D0643" w:rsidP="00034F91">
      <w:r>
        <w:t>exits(</w:t>
      </w:r>
      <w:r>
        <w:rPr>
          <w:rFonts w:hint="eastAsia"/>
        </w:rPr>
        <w:t>查询语句</w:t>
      </w:r>
      <w:r>
        <w:t>)</w:t>
      </w:r>
    </w:p>
    <w:p w14:paraId="6A8FFFE3" w14:textId="77777777" w:rsidR="008D0643" w:rsidRDefault="008D0643" w:rsidP="00034F91"/>
    <w:p w14:paraId="315890F7" w14:textId="77777777" w:rsidR="008D0643" w:rsidRDefault="008D0643" w:rsidP="00034F91">
      <w:r>
        <w:rPr>
          <w:rFonts w:hint="eastAsia"/>
        </w:rPr>
        <w:t xml:space="preserve"> </w:t>
      </w:r>
      <w:r>
        <w:rPr>
          <w:rFonts w:hint="eastAsia"/>
        </w:rPr>
        <w:t>查询语句：不为</w:t>
      </w:r>
      <w:r>
        <w:rPr>
          <w:rFonts w:hint="eastAsia"/>
        </w:rPr>
        <w:t>null</w:t>
      </w:r>
      <w:r>
        <w:t xml:space="preserve">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执行前面的</w:t>
      </w:r>
    </w:p>
    <w:p w14:paraId="2DBE23FB" w14:textId="77777777" w:rsidR="008D0643" w:rsidRDefault="008D0643" w:rsidP="00034F91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结果为</w:t>
      </w:r>
      <w:r>
        <w:rPr>
          <w:rFonts w:hint="eastAsia"/>
        </w:rPr>
        <w:t>null</w:t>
      </w:r>
      <w:r>
        <w:t xml:space="preserve">  </w:t>
      </w:r>
      <w:r>
        <w:rPr>
          <w:rFonts w:hint="eastAsia"/>
        </w:rPr>
        <w:t>不执行结果</w:t>
      </w:r>
    </w:p>
    <w:p w14:paraId="72771C43" w14:textId="77777777" w:rsidR="008D0643" w:rsidRDefault="008D0643" w:rsidP="00034F91"/>
    <w:p w14:paraId="5E842C80" w14:textId="77777777" w:rsidR="00E127F8" w:rsidRDefault="003768BF" w:rsidP="00034F91">
      <w:r>
        <w:rPr>
          <w:rFonts w:hint="eastAsia"/>
        </w:rPr>
        <w:t>简单来说</w:t>
      </w:r>
      <w:r>
        <w:rPr>
          <w:rFonts w:hint="eastAsia"/>
        </w:rPr>
        <w:t xml:space="preserve"> exits</w:t>
      </w:r>
      <w:r>
        <w:t xml:space="preserve">( </w:t>
      </w:r>
      <w:r>
        <w:rPr>
          <w:rFonts w:hint="eastAsia"/>
        </w:rPr>
        <w:t>查询语句</w:t>
      </w:r>
      <w:r>
        <w:t>)</w:t>
      </w:r>
    </w:p>
    <w:p w14:paraId="0FAC1593" w14:textId="77777777" w:rsidR="003768BF" w:rsidRDefault="003768BF" w:rsidP="00034F91">
      <w:r>
        <w:rPr>
          <w:rFonts w:hint="eastAsia"/>
        </w:rPr>
        <w:t>查询语句</w:t>
      </w:r>
      <w:r>
        <w:rPr>
          <w:rFonts w:hint="eastAsia"/>
        </w:rPr>
        <w:t xml:space="preserve"> </w:t>
      </w:r>
      <w:r>
        <w:rPr>
          <w:rFonts w:hint="eastAsia"/>
        </w:rPr>
        <w:t>，有结果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相当于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=</w:t>
      </w:r>
      <w:r>
        <w:t xml:space="preserve"> 1</w:t>
      </w:r>
    </w:p>
    <w:p w14:paraId="57C47188" w14:textId="77777777" w:rsidR="003768BF" w:rsidRPr="003768BF" w:rsidRDefault="003768BF" w:rsidP="00034F91">
      <w:r>
        <w:rPr>
          <w:rFonts w:hint="eastAsia"/>
        </w:rPr>
        <w:t>没有查询到结果</w:t>
      </w:r>
      <w:r>
        <w:rPr>
          <w:rFonts w:hint="eastAsia"/>
        </w:rPr>
        <w:t xml:space="preserve"> </w:t>
      </w:r>
      <w:r>
        <w:rPr>
          <w:rFonts w:hint="eastAsia"/>
        </w:rPr>
        <w:t>相当于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=</w:t>
      </w:r>
      <w:r>
        <w:t xml:space="preserve"> 2</w:t>
      </w:r>
    </w:p>
    <w:p w14:paraId="26445309" w14:textId="77777777" w:rsidR="003768BF" w:rsidRDefault="003768BF" w:rsidP="00034F91"/>
    <w:p w14:paraId="263257F0" w14:textId="77777777" w:rsidR="00E127F8" w:rsidRDefault="00E127F8" w:rsidP="00034F91"/>
    <w:p w14:paraId="74645997" w14:textId="77777777" w:rsidR="00913F8B" w:rsidRDefault="00913F8B" w:rsidP="003549AF"/>
    <w:p w14:paraId="48CDFA07" w14:textId="77777777" w:rsidR="008D0643" w:rsidRDefault="008D0643" w:rsidP="003549AF">
      <w:r>
        <w:rPr>
          <w:rFonts w:hint="eastAsia"/>
        </w:rPr>
        <w:t>用法一：判断</w:t>
      </w:r>
      <w:r>
        <w:rPr>
          <w:rFonts w:hint="eastAsia"/>
        </w:rPr>
        <w:t>exists</w:t>
      </w:r>
      <w:r>
        <w:rPr>
          <w:rFonts w:hint="eastAsia"/>
        </w:rPr>
        <w:t>后面的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语句是否为真</w:t>
      </w:r>
    </w:p>
    <w:p w14:paraId="20FDC845" w14:textId="77777777" w:rsidR="008D0643" w:rsidRDefault="008D0643" w:rsidP="008D0643">
      <w:pPr>
        <w:ind w:left="420" w:firstLine="420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查询语句为空</w:t>
      </w:r>
      <w:r>
        <w:rPr>
          <w:rFonts w:hint="eastAsia"/>
        </w:rPr>
        <w:t xml:space="preserve"> </w:t>
      </w:r>
      <w:r>
        <w:rPr>
          <w:rFonts w:hint="eastAsia"/>
        </w:rPr>
        <w:t>返回值是</w:t>
      </w:r>
      <w:r>
        <w:rPr>
          <w:rFonts w:hint="eastAsia"/>
        </w:rPr>
        <w:t>false</w:t>
      </w:r>
    </w:p>
    <w:p w14:paraId="42F8BDDB" w14:textId="77777777" w:rsidR="008D0643" w:rsidRDefault="008D0643" w:rsidP="008D0643">
      <w:pPr>
        <w:ind w:left="420" w:firstLine="420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查询语句有值</w:t>
      </w:r>
      <w:r>
        <w:rPr>
          <w:rFonts w:hint="eastAsia"/>
        </w:rPr>
        <w:t xml:space="preserve"> </w:t>
      </w:r>
      <w:r>
        <w:rPr>
          <w:rFonts w:hint="eastAsia"/>
        </w:rPr>
        <w:t>返回值就是</w:t>
      </w:r>
      <w:r>
        <w:rPr>
          <w:rFonts w:hint="eastAsia"/>
        </w:rPr>
        <w:t>true</w:t>
      </w:r>
    </w:p>
    <w:p w14:paraId="5B985CA3" w14:textId="77777777" w:rsidR="008D0643" w:rsidRDefault="008D0643" w:rsidP="00034F91"/>
    <w:p w14:paraId="7F26D07F" w14:textId="77777777" w:rsidR="00E127F8" w:rsidRDefault="00E127F8" w:rsidP="00E127F8">
      <w:pPr>
        <w:pStyle w:val="af4"/>
        <w:rPr>
          <w:color w:val="000080"/>
          <w:highlight w:val="white"/>
        </w:rPr>
      </w:pPr>
      <w:r>
        <w:rPr>
          <w:highlight w:val="white"/>
        </w:rPr>
        <w:t>select</w:t>
      </w:r>
      <w:r>
        <w:rPr>
          <w:color w:val="000080"/>
          <w:highlight w:val="white"/>
        </w:rPr>
        <w:t xml:space="preserve">  * </w:t>
      </w:r>
      <w:r>
        <w:rPr>
          <w:highlight w:val="white"/>
        </w:rPr>
        <w:t>from</w:t>
      </w:r>
      <w:r>
        <w:rPr>
          <w:color w:val="000080"/>
          <w:highlight w:val="white"/>
        </w:rPr>
        <w:t xml:space="preserve"> emp </w:t>
      </w:r>
      <w:r>
        <w:rPr>
          <w:highlight w:val="white"/>
        </w:rPr>
        <w:t>where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exists</w:t>
      </w:r>
      <w:r>
        <w:rPr>
          <w:color w:val="000080"/>
          <w:highlight w:val="white"/>
        </w:rPr>
        <w:t xml:space="preserve"> (</w:t>
      </w:r>
      <w:r>
        <w:rPr>
          <w:highlight w:val="white"/>
        </w:rPr>
        <w:t>select</w:t>
      </w:r>
      <w:r>
        <w:rPr>
          <w:color w:val="000080"/>
          <w:highlight w:val="white"/>
        </w:rPr>
        <w:t xml:space="preserve"> * </w:t>
      </w:r>
      <w:r>
        <w:rPr>
          <w:highlight w:val="white"/>
        </w:rPr>
        <w:t>from</w:t>
      </w:r>
      <w:r>
        <w:rPr>
          <w:color w:val="000080"/>
          <w:highlight w:val="white"/>
        </w:rPr>
        <w:t xml:space="preserve"> dept </w:t>
      </w:r>
      <w:r>
        <w:rPr>
          <w:highlight w:val="white"/>
        </w:rPr>
        <w:t>where</w:t>
      </w:r>
      <w:r>
        <w:rPr>
          <w:color w:val="000080"/>
          <w:highlight w:val="white"/>
        </w:rPr>
        <w:t xml:space="preserve"> </w:t>
      </w:r>
      <w:proofErr w:type="spellStart"/>
      <w:r>
        <w:rPr>
          <w:color w:val="000080"/>
          <w:highlight w:val="white"/>
        </w:rPr>
        <w:t>deptno</w:t>
      </w:r>
      <w:proofErr w:type="spellEnd"/>
      <w:r>
        <w:rPr>
          <w:color w:val="000080"/>
          <w:highlight w:val="white"/>
        </w:rPr>
        <w:t>=</w:t>
      </w:r>
      <w:r>
        <w:rPr>
          <w:color w:val="0000FF"/>
          <w:highlight w:val="white"/>
        </w:rPr>
        <w:t>1</w:t>
      </w:r>
      <w:r>
        <w:rPr>
          <w:color w:val="000080"/>
          <w:highlight w:val="white"/>
        </w:rPr>
        <w:t>)</w:t>
      </w:r>
    </w:p>
    <w:p w14:paraId="0F199EF0" w14:textId="77777777" w:rsidR="00E127F8" w:rsidRDefault="00E127F8" w:rsidP="00E127F8">
      <w:pPr>
        <w:pStyle w:val="af4"/>
      </w:pPr>
      <w:r>
        <w:rPr>
          <w:highlight w:val="white"/>
        </w:rPr>
        <w:t>select</w:t>
      </w:r>
      <w:r>
        <w:rPr>
          <w:color w:val="000080"/>
          <w:highlight w:val="white"/>
        </w:rPr>
        <w:t xml:space="preserve">  * </w:t>
      </w:r>
      <w:r>
        <w:rPr>
          <w:highlight w:val="white"/>
        </w:rPr>
        <w:t>from</w:t>
      </w:r>
      <w:r>
        <w:rPr>
          <w:color w:val="000080"/>
          <w:highlight w:val="white"/>
        </w:rPr>
        <w:t xml:space="preserve"> emp </w:t>
      </w:r>
      <w:r>
        <w:rPr>
          <w:highlight w:val="white"/>
        </w:rPr>
        <w:t>where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exists</w:t>
      </w:r>
      <w:r>
        <w:rPr>
          <w:color w:val="000080"/>
          <w:highlight w:val="white"/>
        </w:rPr>
        <w:t xml:space="preserve"> (</w:t>
      </w:r>
      <w:r>
        <w:rPr>
          <w:highlight w:val="white"/>
        </w:rPr>
        <w:t>select</w:t>
      </w:r>
      <w:r>
        <w:rPr>
          <w:color w:val="000080"/>
          <w:highlight w:val="white"/>
        </w:rPr>
        <w:t xml:space="preserve"> * </w:t>
      </w:r>
      <w:r>
        <w:rPr>
          <w:highlight w:val="white"/>
        </w:rPr>
        <w:t>from</w:t>
      </w:r>
      <w:r>
        <w:rPr>
          <w:color w:val="000080"/>
          <w:highlight w:val="white"/>
        </w:rPr>
        <w:t xml:space="preserve"> dept </w:t>
      </w:r>
      <w:r>
        <w:rPr>
          <w:highlight w:val="white"/>
        </w:rPr>
        <w:t>where</w:t>
      </w:r>
      <w:r>
        <w:rPr>
          <w:color w:val="000080"/>
          <w:highlight w:val="white"/>
        </w:rPr>
        <w:t xml:space="preserve"> </w:t>
      </w:r>
      <w:proofErr w:type="spellStart"/>
      <w:r>
        <w:rPr>
          <w:color w:val="000080"/>
          <w:highlight w:val="white"/>
        </w:rPr>
        <w:t>deptno</w:t>
      </w:r>
      <w:proofErr w:type="spellEnd"/>
      <w:r>
        <w:rPr>
          <w:color w:val="000080"/>
          <w:highlight w:val="white"/>
        </w:rPr>
        <w:t>=</w:t>
      </w:r>
      <w:r>
        <w:rPr>
          <w:color w:val="0000FF"/>
          <w:highlight w:val="white"/>
        </w:rPr>
        <w:t>10</w:t>
      </w:r>
      <w:r>
        <w:rPr>
          <w:color w:val="000080"/>
          <w:highlight w:val="white"/>
        </w:rPr>
        <w:t>)</w:t>
      </w:r>
    </w:p>
    <w:p w14:paraId="64F307F8" w14:textId="77777777" w:rsidR="008D0643" w:rsidRDefault="008D0643" w:rsidP="00034F91"/>
    <w:p w14:paraId="5A85AA6E" w14:textId="77777777" w:rsidR="00E127F8" w:rsidRDefault="00E127F8" w:rsidP="00034F91">
      <w:r>
        <w:rPr>
          <w:rFonts w:hint="eastAsia"/>
        </w:rPr>
        <w:t>第一条</w:t>
      </w:r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查询结果是</w:t>
      </w:r>
      <w:r>
        <w:rPr>
          <w:rFonts w:hint="eastAsia"/>
        </w:rPr>
        <w:t xml:space="preserve"> </w:t>
      </w:r>
      <w:r>
        <w:rPr>
          <w:rFonts w:hint="eastAsia"/>
        </w:rPr>
        <w:t>空</w:t>
      </w:r>
    </w:p>
    <w:p w14:paraId="54E82908" w14:textId="77777777" w:rsidR="00E127F8" w:rsidRPr="00E127F8" w:rsidRDefault="00E127F8" w:rsidP="00034F91">
      <w:r>
        <w:rPr>
          <w:rFonts w:hint="eastAsia"/>
        </w:rPr>
        <w:t>第二条</w:t>
      </w:r>
      <w:r>
        <w:rPr>
          <w:rFonts w:hint="eastAsia"/>
        </w:rPr>
        <w:t xml:space="preserve"> </w:t>
      </w:r>
      <w:r>
        <w:rPr>
          <w:rFonts w:hint="eastAsia"/>
        </w:rPr>
        <w:t>查询结果是：</w:t>
      </w:r>
      <w:r w:rsidRPr="00C442F4">
        <w:rPr>
          <w:rStyle w:val="ae"/>
          <w:rFonts w:hint="eastAsia"/>
        </w:rPr>
        <w:t xml:space="preserve"> </w:t>
      </w:r>
      <w:r w:rsidRPr="00C442F4">
        <w:rPr>
          <w:rStyle w:val="ae"/>
          <w:highlight w:val="white"/>
        </w:rPr>
        <w:t>select  * from emp</w:t>
      </w:r>
    </w:p>
    <w:p w14:paraId="697B0766" w14:textId="77777777" w:rsidR="008D0643" w:rsidRDefault="008D0643" w:rsidP="00034F91"/>
    <w:p w14:paraId="2FD7B8AF" w14:textId="77777777" w:rsidR="00913F8B" w:rsidRDefault="00913F8B" w:rsidP="00913F8B">
      <w:pPr>
        <w:pStyle w:val="2"/>
      </w:pPr>
      <w:proofErr w:type="spellStart"/>
      <w:r>
        <w:rPr>
          <w:rFonts w:hint="eastAsia"/>
        </w:rPr>
        <w:t>rownum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伪列：</w:t>
      </w:r>
    </w:p>
    <w:p w14:paraId="01D4E93F" w14:textId="77777777" w:rsidR="00913F8B" w:rsidRDefault="00913F8B" w:rsidP="00913F8B">
      <w:r>
        <w:rPr>
          <w:rFonts w:hint="eastAsia"/>
        </w:rPr>
        <w:t>在执行</w:t>
      </w:r>
      <w:r>
        <w:rPr>
          <w:rFonts w:hint="eastAsia"/>
        </w:rPr>
        <w:t>select</w:t>
      </w:r>
      <w:r>
        <w:rPr>
          <w:rFonts w:hint="eastAsia"/>
        </w:rPr>
        <w:t>操作的时候，每加载一行数据</w:t>
      </w:r>
    </w:p>
    <w:p w14:paraId="6004B6EE" w14:textId="77777777" w:rsidR="008D0643" w:rsidRDefault="00913F8B" w:rsidP="00913F8B">
      <w:r>
        <w:rPr>
          <w:rFonts w:hint="eastAsia"/>
        </w:rPr>
        <w:t>--------------------</w:t>
      </w:r>
      <w:r>
        <w:rPr>
          <w:rFonts w:hint="eastAsia"/>
        </w:rPr>
        <w:t>就在该数据上加上一个序列</w:t>
      </w:r>
    </w:p>
    <w:p w14:paraId="2FEAA646" w14:textId="77777777" w:rsidR="008D0643" w:rsidRDefault="008D0643" w:rsidP="00034F91"/>
    <w:p w14:paraId="57F9A5CB" w14:textId="77777777" w:rsidR="004B2F47" w:rsidRDefault="004661FC" w:rsidP="00034F91"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T.* ,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rownum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T   </w:t>
      </w:r>
    </w:p>
    <w:p w14:paraId="1F5A38D6" w14:textId="77777777" w:rsidR="002E3347" w:rsidRDefault="004661FC" w:rsidP="00034F91">
      <w:r>
        <w:rPr>
          <w:noProof/>
        </w:rPr>
        <w:drawing>
          <wp:inline distT="0" distB="0" distL="0" distR="0" wp14:anchorId="3477B0CA" wp14:editId="6EC6046E">
            <wp:extent cx="7914286" cy="23714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14286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2648" w14:textId="77777777" w:rsidR="002E3347" w:rsidRDefault="002E3347" w:rsidP="00034F91"/>
    <w:p w14:paraId="22208F5F" w14:textId="77777777" w:rsidR="004661FC" w:rsidRDefault="004661FC" w:rsidP="00034F91">
      <w:r>
        <w:rPr>
          <w:rFonts w:hint="eastAsia"/>
        </w:rPr>
        <w:t>从上面可以看出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rown</w:t>
      </w:r>
      <w:r>
        <w:t>um</w:t>
      </w:r>
      <w:proofErr w:type="spellEnd"/>
      <w:r>
        <w:t xml:space="preserve">  </w:t>
      </w:r>
      <w:r>
        <w:rPr>
          <w:rFonts w:hint="eastAsia"/>
        </w:rPr>
        <w:t>是一列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从</w:t>
      </w:r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>开始数字</w:t>
      </w:r>
    </w:p>
    <w:p w14:paraId="5628E29D" w14:textId="77777777" w:rsidR="008154B1" w:rsidRDefault="008154B1" w:rsidP="00034F91"/>
    <w:p w14:paraId="798A763A" w14:textId="77777777" w:rsidR="00DA229D" w:rsidRPr="00DA229D" w:rsidRDefault="00DA229D" w:rsidP="00034F91">
      <w:pPr>
        <w:rPr>
          <w:b/>
          <w:color w:val="FF0000"/>
        </w:rPr>
      </w:pPr>
      <w:r w:rsidRPr="00DA229D">
        <w:rPr>
          <w:rFonts w:hint="eastAsia"/>
          <w:b/>
          <w:color w:val="FF0000"/>
        </w:rPr>
        <w:t>分页</w:t>
      </w:r>
    </w:p>
    <w:p w14:paraId="4FE67D10" w14:textId="77777777" w:rsidR="008154B1" w:rsidRDefault="00DA229D" w:rsidP="00034F91">
      <w:r>
        <w:rPr>
          <w:rFonts w:hint="eastAsia"/>
        </w:rPr>
        <w:t>可以利用</w:t>
      </w:r>
      <w:proofErr w:type="spellStart"/>
      <w:r>
        <w:rPr>
          <w:rFonts w:hint="eastAsia"/>
        </w:rPr>
        <w:t>row</w:t>
      </w:r>
      <w:r>
        <w:t>num</w:t>
      </w:r>
      <w:proofErr w:type="spellEnd"/>
      <w:r>
        <w:t xml:space="preserve"> </w:t>
      </w:r>
      <w:r>
        <w:rPr>
          <w:rFonts w:hint="eastAsia"/>
        </w:rPr>
        <w:t>进行分页</w:t>
      </w:r>
    </w:p>
    <w:p w14:paraId="5858C187" w14:textId="77777777" w:rsidR="00DA229D" w:rsidRDefault="00DA229D" w:rsidP="00034F91"/>
    <w:p w14:paraId="60053567" w14:textId="77777777" w:rsidR="00DA229D" w:rsidRDefault="007C6AEA" w:rsidP="00034F91">
      <w:r>
        <w:rPr>
          <w:rFonts w:hint="eastAsia"/>
        </w:rPr>
        <w:t>比如查询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ro</w:t>
      </w:r>
      <w:r>
        <w:t>wnum</w:t>
      </w:r>
      <w:proofErr w:type="spellEnd"/>
      <w:r>
        <w:t xml:space="preserve">  5-10 </w:t>
      </w:r>
      <w:r>
        <w:rPr>
          <w:rFonts w:hint="eastAsia"/>
        </w:rPr>
        <w:t>数据</w:t>
      </w:r>
    </w:p>
    <w:p w14:paraId="42DE96B2" w14:textId="77777777" w:rsidR="008154B1" w:rsidRDefault="008154B1" w:rsidP="00034F91"/>
    <w:p w14:paraId="7048022D" w14:textId="77777777" w:rsidR="008154B1" w:rsidRDefault="00316402" w:rsidP="00034F91">
      <w:r>
        <w:rPr>
          <w:rFonts w:hint="eastAsia"/>
        </w:rPr>
        <w:t>比如：</w:t>
      </w:r>
      <w:r>
        <w:rPr>
          <w:rFonts w:hint="eastAsia"/>
        </w:rPr>
        <w:t xml:space="preserve"> </w:t>
      </w:r>
    </w:p>
    <w:p w14:paraId="15887E8C" w14:textId="77777777" w:rsidR="00316402" w:rsidRDefault="00316402" w:rsidP="00316402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T.*,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ROWNUM</w:t>
      </w:r>
    </w:p>
    <w:p w14:paraId="306B80A0" w14:textId="77777777" w:rsidR="00316402" w:rsidRDefault="00316402" w:rsidP="00316402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T</w:t>
      </w:r>
    </w:p>
    <w:p w14:paraId="273243B5" w14:textId="77777777" w:rsidR="00316402" w:rsidRPr="00316402" w:rsidRDefault="00316402" w:rsidP="00316402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ROWNUM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&gt;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</w:t>
      </w:r>
    </w:p>
    <w:p w14:paraId="4E5C3877" w14:textId="77777777" w:rsidR="008154B1" w:rsidRDefault="00316402" w:rsidP="00034F91">
      <w:r>
        <w:rPr>
          <w:rFonts w:hint="eastAsia"/>
        </w:rPr>
        <w:t>运行结果是空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rown</w:t>
      </w:r>
      <w:r>
        <w:t>um</w:t>
      </w:r>
      <w:proofErr w:type="spellEnd"/>
      <w:r>
        <w:t xml:space="preserve"> </w:t>
      </w:r>
      <w:r>
        <w:rPr>
          <w:rFonts w:hint="eastAsia"/>
        </w:rPr>
        <w:t>只能是小于</w:t>
      </w:r>
    </w:p>
    <w:p w14:paraId="42EF1289" w14:textId="77777777" w:rsidR="00A2085B" w:rsidRDefault="00A2085B" w:rsidP="00034F91"/>
    <w:p w14:paraId="68A6DB6C" w14:textId="77777777" w:rsidR="00A2085B" w:rsidRDefault="00A2085B" w:rsidP="00034F91">
      <w:r>
        <w:rPr>
          <w:rFonts w:hint="eastAsia"/>
        </w:rPr>
        <w:t>如何实现分页，</w:t>
      </w:r>
      <w:r>
        <w:rPr>
          <w:rFonts w:hint="eastAsia"/>
        </w:rPr>
        <w:t xml:space="preserve"> </w:t>
      </w:r>
    </w:p>
    <w:p w14:paraId="643CAD47" w14:textId="77777777" w:rsidR="00A2085B" w:rsidRDefault="00A2085B" w:rsidP="00A2085B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先查询前</w:t>
      </w:r>
      <w:r>
        <w:rPr>
          <w:rFonts w:hint="eastAsia"/>
        </w:rPr>
        <w:t xml:space="preserve"> </w:t>
      </w:r>
      <w:r>
        <w:t xml:space="preserve">10 </w:t>
      </w:r>
      <w:r>
        <w:rPr>
          <w:rFonts w:hint="eastAsia"/>
        </w:rPr>
        <w:t>行</w:t>
      </w:r>
    </w:p>
    <w:p w14:paraId="06D05DFB" w14:textId="77777777" w:rsidR="00A2085B" w:rsidRDefault="00A2085B" w:rsidP="00A2085B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通过子查询，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大于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行内容</w:t>
      </w:r>
    </w:p>
    <w:p w14:paraId="02B209DB" w14:textId="77777777" w:rsidR="00A2085B" w:rsidRDefault="00A2085B" w:rsidP="00034F91"/>
    <w:p w14:paraId="0330B55C" w14:textId="77777777" w:rsidR="00541249" w:rsidRDefault="00541249" w:rsidP="00541249">
      <w:pPr>
        <w:pStyle w:val="af4"/>
        <w:rPr>
          <w:color w:val="000080"/>
          <w:highlight w:val="white"/>
        </w:rPr>
      </w:pPr>
      <w:r>
        <w:rPr>
          <w:highlight w:val="white"/>
        </w:rPr>
        <w:t xml:space="preserve">-- </w:t>
      </w:r>
      <w:r>
        <w:rPr>
          <w:highlight w:val="white"/>
        </w:rPr>
        <w:t>先查询前</w:t>
      </w:r>
      <w:r>
        <w:rPr>
          <w:highlight w:val="white"/>
        </w:rPr>
        <w:t xml:space="preserve"> 6 </w:t>
      </w:r>
      <w:r>
        <w:rPr>
          <w:highlight w:val="white"/>
        </w:rPr>
        <w:t>行</w:t>
      </w:r>
    </w:p>
    <w:p w14:paraId="7EAA30A2" w14:textId="77777777" w:rsidR="00541249" w:rsidRDefault="00541249" w:rsidP="00541249">
      <w:pPr>
        <w:pStyle w:val="af4"/>
        <w:rPr>
          <w:color w:val="000080"/>
          <w:highlight w:val="white"/>
        </w:rPr>
      </w:pPr>
      <w:r>
        <w:rPr>
          <w:color w:val="008080"/>
          <w:highlight w:val="white"/>
        </w:rPr>
        <w:t>SELECT</w:t>
      </w:r>
      <w:r>
        <w:rPr>
          <w:color w:val="000080"/>
          <w:highlight w:val="white"/>
        </w:rPr>
        <w:t xml:space="preserve"> T.*, </w:t>
      </w:r>
      <w:r>
        <w:rPr>
          <w:color w:val="008080"/>
          <w:highlight w:val="white"/>
        </w:rPr>
        <w:t>ROWNUM</w:t>
      </w:r>
      <w:r>
        <w:rPr>
          <w:color w:val="000080"/>
          <w:highlight w:val="white"/>
        </w:rPr>
        <w:t xml:space="preserve"> </w:t>
      </w:r>
      <w:proofErr w:type="spellStart"/>
      <w:r>
        <w:rPr>
          <w:color w:val="000080"/>
          <w:highlight w:val="white"/>
        </w:rPr>
        <w:t>rn</w:t>
      </w:r>
      <w:proofErr w:type="spellEnd"/>
    </w:p>
    <w:p w14:paraId="6218C01D" w14:textId="77777777" w:rsidR="00541249" w:rsidRDefault="00541249" w:rsidP="00541249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r>
        <w:rPr>
          <w:color w:val="008080"/>
          <w:highlight w:val="white"/>
        </w:rPr>
        <w:t>FROM</w:t>
      </w:r>
      <w:r>
        <w:rPr>
          <w:color w:val="000080"/>
          <w:highlight w:val="white"/>
        </w:rPr>
        <w:t xml:space="preserve"> EMP T </w:t>
      </w:r>
      <w:r>
        <w:rPr>
          <w:color w:val="008080"/>
          <w:highlight w:val="white"/>
        </w:rPr>
        <w:t>where</w:t>
      </w:r>
      <w:r>
        <w:rPr>
          <w:color w:val="000080"/>
          <w:highlight w:val="white"/>
        </w:rPr>
        <w:t xml:space="preserve"> </w:t>
      </w:r>
      <w:r>
        <w:rPr>
          <w:color w:val="008080"/>
          <w:highlight w:val="white"/>
        </w:rPr>
        <w:t>ROWNUM</w:t>
      </w:r>
      <w:r>
        <w:rPr>
          <w:color w:val="000080"/>
          <w:highlight w:val="white"/>
        </w:rPr>
        <w:t xml:space="preserve"> &lt; </w:t>
      </w:r>
      <w:r>
        <w:rPr>
          <w:color w:val="0000FF"/>
          <w:highlight w:val="white"/>
        </w:rPr>
        <w:t>6</w:t>
      </w:r>
    </w:p>
    <w:p w14:paraId="6A8F0840" w14:textId="77777777" w:rsidR="00541249" w:rsidRDefault="00541249" w:rsidP="00541249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</w:p>
    <w:p w14:paraId="0C3C78CA" w14:textId="77777777" w:rsidR="00541249" w:rsidRDefault="00541249" w:rsidP="00541249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r>
        <w:rPr>
          <w:highlight w:val="white"/>
        </w:rPr>
        <w:t xml:space="preserve">-- </w:t>
      </w:r>
      <w:r>
        <w:rPr>
          <w:highlight w:val="white"/>
        </w:rPr>
        <w:t>通过子查询查询</w:t>
      </w:r>
    </w:p>
    <w:p w14:paraId="06F28254" w14:textId="77777777" w:rsidR="00541249" w:rsidRDefault="00541249" w:rsidP="00541249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r>
        <w:rPr>
          <w:color w:val="008080"/>
          <w:highlight w:val="white"/>
        </w:rPr>
        <w:t>SELECT</w:t>
      </w:r>
      <w:r>
        <w:rPr>
          <w:color w:val="000080"/>
          <w:highlight w:val="white"/>
        </w:rPr>
        <w:t xml:space="preserve"> *</w:t>
      </w:r>
    </w:p>
    <w:p w14:paraId="207E72AF" w14:textId="77777777" w:rsidR="00541249" w:rsidRDefault="00541249" w:rsidP="00541249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</w:t>
      </w:r>
      <w:r>
        <w:rPr>
          <w:color w:val="008080"/>
          <w:highlight w:val="white"/>
        </w:rPr>
        <w:t>FROM</w:t>
      </w:r>
      <w:r>
        <w:rPr>
          <w:color w:val="000080"/>
          <w:highlight w:val="white"/>
        </w:rPr>
        <w:t xml:space="preserve"> (</w:t>
      </w:r>
      <w:r>
        <w:rPr>
          <w:color w:val="008080"/>
          <w:highlight w:val="white"/>
        </w:rPr>
        <w:t>SELECT</w:t>
      </w:r>
      <w:r>
        <w:rPr>
          <w:color w:val="000080"/>
          <w:highlight w:val="white"/>
        </w:rPr>
        <w:t xml:space="preserve"> T.*, </w:t>
      </w:r>
      <w:r>
        <w:rPr>
          <w:color w:val="008080"/>
          <w:highlight w:val="white"/>
        </w:rPr>
        <w:t>ROWNUM</w:t>
      </w:r>
      <w:r>
        <w:rPr>
          <w:color w:val="000080"/>
          <w:highlight w:val="white"/>
        </w:rPr>
        <w:t xml:space="preserve"> RN </w:t>
      </w:r>
      <w:r>
        <w:rPr>
          <w:color w:val="008080"/>
          <w:highlight w:val="white"/>
        </w:rPr>
        <w:t>FROM</w:t>
      </w:r>
      <w:r>
        <w:rPr>
          <w:color w:val="000080"/>
          <w:highlight w:val="white"/>
        </w:rPr>
        <w:t xml:space="preserve"> EMP T </w:t>
      </w:r>
      <w:r>
        <w:rPr>
          <w:color w:val="008080"/>
          <w:highlight w:val="white"/>
        </w:rPr>
        <w:t>WHERE</w:t>
      </w:r>
      <w:r>
        <w:rPr>
          <w:color w:val="000080"/>
          <w:highlight w:val="white"/>
        </w:rPr>
        <w:t xml:space="preserve"> </w:t>
      </w:r>
      <w:r>
        <w:rPr>
          <w:color w:val="008080"/>
          <w:highlight w:val="white"/>
        </w:rPr>
        <w:t>ROWNUM</w:t>
      </w:r>
      <w:r>
        <w:rPr>
          <w:color w:val="000080"/>
          <w:highlight w:val="white"/>
        </w:rPr>
        <w:t xml:space="preserve"> &lt; </w:t>
      </w:r>
      <w:r>
        <w:rPr>
          <w:color w:val="0000FF"/>
          <w:highlight w:val="white"/>
        </w:rPr>
        <w:t>6</w:t>
      </w:r>
      <w:r>
        <w:rPr>
          <w:color w:val="000080"/>
          <w:highlight w:val="white"/>
        </w:rPr>
        <w:t>)</w:t>
      </w:r>
    </w:p>
    <w:p w14:paraId="2E0276D2" w14:textId="77777777" w:rsidR="00541249" w:rsidRDefault="00541249" w:rsidP="00541249">
      <w:pPr>
        <w:pStyle w:val="af4"/>
      </w:pPr>
      <w:r>
        <w:rPr>
          <w:color w:val="000080"/>
          <w:highlight w:val="white"/>
        </w:rPr>
        <w:t xml:space="preserve">   </w:t>
      </w:r>
      <w:r>
        <w:rPr>
          <w:color w:val="008080"/>
          <w:highlight w:val="white"/>
        </w:rPr>
        <w:t>WHERE</w:t>
      </w:r>
      <w:r>
        <w:rPr>
          <w:color w:val="000080"/>
          <w:highlight w:val="white"/>
        </w:rPr>
        <w:t xml:space="preserve"> RN &gt;= </w:t>
      </w:r>
      <w:r>
        <w:rPr>
          <w:color w:val="0000FF"/>
          <w:highlight w:val="white"/>
        </w:rPr>
        <w:t>3</w:t>
      </w:r>
    </w:p>
    <w:p w14:paraId="2F952890" w14:textId="77777777" w:rsidR="00541249" w:rsidRDefault="00541249" w:rsidP="00034F91"/>
    <w:p w14:paraId="0841E0BA" w14:textId="77777777" w:rsidR="00541249" w:rsidRDefault="00541249" w:rsidP="00034F91">
      <w:r>
        <w:rPr>
          <w:rFonts w:hint="eastAsia"/>
        </w:rPr>
        <w:t>这样就可以达到分页的效果</w:t>
      </w:r>
    </w:p>
    <w:p w14:paraId="6256ECD3" w14:textId="77777777" w:rsidR="00985DA6" w:rsidRDefault="00985DA6" w:rsidP="00034F91"/>
    <w:p w14:paraId="3BC84FC4" w14:textId="77777777" w:rsidR="00985DA6" w:rsidRDefault="006548D7" w:rsidP="006548D7">
      <w:pPr>
        <w:pStyle w:val="2"/>
      </w:pPr>
      <w:r>
        <w:rPr>
          <w:rFonts w:hint="eastAsia"/>
        </w:rPr>
        <w:t>集合的使用</w:t>
      </w:r>
    </w:p>
    <w:p w14:paraId="0EA8E860" w14:textId="77777777" w:rsidR="006548D7" w:rsidRDefault="006548D7" w:rsidP="006548D7">
      <w:r>
        <w:rPr>
          <w:rFonts w:hint="eastAsia"/>
        </w:rPr>
        <w:t xml:space="preserve">-------union all </w:t>
      </w:r>
      <w:r>
        <w:rPr>
          <w:rFonts w:hint="eastAsia"/>
        </w:rPr>
        <w:t>联合所有</w:t>
      </w:r>
    </w:p>
    <w:p w14:paraId="00E75A02" w14:textId="77777777" w:rsidR="006548D7" w:rsidRDefault="006548D7" w:rsidP="006548D7">
      <w:r>
        <w:rPr>
          <w:rFonts w:hint="eastAsia"/>
        </w:rPr>
        <w:t xml:space="preserve">----union </w:t>
      </w:r>
      <w:r>
        <w:rPr>
          <w:rFonts w:hint="eastAsia"/>
        </w:rPr>
        <w:t>联合去重</w:t>
      </w:r>
    </w:p>
    <w:p w14:paraId="4674BBDE" w14:textId="77777777" w:rsidR="006548D7" w:rsidRDefault="006548D7" w:rsidP="006548D7">
      <w:r>
        <w:rPr>
          <w:rFonts w:hint="eastAsia"/>
        </w:rPr>
        <w:t xml:space="preserve">-------intersect </w:t>
      </w:r>
      <w:r>
        <w:rPr>
          <w:rFonts w:hint="eastAsia"/>
        </w:rPr>
        <w:t>交集</w:t>
      </w:r>
    </w:p>
    <w:p w14:paraId="075815E2" w14:textId="77777777" w:rsidR="00985DA6" w:rsidRDefault="006548D7" w:rsidP="006548D7">
      <w:r>
        <w:rPr>
          <w:rFonts w:hint="eastAsia"/>
        </w:rPr>
        <w:t xml:space="preserve">-----minus  </w:t>
      </w:r>
      <w:r>
        <w:rPr>
          <w:rFonts w:hint="eastAsia"/>
        </w:rPr>
        <w:t>差集</w:t>
      </w:r>
    </w:p>
    <w:p w14:paraId="594C430F" w14:textId="77777777" w:rsidR="00541249" w:rsidRDefault="00541249" w:rsidP="00034F91"/>
    <w:p w14:paraId="5DB58CFC" w14:textId="77777777" w:rsidR="00541249" w:rsidRDefault="00541249" w:rsidP="00034F91"/>
    <w:p w14:paraId="18EE8707" w14:textId="77777777" w:rsidR="00CE6578" w:rsidRDefault="00B617BE" w:rsidP="00034F91">
      <w:r>
        <w:rPr>
          <w:rFonts w:hint="eastAsia"/>
        </w:rPr>
        <w:t>部门</w:t>
      </w:r>
      <w:r>
        <w:rPr>
          <w:rFonts w:hint="eastAsia"/>
        </w:rPr>
        <w:t xml:space="preserve"> </w:t>
      </w:r>
      <w:r>
        <w:t xml:space="preserve">10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>员工</w:t>
      </w:r>
    </w:p>
    <w:p w14:paraId="11BEC51A" w14:textId="77777777" w:rsidR="00B617BE" w:rsidRDefault="00B617BE" w:rsidP="00B617BE">
      <w:pPr>
        <w:pStyle w:val="af4"/>
        <w:rPr>
          <w:highlight w:val="white"/>
        </w:rPr>
      </w:pP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T.*,T.ROWID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emp T    </w:t>
      </w: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t.deptno</w:t>
      </w:r>
      <w:proofErr w:type="spellEnd"/>
      <w:r>
        <w:rPr>
          <w:highlight w:val="white"/>
        </w:rPr>
        <w:t xml:space="preserve"> = </w:t>
      </w:r>
      <w:r>
        <w:rPr>
          <w:color w:val="0000FF"/>
          <w:highlight w:val="white"/>
        </w:rPr>
        <w:t>20</w:t>
      </w:r>
    </w:p>
    <w:p w14:paraId="5E9C3AB4" w14:textId="77777777" w:rsidR="00B617BE" w:rsidRDefault="00B617BE" w:rsidP="00B617BE">
      <w:pPr>
        <w:pStyle w:val="af4"/>
        <w:rPr>
          <w:highlight w:val="white"/>
        </w:rPr>
      </w:pPr>
      <w:r>
        <w:rPr>
          <w:color w:val="008080"/>
          <w:highlight w:val="white"/>
        </w:rPr>
        <w:t>union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all</w:t>
      </w:r>
    </w:p>
    <w:p w14:paraId="2A84F770" w14:textId="77777777" w:rsidR="00CE6578" w:rsidRDefault="00B617BE" w:rsidP="0082312B">
      <w:pPr>
        <w:pStyle w:val="af4"/>
      </w:pP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T.*,T.ROWID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emp T    </w:t>
      </w: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t.deptno</w:t>
      </w:r>
      <w:proofErr w:type="spellEnd"/>
      <w:r>
        <w:rPr>
          <w:highlight w:val="white"/>
        </w:rPr>
        <w:t xml:space="preserve"> &gt; </w:t>
      </w:r>
      <w:r>
        <w:rPr>
          <w:color w:val="0000FF"/>
          <w:highlight w:val="white"/>
        </w:rPr>
        <w:t>10</w:t>
      </w:r>
      <w:r>
        <w:rPr>
          <w:highlight w:val="white"/>
        </w:rPr>
        <w:t>;</w:t>
      </w:r>
    </w:p>
    <w:p w14:paraId="4A155AAE" w14:textId="77777777" w:rsidR="00CE6578" w:rsidRDefault="00B617BE" w:rsidP="00034F91"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部门</w:t>
      </w:r>
      <w:r>
        <w:rPr>
          <w:rFonts w:hint="eastAsia"/>
        </w:rPr>
        <w:t>2</w:t>
      </w:r>
      <w:r>
        <w:t xml:space="preserve">0 </w:t>
      </w:r>
      <w:r>
        <w:rPr>
          <w:rFonts w:hint="eastAsia"/>
        </w:rPr>
        <w:t>出现</w:t>
      </w:r>
      <w:r>
        <w:rPr>
          <w:rFonts w:hint="eastAsia"/>
        </w:rPr>
        <w:t xml:space="preserve"> </w:t>
      </w:r>
      <w:r>
        <w:t xml:space="preserve">2 </w:t>
      </w:r>
      <w:r>
        <w:rPr>
          <w:rFonts w:hint="eastAsia"/>
        </w:rPr>
        <w:t>遍</w:t>
      </w:r>
    </w:p>
    <w:p w14:paraId="30449AA1" w14:textId="77777777" w:rsidR="00CE6578" w:rsidRDefault="00CE6578" w:rsidP="00034F91"/>
    <w:p w14:paraId="52ECEF06" w14:textId="77777777" w:rsidR="0020222E" w:rsidRDefault="0020222E" w:rsidP="0020222E">
      <w:pPr>
        <w:pStyle w:val="af4"/>
        <w:rPr>
          <w:highlight w:val="white"/>
        </w:rPr>
      </w:pP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T.*,T.ROWID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emp T    </w:t>
      </w: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t.deptno</w:t>
      </w:r>
      <w:proofErr w:type="spellEnd"/>
      <w:r>
        <w:rPr>
          <w:highlight w:val="white"/>
        </w:rPr>
        <w:t xml:space="preserve"> = </w:t>
      </w:r>
      <w:r>
        <w:rPr>
          <w:color w:val="0000FF"/>
          <w:highlight w:val="white"/>
        </w:rPr>
        <w:t>20</w:t>
      </w:r>
    </w:p>
    <w:p w14:paraId="669A9F88" w14:textId="77777777" w:rsidR="0020222E" w:rsidRDefault="0020222E" w:rsidP="0020222E">
      <w:pPr>
        <w:pStyle w:val="af4"/>
        <w:rPr>
          <w:highlight w:val="white"/>
        </w:rPr>
      </w:pPr>
      <w:r>
        <w:rPr>
          <w:color w:val="008080"/>
          <w:highlight w:val="white"/>
        </w:rPr>
        <w:t>union</w:t>
      </w:r>
      <w:r>
        <w:rPr>
          <w:highlight w:val="white"/>
        </w:rPr>
        <w:t xml:space="preserve"> </w:t>
      </w:r>
      <w:r>
        <w:rPr>
          <w:i/>
          <w:iCs/>
          <w:color w:val="FF0000"/>
          <w:highlight w:val="white"/>
        </w:rPr>
        <w:t>-- all</w:t>
      </w:r>
    </w:p>
    <w:p w14:paraId="54E702E4" w14:textId="77777777" w:rsidR="00CE6578" w:rsidRDefault="0020222E" w:rsidP="00F553ED">
      <w:pPr>
        <w:pStyle w:val="af4"/>
      </w:pP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T.*,T.ROWID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emp T    </w:t>
      </w: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t.deptno</w:t>
      </w:r>
      <w:proofErr w:type="spellEnd"/>
      <w:r>
        <w:rPr>
          <w:highlight w:val="white"/>
        </w:rPr>
        <w:t xml:space="preserve"> &gt; </w:t>
      </w:r>
      <w:r>
        <w:rPr>
          <w:color w:val="0000FF"/>
          <w:highlight w:val="white"/>
        </w:rPr>
        <w:t>10</w:t>
      </w:r>
      <w:r>
        <w:rPr>
          <w:highlight w:val="white"/>
        </w:rPr>
        <w:t>;</w:t>
      </w:r>
    </w:p>
    <w:p w14:paraId="3D66C08A" w14:textId="77777777" w:rsidR="00541249" w:rsidRDefault="0020222E" w:rsidP="00034F91"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去掉上面重复的</w:t>
      </w:r>
    </w:p>
    <w:p w14:paraId="29F55490" w14:textId="5798AE17" w:rsidR="002E3347" w:rsidRDefault="002E3347" w:rsidP="00034F91"/>
    <w:p w14:paraId="175B9C7F" w14:textId="2CDA768E" w:rsidR="008961F8" w:rsidRDefault="008961F8" w:rsidP="00034F91"/>
    <w:p w14:paraId="5402EF9D" w14:textId="77777777" w:rsidR="001C1931" w:rsidRDefault="001C1931" w:rsidP="00034F91"/>
    <w:p w14:paraId="0BA5DFC2" w14:textId="0FAF458F" w:rsidR="008961F8" w:rsidRDefault="008961F8" w:rsidP="008C691F">
      <w:pPr>
        <w:pStyle w:val="2"/>
      </w:pPr>
      <w:r>
        <w:rPr>
          <w:rFonts w:hint="eastAsia"/>
        </w:rPr>
        <w:t>历史记录</w:t>
      </w:r>
      <w:r w:rsidR="003D6EEE">
        <w:rPr>
          <w:rFonts w:hint="eastAsia"/>
        </w:rPr>
        <w:t>（查询某个时间点的记录）</w:t>
      </w:r>
    </w:p>
    <w:p w14:paraId="520C4B86" w14:textId="3A1B1C8E" w:rsidR="001C1931" w:rsidRDefault="001C1931" w:rsidP="00034F91">
      <w:r>
        <w:rPr>
          <w:rFonts w:hint="eastAsia"/>
        </w:rPr>
        <w:t>资料来源：</w:t>
      </w:r>
      <w:r>
        <w:rPr>
          <w:rFonts w:hint="eastAsia"/>
        </w:rPr>
        <w:t xml:space="preserve"> </w:t>
      </w:r>
      <w:hyperlink r:id="rId18" w:history="1">
        <w:r>
          <w:rPr>
            <w:rStyle w:val="a5"/>
          </w:rPr>
          <w:t>https://www.cnblogs.com/moonandstar08/p/6146935.html</w:t>
        </w:r>
      </w:hyperlink>
      <w:r>
        <w:t xml:space="preserve"> </w:t>
      </w:r>
    </w:p>
    <w:p w14:paraId="511A2ED4" w14:textId="77777777" w:rsidR="001C1931" w:rsidRDefault="001C1931" w:rsidP="00034F91"/>
    <w:p w14:paraId="2933020A" w14:textId="24E1F19B" w:rsidR="008961F8" w:rsidRDefault="008961F8" w:rsidP="00034F91"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表名称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timestamp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to_timestamp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'2019-08-01 15:01:00'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'yyyy-mm-dd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43B9D767" w14:textId="57C0E7D1" w:rsidR="002E3347" w:rsidRDefault="002E3347" w:rsidP="00034F91"/>
    <w:p w14:paraId="554CA0A5" w14:textId="417AD7A8" w:rsidR="00996D1F" w:rsidRDefault="00996D1F" w:rsidP="00996D1F">
      <w:pPr>
        <w:pStyle w:val="2"/>
      </w:pPr>
      <w:r>
        <w:rPr>
          <w:rFonts w:hint="eastAsia"/>
        </w:rPr>
        <w:t>恢复记录</w:t>
      </w:r>
      <w:r>
        <w:rPr>
          <w:rFonts w:hint="eastAsia"/>
        </w:rPr>
        <w:t>（查询某个时间点的记录）</w:t>
      </w:r>
    </w:p>
    <w:p w14:paraId="1E8A289A" w14:textId="35445019" w:rsidR="00996D1F" w:rsidRPr="00996D1F" w:rsidRDefault="00996D1F" w:rsidP="00034F91"/>
    <w:p w14:paraId="4AED2626" w14:textId="77777777" w:rsidR="00996D1F" w:rsidRDefault="00996D1F" w:rsidP="00996D1F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t_kft_bank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06DD4B30" w14:textId="77777777" w:rsidR="00996D1F" w:rsidRDefault="00996D1F" w:rsidP="00996D1F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t_kft_bank</w:t>
      </w:r>
      <w:proofErr w:type="spellEnd"/>
    </w:p>
    <w:p w14:paraId="18C192BF" w14:textId="729A1992" w:rsidR="00996D1F" w:rsidRDefault="00996D1F" w:rsidP="00996D1F">
      <w:pPr>
        <w:rPr>
          <w:rFonts w:hint="eastAsia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t_kft_bank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timestamp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to_timestamp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'20191112 11:06:00'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yyyymmdd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HH:mi:ss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4B896202" w14:textId="3185D088" w:rsidR="002E3347" w:rsidRDefault="002E3347" w:rsidP="00034F91"/>
    <w:p w14:paraId="759DCFE3" w14:textId="423D398A" w:rsidR="00367D24" w:rsidRDefault="00367D24" w:rsidP="00034F91"/>
    <w:p w14:paraId="48BAC288" w14:textId="77777777" w:rsidR="00367D24" w:rsidRDefault="00367D24" w:rsidP="00367D24">
      <w:pPr>
        <w:rPr>
          <w:rFonts w:hint="eastAsia"/>
        </w:rPr>
      </w:pPr>
      <w:r>
        <w:rPr>
          <w:rFonts w:hint="eastAsia"/>
        </w:rPr>
        <w:t>资料来源：</w:t>
      </w:r>
      <w:r>
        <w:rPr>
          <w:rFonts w:hint="eastAsia"/>
        </w:rPr>
        <w:t xml:space="preserve"> </w:t>
      </w: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博主「风中浮柳」的原创文章，遵循</w:t>
      </w:r>
      <w:r>
        <w:rPr>
          <w:rFonts w:hint="eastAsia"/>
        </w:rPr>
        <w:t xml:space="preserve"> CC 4.0 BY-SA </w:t>
      </w:r>
      <w:r>
        <w:rPr>
          <w:rFonts w:hint="eastAsia"/>
        </w:rPr>
        <w:t>版权协议，转载请附上原文出处链接及本声明。</w:t>
      </w:r>
    </w:p>
    <w:p w14:paraId="41D5498F" w14:textId="4E6A638D" w:rsidR="00367D24" w:rsidRDefault="00367D24" w:rsidP="00367D24">
      <w:pPr>
        <w:rPr>
          <w:rFonts w:hint="eastAsia"/>
        </w:rPr>
      </w:pPr>
      <w:r>
        <w:rPr>
          <w:rFonts w:hint="eastAsia"/>
        </w:rPr>
        <w:t>原文链接：</w:t>
      </w:r>
      <w:hyperlink r:id="rId19" w:history="1">
        <w:r w:rsidRPr="00622F4B">
          <w:rPr>
            <w:rStyle w:val="a5"/>
            <w:rFonts w:hint="eastAsia"/>
          </w:rPr>
          <w:t>https://blog.csdn.net/fefsdf/article/details/53027204</w:t>
        </w:r>
      </w:hyperlink>
      <w:r>
        <w:t xml:space="preserve">  </w:t>
      </w:r>
      <w:bookmarkStart w:id="0" w:name="_GoBack"/>
      <w:bookmarkEnd w:id="0"/>
    </w:p>
    <w:sectPr w:rsidR="00367D24">
      <w:headerReference w:type="default" r:id="rId20"/>
      <w:footerReference w:type="default" r:id="rId21"/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7441A" w14:textId="77777777" w:rsidR="007D1F02" w:rsidRDefault="007D1F02">
      <w:pPr>
        <w:spacing w:line="240" w:lineRule="auto"/>
      </w:pPr>
      <w:r>
        <w:separator/>
      </w:r>
    </w:p>
  </w:endnote>
  <w:endnote w:type="continuationSeparator" w:id="0">
    <w:p w14:paraId="14FC6D43" w14:textId="77777777" w:rsidR="007D1F02" w:rsidRDefault="007D1F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D0E45" w14:textId="77777777" w:rsidR="00AA358E" w:rsidRDefault="001400B3" w:rsidP="001400B3">
    <w:pPr>
      <w:pStyle w:val="a3"/>
      <w:spacing w:line="240" w:lineRule="auto"/>
      <w:jc w:val="right"/>
    </w:pPr>
    <w:r>
      <w:rPr>
        <w:rFonts w:ascii="微软雅黑" w:eastAsia="微软雅黑" w:hAnsi="微软雅黑" w:cs="微软雅黑" w:hint="eastAsia"/>
        <w:sz w:val="20"/>
        <w:szCs w:val="20"/>
      </w:rPr>
      <w:t>知识在于</w:t>
    </w:r>
    <w:r>
      <w:rPr>
        <w:rFonts w:ascii="微软雅黑" w:eastAsia="微软雅黑" w:hAnsi="微软雅黑" w:cs="微软雅黑"/>
        <w:sz w:val="20"/>
        <w:szCs w:val="20"/>
      </w:rPr>
      <w:t>积累，</w:t>
    </w:r>
    <w:r>
      <w:rPr>
        <w:rFonts w:ascii="微软雅黑" w:eastAsia="微软雅黑" w:hAnsi="微软雅黑" w:cs="微软雅黑" w:hint="eastAsia"/>
        <w:sz w:val="20"/>
        <w:szCs w:val="20"/>
      </w:rPr>
      <w:t>记下</w:t>
    </w:r>
    <w:r>
      <w:rPr>
        <w:rFonts w:ascii="微软雅黑" w:eastAsia="微软雅黑" w:hAnsi="微软雅黑" w:cs="微软雅黑"/>
        <w:sz w:val="20"/>
        <w:szCs w:val="20"/>
      </w:rPr>
      <w:t>点点滴滴</w:t>
    </w:r>
    <w:r>
      <w:rPr>
        <w:rFonts w:ascii="微软雅黑" w:eastAsia="微软雅黑" w:hAnsi="微软雅黑" w:cs="微软雅黑" w:hint="eastAsia"/>
        <w:sz w:val="20"/>
        <w:szCs w:val="20"/>
      </w:rPr>
      <w:t>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6A8CD" w14:textId="77777777" w:rsidR="007D1F02" w:rsidRDefault="007D1F02">
      <w:pPr>
        <w:spacing w:line="240" w:lineRule="auto"/>
      </w:pPr>
      <w:r>
        <w:separator/>
      </w:r>
    </w:p>
  </w:footnote>
  <w:footnote w:type="continuationSeparator" w:id="0">
    <w:p w14:paraId="3A2C14C4" w14:textId="77777777" w:rsidR="007D1F02" w:rsidRDefault="007D1F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2C079" w14:textId="77777777" w:rsidR="00AA358E" w:rsidRPr="001400B3" w:rsidRDefault="001400B3" w:rsidP="001400B3">
    <w:pPr>
      <w:pStyle w:val="a4"/>
      <w:spacing w:after="120"/>
      <w:jc w:val="right"/>
      <w:rPr>
        <w:rFonts w:ascii="楷体" w:eastAsia="楷体" w:hAnsi="楷体"/>
        <w:sz w:val="24"/>
        <w:szCs w:val="28"/>
      </w:rPr>
    </w:pPr>
    <w:r w:rsidRPr="001400B3">
      <w:rPr>
        <w:rFonts w:ascii="楷体" w:eastAsia="楷体" w:hAnsi="楷体" w:hint="eastAsia"/>
        <w:noProof/>
        <w:sz w:val="22"/>
      </w:rPr>
      <w:t>爱生活</w:t>
    </w:r>
    <w:r w:rsidRPr="001400B3">
      <w:rPr>
        <w:rFonts w:ascii="楷体" w:eastAsia="楷体" w:hAnsi="楷体"/>
        <w:noProof/>
        <w:sz w:val="22"/>
      </w:rPr>
      <w:t>，爱java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7ECEC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1F4B46FC"/>
    <w:multiLevelType w:val="hybridMultilevel"/>
    <w:tmpl w:val="6C2084AE"/>
    <w:lvl w:ilvl="0" w:tplc="D4D0A9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6039CB"/>
    <w:multiLevelType w:val="hybridMultilevel"/>
    <w:tmpl w:val="ADC4BA46"/>
    <w:lvl w:ilvl="0" w:tplc="FC54D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2A747C"/>
    <w:multiLevelType w:val="hybridMultilevel"/>
    <w:tmpl w:val="C3D6A47A"/>
    <w:lvl w:ilvl="0" w:tplc="2EEEC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40125E"/>
    <w:multiLevelType w:val="hybridMultilevel"/>
    <w:tmpl w:val="13785998"/>
    <w:lvl w:ilvl="0" w:tplc="E83A7B42">
      <w:start w:val="1"/>
      <w:numFmt w:val="decimal"/>
      <w:lvlText w:val="%1）"/>
      <w:lvlJc w:val="left"/>
      <w:pPr>
        <w:ind w:left="10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5" w:hanging="420"/>
      </w:pPr>
    </w:lvl>
    <w:lvl w:ilvl="2" w:tplc="0409001B" w:tentative="1">
      <w:start w:val="1"/>
      <w:numFmt w:val="lowerRoman"/>
      <w:lvlText w:val="%3."/>
      <w:lvlJc w:val="right"/>
      <w:pPr>
        <w:ind w:left="1985" w:hanging="420"/>
      </w:pPr>
    </w:lvl>
    <w:lvl w:ilvl="3" w:tplc="0409000F" w:tentative="1">
      <w:start w:val="1"/>
      <w:numFmt w:val="decimal"/>
      <w:lvlText w:val="%4."/>
      <w:lvlJc w:val="left"/>
      <w:pPr>
        <w:ind w:left="2405" w:hanging="420"/>
      </w:pPr>
    </w:lvl>
    <w:lvl w:ilvl="4" w:tplc="04090019" w:tentative="1">
      <w:start w:val="1"/>
      <w:numFmt w:val="lowerLetter"/>
      <w:lvlText w:val="%5)"/>
      <w:lvlJc w:val="left"/>
      <w:pPr>
        <w:ind w:left="2825" w:hanging="420"/>
      </w:pPr>
    </w:lvl>
    <w:lvl w:ilvl="5" w:tplc="0409001B" w:tentative="1">
      <w:start w:val="1"/>
      <w:numFmt w:val="lowerRoman"/>
      <w:lvlText w:val="%6."/>
      <w:lvlJc w:val="right"/>
      <w:pPr>
        <w:ind w:left="3245" w:hanging="420"/>
      </w:pPr>
    </w:lvl>
    <w:lvl w:ilvl="6" w:tplc="0409000F" w:tentative="1">
      <w:start w:val="1"/>
      <w:numFmt w:val="decimal"/>
      <w:lvlText w:val="%7."/>
      <w:lvlJc w:val="left"/>
      <w:pPr>
        <w:ind w:left="3665" w:hanging="420"/>
      </w:pPr>
    </w:lvl>
    <w:lvl w:ilvl="7" w:tplc="04090019" w:tentative="1">
      <w:start w:val="1"/>
      <w:numFmt w:val="lowerLetter"/>
      <w:lvlText w:val="%8)"/>
      <w:lvlJc w:val="left"/>
      <w:pPr>
        <w:ind w:left="4085" w:hanging="420"/>
      </w:pPr>
    </w:lvl>
    <w:lvl w:ilvl="8" w:tplc="0409001B" w:tentative="1">
      <w:start w:val="1"/>
      <w:numFmt w:val="lowerRoman"/>
      <w:lvlText w:val="%9."/>
      <w:lvlJc w:val="right"/>
      <w:pPr>
        <w:ind w:left="4505" w:hanging="420"/>
      </w:pPr>
    </w:lvl>
  </w:abstractNum>
  <w:abstractNum w:abstractNumId="5" w15:restartNumberingAfterBreak="0">
    <w:nsid w:val="508956E9"/>
    <w:multiLevelType w:val="hybridMultilevel"/>
    <w:tmpl w:val="00587FCC"/>
    <w:lvl w:ilvl="0" w:tplc="321226A6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52C4AD9"/>
    <w:multiLevelType w:val="hybridMultilevel"/>
    <w:tmpl w:val="6B6ED3B2"/>
    <w:lvl w:ilvl="0" w:tplc="75886B0E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Courier New" w:hint="default"/>
        <w:color w:val="000080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6F8D671"/>
    <w:multiLevelType w:val="multilevel"/>
    <w:tmpl w:val="56F8D671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56F8D718"/>
    <w:multiLevelType w:val="singleLevel"/>
    <w:tmpl w:val="56F8D718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7335F72"/>
    <w:multiLevelType w:val="singleLevel"/>
    <w:tmpl w:val="57335F72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2" w15:restartNumberingAfterBreak="0">
    <w:nsid w:val="5756D933"/>
    <w:multiLevelType w:val="multilevel"/>
    <w:tmpl w:val="5756D933"/>
    <w:lvl w:ilvl="0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3" w15:restartNumberingAfterBreak="0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4" w15:restartNumberingAfterBreak="0">
    <w:nsid w:val="579B6939"/>
    <w:multiLevelType w:val="multilevel"/>
    <w:tmpl w:val="579B693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 w15:restartNumberingAfterBreak="0">
    <w:nsid w:val="579B6AA3"/>
    <w:multiLevelType w:val="multilevel"/>
    <w:tmpl w:val="579B6AA3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 w15:restartNumberingAfterBreak="0">
    <w:nsid w:val="579E1465"/>
    <w:multiLevelType w:val="singleLevel"/>
    <w:tmpl w:val="579E1465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579EB968"/>
    <w:multiLevelType w:val="singleLevel"/>
    <w:tmpl w:val="579EB968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57C76ED2"/>
    <w:multiLevelType w:val="singleLevel"/>
    <w:tmpl w:val="57C76ED2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582120BB"/>
    <w:multiLevelType w:val="multilevel"/>
    <w:tmpl w:val="582120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3284590"/>
    <w:multiLevelType w:val="multilevel"/>
    <w:tmpl w:val="CE8E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EB2233"/>
    <w:multiLevelType w:val="hybridMultilevel"/>
    <w:tmpl w:val="A9D6E586"/>
    <w:lvl w:ilvl="0" w:tplc="B1885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9"/>
  </w:num>
  <w:num w:numId="5">
    <w:abstractNumId w:val="8"/>
  </w:num>
  <w:num w:numId="6">
    <w:abstractNumId w:val="9"/>
  </w:num>
  <w:num w:numId="7">
    <w:abstractNumId w:val="14"/>
  </w:num>
  <w:num w:numId="8">
    <w:abstractNumId w:val="15"/>
  </w:num>
  <w:num w:numId="9">
    <w:abstractNumId w:val="16"/>
  </w:num>
  <w:num w:numId="10">
    <w:abstractNumId w:val="18"/>
  </w:num>
  <w:num w:numId="11">
    <w:abstractNumId w:val="17"/>
  </w:num>
  <w:num w:numId="12">
    <w:abstractNumId w:val="10"/>
  </w:num>
  <w:num w:numId="13">
    <w:abstractNumId w:val="7"/>
  </w:num>
  <w:num w:numId="14">
    <w:abstractNumId w:val="4"/>
  </w:num>
  <w:num w:numId="15">
    <w:abstractNumId w:val="21"/>
  </w:num>
  <w:num w:numId="16">
    <w:abstractNumId w:val="13"/>
  </w:num>
  <w:num w:numId="17">
    <w:abstractNumId w:val="13"/>
  </w:num>
  <w:num w:numId="18">
    <w:abstractNumId w:val="0"/>
  </w:num>
  <w:num w:numId="19">
    <w:abstractNumId w:val="20"/>
  </w:num>
  <w:num w:numId="20">
    <w:abstractNumId w:val="1"/>
  </w:num>
  <w:num w:numId="21">
    <w:abstractNumId w:val="2"/>
  </w:num>
  <w:num w:numId="22">
    <w:abstractNumId w:val="13"/>
  </w:num>
  <w:num w:numId="23">
    <w:abstractNumId w:val="13"/>
  </w:num>
  <w:num w:numId="24">
    <w:abstractNumId w:val="5"/>
  </w:num>
  <w:num w:numId="25">
    <w:abstractNumId w:val="13"/>
  </w:num>
  <w:num w:numId="26">
    <w:abstractNumId w:val="13"/>
  </w:num>
  <w:num w:numId="27">
    <w:abstractNumId w:val="13"/>
  </w:num>
  <w:num w:numId="28">
    <w:abstractNumId w:val="3"/>
  </w:num>
  <w:num w:numId="29">
    <w:abstractNumId w:val="6"/>
  </w:num>
  <w:num w:numId="30">
    <w:abstractNumId w:val="13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5" w:nlCheck="1" w:checkStyle="1"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26B"/>
    <w:rsid w:val="00000384"/>
    <w:rsid w:val="0000166D"/>
    <w:rsid w:val="000031CF"/>
    <w:rsid w:val="000051CA"/>
    <w:rsid w:val="00013C92"/>
    <w:rsid w:val="000200E5"/>
    <w:rsid w:val="00034F91"/>
    <w:rsid w:val="000403A6"/>
    <w:rsid w:val="000601D8"/>
    <w:rsid w:val="00060A57"/>
    <w:rsid w:val="0007099C"/>
    <w:rsid w:val="00084663"/>
    <w:rsid w:val="000860F2"/>
    <w:rsid w:val="0008632B"/>
    <w:rsid w:val="000872CB"/>
    <w:rsid w:val="000970B5"/>
    <w:rsid w:val="000A7033"/>
    <w:rsid w:val="000B20AC"/>
    <w:rsid w:val="000E437F"/>
    <w:rsid w:val="000E60E9"/>
    <w:rsid w:val="000F5524"/>
    <w:rsid w:val="00103FC4"/>
    <w:rsid w:val="001400B3"/>
    <w:rsid w:val="00172A27"/>
    <w:rsid w:val="00183C1B"/>
    <w:rsid w:val="001864F1"/>
    <w:rsid w:val="00194EE9"/>
    <w:rsid w:val="001A3D8C"/>
    <w:rsid w:val="001A5046"/>
    <w:rsid w:val="001A5468"/>
    <w:rsid w:val="001C1931"/>
    <w:rsid w:val="001E3C47"/>
    <w:rsid w:val="001E6770"/>
    <w:rsid w:val="001F6C86"/>
    <w:rsid w:val="0020222E"/>
    <w:rsid w:val="0022526B"/>
    <w:rsid w:val="00227A55"/>
    <w:rsid w:val="0024730B"/>
    <w:rsid w:val="00247879"/>
    <w:rsid w:val="00260ED4"/>
    <w:rsid w:val="00267A63"/>
    <w:rsid w:val="00270143"/>
    <w:rsid w:val="002B3E21"/>
    <w:rsid w:val="002C4115"/>
    <w:rsid w:val="002C4F34"/>
    <w:rsid w:val="002E2650"/>
    <w:rsid w:val="002E3347"/>
    <w:rsid w:val="002E7452"/>
    <w:rsid w:val="00316402"/>
    <w:rsid w:val="003174D5"/>
    <w:rsid w:val="00336635"/>
    <w:rsid w:val="00347CFE"/>
    <w:rsid w:val="003549AF"/>
    <w:rsid w:val="0036053C"/>
    <w:rsid w:val="00367D24"/>
    <w:rsid w:val="003768BF"/>
    <w:rsid w:val="00387644"/>
    <w:rsid w:val="003A0A57"/>
    <w:rsid w:val="003D6EEE"/>
    <w:rsid w:val="003E4589"/>
    <w:rsid w:val="003F28E8"/>
    <w:rsid w:val="003F7092"/>
    <w:rsid w:val="00404257"/>
    <w:rsid w:val="00413029"/>
    <w:rsid w:val="00421432"/>
    <w:rsid w:val="00424D84"/>
    <w:rsid w:val="00433D0B"/>
    <w:rsid w:val="00442991"/>
    <w:rsid w:val="00460A9D"/>
    <w:rsid w:val="004661FC"/>
    <w:rsid w:val="00467396"/>
    <w:rsid w:val="00477431"/>
    <w:rsid w:val="004779AA"/>
    <w:rsid w:val="00485641"/>
    <w:rsid w:val="004B2F47"/>
    <w:rsid w:val="004D1389"/>
    <w:rsid w:val="004E0453"/>
    <w:rsid w:val="004F67F3"/>
    <w:rsid w:val="00503A90"/>
    <w:rsid w:val="00515814"/>
    <w:rsid w:val="005212C7"/>
    <w:rsid w:val="005255AA"/>
    <w:rsid w:val="0053157E"/>
    <w:rsid w:val="00541249"/>
    <w:rsid w:val="0056148E"/>
    <w:rsid w:val="0056542C"/>
    <w:rsid w:val="00576C0B"/>
    <w:rsid w:val="00577CE1"/>
    <w:rsid w:val="0058562E"/>
    <w:rsid w:val="005A21B9"/>
    <w:rsid w:val="005A4DFE"/>
    <w:rsid w:val="005C2113"/>
    <w:rsid w:val="005C636E"/>
    <w:rsid w:val="005C7778"/>
    <w:rsid w:val="005C7EFC"/>
    <w:rsid w:val="0062049C"/>
    <w:rsid w:val="00623970"/>
    <w:rsid w:val="006406A9"/>
    <w:rsid w:val="006462F3"/>
    <w:rsid w:val="00650375"/>
    <w:rsid w:val="006548D7"/>
    <w:rsid w:val="00657C33"/>
    <w:rsid w:val="006656B9"/>
    <w:rsid w:val="006707D4"/>
    <w:rsid w:val="00684436"/>
    <w:rsid w:val="00684686"/>
    <w:rsid w:val="00687FD1"/>
    <w:rsid w:val="0069129C"/>
    <w:rsid w:val="006924F7"/>
    <w:rsid w:val="00697BCA"/>
    <w:rsid w:val="006A2067"/>
    <w:rsid w:val="006D51CB"/>
    <w:rsid w:val="00704F8F"/>
    <w:rsid w:val="007069D4"/>
    <w:rsid w:val="0072565F"/>
    <w:rsid w:val="00725E87"/>
    <w:rsid w:val="00743CA5"/>
    <w:rsid w:val="00762253"/>
    <w:rsid w:val="007A137F"/>
    <w:rsid w:val="007C6AEA"/>
    <w:rsid w:val="007D0FCE"/>
    <w:rsid w:val="007D1F02"/>
    <w:rsid w:val="00800805"/>
    <w:rsid w:val="008154B1"/>
    <w:rsid w:val="00815FBC"/>
    <w:rsid w:val="0082312B"/>
    <w:rsid w:val="0083119B"/>
    <w:rsid w:val="00840075"/>
    <w:rsid w:val="00847F25"/>
    <w:rsid w:val="0085544A"/>
    <w:rsid w:val="00856B09"/>
    <w:rsid w:val="008961F8"/>
    <w:rsid w:val="008C2447"/>
    <w:rsid w:val="008C691F"/>
    <w:rsid w:val="008D0643"/>
    <w:rsid w:val="00907E31"/>
    <w:rsid w:val="00913F8B"/>
    <w:rsid w:val="00915196"/>
    <w:rsid w:val="00917D6E"/>
    <w:rsid w:val="00944EBA"/>
    <w:rsid w:val="00951ABB"/>
    <w:rsid w:val="00967F7C"/>
    <w:rsid w:val="00973D52"/>
    <w:rsid w:val="009847D6"/>
    <w:rsid w:val="00985DA6"/>
    <w:rsid w:val="00996D1F"/>
    <w:rsid w:val="009B7B0E"/>
    <w:rsid w:val="009E25F3"/>
    <w:rsid w:val="009E4BB6"/>
    <w:rsid w:val="00A2085B"/>
    <w:rsid w:val="00A21454"/>
    <w:rsid w:val="00A64D57"/>
    <w:rsid w:val="00A67F7B"/>
    <w:rsid w:val="00A80E41"/>
    <w:rsid w:val="00A94381"/>
    <w:rsid w:val="00AA358E"/>
    <w:rsid w:val="00AA62CA"/>
    <w:rsid w:val="00AE57D0"/>
    <w:rsid w:val="00AE61B5"/>
    <w:rsid w:val="00AF26E3"/>
    <w:rsid w:val="00B00378"/>
    <w:rsid w:val="00B073B0"/>
    <w:rsid w:val="00B208E9"/>
    <w:rsid w:val="00B24134"/>
    <w:rsid w:val="00B30053"/>
    <w:rsid w:val="00B30F1D"/>
    <w:rsid w:val="00B60A4C"/>
    <w:rsid w:val="00B617BE"/>
    <w:rsid w:val="00B70822"/>
    <w:rsid w:val="00BA3829"/>
    <w:rsid w:val="00BA3F23"/>
    <w:rsid w:val="00BC02A6"/>
    <w:rsid w:val="00BD3A19"/>
    <w:rsid w:val="00BE547A"/>
    <w:rsid w:val="00BE6A19"/>
    <w:rsid w:val="00BE751D"/>
    <w:rsid w:val="00BE7E4A"/>
    <w:rsid w:val="00BF11F8"/>
    <w:rsid w:val="00BF3585"/>
    <w:rsid w:val="00BF52E4"/>
    <w:rsid w:val="00BF7BA1"/>
    <w:rsid w:val="00C12633"/>
    <w:rsid w:val="00C20584"/>
    <w:rsid w:val="00C2313D"/>
    <w:rsid w:val="00C356C3"/>
    <w:rsid w:val="00C442F4"/>
    <w:rsid w:val="00C60260"/>
    <w:rsid w:val="00C71213"/>
    <w:rsid w:val="00C8018C"/>
    <w:rsid w:val="00CB5E1B"/>
    <w:rsid w:val="00CC3EA9"/>
    <w:rsid w:val="00CC6578"/>
    <w:rsid w:val="00CD3AD0"/>
    <w:rsid w:val="00CE6578"/>
    <w:rsid w:val="00D12491"/>
    <w:rsid w:val="00D22639"/>
    <w:rsid w:val="00D44A5F"/>
    <w:rsid w:val="00D45AEA"/>
    <w:rsid w:val="00D47071"/>
    <w:rsid w:val="00D51C5A"/>
    <w:rsid w:val="00D56B25"/>
    <w:rsid w:val="00D61037"/>
    <w:rsid w:val="00D61F26"/>
    <w:rsid w:val="00D6765B"/>
    <w:rsid w:val="00D74B94"/>
    <w:rsid w:val="00D93070"/>
    <w:rsid w:val="00D93516"/>
    <w:rsid w:val="00DA1485"/>
    <w:rsid w:val="00DA160A"/>
    <w:rsid w:val="00DA229D"/>
    <w:rsid w:val="00DA2897"/>
    <w:rsid w:val="00DD71B1"/>
    <w:rsid w:val="00DD7A0A"/>
    <w:rsid w:val="00DF4A4A"/>
    <w:rsid w:val="00E127F8"/>
    <w:rsid w:val="00E34119"/>
    <w:rsid w:val="00E40A26"/>
    <w:rsid w:val="00E56B12"/>
    <w:rsid w:val="00E7142A"/>
    <w:rsid w:val="00E85FE7"/>
    <w:rsid w:val="00E90D15"/>
    <w:rsid w:val="00E91094"/>
    <w:rsid w:val="00E96D27"/>
    <w:rsid w:val="00EC6C77"/>
    <w:rsid w:val="00ED648D"/>
    <w:rsid w:val="00EF5266"/>
    <w:rsid w:val="00F2476F"/>
    <w:rsid w:val="00F30F8A"/>
    <w:rsid w:val="00F368D7"/>
    <w:rsid w:val="00F41507"/>
    <w:rsid w:val="00F553ED"/>
    <w:rsid w:val="00F62A0B"/>
    <w:rsid w:val="00F70C15"/>
    <w:rsid w:val="00F76C2F"/>
    <w:rsid w:val="00F83499"/>
    <w:rsid w:val="00FB368D"/>
    <w:rsid w:val="00FC059D"/>
    <w:rsid w:val="00FF3C45"/>
    <w:rsid w:val="01084BF6"/>
    <w:rsid w:val="0115300B"/>
    <w:rsid w:val="01513B56"/>
    <w:rsid w:val="016F1BCD"/>
    <w:rsid w:val="0173352F"/>
    <w:rsid w:val="01843C2A"/>
    <w:rsid w:val="02103BB0"/>
    <w:rsid w:val="023547FE"/>
    <w:rsid w:val="02487AEE"/>
    <w:rsid w:val="02944AB3"/>
    <w:rsid w:val="02B568A4"/>
    <w:rsid w:val="02BF6CB2"/>
    <w:rsid w:val="03516714"/>
    <w:rsid w:val="036874BC"/>
    <w:rsid w:val="037E36F1"/>
    <w:rsid w:val="03852464"/>
    <w:rsid w:val="03A12B1B"/>
    <w:rsid w:val="04084040"/>
    <w:rsid w:val="043214B4"/>
    <w:rsid w:val="0497502B"/>
    <w:rsid w:val="04A166C6"/>
    <w:rsid w:val="04C94007"/>
    <w:rsid w:val="04D37227"/>
    <w:rsid w:val="051B6042"/>
    <w:rsid w:val="051D3BC2"/>
    <w:rsid w:val="05AB69D6"/>
    <w:rsid w:val="05B5794E"/>
    <w:rsid w:val="06065821"/>
    <w:rsid w:val="06220AD3"/>
    <w:rsid w:val="065B2623"/>
    <w:rsid w:val="06A56BAE"/>
    <w:rsid w:val="06AE6AC9"/>
    <w:rsid w:val="06DA21BD"/>
    <w:rsid w:val="06E155DC"/>
    <w:rsid w:val="070A7C33"/>
    <w:rsid w:val="07236CCE"/>
    <w:rsid w:val="076475B9"/>
    <w:rsid w:val="07A5000C"/>
    <w:rsid w:val="07B333EC"/>
    <w:rsid w:val="0801075A"/>
    <w:rsid w:val="080B1BCB"/>
    <w:rsid w:val="082E2B16"/>
    <w:rsid w:val="08373975"/>
    <w:rsid w:val="087C5C30"/>
    <w:rsid w:val="087E467D"/>
    <w:rsid w:val="0886056C"/>
    <w:rsid w:val="089059A7"/>
    <w:rsid w:val="08A06744"/>
    <w:rsid w:val="08A8702F"/>
    <w:rsid w:val="08D56D24"/>
    <w:rsid w:val="08FA5582"/>
    <w:rsid w:val="08FD1746"/>
    <w:rsid w:val="091A2A51"/>
    <w:rsid w:val="09410F4D"/>
    <w:rsid w:val="096564E9"/>
    <w:rsid w:val="098315F1"/>
    <w:rsid w:val="09D46967"/>
    <w:rsid w:val="09E06CD1"/>
    <w:rsid w:val="09E9507E"/>
    <w:rsid w:val="0A216565"/>
    <w:rsid w:val="0A772F13"/>
    <w:rsid w:val="0A791664"/>
    <w:rsid w:val="0A7F78DE"/>
    <w:rsid w:val="0A8B1E53"/>
    <w:rsid w:val="0AD12880"/>
    <w:rsid w:val="0ADB1250"/>
    <w:rsid w:val="0AEB3DAC"/>
    <w:rsid w:val="0AEE1492"/>
    <w:rsid w:val="0B5F65E0"/>
    <w:rsid w:val="0B710EF6"/>
    <w:rsid w:val="0BEF08C3"/>
    <w:rsid w:val="0C006544"/>
    <w:rsid w:val="0C1D101E"/>
    <w:rsid w:val="0C2748B8"/>
    <w:rsid w:val="0C3B7D90"/>
    <w:rsid w:val="0C4F58FD"/>
    <w:rsid w:val="0C622CB1"/>
    <w:rsid w:val="0C6B3DE4"/>
    <w:rsid w:val="0D013617"/>
    <w:rsid w:val="0D3F488E"/>
    <w:rsid w:val="0D555276"/>
    <w:rsid w:val="0D5A1232"/>
    <w:rsid w:val="0D5C2786"/>
    <w:rsid w:val="0D635209"/>
    <w:rsid w:val="0DFA7599"/>
    <w:rsid w:val="0E0269C6"/>
    <w:rsid w:val="0E145E70"/>
    <w:rsid w:val="0E5B5D87"/>
    <w:rsid w:val="0E707247"/>
    <w:rsid w:val="0E7A0048"/>
    <w:rsid w:val="0E8141DA"/>
    <w:rsid w:val="0EA65EBF"/>
    <w:rsid w:val="0ED12957"/>
    <w:rsid w:val="0EED285F"/>
    <w:rsid w:val="0EF77FDF"/>
    <w:rsid w:val="0F1B6223"/>
    <w:rsid w:val="0F5805BB"/>
    <w:rsid w:val="0FC91710"/>
    <w:rsid w:val="10164F87"/>
    <w:rsid w:val="1043676A"/>
    <w:rsid w:val="10451C4D"/>
    <w:rsid w:val="10485EF2"/>
    <w:rsid w:val="105546F7"/>
    <w:rsid w:val="10575241"/>
    <w:rsid w:val="106E1F61"/>
    <w:rsid w:val="11013962"/>
    <w:rsid w:val="11097B24"/>
    <w:rsid w:val="11127D31"/>
    <w:rsid w:val="11300429"/>
    <w:rsid w:val="11690F6D"/>
    <w:rsid w:val="11A87427"/>
    <w:rsid w:val="11AE511F"/>
    <w:rsid w:val="124A6549"/>
    <w:rsid w:val="124F0B41"/>
    <w:rsid w:val="129B6804"/>
    <w:rsid w:val="12A2774E"/>
    <w:rsid w:val="12A9693F"/>
    <w:rsid w:val="12BE77A5"/>
    <w:rsid w:val="12CA7C3C"/>
    <w:rsid w:val="133A0B54"/>
    <w:rsid w:val="133D4ECD"/>
    <w:rsid w:val="13613DED"/>
    <w:rsid w:val="137164AF"/>
    <w:rsid w:val="137F76A3"/>
    <w:rsid w:val="1380792D"/>
    <w:rsid w:val="13AE2AA7"/>
    <w:rsid w:val="13C4137B"/>
    <w:rsid w:val="13C50A63"/>
    <w:rsid w:val="140903CB"/>
    <w:rsid w:val="14102160"/>
    <w:rsid w:val="141348A7"/>
    <w:rsid w:val="144D4C56"/>
    <w:rsid w:val="14963CED"/>
    <w:rsid w:val="15033891"/>
    <w:rsid w:val="150A5F43"/>
    <w:rsid w:val="152A0FB9"/>
    <w:rsid w:val="15314DC5"/>
    <w:rsid w:val="154D6F56"/>
    <w:rsid w:val="155938DC"/>
    <w:rsid w:val="155D3D05"/>
    <w:rsid w:val="156E0569"/>
    <w:rsid w:val="157A5031"/>
    <w:rsid w:val="15BE12C5"/>
    <w:rsid w:val="15E13BF7"/>
    <w:rsid w:val="165E5125"/>
    <w:rsid w:val="16645D98"/>
    <w:rsid w:val="16AB6B72"/>
    <w:rsid w:val="16BC5816"/>
    <w:rsid w:val="16C8555A"/>
    <w:rsid w:val="16CF74AC"/>
    <w:rsid w:val="16E37A85"/>
    <w:rsid w:val="16EE5DD1"/>
    <w:rsid w:val="175402D7"/>
    <w:rsid w:val="17955A50"/>
    <w:rsid w:val="17B43638"/>
    <w:rsid w:val="17BC1FB1"/>
    <w:rsid w:val="17DF27EB"/>
    <w:rsid w:val="17EC3813"/>
    <w:rsid w:val="17F92835"/>
    <w:rsid w:val="18095B6E"/>
    <w:rsid w:val="185F659D"/>
    <w:rsid w:val="18954550"/>
    <w:rsid w:val="18D455FC"/>
    <w:rsid w:val="18E8528D"/>
    <w:rsid w:val="190B2F95"/>
    <w:rsid w:val="19151954"/>
    <w:rsid w:val="192364EE"/>
    <w:rsid w:val="19471F00"/>
    <w:rsid w:val="199D369A"/>
    <w:rsid w:val="19C206E8"/>
    <w:rsid w:val="1A1E5E14"/>
    <w:rsid w:val="1A1F4C81"/>
    <w:rsid w:val="1A262DAF"/>
    <w:rsid w:val="1AF1751F"/>
    <w:rsid w:val="1B032DA5"/>
    <w:rsid w:val="1B092CB6"/>
    <w:rsid w:val="1B101C6E"/>
    <w:rsid w:val="1B3A51C4"/>
    <w:rsid w:val="1B921D4E"/>
    <w:rsid w:val="1BE751D3"/>
    <w:rsid w:val="1BE80448"/>
    <w:rsid w:val="1C062F7C"/>
    <w:rsid w:val="1C173F98"/>
    <w:rsid w:val="1C1E5942"/>
    <w:rsid w:val="1C2C16B4"/>
    <w:rsid w:val="1C320437"/>
    <w:rsid w:val="1C493767"/>
    <w:rsid w:val="1C624CA1"/>
    <w:rsid w:val="1C973E50"/>
    <w:rsid w:val="1CB258E7"/>
    <w:rsid w:val="1CB32480"/>
    <w:rsid w:val="1CCE4864"/>
    <w:rsid w:val="1D031D85"/>
    <w:rsid w:val="1D322A92"/>
    <w:rsid w:val="1D5E67CC"/>
    <w:rsid w:val="1D5F0C8B"/>
    <w:rsid w:val="1D6134AB"/>
    <w:rsid w:val="1D7A0A6A"/>
    <w:rsid w:val="1DE61FBB"/>
    <w:rsid w:val="1DFE7761"/>
    <w:rsid w:val="1E381482"/>
    <w:rsid w:val="1E7C386C"/>
    <w:rsid w:val="1EC8038F"/>
    <w:rsid w:val="1F0C48EC"/>
    <w:rsid w:val="1F1E363A"/>
    <w:rsid w:val="1F222D08"/>
    <w:rsid w:val="1F357719"/>
    <w:rsid w:val="1F4652B9"/>
    <w:rsid w:val="1F4D3D27"/>
    <w:rsid w:val="1F607E44"/>
    <w:rsid w:val="1FAB5FE0"/>
    <w:rsid w:val="1FE31619"/>
    <w:rsid w:val="1FE4247B"/>
    <w:rsid w:val="1FEE6939"/>
    <w:rsid w:val="1FFF57CB"/>
    <w:rsid w:val="201F32E4"/>
    <w:rsid w:val="20214B64"/>
    <w:rsid w:val="206A66FE"/>
    <w:rsid w:val="20A94AF7"/>
    <w:rsid w:val="215B6A27"/>
    <w:rsid w:val="21731ECB"/>
    <w:rsid w:val="21A71CFA"/>
    <w:rsid w:val="21B5533F"/>
    <w:rsid w:val="221B046D"/>
    <w:rsid w:val="226A3C67"/>
    <w:rsid w:val="227D0CBD"/>
    <w:rsid w:val="22894B9D"/>
    <w:rsid w:val="228D3623"/>
    <w:rsid w:val="2294128D"/>
    <w:rsid w:val="230B33DF"/>
    <w:rsid w:val="230E3157"/>
    <w:rsid w:val="233449D5"/>
    <w:rsid w:val="233A66C6"/>
    <w:rsid w:val="233B38D2"/>
    <w:rsid w:val="23465BCC"/>
    <w:rsid w:val="23724F6A"/>
    <w:rsid w:val="239466F0"/>
    <w:rsid w:val="23982DF3"/>
    <w:rsid w:val="23E36233"/>
    <w:rsid w:val="24257E16"/>
    <w:rsid w:val="24335FE4"/>
    <w:rsid w:val="24854388"/>
    <w:rsid w:val="24950904"/>
    <w:rsid w:val="249E55CC"/>
    <w:rsid w:val="24DB535C"/>
    <w:rsid w:val="25143DC4"/>
    <w:rsid w:val="2516324C"/>
    <w:rsid w:val="256158CC"/>
    <w:rsid w:val="258C5417"/>
    <w:rsid w:val="25B01119"/>
    <w:rsid w:val="25C30FB1"/>
    <w:rsid w:val="266B1305"/>
    <w:rsid w:val="26793A75"/>
    <w:rsid w:val="268B0D6A"/>
    <w:rsid w:val="26D00554"/>
    <w:rsid w:val="2735481B"/>
    <w:rsid w:val="273D79CA"/>
    <w:rsid w:val="27CD0D2D"/>
    <w:rsid w:val="27E12092"/>
    <w:rsid w:val="27F630D2"/>
    <w:rsid w:val="281C5682"/>
    <w:rsid w:val="28683B81"/>
    <w:rsid w:val="288046F3"/>
    <w:rsid w:val="28D66E5C"/>
    <w:rsid w:val="28DA3BE8"/>
    <w:rsid w:val="28DE2D22"/>
    <w:rsid w:val="28E602AD"/>
    <w:rsid w:val="28EB7987"/>
    <w:rsid w:val="294A1144"/>
    <w:rsid w:val="29C0445B"/>
    <w:rsid w:val="2A1C71E1"/>
    <w:rsid w:val="2A5043FA"/>
    <w:rsid w:val="2A8552AC"/>
    <w:rsid w:val="2AE477DF"/>
    <w:rsid w:val="2AE64EC5"/>
    <w:rsid w:val="2AFE3C03"/>
    <w:rsid w:val="2B1A34FE"/>
    <w:rsid w:val="2B271376"/>
    <w:rsid w:val="2B39530C"/>
    <w:rsid w:val="2B7622DC"/>
    <w:rsid w:val="2B9425EE"/>
    <w:rsid w:val="2B993FAD"/>
    <w:rsid w:val="2BB64553"/>
    <w:rsid w:val="2C063456"/>
    <w:rsid w:val="2C3E4FEE"/>
    <w:rsid w:val="2C481A39"/>
    <w:rsid w:val="2C6149E4"/>
    <w:rsid w:val="2C6A68C2"/>
    <w:rsid w:val="2C6E4AA8"/>
    <w:rsid w:val="2C977253"/>
    <w:rsid w:val="2CB40942"/>
    <w:rsid w:val="2CC54491"/>
    <w:rsid w:val="2CC72E64"/>
    <w:rsid w:val="2CD25A2F"/>
    <w:rsid w:val="2CEB38A4"/>
    <w:rsid w:val="2CEF1DBF"/>
    <w:rsid w:val="2CF76674"/>
    <w:rsid w:val="2CFA504B"/>
    <w:rsid w:val="2CFC29DA"/>
    <w:rsid w:val="2D1D5523"/>
    <w:rsid w:val="2D285A6E"/>
    <w:rsid w:val="2D7D2D51"/>
    <w:rsid w:val="2D8613E0"/>
    <w:rsid w:val="2DA66EC5"/>
    <w:rsid w:val="2DC122C2"/>
    <w:rsid w:val="2DC13767"/>
    <w:rsid w:val="2DD11258"/>
    <w:rsid w:val="2E287E5C"/>
    <w:rsid w:val="2E2D04C5"/>
    <w:rsid w:val="2E3E0384"/>
    <w:rsid w:val="2E4D4BE5"/>
    <w:rsid w:val="2E6D5BF0"/>
    <w:rsid w:val="2EAC3AEE"/>
    <w:rsid w:val="2EB96F9D"/>
    <w:rsid w:val="2ED17375"/>
    <w:rsid w:val="2EF06DBD"/>
    <w:rsid w:val="2EFD6A38"/>
    <w:rsid w:val="2F08631A"/>
    <w:rsid w:val="2F1C6163"/>
    <w:rsid w:val="2F7805A7"/>
    <w:rsid w:val="2F7C000F"/>
    <w:rsid w:val="2FA65C33"/>
    <w:rsid w:val="2FEA5417"/>
    <w:rsid w:val="30180CD2"/>
    <w:rsid w:val="3044234A"/>
    <w:rsid w:val="305D3017"/>
    <w:rsid w:val="30645CC6"/>
    <w:rsid w:val="30A042D9"/>
    <w:rsid w:val="30DA4A36"/>
    <w:rsid w:val="31572571"/>
    <w:rsid w:val="317827B6"/>
    <w:rsid w:val="31A547E7"/>
    <w:rsid w:val="31D47805"/>
    <w:rsid w:val="31E01B82"/>
    <w:rsid w:val="31FC2640"/>
    <w:rsid w:val="31FF6046"/>
    <w:rsid w:val="32605C50"/>
    <w:rsid w:val="32735993"/>
    <w:rsid w:val="327A778D"/>
    <w:rsid w:val="32934DA8"/>
    <w:rsid w:val="33193D9E"/>
    <w:rsid w:val="333B2412"/>
    <w:rsid w:val="33515E28"/>
    <w:rsid w:val="33660822"/>
    <w:rsid w:val="33783204"/>
    <w:rsid w:val="33876F04"/>
    <w:rsid w:val="33C10F4F"/>
    <w:rsid w:val="33C922BA"/>
    <w:rsid w:val="3403465D"/>
    <w:rsid w:val="344C4464"/>
    <w:rsid w:val="344C5F29"/>
    <w:rsid w:val="34803EBF"/>
    <w:rsid w:val="34920E46"/>
    <w:rsid w:val="34D32382"/>
    <w:rsid w:val="34F11787"/>
    <w:rsid w:val="3517673E"/>
    <w:rsid w:val="3525510A"/>
    <w:rsid w:val="352E14FD"/>
    <w:rsid w:val="353223AB"/>
    <w:rsid w:val="35741C2A"/>
    <w:rsid w:val="35A65AEB"/>
    <w:rsid w:val="35C04DAA"/>
    <w:rsid w:val="35F030E1"/>
    <w:rsid w:val="35F9356D"/>
    <w:rsid w:val="35FF438B"/>
    <w:rsid w:val="3667146C"/>
    <w:rsid w:val="366E177A"/>
    <w:rsid w:val="367A47A2"/>
    <w:rsid w:val="36B52C87"/>
    <w:rsid w:val="36C2539F"/>
    <w:rsid w:val="37392AEC"/>
    <w:rsid w:val="37585C44"/>
    <w:rsid w:val="377551B7"/>
    <w:rsid w:val="37A1571A"/>
    <w:rsid w:val="37DC4D10"/>
    <w:rsid w:val="37E02C96"/>
    <w:rsid w:val="38240382"/>
    <w:rsid w:val="38404880"/>
    <w:rsid w:val="384B20B1"/>
    <w:rsid w:val="385A2869"/>
    <w:rsid w:val="38650704"/>
    <w:rsid w:val="387B70B8"/>
    <w:rsid w:val="38D971EE"/>
    <w:rsid w:val="39031A78"/>
    <w:rsid w:val="392557D7"/>
    <w:rsid w:val="395A3995"/>
    <w:rsid w:val="39882CD1"/>
    <w:rsid w:val="398C0939"/>
    <w:rsid w:val="398D1001"/>
    <w:rsid w:val="398D11C3"/>
    <w:rsid w:val="399F2F8A"/>
    <w:rsid w:val="3A464E6B"/>
    <w:rsid w:val="3A784641"/>
    <w:rsid w:val="3AB45065"/>
    <w:rsid w:val="3AB46976"/>
    <w:rsid w:val="3AB6241A"/>
    <w:rsid w:val="3AC2313D"/>
    <w:rsid w:val="3AFF0851"/>
    <w:rsid w:val="3B2C0D0D"/>
    <w:rsid w:val="3B3126BB"/>
    <w:rsid w:val="3BA30735"/>
    <w:rsid w:val="3BAF3DB0"/>
    <w:rsid w:val="3BC16DE3"/>
    <w:rsid w:val="3C330DC4"/>
    <w:rsid w:val="3C4816C0"/>
    <w:rsid w:val="3C4E28BE"/>
    <w:rsid w:val="3C80645D"/>
    <w:rsid w:val="3D1E3810"/>
    <w:rsid w:val="3D3B0DD0"/>
    <w:rsid w:val="3D713009"/>
    <w:rsid w:val="3D77578A"/>
    <w:rsid w:val="3DA05BA8"/>
    <w:rsid w:val="3DA07273"/>
    <w:rsid w:val="3DB05957"/>
    <w:rsid w:val="3DB446C0"/>
    <w:rsid w:val="3DC35141"/>
    <w:rsid w:val="3DEA41A8"/>
    <w:rsid w:val="3E1A740E"/>
    <w:rsid w:val="3E3467CA"/>
    <w:rsid w:val="3E6E3379"/>
    <w:rsid w:val="3F0418C3"/>
    <w:rsid w:val="3F824A5D"/>
    <w:rsid w:val="3FAE29B6"/>
    <w:rsid w:val="3FD55371"/>
    <w:rsid w:val="3FE00955"/>
    <w:rsid w:val="400963FF"/>
    <w:rsid w:val="40294C89"/>
    <w:rsid w:val="405A534D"/>
    <w:rsid w:val="40777E34"/>
    <w:rsid w:val="40790B93"/>
    <w:rsid w:val="40912943"/>
    <w:rsid w:val="40B261F5"/>
    <w:rsid w:val="40B73181"/>
    <w:rsid w:val="40CF4D01"/>
    <w:rsid w:val="40E47100"/>
    <w:rsid w:val="413B3030"/>
    <w:rsid w:val="41846307"/>
    <w:rsid w:val="41981475"/>
    <w:rsid w:val="41BB1C36"/>
    <w:rsid w:val="41F4398C"/>
    <w:rsid w:val="41FE6189"/>
    <w:rsid w:val="420370F3"/>
    <w:rsid w:val="42522E23"/>
    <w:rsid w:val="426A2DCA"/>
    <w:rsid w:val="4288373D"/>
    <w:rsid w:val="42D34A90"/>
    <w:rsid w:val="42EA51B8"/>
    <w:rsid w:val="42F41AD7"/>
    <w:rsid w:val="434F24BB"/>
    <w:rsid w:val="43805476"/>
    <w:rsid w:val="439D6C37"/>
    <w:rsid w:val="43B07B2A"/>
    <w:rsid w:val="43C71115"/>
    <w:rsid w:val="43D409A7"/>
    <w:rsid w:val="43E922DE"/>
    <w:rsid w:val="44197153"/>
    <w:rsid w:val="442B76C1"/>
    <w:rsid w:val="444B455B"/>
    <w:rsid w:val="444C3857"/>
    <w:rsid w:val="44657E79"/>
    <w:rsid w:val="44AE538B"/>
    <w:rsid w:val="44F42D08"/>
    <w:rsid w:val="44F56309"/>
    <w:rsid w:val="451F085E"/>
    <w:rsid w:val="454004A9"/>
    <w:rsid w:val="454D7CF7"/>
    <w:rsid w:val="458A1C92"/>
    <w:rsid w:val="45CE6A5A"/>
    <w:rsid w:val="45DA36E7"/>
    <w:rsid w:val="45EF1D49"/>
    <w:rsid w:val="46230144"/>
    <w:rsid w:val="463E4748"/>
    <w:rsid w:val="467133E3"/>
    <w:rsid w:val="468805B0"/>
    <w:rsid w:val="46A663D2"/>
    <w:rsid w:val="475B0B2D"/>
    <w:rsid w:val="476B0E3B"/>
    <w:rsid w:val="47872CA4"/>
    <w:rsid w:val="478C4155"/>
    <w:rsid w:val="47B102B0"/>
    <w:rsid w:val="480E70AA"/>
    <w:rsid w:val="48561D11"/>
    <w:rsid w:val="485C7218"/>
    <w:rsid w:val="486E7EFC"/>
    <w:rsid w:val="48B66D9A"/>
    <w:rsid w:val="48C86CB8"/>
    <w:rsid w:val="4900512F"/>
    <w:rsid w:val="49514DCC"/>
    <w:rsid w:val="4967527C"/>
    <w:rsid w:val="497B2EE0"/>
    <w:rsid w:val="49E01F11"/>
    <w:rsid w:val="49E107A1"/>
    <w:rsid w:val="49E75933"/>
    <w:rsid w:val="4A0477D7"/>
    <w:rsid w:val="4A1F5CBC"/>
    <w:rsid w:val="4A3E5A36"/>
    <w:rsid w:val="4A805DCE"/>
    <w:rsid w:val="4A8F40F6"/>
    <w:rsid w:val="4A927497"/>
    <w:rsid w:val="4ABF6D43"/>
    <w:rsid w:val="4AF55657"/>
    <w:rsid w:val="4AFF4EA0"/>
    <w:rsid w:val="4B334384"/>
    <w:rsid w:val="4B3D06A2"/>
    <w:rsid w:val="4B6926D8"/>
    <w:rsid w:val="4B8D1FE8"/>
    <w:rsid w:val="4B907CC5"/>
    <w:rsid w:val="4BA940B7"/>
    <w:rsid w:val="4C2000BA"/>
    <w:rsid w:val="4C261F36"/>
    <w:rsid w:val="4C3924AC"/>
    <w:rsid w:val="4C41475C"/>
    <w:rsid w:val="4CB855A8"/>
    <w:rsid w:val="4CEA54AF"/>
    <w:rsid w:val="4DBD0A00"/>
    <w:rsid w:val="4DC938C5"/>
    <w:rsid w:val="4DD650A6"/>
    <w:rsid w:val="4E1D105B"/>
    <w:rsid w:val="4E3554CA"/>
    <w:rsid w:val="4E3E104D"/>
    <w:rsid w:val="4E602305"/>
    <w:rsid w:val="4ED35D4A"/>
    <w:rsid w:val="4F1D660E"/>
    <w:rsid w:val="4F7E6B9F"/>
    <w:rsid w:val="4F9E1757"/>
    <w:rsid w:val="4FA205BD"/>
    <w:rsid w:val="4FB65994"/>
    <w:rsid w:val="4FCC3452"/>
    <w:rsid w:val="4FE637E6"/>
    <w:rsid w:val="4FFB3EF5"/>
    <w:rsid w:val="503E3B2A"/>
    <w:rsid w:val="505012A7"/>
    <w:rsid w:val="506E4292"/>
    <w:rsid w:val="507229A1"/>
    <w:rsid w:val="50AD7A2F"/>
    <w:rsid w:val="50BE30DD"/>
    <w:rsid w:val="50DF6392"/>
    <w:rsid w:val="511F54FA"/>
    <w:rsid w:val="51266B0D"/>
    <w:rsid w:val="515C042E"/>
    <w:rsid w:val="518A29CA"/>
    <w:rsid w:val="51A339D3"/>
    <w:rsid w:val="51C21615"/>
    <w:rsid w:val="51C63A79"/>
    <w:rsid w:val="52054B7A"/>
    <w:rsid w:val="520A0CEF"/>
    <w:rsid w:val="52161B49"/>
    <w:rsid w:val="52212F09"/>
    <w:rsid w:val="523E50EC"/>
    <w:rsid w:val="524C0B26"/>
    <w:rsid w:val="52506FA6"/>
    <w:rsid w:val="526A1949"/>
    <w:rsid w:val="52D40AF3"/>
    <w:rsid w:val="53755C84"/>
    <w:rsid w:val="53880A7B"/>
    <w:rsid w:val="53C0367D"/>
    <w:rsid w:val="53FC1C3B"/>
    <w:rsid w:val="540F01F9"/>
    <w:rsid w:val="54413B00"/>
    <w:rsid w:val="54815A0C"/>
    <w:rsid w:val="548518FC"/>
    <w:rsid w:val="5488364C"/>
    <w:rsid w:val="549E6F47"/>
    <w:rsid w:val="54A12901"/>
    <w:rsid w:val="54B44CAD"/>
    <w:rsid w:val="550D770E"/>
    <w:rsid w:val="552E5854"/>
    <w:rsid w:val="552F015C"/>
    <w:rsid w:val="553912DA"/>
    <w:rsid w:val="557F4FB3"/>
    <w:rsid w:val="55D22371"/>
    <w:rsid w:val="563C0CD1"/>
    <w:rsid w:val="56B47893"/>
    <w:rsid w:val="56E06280"/>
    <w:rsid w:val="56E83F14"/>
    <w:rsid w:val="57054F66"/>
    <w:rsid w:val="57256D50"/>
    <w:rsid w:val="572F08E6"/>
    <w:rsid w:val="572F7E50"/>
    <w:rsid w:val="5761085D"/>
    <w:rsid w:val="5776399B"/>
    <w:rsid w:val="577B002F"/>
    <w:rsid w:val="57866EC2"/>
    <w:rsid w:val="5794372F"/>
    <w:rsid w:val="57CB4FBF"/>
    <w:rsid w:val="581543F0"/>
    <w:rsid w:val="582672C7"/>
    <w:rsid w:val="584616B1"/>
    <w:rsid w:val="58765C7D"/>
    <w:rsid w:val="58835A69"/>
    <w:rsid w:val="58905AC0"/>
    <w:rsid w:val="589239E5"/>
    <w:rsid w:val="58D4439A"/>
    <w:rsid w:val="595108C0"/>
    <w:rsid w:val="59513B44"/>
    <w:rsid w:val="599240A2"/>
    <w:rsid w:val="599C2E5D"/>
    <w:rsid w:val="59CB3621"/>
    <w:rsid w:val="5A2E388B"/>
    <w:rsid w:val="5A3C14D5"/>
    <w:rsid w:val="5AB733A5"/>
    <w:rsid w:val="5AC35FDD"/>
    <w:rsid w:val="5AC9337A"/>
    <w:rsid w:val="5AD07AA7"/>
    <w:rsid w:val="5AE513D8"/>
    <w:rsid w:val="5AF029EE"/>
    <w:rsid w:val="5B2437F9"/>
    <w:rsid w:val="5B432446"/>
    <w:rsid w:val="5B8A2819"/>
    <w:rsid w:val="5B955A49"/>
    <w:rsid w:val="5C56047F"/>
    <w:rsid w:val="5C777858"/>
    <w:rsid w:val="5C960F7E"/>
    <w:rsid w:val="5CF70B04"/>
    <w:rsid w:val="5D1E1E31"/>
    <w:rsid w:val="5D5462F7"/>
    <w:rsid w:val="5E423B27"/>
    <w:rsid w:val="5E7B5651"/>
    <w:rsid w:val="5E7E1DFD"/>
    <w:rsid w:val="5E865055"/>
    <w:rsid w:val="5F025CF3"/>
    <w:rsid w:val="5F123963"/>
    <w:rsid w:val="5F3512FE"/>
    <w:rsid w:val="5F9D0995"/>
    <w:rsid w:val="5FD76013"/>
    <w:rsid w:val="5FE837A1"/>
    <w:rsid w:val="601766CC"/>
    <w:rsid w:val="60844061"/>
    <w:rsid w:val="60CD5CEC"/>
    <w:rsid w:val="60D97529"/>
    <w:rsid w:val="60E541A8"/>
    <w:rsid w:val="60FD7B21"/>
    <w:rsid w:val="61016E96"/>
    <w:rsid w:val="6112259F"/>
    <w:rsid w:val="612A2180"/>
    <w:rsid w:val="61AE7D99"/>
    <w:rsid w:val="61C1665B"/>
    <w:rsid w:val="61C456BF"/>
    <w:rsid w:val="61FC2B35"/>
    <w:rsid w:val="62140775"/>
    <w:rsid w:val="62505D83"/>
    <w:rsid w:val="627875BC"/>
    <w:rsid w:val="627C7FF9"/>
    <w:rsid w:val="62901B82"/>
    <w:rsid w:val="630C0DE5"/>
    <w:rsid w:val="63411228"/>
    <w:rsid w:val="635919A4"/>
    <w:rsid w:val="63D826E4"/>
    <w:rsid w:val="63FF235D"/>
    <w:rsid w:val="641F155D"/>
    <w:rsid w:val="64351A59"/>
    <w:rsid w:val="643F5FD8"/>
    <w:rsid w:val="64526F15"/>
    <w:rsid w:val="64765282"/>
    <w:rsid w:val="64821389"/>
    <w:rsid w:val="648B05D0"/>
    <w:rsid w:val="64A607E0"/>
    <w:rsid w:val="64EE58DF"/>
    <w:rsid w:val="64F97485"/>
    <w:rsid w:val="65004BB8"/>
    <w:rsid w:val="65085BD3"/>
    <w:rsid w:val="650F6745"/>
    <w:rsid w:val="65224690"/>
    <w:rsid w:val="655F37B8"/>
    <w:rsid w:val="65975B0C"/>
    <w:rsid w:val="65AE06B6"/>
    <w:rsid w:val="65B216C0"/>
    <w:rsid w:val="65CB112F"/>
    <w:rsid w:val="65E10BD0"/>
    <w:rsid w:val="66326F8A"/>
    <w:rsid w:val="66452286"/>
    <w:rsid w:val="669738B8"/>
    <w:rsid w:val="66B46A69"/>
    <w:rsid w:val="66C23697"/>
    <w:rsid w:val="66C7531A"/>
    <w:rsid w:val="66D46BEC"/>
    <w:rsid w:val="66F16D16"/>
    <w:rsid w:val="66FC6885"/>
    <w:rsid w:val="674C1C73"/>
    <w:rsid w:val="675739DC"/>
    <w:rsid w:val="676F1BE8"/>
    <w:rsid w:val="678C7499"/>
    <w:rsid w:val="67EA4626"/>
    <w:rsid w:val="68065516"/>
    <w:rsid w:val="69207D30"/>
    <w:rsid w:val="692A1816"/>
    <w:rsid w:val="69304739"/>
    <w:rsid w:val="693152E7"/>
    <w:rsid w:val="693A6C79"/>
    <w:rsid w:val="6948323C"/>
    <w:rsid w:val="695A3D54"/>
    <w:rsid w:val="695C37F7"/>
    <w:rsid w:val="69C3242E"/>
    <w:rsid w:val="69CF2CBB"/>
    <w:rsid w:val="69D35BCE"/>
    <w:rsid w:val="69E86EBF"/>
    <w:rsid w:val="6A236782"/>
    <w:rsid w:val="6AB10053"/>
    <w:rsid w:val="6ABF4457"/>
    <w:rsid w:val="6B4409B7"/>
    <w:rsid w:val="6B483F23"/>
    <w:rsid w:val="6B576911"/>
    <w:rsid w:val="6BA50F07"/>
    <w:rsid w:val="6BAE3F4A"/>
    <w:rsid w:val="6BEF18C8"/>
    <w:rsid w:val="6BFD06B7"/>
    <w:rsid w:val="6C0F44E1"/>
    <w:rsid w:val="6C125C93"/>
    <w:rsid w:val="6C17075F"/>
    <w:rsid w:val="6C1E5FE7"/>
    <w:rsid w:val="6C716BF3"/>
    <w:rsid w:val="6D750EE2"/>
    <w:rsid w:val="6DC575C8"/>
    <w:rsid w:val="6E230BA0"/>
    <w:rsid w:val="6E2E3601"/>
    <w:rsid w:val="6E7D09C0"/>
    <w:rsid w:val="6E7E6C99"/>
    <w:rsid w:val="6E891A10"/>
    <w:rsid w:val="6EA10E03"/>
    <w:rsid w:val="6EBD2804"/>
    <w:rsid w:val="6EFD03FB"/>
    <w:rsid w:val="6F34102E"/>
    <w:rsid w:val="6F4D32CD"/>
    <w:rsid w:val="6F6F4CD6"/>
    <w:rsid w:val="6FBB0D09"/>
    <w:rsid w:val="6FC36215"/>
    <w:rsid w:val="7036559F"/>
    <w:rsid w:val="70C86D63"/>
    <w:rsid w:val="712C315E"/>
    <w:rsid w:val="71DB7DC2"/>
    <w:rsid w:val="71E24914"/>
    <w:rsid w:val="720B6B75"/>
    <w:rsid w:val="721F33F6"/>
    <w:rsid w:val="72213DF2"/>
    <w:rsid w:val="72221CCB"/>
    <w:rsid w:val="72D21FE6"/>
    <w:rsid w:val="72DD11D7"/>
    <w:rsid w:val="73333C34"/>
    <w:rsid w:val="736F7E81"/>
    <w:rsid w:val="73804967"/>
    <w:rsid w:val="73855583"/>
    <w:rsid w:val="73B62D1C"/>
    <w:rsid w:val="73DF3ED0"/>
    <w:rsid w:val="740F27BD"/>
    <w:rsid w:val="74520085"/>
    <w:rsid w:val="74614E00"/>
    <w:rsid w:val="74C27454"/>
    <w:rsid w:val="74DF2F97"/>
    <w:rsid w:val="74ED5A8E"/>
    <w:rsid w:val="74F83D5D"/>
    <w:rsid w:val="74FF6316"/>
    <w:rsid w:val="754A65CB"/>
    <w:rsid w:val="759E55B3"/>
    <w:rsid w:val="75B728A4"/>
    <w:rsid w:val="75D63420"/>
    <w:rsid w:val="75E1510F"/>
    <w:rsid w:val="75E604FD"/>
    <w:rsid w:val="75EA44DF"/>
    <w:rsid w:val="76294956"/>
    <w:rsid w:val="76513114"/>
    <w:rsid w:val="765E4565"/>
    <w:rsid w:val="766F463F"/>
    <w:rsid w:val="768D3264"/>
    <w:rsid w:val="768F7512"/>
    <w:rsid w:val="76946AF4"/>
    <w:rsid w:val="76BD12A7"/>
    <w:rsid w:val="76D01F16"/>
    <w:rsid w:val="77764DBE"/>
    <w:rsid w:val="77911855"/>
    <w:rsid w:val="77D15496"/>
    <w:rsid w:val="78DC1FC1"/>
    <w:rsid w:val="792B4BDF"/>
    <w:rsid w:val="7960712A"/>
    <w:rsid w:val="797449B2"/>
    <w:rsid w:val="798A45F2"/>
    <w:rsid w:val="79A05A33"/>
    <w:rsid w:val="79CC5F42"/>
    <w:rsid w:val="79EA40DD"/>
    <w:rsid w:val="79FA0D24"/>
    <w:rsid w:val="7A060857"/>
    <w:rsid w:val="7A1B6858"/>
    <w:rsid w:val="7A607BCB"/>
    <w:rsid w:val="7A8060BB"/>
    <w:rsid w:val="7A8D7662"/>
    <w:rsid w:val="7A8F3AA8"/>
    <w:rsid w:val="7B13506B"/>
    <w:rsid w:val="7B1E072B"/>
    <w:rsid w:val="7B606CB7"/>
    <w:rsid w:val="7B8502C8"/>
    <w:rsid w:val="7BEA6D95"/>
    <w:rsid w:val="7BF55303"/>
    <w:rsid w:val="7C0454D0"/>
    <w:rsid w:val="7C746055"/>
    <w:rsid w:val="7C9F6929"/>
    <w:rsid w:val="7CCB3A38"/>
    <w:rsid w:val="7D212B07"/>
    <w:rsid w:val="7D3B1899"/>
    <w:rsid w:val="7D3B492B"/>
    <w:rsid w:val="7D5B7304"/>
    <w:rsid w:val="7D950CC7"/>
    <w:rsid w:val="7DB75D00"/>
    <w:rsid w:val="7E226375"/>
    <w:rsid w:val="7E412AFF"/>
    <w:rsid w:val="7E516471"/>
    <w:rsid w:val="7F464ECC"/>
    <w:rsid w:val="7F466661"/>
    <w:rsid w:val="7F5530B5"/>
    <w:rsid w:val="7F66133D"/>
    <w:rsid w:val="7F814A7E"/>
    <w:rsid w:val="7F975D5E"/>
    <w:rsid w:val="7FA157C1"/>
    <w:rsid w:val="7FC057F5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C167E7"/>
  <w15:docId w15:val="{9DC92CFD-9D20-4874-88A4-FF729E69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rsid w:val="00E91094"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E91094"/>
    <w:pPr>
      <w:keepNext/>
      <w:keepLines/>
      <w:numPr>
        <w:ilvl w:val="1"/>
        <w:numId w:val="1"/>
      </w:numPr>
      <w:tabs>
        <w:tab w:val="left" w:pos="425"/>
        <w:tab w:val="left" w:pos="850"/>
      </w:tabs>
      <w:spacing w:before="200" w:after="200"/>
      <w:outlineLvl w:val="1"/>
    </w:pPr>
    <w:rPr>
      <w:b/>
      <w:sz w:val="36"/>
    </w:rPr>
  </w:style>
  <w:style w:type="paragraph" w:styleId="3">
    <w:name w:val="heading 3"/>
    <w:basedOn w:val="a"/>
    <w:next w:val="a"/>
    <w:uiPriority w:val="9"/>
    <w:unhideWhenUsed/>
    <w:qFormat/>
    <w:rsid w:val="00E91094"/>
    <w:pPr>
      <w:keepNext/>
      <w:keepLines/>
      <w:numPr>
        <w:ilvl w:val="2"/>
        <w:numId w:val="1"/>
      </w:numPr>
      <w:spacing w:before="160" w:after="160"/>
      <w:ind w:leftChars="200" w:left="200" w:firstLine="0"/>
      <w:outlineLvl w:val="2"/>
    </w:pPr>
    <w:rPr>
      <w:b/>
      <w:sz w:val="32"/>
    </w:rPr>
  </w:style>
  <w:style w:type="paragraph" w:styleId="40">
    <w:name w:val="heading 4"/>
    <w:basedOn w:val="a"/>
    <w:next w:val="a"/>
    <w:uiPriority w:val="9"/>
    <w:unhideWhenUsed/>
    <w:qFormat/>
    <w:rsid w:val="00E91094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300"/>
      <w:outlineLvl w:val="3"/>
    </w:pPr>
    <w:rPr>
      <w:b/>
      <w:sz w:val="28"/>
    </w:rPr>
  </w:style>
  <w:style w:type="paragraph" w:styleId="50">
    <w:name w:val="heading 5"/>
    <w:basedOn w:val="a"/>
    <w:next w:val="a"/>
    <w:uiPriority w:val="9"/>
    <w:unhideWhenUsed/>
    <w:qFormat/>
    <w:rsid w:val="00E91094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400" w:firstLine="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unhideWhenUsed/>
    <w:rsid w:val="00F30F8A"/>
    <w:pPr>
      <w:keepNext/>
      <w:keepLines/>
      <w:snapToGrid/>
      <w:spacing w:before="240" w:after="64" w:line="317" w:lineRule="auto"/>
      <w:ind w:left="1152" w:hanging="1152"/>
      <w:outlineLvl w:val="5"/>
    </w:pPr>
    <w:rPr>
      <w:rFonts w:ascii="Arial" w:eastAsia="黑体" w:hAnsi="Arial" w:cs="Times New Roman"/>
      <w:b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296" w:hanging="1296"/>
      <w:outlineLvl w:val="6"/>
    </w:pPr>
    <w:rPr>
      <w:rFonts w:ascii="Times New Roman" w:eastAsia="宋体" w:hAnsi="Times New Roman" w:cs="Times New Roman"/>
      <w:b/>
      <w:szCs w:val="20"/>
    </w:rPr>
  </w:style>
  <w:style w:type="paragraph" w:styleId="8">
    <w:name w:val="heading 8"/>
    <w:basedOn w:val="a"/>
    <w:next w:val="a"/>
    <w:link w:val="8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440" w:hanging="1440"/>
      <w:outlineLvl w:val="7"/>
    </w:pPr>
    <w:rPr>
      <w:rFonts w:ascii="Arial" w:eastAsia="黑体" w:hAnsi="Arial" w:cs="Times New Roman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584" w:hanging="1584"/>
      <w:outlineLvl w:val="8"/>
    </w:pPr>
    <w:rPr>
      <w:rFonts w:ascii="Arial" w:eastAsia="黑体" w:hAnsi="Arial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TOC1">
    <w:name w:val="toc 1"/>
    <w:basedOn w:val="a"/>
    <w:next w:val="a"/>
    <w:qFormat/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4">
    <w:name w:val="标题4"/>
    <w:basedOn w:val="a"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0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a7"/>
    <w:rsid w:val="00F30F8A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rsid w:val="00F30F8A"/>
    <w:rPr>
      <w:kern w:val="2"/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F30F8A"/>
    <w:rPr>
      <w:rFonts w:ascii="Arial" w:eastAsia="黑体" w:hAnsi="Arial" w:cs="Times New Roman"/>
      <w:b/>
      <w:kern w:val="2"/>
      <w:sz w:val="24"/>
    </w:rPr>
  </w:style>
  <w:style w:type="character" w:customStyle="1" w:styleId="70">
    <w:name w:val="标题 7 字符"/>
    <w:basedOn w:val="a0"/>
    <w:link w:val="7"/>
    <w:uiPriority w:val="9"/>
    <w:rsid w:val="00F30F8A"/>
    <w:rPr>
      <w:rFonts w:ascii="Times New Roman" w:eastAsia="宋体" w:hAnsi="Times New Roman" w:cs="Times New Roman"/>
      <w:b/>
      <w:kern w:val="2"/>
      <w:sz w:val="24"/>
    </w:rPr>
  </w:style>
  <w:style w:type="character" w:customStyle="1" w:styleId="80">
    <w:name w:val="标题 8 字符"/>
    <w:basedOn w:val="a0"/>
    <w:link w:val="8"/>
    <w:uiPriority w:val="9"/>
    <w:rsid w:val="00F30F8A"/>
    <w:rPr>
      <w:rFonts w:ascii="Arial" w:eastAsia="黑体" w:hAnsi="Arial" w:cs="Times New Roman"/>
      <w:kern w:val="2"/>
      <w:sz w:val="24"/>
    </w:rPr>
  </w:style>
  <w:style w:type="character" w:customStyle="1" w:styleId="90">
    <w:name w:val="标题 9 字符"/>
    <w:basedOn w:val="a0"/>
    <w:link w:val="9"/>
    <w:uiPriority w:val="9"/>
    <w:rsid w:val="00F30F8A"/>
    <w:rPr>
      <w:rFonts w:ascii="Arial" w:eastAsia="黑体" w:hAnsi="Arial" w:cs="Times New Roman"/>
      <w:kern w:val="2"/>
      <w:sz w:val="21"/>
    </w:rPr>
  </w:style>
  <w:style w:type="paragraph" w:styleId="a8">
    <w:name w:val="Title"/>
    <w:basedOn w:val="a"/>
    <w:next w:val="a"/>
    <w:link w:val="a9"/>
    <w:rsid w:val="003605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36053C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a">
    <w:name w:val="List Paragraph"/>
    <w:basedOn w:val="a"/>
    <w:uiPriority w:val="99"/>
    <w:unhideWhenUsed/>
    <w:rsid w:val="002E2650"/>
    <w:pPr>
      <w:ind w:firstLineChars="200" w:firstLine="420"/>
    </w:pPr>
  </w:style>
  <w:style w:type="paragraph" w:styleId="ab">
    <w:name w:val="Subtitle"/>
    <w:basedOn w:val="a"/>
    <w:next w:val="a"/>
    <w:link w:val="ac"/>
    <w:qFormat/>
    <w:rsid w:val="00AA358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rsid w:val="00AA358E"/>
    <w:rPr>
      <w:b/>
      <w:bCs/>
      <w:kern w:val="28"/>
      <w:sz w:val="32"/>
      <w:szCs w:val="32"/>
    </w:rPr>
  </w:style>
  <w:style w:type="character" w:customStyle="1" w:styleId="pun">
    <w:name w:val="pun"/>
    <w:basedOn w:val="a0"/>
    <w:rsid w:val="002E7452"/>
  </w:style>
  <w:style w:type="character" w:customStyle="1" w:styleId="pln">
    <w:name w:val="pln"/>
    <w:basedOn w:val="a0"/>
    <w:rsid w:val="002E7452"/>
  </w:style>
  <w:style w:type="character" w:customStyle="1" w:styleId="kwd">
    <w:name w:val="kwd"/>
    <w:basedOn w:val="a0"/>
    <w:rsid w:val="002E7452"/>
  </w:style>
  <w:style w:type="character" w:customStyle="1" w:styleId="typ">
    <w:name w:val="typ"/>
    <w:basedOn w:val="a0"/>
    <w:rsid w:val="002E7452"/>
  </w:style>
  <w:style w:type="character" w:customStyle="1" w:styleId="com">
    <w:name w:val="com"/>
    <w:basedOn w:val="a0"/>
    <w:rsid w:val="002E7452"/>
  </w:style>
  <w:style w:type="paragraph" w:customStyle="1" w:styleId="ad">
    <w:name w:val="程序代码"/>
    <w:basedOn w:val="a"/>
    <w:link w:val="ae"/>
    <w:qFormat/>
    <w:rsid w:val="00BC02A6"/>
    <w:pPr>
      <w:shd w:val="clear" w:color="auto" w:fill="CFCDCD" w:themeFill="background2" w:themeFillShade="E5"/>
      <w:jc w:val="left"/>
    </w:pPr>
    <w:rPr>
      <w:rFonts w:ascii="Consolas" w:eastAsia="Consolas" w:hAnsi="Consolas"/>
      <w:color w:val="008080"/>
      <w:sz w:val="22"/>
      <w:szCs w:val="22"/>
    </w:rPr>
  </w:style>
  <w:style w:type="character" w:customStyle="1" w:styleId="ae">
    <w:name w:val="程序代码 字符"/>
    <w:basedOn w:val="a0"/>
    <w:link w:val="ad"/>
    <w:rsid w:val="00BC02A6"/>
    <w:rPr>
      <w:rFonts w:ascii="Consolas" w:eastAsia="Consolas" w:hAnsi="Consolas"/>
      <w:color w:val="008080"/>
      <w:kern w:val="2"/>
      <w:sz w:val="22"/>
      <w:szCs w:val="22"/>
      <w:shd w:val="clear" w:color="auto" w:fill="CFCDCD" w:themeFill="background2" w:themeFillShade="E5"/>
    </w:rPr>
  </w:style>
  <w:style w:type="paragraph" w:customStyle="1" w:styleId="af">
    <w:name w:val="例程代码（无行号）"/>
    <w:basedOn w:val="a"/>
    <w:link w:val="Char"/>
    <w:qFormat/>
    <w:rsid w:val="00687FD1"/>
    <w:pPr>
      <w:shd w:val="clear" w:color="auto" w:fill="E0E0E0"/>
      <w:snapToGrid/>
      <w:spacing w:line="240" w:lineRule="auto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">
    <w:name w:val="例程代码（无行号） Char"/>
    <w:link w:val="af"/>
    <w:qFormat/>
    <w:rsid w:val="00687FD1"/>
    <w:rPr>
      <w:rFonts w:ascii="Courier New" w:eastAsia="宋体" w:hAnsi="Courier New" w:cs="Times New Roman"/>
      <w:kern w:val="2"/>
      <w:sz w:val="18"/>
      <w:szCs w:val="18"/>
      <w:shd w:val="clear" w:color="auto" w:fill="E0E0E0"/>
    </w:rPr>
  </w:style>
  <w:style w:type="paragraph" w:customStyle="1" w:styleId="af0">
    <w:name w:val="大标题"/>
    <w:basedOn w:val="a"/>
    <w:link w:val="af1"/>
    <w:qFormat/>
    <w:rsid w:val="00687FD1"/>
    <w:pPr>
      <w:jc w:val="center"/>
    </w:pPr>
    <w:rPr>
      <w:b/>
      <w:sz w:val="48"/>
      <w:szCs w:val="48"/>
    </w:rPr>
  </w:style>
  <w:style w:type="character" w:styleId="af2">
    <w:name w:val="Strong"/>
    <w:basedOn w:val="a0"/>
    <w:qFormat/>
    <w:rsid w:val="00687FD1"/>
    <w:rPr>
      <w:b/>
      <w:bCs/>
    </w:rPr>
  </w:style>
  <w:style w:type="character" w:customStyle="1" w:styleId="af1">
    <w:name w:val="大标题 字符"/>
    <w:basedOn w:val="a0"/>
    <w:link w:val="af0"/>
    <w:rsid w:val="00687FD1"/>
    <w:rPr>
      <w:b/>
      <w:kern w:val="2"/>
      <w:sz w:val="48"/>
      <w:szCs w:val="48"/>
    </w:rPr>
  </w:style>
  <w:style w:type="character" w:styleId="af3">
    <w:name w:val="Emphasis"/>
    <w:basedOn w:val="a0"/>
    <w:qFormat/>
    <w:rsid w:val="00687FD1"/>
    <w:rPr>
      <w:i/>
      <w:iCs/>
    </w:rPr>
  </w:style>
  <w:style w:type="character" w:styleId="HTML">
    <w:name w:val="HTML Code"/>
    <w:basedOn w:val="a0"/>
    <w:uiPriority w:val="99"/>
    <w:semiHidden/>
    <w:unhideWhenUsed/>
    <w:rsid w:val="00AA62CA"/>
    <w:rPr>
      <w:rFonts w:ascii="宋体" w:eastAsia="宋体" w:hAnsi="宋体" w:cs="宋体"/>
      <w:sz w:val="24"/>
      <w:szCs w:val="24"/>
    </w:rPr>
  </w:style>
  <w:style w:type="paragraph" w:customStyle="1" w:styleId="af4">
    <w:name w:val="边框样式"/>
    <w:basedOn w:val="HTML0"/>
    <w:link w:val="af5"/>
    <w:qFormat/>
    <w:rsid w:val="00AA62CA"/>
    <w:pPr>
      <w:widowControl/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85" w:lineRule="atLeast"/>
      <w:jc w:val="left"/>
    </w:pPr>
    <w:rPr>
      <w:rFonts w:ascii="Consolas" w:eastAsia="宋体" w:hAnsi="Consolas" w:cs="宋体"/>
      <w:color w:val="333333"/>
      <w:sz w:val="18"/>
      <w:szCs w:val="18"/>
      <w:bdr w:val="none" w:sz="0" w:space="0" w:color="auto" w:frame="1"/>
    </w:rPr>
  </w:style>
  <w:style w:type="character" w:customStyle="1" w:styleId="af5">
    <w:name w:val="边框样式 字符"/>
    <w:basedOn w:val="HTML1"/>
    <w:link w:val="af4"/>
    <w:rsid w:val="00AA62CA"/>
    <w:rPr>
      <w:rFonts w:ascii="Consolas" w:eastAsia="宋体" w:hAnsi="Consolas" w:cs="宋体"/>
      <w:color w:val="333333"/>
      <w:kern w:val="2"/>
      <w:sz w:val="18"/>
      <w:szCs w:val="18"/>
      <w:bdr w:val="none" w:sz="0" w:space="0" w:color="auto" w:frame="1"/>
      <w:shd w:val="clear" w:color="auto" w:fill="F8F8F8"/>
    </w:rPr>
  </w:style>
  <w:style w:type="paragraph" w:styleId="HTML0">
    <w:name w:val="HTML Preformatted"/>
    <w:basedOn w:val="a"/>
    <w:link w:val="HTML1"/>
    <w:uiPriority w:val="99"/>
    <w:semiHidden/>
    <w:unhideWhenUsed/>
    <w:rsid w:val="00AA62CA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AA62CA"/>
    <w:rPr>
      <w:rFonts w:ascii="Courier New" w:hAnsi="Courier New" w:cs="Courier New"/>
      <w:kern w:val="2"/>
    </w:rPr>
  </w:style>
  <w:style w:type="paragraph" w:customStyle="1" w:styleId="af6">
    <w:name w:val="加粗样式"/>
    <w:basedOn w:val="a"/>
    <w:link w:val="af7"/>
    <w:qFormat/>
    <w:rsid w:val="004D1389"/>
    <w:pPr>
      <w:widowControl/>
      <w:shd w:val="clear" w:color="auto" w:fill="4A4A4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300" w:after="300" w:line="300" w:lineRule="atLeast"/>
      <w:jc w:val="left"/>
    </w:pPr>
    <w:rPr>
      <w:rFonts w:ascii="Courier New" w:eastAsia="宋体" w:hAnsi="Courier New" w:cs="Courier New"/>
      <w:color w:val="F8F8D4"/>
      <w:kern w:val="0"/>
      <w:sz w:val="21"/>
      <w:szCs w:val="21"/>
    </w:rPr>
  </w:style>
  <w:style w:type="character" w:customStyle="1" w:styleId="af7">
    <w:name w:val="加粗样式 字符"/>
    <w:basedOn w:val="a0"/>
    <w:link w:val="af6"/>
    <w:rsid w:val="004D1389"/>
    <w:rPr>
      <w:rFonts w:ascii="Courier New" w:eastAsia="宋体" w:hAnsi="Courier New" w:cs="Courier New"/>
      <w:color w:val="F8F8D4"/>
      <w:sz w:val="21"/>
      <w:szCs w:val="21"/>
      <w:shd w:val="clear" w:color="auto" w:fill="4A4A4A"/>
    </w:rPr>
  </w:style>
  <w:style w:type="character" w:styleId="af8">
    <w:name w:val="Unresolved Mention"/>
    <w:basedOn w:val="a0"/>
    <w:uiPriority w:val="99"/>
    <w:semiHidden/>
    <w:unhideWhenUsed/>
    <w:rsid w:val="00C2313D"/>
    <w:rPr>
      <w:color w:val="808080"/>
      <w:shd w:val="clear" w:color="auto" w:fill="E6E6E6"/>
    </w:rPr>
  </w:style>
  <w:style w:type="character" w:customStyle="1" w:styleId="hljs-keyword">
    <w:name w:val="hljs-keyword"/>
    <w:basedOn w:val="a0"/>
    <w:rsid w:val="009847D6"/>
  </w:style>
  <w:style w:type="character" w:customStyle="1" w:styleId="hljs-literal">
    <w:name w:val="hljs-literal"/>
    <w:basedOn w:val="a0"/>
    <w:rsid w:val="001864F1"/>
  </w:style>
  <w:style w:type="character" w:customStyle="1" w:styleId="hljs-string">
    <w:name w:val="hljs-string"/>
    <w:basedOn w:val="a0"/>
    <w:rsid w:val="001864F1"/>
  </w:style>
  <w:style w:type="character" w:customStyle="1" w:styleId="hljs-number">
    <w:name w:val="hljs-number"/>
    <w:basedOn w:val="a0"/>
    <w:rsid w:val="00186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6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www.cnblogs.com/moonandstar08/p/6146935.html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blog.csdn.net/huangbaokang/article/details/8056453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blog.csdn.net/fefsdf/article/details/53027204" TargetMode="External"/><Relationship Id="rId4" Type="http://schemas.openxmlformats.org/officeDocument/2006/relationships/styles" Target="styles.xml"/><Relationship Id="rId9" Type="http://schemas.openxmlformats.org/officeDocument/2006/relationships/hyperlink" Target="https://blog.csdn.net/sdut406/article/details/82795585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wei\Documents\&#33258;&#23450;&#20041;%20Office%20&#27169;&#26495;\mydot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2E08CB-FB66-44F6-A1E9-552BF655F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mydot.dotm</Template>
  <TotalTime>774</TotalTime>
  <Pages>1</Pages>
  <Words>1253</Words>
  <Characters>7146</Characters>
  <Application>Microsoft Office Word</Application>
  <DocSecurity>0</DocSecurity>
  <Lines>59</Lines>
  <Paragraphs>16</Paragraphs>
  <ScaleCrop>false</ScaleCrop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liuwei</dc:creator>
  <cp:lastModifiedBy>刘 伟</cp:lastModifiedBy>
  <cp:revision>171</cp:revision>
  <dcterms:created xsi:type="dcterms:W3CDTF">2017-04-18T13:28:00Z</dcterms:created>
  <dcterms:modified xsi:type="dcterms:W3CDTF">2019-11-12T08:12:00Z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