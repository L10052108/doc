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9D4" w:rsidRDefault="007069D4" w:rsidP="004D1389"/>
    <w:p w:rsidR="00B7534B" w:rsidRDefault="00B7534B" w:rsidP="004D1389"/>
    <w:p w:rsidR="00B7534B" w:rsidRDefault="00B7534B" w:rsidP="00B7534B">
      <w:pPr>
        <w:pStyle w:val="1"/>
        <w:rPr>
          <w:rFonts w:hint="eastAsia"/>
        </w:rPr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t xml:space="preserve">  </w:t>
      </w:r>
      <w:r>
        <w:rPr>
          <w:rFonts w:hint="eastAsia"/>
        </w:rPr>
        <w:t>学习</w:t>
      </w:r>
    </w:p>
    <w:p w:rsidR="00B7534B" w:rsidRDefault="00B7534B" w:rsidP="00B7534B">
      <w:pPr>
        <w:pStyle w:val="2"/>
        <w:rPr>
          <w:rFonts w:hint="eastAsia"/>
        </w:rPr>
      </w:pPr>
      <w:r>
        <w:rPr>
          <w:rFonts w:hint="eastAsia"/>
        </w:rPr>
        <w:t>左联接</w:t>
      </w:r>
    </w:p>
    <w:p w:rsidR="001453C8" w:rsidRDefault="001453C8" w:rsidP="001453C8">
      <w:pPr>
        <w:pStyle w:val="11"/>
        <w:numPr>
          <w:ilvl w:val="0"/>
          <w:numId w:val="22"/>
        </w:numPr>
        <w:snapToGrid/>
        <w:spacing w:line="24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右连接</w:t>
      </w:r>
    </w:p>
    <w:p w:rsidR="001453C8" w:rsidRDefault="001453C8" w:rsidP="001453C8">
      <w:pPr>
        <w:pStyle w:val="11"/>
        <w:ind w:left="7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当我们在做基本连接查询的时候，查询出所有的部门下的员工，我们发现编号为40的部门下没有员工，但是要求把该部门也展示出来，我们发现上面的基本查询是办不到的</w:t>
      </w:r>
    </w:p>
    <w:p w:rsidR="00B7534B" w:rsidRDefault="00B7534B" w:rsidP="001453C8">
      <w:pPr>
        <w:pStyle w:val="11"/>
        <w:ind w:left="720" w:firstLineChars="0" w:firstLine="0"/>
        <w:rPr>
          <w:rFonts w:asciiTheme="minorEastAsia" w:hAnsiTheme="minorEastAsia"/>
          <w:szCs w:val="21"/>
        </w:rPr>
      </w:pPr>
    </w:p>
    <w:p w:rsidR="00B7534B" w:rsidRDefault="00B7534B" w:rsidP="001453C8">
      <w:pPr>
        <w:pStyle w:val="11"/>
        <w:ind w:left="720" w:firstLineChars="0" w:firstLine="0"/>
        <w:rPr>
          <w:rFonts w:asciiTheme="minorEastAsia" w:hAnsiTheme="minorEastAsia"/>
          <w:szCs w:val="21"/>
        </w:rPr>
      </w:pPr>
    </w:p>
    <w:p w:rsidR="002B185C" w:rsidRDefault="002B185C" w:rsidP="002B185C">
      <w:pPr>
        <w:pStyle w:val="af4"/>
        <w:rPr>
          <w:color w:val="000080"/>
          <w:highlight w:val="white"/>
        </w:rPr>
      </w:pPr>
      <w:r>
        <w:rPr>
          <w:color w:val="008080"/>
          <w:highlight w:val="white"/>
        </w:rPr>
        <w:t>SELECT</w:t>
      </w:r>
      <w:r>
        <w:rPr>
          <w:color w:val="000080"/>
          <w:highlight w:val="white"/>
        </w:rPr>
        <w:t xml:space="preserve"> T.*, T</w:t>
      </w:r>
      <w:proofErr w:type="gramStart"/>
      <w:r>
        <w:rPr>
          <w:color w:val="000080"/>
          <w:highlight w:val="white"/>
        </w:rPr>
        <w:t>2.*</w:t>
      </w:r>
      <w:proofErr w:type="gramEnd"/>
      <w:r>
        <w:rPr>
          <w:color w:val="000080"/>
          <w:highlight w:val="white"/>
        </w:rPr>
        <w:t xml:space="preserve"> </w:t>
      </w:r>
      <w:r>
        <w:rPr>
          <w:color w:val="008080"/>
          <w:highlight w:val="white"/>
        </w:rPr>
        <w:t>FROM</w:t>
      </w:r>
      <w:r>
        <w:rPr>
          <w:color w:val="000080"/>
          <w:highlight w:val="white"/>
        </w:rPr>
        <w:t xml:space="preserve"> EMP T, DEPT T2 </w:t>
      </w:r>
      <w:r>
        <w:rPr>
          <w:color w:val="008080"/>
          <w:highlight w:val="white"/>
        </w:rPr>
        <w:t>WHERE</w:t>
      </w:r>
      <w:r>
        <w:rPr>
          <w:color w:val="000080"/>
          <w:highlight w:val="white"/>
        </w:rPr>
        <w:t xml:space="preserve"> T.DEPTNO = T2.DEPTNO(+);</w:t>
      </w:r>
    </w:p>
    <w:p w:rsidR="001453C8" w:rsidRDefault="002B185C" w:rsidP="002B185C">
      <w:pPr>
        <w:pStyle w:val="af4"/>
      </w:pPr>
      <w:r>
        <w:rPr>
          <w:color w:val="008080"/>
          <w:highlight w:val="white"/>
        </w:rPr>
        <w:t>SELECT</w:t>
      </w:r>
      <w:r>
        <w:rPr>
          <w:color w:val="000080"/>
          <w:highlight w:val="white"/>
        </w:rPr>
        <w:t xml:space="preserve"> T.</w:t>
      </w:r>
      <w:proofErr w:type="gramStart"/>
      <w:r>
        <w:rPr>
          <w:color w:val="000080"/>
          <w:highlight w:val="white"/>
        </w:rPr>
        <w:t>*,T</w:t>
      </w:r>
      <w:proofErr w:type="gramEnd"/>
      <w:r>
        <w:rPr>
          <w:color w:val="000080"/>
          <w:highlight w:val="white"/>
        </w:rPr>
        <w:t xml:space="preserve">.ROWID </w:t>
      </w:r>
      <w:r>
        <w:rPr>
          <w:color w:val="008080"/>
          <w:highlight w:val="white"/>
        </w:rPr>
        <w:t>FROM</w:t>
      </w:r>
      <w:r>
        <w:rPr>
          <w:color w:val="000080"/>
          <w:highlight w:val="white"/>
        </w:rPr>
        <w:t xml:space="preserve"> EMP T </w:t>
      </w:r>
      <w:r>
        <w:rPr>
          <w:color w:val="008080"/>
          <w:highlight w:val="white"/>
        </w:rPr>
        <w:t>left</w:t>
      </w:r>
      <w:r>
        <w:rPr>
          <w:color w:val="000080"/>
          <w:highlight w:val="white"/>
        </w:rPr>
        <w:t xml:space="preserve"> </w:t>
      </w:r>
      <w:r>
        <w:rPr>
          <w:color w:val="008080"/>
          <w:highlight w:val="white"/>
        </w:rPr>
        <w:t>join</w:t>
      </w:r>
      <w:r>
        <w:rPr>
          <w:color w:val="000080"/>
          <w:highlight w:val="white"/>
        </w:rPr>
        <w:t xml:space="preserve"> dept t2 </w:t>
      </w:r>
      <w:r>
        <w:rPr>
          <w:color w:val="008080"/>
          <w:highlight w:val="white"/>
        </w:rPr>
        <w:t>on</w:t>
      </w:r>
      <w:r>
        <w:rPr>
          <w:color w:val="000080"/>
          <w:highlight w:val="white"/>
        </w:rPr>
        <w:t xml:space="preserve"> </w:t>
      </w:r>
      <w:proofErr w:type="spellStart"/>
      <w:r>
        <w:rPr>
          <w:color w:val="000080"/>
          <w:highlight w:val="white"/>
        </w:rPr>
        <w:t>t.deptno</w:t>
      </w:r>
      <w:proofErr w:type="spellEnd"/>
      <w:r>
        <w:rPr>
          <w:color w:val="000080"/>
          <w:highlight w:val="white"/>
        </w:rPr>
        <w:t xml:space="preserve"> = t2.deptno;</w:t>
      </w:r>
    </w:p>
    <w:p w:rsidR="001453C8" w:rsidRDefault="001453C8" w:rsidP="004D1389">
      <w:r>
        <w:rPr>
          <w:noProof/>
        </w:rPr>
        <w:drawing>
          <wp:inline distT="0" distB="0" distL="0" distR="0" wp14:anchorId="3D61A4BB" wp14:editId="46804A1F">
            <wp:extent cx="8400000" cy="3104762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00000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3C8" w:rsidRDefault="001453C8" w:rsidP="001453C8">
      <w:pPr>
        <w:pStyle w:val="11"/>
        <w:ind w:left="7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使用(+)表示左连接或者右连接。</w:t>
      </w:r>
    </w:p>
    <w:p w:rsidR="001453C8" w:rsidRDefault="001453C8" w:rsidP="001453C8">
      <w:pPr>
        <w:pStyle w:val="11"/>
        <w:ind w:left="720" w:firstLineChars="0" w:firstLine="0"/>
        <w:rPr>
          <w:rFonts w:asciiTheme="minorEastAsia" w:hAnsiTheme="minorEastAsia"/>
          <w:szCs w:val="21"/>
        </w:rPr>
      </w:pPr>
    </w:p>
    <w:p w:rsidR="001453C8" w:rsidRDefault="001453C8" w:rsidP="001453C8">
      <w:pPr>
        <w:pStyle w:val="11"/>
        <w:ind w:left="7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范例：查询出所有员工的上级领导</w:t>
      </w:r>
    </w:p>
    <w:p w:rsidR="001453C8" w:rsidRDefault="001453C8" w:rsidP="001453C8">
      <w:pPr>
        <w:pStyle w:val="11"/>
        <w:ind w:left="7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分析：我们发现使用我们以前的做法发</w:t>
      </w:r>
      <w:bookmarkStart w:id="0" w:name="_GoBack"/>
      <w:bookmarkEnd w:id="0"/>
      <w:r>
        <w:rPr>
          <w:rFonts w:asciiTheme="minorEastAsia" w:hAnsiTheme="minorEastAsia" w:hint="eastAsia"/>
          <w:szCs w:val="21"/>
        </w:rPr>
        <w:t>现KING的上级领导没有被展示，我们需要使用外连接把他查询出来</w:t>
      </w:r>
    </w:p>
    <w:p w:rsidR="001453C8" w:rsidRDefault="001453C8" w:rsidP="004D1389"/>
    <w:p w:rsidR="002B185C" w:rsidRDefault="002B185C" w:rsidP="002B185C">
      <w:pPr>
        <w:pStyle w:val="af4"/>
        <w:rPr>
          <w:highlight w:val="white"/>
        </w:rPr>
      </w:pPr>
      <w:r>
        <w:rPr>
          <w:color w:val="008080"/>
          <w:highlight w:val="white"/>
        </w:rPr>
        <w:t>SELECT</w:t>
      </w:r>
      <w:r>
        <w:rPr>
          <w:highlight w:val="white"/>
        </w:rPr>
        <w:t xml:space="preserve"> T.*, T</w:t>
      </w:r>
      <w:proofErr w:type="gramStart"/>
      <w:r>
        <w:rPr>
          <w:highlight w:val="white"/>
        </w:rPr>
        <w:t>2.*</w:t>
      </w:r>
      <w:proofErr w:type="gramEnd"/>
      <w:r>
        <w:rPr>
          <w:highlight w:val="white"/>
        </w:rPr>
        <w:t xml:space="preserve"> </w:t>
      </w:r>
      <w:r>
        <w:rPr>
          <w:color w:val="008080"/>
          <w:highlight w:val="white"/>
        </w:rPr>
        <w:t>FROM</w:t>
      </w:r>
      <w:r>
        <w:rPr>
          <w:highlight w:val="white"/>
        </w:rPr>
        <w:t xml:space="preserve"> EMP T, DEPT T2 </w:t>
      </w:r>
      <w:r>
        <w:rPr>
          <w:color w:val="008080"/>
          <w:highlight w:val="white"/>
        </w:rPr>
        <w:t>WHERE</w:t>
      </w:r>
      <w:r>
        <w:rPr>
          <w:highlight w:val="white"/>
        </w:rPr>
        <w:t xml:space="preserve"> T.DEPTNO(+) = T2.DEPTNO;</w:t>
      </w:r>
    </w:p>
    <w:p w:rsidR="002B185C" w:rsidRDefault="002B185C" w:rsidP="002B185C">
      <w:pPr>
        <w:pStyle w:val="af4"/>
        <w:rPr>
          <w:rFonts w:hint="eastAsia"/>
        </w:rPr>
      </w:pPr>
      <w:r>
        <w:rPr>
          <w:color w:val="008080"/>
          <w:highlight w:val="white"/>
        </w:rPr>
        <w:t>SELECT</w:t>
      </w:r>
      <w:r>
        <w:rPr>
          <w:highlight w:val="white"/>
        </w:rPr>
        <w:t xml:space="preserve"> T</w:t>
      </w:r>
      <w:proofErr w:type="gramStart"/>
      <w:r>
        <w:rPr>
          <w:highlight w:val="white"/>
        </w:rPr>
        <w:t>2.*</w:t>
      </w:r>
      <w:proofErr w:type="gramEnd"/>
      <w:r>
        <w:rPr>
          <w:highlight w:val="white"/>
        </w:rPr>
        <w:t xml:space="preserve">,t.* </w:t>
      </w:r>
      <w:r>
        <w:rPr>
          <w:color w:val="008080"/>
          <w:highlight w:val="white"/>
        </w:rPr>
        <w:t>FROM</w:t>
      </w:r>
      <w:r>
        <w:rPr>
          <w:highlight w:val="white"/>
        </w:rPr>
        <w:t xml:space="preserve"> dept T </w:t>
      </w:r>
      <w:r>
        <w:rPr>
          <w:color w:val="008080"/>
          <w:highlight w:val="white"/>
        </w:rPr>
        <w:t>left</w:t>
      </w:r>
      <w:r>
        <w:rPr>
          <w:highlight w:val="white"/>
        </w:rPr>
        <w:t xml:space="preserve"> </w:t>
      </w:r>
      <w:r>
        <w:rPr>
          <w:color w:val="008080"/>
          <w:highlight w:val="white"/>
        </w:rPr>
        <w:t>join</w:t>
      </w:r>
      <w:r>
        <w:rPr>
          <w:highlight w:val="white"/>
        </w:rPr>
        <w:t xml:space="preserve"> emp t2 </w:t>
      </w:r>
      <w:r>
        <w:rPr>
          <w:color w:val="008080"/>
          <w:highlight w:val="white"/>
        </w:rPr>
        <w:t>on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t.deptno</w:t>
      </w:r>
      <w:proofErr w:type="spellEnd"/>
      <w:r>
        <w:rPr>
          <w:highlight w:val="white"/>
        </w:rPr>
        <w:t xml:space="preserve"> = t2.deptno;</w:t>
      </w:r>
    </w:p>
    <w:p w:rsidR="001453C8" w:rsidRDefault="001453C8" w:rsidP="004D1389">
      <w:r>
        <w:rPr>
          <w:noProof/>
        </w:rPr>
        <w:drawing>
          <wp:inline distT="0" distB="0" distL="0" distR="0" wp14:anchorId="7289B78D" wp14:editId="1E196834">
            <wp:extent cx="8438095" cy="3171429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38095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3C8" w:rsidRDefault="001453C8" w:rsidP="004D1389"/>
    <w:p w:rsidR="001453C8" w:rsidRDefault="001453C8" w:rsidP="004D1389">
      <w:pPr>
        <w:rPr>
          <w:rFonts w:hint="eastAsia"/>
        </w:rPr>
      </w:pPr>
    </w:p>
    <w:p w:rsidR="001453C8" w:rsidRPr="004D1389" w:rsidRDefault="001453C8" w:rsidP="004D1389">
      <w:pPr>
        <w:rPr>
          <w:rFonts w:hint="eastAsia"/>
        </w:rPr>
      </w:pPr>
    </w:p>
    <w:sectPr w:rsidR="001453C8" w:rsidRPr="004D1389">
      <w:headerReference w:type="default" r:id="rId11"/>
      <w:footerReference w:type="default" r:id="rId12"/>
      <w:pgSz w:w="11906" w:h="16838"/>
      <w:pgMar w:top="1440" w:right="1800" w:bottom="1440" w:left="1800" w:header="851" w:footer="397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0BAF" w:rsidRDefault="00F50BAF">
      <w:pPr>
        <w:spacing w:line="240" w:lineRule="auto"/>
      </w:pPr>
      <w:r>
        <w:separator/>
      </w:r>
    </w:p>
  </w:endnote>
  <w:endnote w:type="continuationSeparator" w:id="0">
    <w:p w:rsidR="00F50BAF" w:rsidRDefault="00F50B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58E" w:rsidRDefault="001400B3" w:rsidP="001400B3">
    <w:pPr>
      <w:pStyle w:val="a3"/>
      <w:spacing w:line="240" w:lineRule="auto"/>
      <w:jc w:val="right"/>
    </w:pPr>
    <w:r>
      <w:rPr>
        <w:rFonts w:ascii="微软雅黑" w:eastAsia="微软雅黑" w:hAnsi="微软雅黑" w:cs="微软雅黑" w:hint="eastAsia"/>
        <w:sz w:val="20"/>
        <w:szCs w:val="20"/>
      </w:rPr>
      <w:t>知识在于</w:t>
    </w:r>
    <w:r>
      <w:rPr>
        <w:rFonts w:ascii="微软雅黑" w:eastAsia="微软雅黑" w:hAnsi="微软雅黑" w:cs="微软雅黑"/>
        <w:sz w:val="20"/>
        <w:szCs w:val="20"/>
      </w:rPr>
      <w:t>积累，</w:t>
    </w:r>
    <w:r>
      <w:rPr>
        <w:rFonts w:ascii="微软雅黑" w:eastAsia="微软雅黑" w:hAnsi="微软雅黑" w:cs="微软雅黑" w:hint="eastAsia"/>
        <w:sz w:val="20"/>
        <w:szCs w:val="20"/>
      </w:rPr>
      <w:t>记下</w:t>
    </w:r>
    <w:r>
      <w:rPr>
        <w:rFonts w:ascii="微软雅黑" w:eastAsia="微软雅黑" w:hAnsi="微软雅黑" w:cs="微软雅黑"/>
        <w:sz w:val="20"/>
        <w:szCs w:val="20"/>
      </w:rPr>
      <w:t>点点滴滴</w:t>
    </w:r>
    <w:r>
      <w:rPr>
        <w:rFonts w:ascii="微软雅黑" w:eastAsia="微软雅黑" w:hAnsi="微软雅黑" w:cs="微软雅黑" w:hint="eastAsia"/>
        <w:sz w:val="20"/>
        <w:szCs w:val="20"/>
      </w:rPr>
      <w:t>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0BAF" w:rsidRDefault="00F50BAF">
      <w:pPr>
        <w:spacing w:line="240" w:lineRule="auto"/>
      </w:pPr>
      <w:r>
        <w:separator/>
      </w:r>
    </w:p>
  </w:footnote>
  <w:footnote w:type="continuationSeparator" w:id="0">
    <w:p w:rsidR="00F50BAF" w:rsidRDefault="00F50B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58E" w:rsidRPr="001400B3" w:rsidRDefault="001400B3" w:rsidP="001400B3">
    <w:pPr>
      <w:pStyle w:val="a4"/>
      <w:spacing w:after="120"/>
      <w:jc w:val="right"/>
      <w:rPr>
        <w:rFonts w:ascii="楷体" w:eastAsia="楷体" w:hAnsi="楷体"/>
        <w:sz w:val="24"/>
        <w:szCs w:val="28"/>
      </w:rPr>
    </w:pPr>
    <w:r w:rsidRPr="001400B3">
      <w:rPr>
        <w:rFonts w:ascii="楷体" w:eastAsia="楷体" w:hAnsi="楷体" w:hint="eastAsia"/>
        <w:noProof/>
        <w:sz w:val="22"/>
      </w:rPr>
      <w:t>爱生活</w:t>
    </w:r>
    <w:r w:rsidRPr="001400B3">
      <w:rPr>
        <w:rFonts w:ascii="楷体" w:eastAsia="楷体" w:hAnsi="楷体"/>
        <w:noProof/>
        <w:sz w:val="22"/>
      </w:rPr>
      <w:t>，爱java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E7ECEC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1F4B46FC"/>
    <w:multiLevelType w:val="hybridMultilevel"/>
    <w:tmpl w:val="6C2084AE"/>
    <w:lvl w:ilvl="0" w:tplc="D4D0A9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6039CB"/>
    <w:multiLevelType w:val="hybridMultilevel"/>
    <w:tmpl w:val="ADC4BA46"/>
    <w:lvl w:ilvl="0" w:tplc="FC54D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40125E"/>
    <w:multiLevelType w:val="hybridMultilevel"/>
    <w:tmpl w:val="13785998"/>
    <w:lvl w:ilvl="0" w:tplc="E83A7B42">
      <w:start w:val="1"/>
      <w:numFmt w:val="decimal"/>
      <w:lvlText w:val="%1）"/>
      <w:lvlJc w:val="left"/>
      <w:pPr>
        <w:ind w:left="10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5" w:hanging="420"/>
      </w:pPr>
    </w:lvl>
    <w:lvl w:ilvl="2" w:tplc="0409001B" w:tentative="1">
      <w:start w:val="1"/>
      <w:numFmt w:val="lowerRoman"/>
      <w:lvlText w:val="%3."/>
      <w:lvlJc w:val="right"/>
      <w:pPr>
        <w:ind w:left="1985" w:hanging="420"/>
      </w:pPr>
    </w:lvl>
    <w:lvl w:ilvl="3" w:tplc="0409000F" w:tentative="1">
      <w:start w:val="1"/>
      <w:numFmt w:val="decimal"/>
      <w:lvlText w:val="%4."/>
      <w:lvlJc w:val="left"/>
      <w:pPr>
        <w:ind w:left="2405" w:hanging="420"/>
      </w:pPr>
    </w:lvl>
    <w:lvl w:ilvl="4" w:tplc="04090019" w:tentative="1">
      <w:start w:val="1"/>
      <w:numFmt w:val="lowerLetter"/>
      <w:lvlText w:val="%5)"/>
      <w:lvlJc w:val="left"/>
      <w:pPr>
        <w:ind w:left="2825" w:hanging="420"/>
      </w:pPr>
    </w:lvl>
    <w:lvl w:ilvl="5" w:tplc="0409001B" w:tentative="1">
      <w:start w:val="1"/>
      <w:numFmt w:val="lowerRoman"/>
      <w:lvlText w:val="%6."/>
      <w:lvlJc w:val="right"/>
      <w:pPr>
        <w:ind w:left="3245" w:hanging="420"/>
      </w:pPr>
    </w:lvl>
    <w:lvl w:ilvl="6" w:tplc="0409000F" w:tentative="1">
      <w:start w:val="1"/>
      <w:numFmt w:val="decimal"/>
      <w:lvlText w:val="%7."/>
      <w:lvlJc w:val="left"/>
      <w:pPr>
        <w:ind w:left="3665" w:hanging="420"/>
      </w:pPr>
    </w:lvl>
    <w:lvl w:ilvl="7" w:tplc="04090019" w:tentative="1">
      <w:start w:val="1"/>
      <w:numFmt w:val="lowerLetter"/>
      <w:lvlText w:val="%8)"/>
      <w:lvlJc w:val="left"/>
      <w:pPr>
        <w:ind w:left="4085" w:hanging="420"/>
      </w:pPr>
    </w:lvl>
    <w:lvl w:ilvl="8" w:tplc="0409001B" w:tentative="1">
      <w:start w:val="1"/>
      <w:numFmt w:val="lowerRoman"/>
      <w:lvlText w:val="%9."/>
      <w:lvlJc w:val="right"/>
      <w:pPr>
        <w:ind w:left="4505" w:hanging="420"/>
      </w:pPr>
    </w:lvl>
  </w:abstractNum>
  <w:abstractNum w:abstractNumId="4" w15:restartNumberingAfterBreak="0">
    <w:nsid w:val="552CE74B"/>
    <w:multiLevelType w:val="multilevel"/>
    <w:tmpl w:val="552CE74B"/>
    <w:lvl w:ilvl="0">
      <w:start w:val="1"/>
      <w:numFmt w:val="decimal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6F8D671"/>
    <w:multiLevelType w:val="multilevel"/>
    <w:tmpl w:val="56F8D671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56F8D718"/>
    <w:multiLevelType w:val="singleLevel"/>
    <w:tmpl w:val="56F8D718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57335F72"/>
    <w:multiLevelType w:val="singleLevel"/>
    <w:tmpl w:val="57335F72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5756D69A"/>
    <w:multiLevelType w:val="multilevel"/>
    <w:tmpl w:val="5756D69A"/>
    <w:lvl w:ilvl="0" w:tentative="1">
      <w:start w:val="1"/>
      <w:numFmt w:val="decimal"/>
      <w:pStyle w:val="5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1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9" w15:restartNumberingAfterBreak="0">
    <w:nsid w:val="5756D933"/>
    <w:multiLevelType w:val="multilevel"/>
    <w:tmpl w:val="5756D933"/>
    <w:lvl w:ilvl="0">
      <w:start w:val="1"/>
      <w:numFmt w:val="decimal"/>
      <w:pStyle w:val="4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4" w:tentative="1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0" w15:restartNumberingAfterBreak="0">
    <w:nsid w:val="5756E05A"/>
    <w:multiLevelType w:val="multilevel"/>
    <w:tmpl w:val="5756E05A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ascii="Calibri" w:eastAsia="宋体" w:hint="default"/>
        <w:b/>
        <w:sz w:val="44"/>
      </w:rPr>
    </w:lvl>
    <w:lvl w:ilvl="1">
      <w:start w:val="1"/>
      <w:numFmt w:val="decimal"/>
      <w:pStyle w:val="2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ascii="Calibri" w:eastAsia="宋体" w:hint="default"/>
        <w:b/>
        <w:sz w:val="36"/>
      </w:rPr>
    </w:lvl>
    <w:lvl w:ilvl="2">
      <w:start w:val="1"/>
      <w:numFmt w:val="decimal"/>
      <w:pStyle w:val="3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ascii="Calibri" w:eastAsia="宋体" w:hint="default"/>
        <w:b/>
        <w:sz w:val="32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Calibri" w:eastAsia="宋体" w:hAnsi="宋体" w:cs="Times New Roman" w:hint="default"/>
        <w:b/>
        <w:sz w:val="28"/>
      </w:rPr>
    </w:lvl>
    <w:lvl w:ilvl="4">
      <w:start w:val="1"/>
      <w:numFmt w:val="decimal"/>
      <w:pStyle w:val="50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ascii="Calibri" w:eastAsia="宋体" w:hint="default"/>
        <w:b/>
        <w:sz w:val="24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1" w15:restartNumberingAfterBreak="0">
    <w:nsid w:val="579B6939"/>
    <w:multiLevelType w:val="multilevel"/>
    <w:tmpl w:val="579B6939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 w15:restartNumberingAfterBreak="0">
    <w:nsid w:val="579B6AA3"/>
    <w:multiLevelType w:val="multilevel"/>
    <w:tmpl w:val="579B6AA3"/>
    <w:lvl w:ilvl="0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3" w15:restartNumberingAfterBreak="0">
    <w:nsid w:val="579E1465"/>
    <w:multiLevelType w:val="singleLevel"/>
    <w:tmpl w:val="579E1465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579EB968"/>
    <w:multiLevelType w:val="singleLevel"/>
    <w:tmpl w:val="579EB968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57C76ED2"/>
    <w:multiLevelType w:val="singleLevel"/>
    <w:tmpl w:val="57C76ED2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582120BB"/>
    <w:multiLevelType w:val="multilevel"/>
    <w:tmpl w:val="582120B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DE27DE1"/>
    <w:multiLevelType w:val="multilevel"/>
    <w:tmpl w:val="5DE27DE1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63284590"/>
    <w:multiLevelType w:val="multilevel"/>
    <w:tmpl w:val="CE8EC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EB2233"/>
    <w:multiLevelType w:val="hybridMultilevel"/>
    <w:tmpl w:val="A9D6E586"/>
    <w:lvl w:ilvl="0" w:tplc="B1885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6"/>
  </w:num>
  <w:num w:numId="5">
    <w:abstractNumId w:val="5"/>
  </w:num>
  <w:num w:numId="6">
    <w:abstractNumId w:val="6"/>
  </w:num>
  <w:num w:numId="7">
    <w:abstractNumId w:val="11"/>
  </w:num>
  <w:num w:numId="8">
    <w:abstractNumId w:val="12"/>
  </w:num>
  <w:num w:numId="9">
    <w:abstractNumId w:val="13"/>
  </w:num>
  <w:num w:numId="10">
    <w:abstractNumId w:val="15"/>
  </w:num>
  <w:num w:numId="11">
    <w:abstractNumId w:val="14"/>
  </w:num>
  <w:num w:numId="12">
    <w:abstractNumId w:val="7"/>
  </w:num>
  <w:num w:numId="13">
    <w:abstractNumId w:val="4"/>
  </w:num>
  <w:num w:numId="14">
    <w:abstractNumId w:val="3"/>
  </w:num>
  <w:num w:numId="15">
    <w:abstractNumId w:val="19"/>
  </w:num>
  <w:num w:numId="16">
    <w:abstractNumId w:val="10"/>
  </w:num>
  <w:num w:numId="17">
    <w:abstractNumId w:val="10"/>
  </w:num>
  <w:num w:numId="18">
    <w:abstractNumId w:val="0"/>
  </w:num>
  <w:num w:numId="19">
    <w:abstractNumId w:val="18"/>
  </w:num>
  <w:num w:numId="20">
    <w:abstractNumId w:val="1"/>
  </w:num>
  <w:num w:numId="21">
    <w:abstractNumId w:val="2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5" w:nlCheck="1" w:checkStyle="1"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26B"/>
    <w:rsid w:val="0000166D"/>
    <w:rsid w:val="000051CA"/>
    <w:rsid w:val="00013C92"/>
    <w:rsid w:val="000403A6"/>
    <w:rsid w:val="00084663"/>
    <w:rsid w:val="000860F2"/>
    <w:rsid w:val="000970B5"/>
    <w:rsid w:val="000A7033"/>
    <w:rsid w:val="000B20AC"/>
    <w:rsid w:val="000E437F"/>
    <w:rsid w:val="000F5524"/>
    <w:rsid w:val="001400B3"/>
    <w:rsid w:val="001453C8"/>
    <w:rsid w:val="00172A27"/>
    <w:rsid w:val="001864F1"/>
    <w:rsid w:val="00194EE9"/>
    <w:rsid w:val="001A3D8C"/>
    <w:rsid w:val="001A5046"/>
    <w:rsid w:val="0022526B"/>
    <w:rsid w:val="00247879"/>
    <w:rsid w:val="00260ED4"/>
    <w:rsid w:val="00270143"/>
    <w:rsid w:val="002B185C"/>
    <w:rsid w:val="002C4115"/>
    <w:rsid w:val="002C4F34"/>
    <w:rsid w:val="002E2650"/>
    <w:rsid w:val="002E7452"/>
    <w:rsid w:val="003174D5"/>
    <w:rsid w:val="00336635"/>
    <w:rsid w:val="00347CFE"/>
    <w:rsid w:val="0036053C"/>
    <w:rsid w:val="003F28E8"/>
    <w:rsid w:val="003F7092"/>
    <w:rsid w:val="004D1389"/>
    <w:rsid w:val="004E0453"/>
    <w:rsid w:val="005A4DFE"/>
    <w:rsid w:val="005C2113"/>
    <w:rsid w:val="005C7EFC"/>
    <w:rsid w:val="0062049C"/>
    <w:rsid w:val="006406A9"/>
    <w:rsid w:val="006462F3"/>
    <w:rsid w:val="00684686"/>
    <w:rsid w:val="00687FD1"/>
    <w:rsid w:val="0069129C"/>
    <w:rsid w:val="00697BCA"/>
    <w:rsid w:val="007069D4"/>
    <w:rsid w:val="00743CA5"/>
    <w:rsid w:val="00762253"/>
    <w:rsid w:val="008C2447"/>
    <w:rsid w:val="00907E31"/>
    <w:rsid w:val="00967F7C"/>
    <w:rsid w:val="00973D52"/>
    <w:rsid w:val="009847D6"/>
    <w:rsid w:val="00A94381"/>
    <w:rsid w:val="00AA358E"/>
    <w:rsid w:val="00AA62CA"/>
    <w:rsid w:val="00AF26E3"/>
    <w:rsid w:val="00B00378"/>
    <w:rsid w:val="00B24134"/>
    <w:rsid w:val="00B30053"/>
    <w:rsid w:val="00B60A4C"/>
    <w:rsid w:val="00B7534B"/>
    <w:rsid w:val="00BA3829"/>
    <w:rsid w:val="00BC02A6"/>
    <w:rsid w:val="00BF3585"/>
    <w:rsid w:val="00BF52E4"/>
    <w:rsid w:val="00BF7BA1"/>
    <w:rsid w:val="00C12633"/>
    <w:rsid w:val="00C2313D"/>
    <w:rsid w:val="00C356C3"/>
    <w:rsid w:val="00CC6578"/>
    <w:rsid w:val="00D12491"/>
    <w:rsid w:val="00D47071"/>
    <w:rsid w:val="00D56B25"/>
    <w:rsid w:val="00D74B94"/>
    <w:rsid w:val="00D93070"/>
    <w:rsid w:val="00DA160A"/>
    <w:rsid w:val="00DA2897"/>
    <w:rsid w:val="00E34119"/>
    <w:rsid w:val="00E56B12"/>
    <w:rsid w:val="00E7142A"/>
    <w:rsid w:val="00E91094"/>
    <w:rsid w:val="00F30F8A"/>
    <w:rsid w:val="00F50BAF"/>
    <w:rsid w:val="00FC059D"/>
    <w:rsid w:val="01084BF6"/>
    <w:rsid w:val="0115300B"/>
    <w:rsid w:val="01513B56"/>
    <w:rsid w:val="016F1BCD"/>
    <w:rsid w:val="0173352F"/>
    <w:rsid w:val="01843C2A"/>
    <w:rsid w:val="02103BB0"/>
    <w:rsid w:val="023547FE"/>
    <w:rsid w:val="02487AEE"/>
    <w:rsid w:val="02944AB3"/>
    <w:rsid w:val="02B568A4"/>
    <w:rsid w:val="02BF6CB2"/>
    <w:rsid w:val="03516714"/>
    <w:rsid w:val="036874BC"/>
    <w:rsid w:val="037E36F1"/>
    <w:rsid w:val="03852464"/>
    <w:rsid w:val="03A12B1B"/>
    <w:rsid w:val="04084040"/>
    <w:rsid w:val="043214B4"/>
    <w:rsid w:val="0497502B"/>
    <w:rsid w:val="04A166C6"/>
    <w:rsid w:val="04C94007"/>
    <w:rsid w:val="04D37227"/>
    <w:rsid w:val="051B6042"/>
    <w:rsid w:val="051D3BC2"/>
    <w:rsid w:val="05AB69D6"/>
    <w:rsid w:val="05B5794E"/>
    <w:rsid w:val="06065821"/>
    <w:rsid w:val="06220AD3"/>
    <w:rsid w:val="065B2623"/>
    <w:rsid w:val="06A56BAE"/>
    <w:rsid w:val="06AE6AC9"/>
    <w:rsid w:val="06DA21BD"/>
    <w:rsid w:val="06E155DC"/>
    <w:rsid w:val="070A7C33"/>
    <w:rsid w:val="07236CCE"/>
    <w:rsid w:val="076475B9"/>
    <w:rsid w:val="07A5000C"/>
    <w:rsid w:val="07B333EC"/>
    <w:rsid w:val="0801075A"/>
    <w:rsid w:val="080B1BCB"/>
    <w:rsid w:val="082E2B16"/>
    <w:rsid w:val="08373975"/>
    <w:rsid w:val="087C5C30"/>
    <w:rsid w:val="087E467D"/>
    <w:rsid w:val="0886056C"/>
    <w:rsid w:val="089059A7"/>
    <w:rsid w:val="08A06744"/>
    <w:rsid w:val="08A8702F"/>
    <w:rsid w:val="08D56D24"/>
    <w:rsid w:val="08FA5582"/>
    <w:rsid w:val="08FD1746"/>
    <w:rsid w:val="091A2A51"/>
    <w:rsid w:val="09410F4D"/>
    <w:rsid w:val="096564E9"/>
    <w:rsid w:val="098315F1"/>
    <w:rsid w:val="09D46967"/>
    <w:rsid w:val="09E06CD1"/>
    <w:rsid w:val="09E9507E"/>
    <w:rsid w:val="0A216565"/>
    <w:rsid w:val="0A772F13"/>
    <w:rsid w:val="0A791664"/>
    <w:rsid w:val="0A7F78DE"/>
    <w:rsid w:val="0A8B1E53"/>
    <w:rsid w:val="0AD12880"/>
    <w:rsid w:val="0ADB1250"/>
    <w:rsid w:val="0AEB3DAC"/>
    <w:rsid w:val="0AEE1492"/>
    <w:rsid w:val="0B5F65E0"/>
    <w:rsid w:val="0B710EF6"/>
    <w:rsid w:val="0BEF08C3"/>
    <w:rsid w:val="0C006544"/>
    <w:rsid w:val="0C1D101E"/>
    <w:rsid w:val="0C2748B8"/>
    <w:rsid w:val="0C3B7D90"/>
    <w:rsid w:val="0C4F58FD"/>
    <w:rsid w:val="0C622CB1"/>
    <w:rsid w:val="0C6B3DE4"/>
    <w:rsid w:val="0D013617"/>
    <w:rsid w:val="0D3F488E"/>
    <w:rsid w:val="0D555276"/>
    <w:rsid w:val="0D5A1232"/>
    <w:rsid w:val="0D5C2786"/>
    <w:rsid w:val="0D635209"/>
    <w:rsid w:val="0DFA7599"/>
    <w:rsid w:val="0E0269C6"/>
    <w:rsid w:val="0E145E70"/>
    <w:rsid w:val="0E5B5D87"/>
    <w:rsid w:val="0E707247"/>
    <w:rsid w:val="0E7A0048"/>
    <w:rsid w:val="0E8141DA"/>
    <w:rsid w:val="0EA65EBF"/>
    <w:rsid w:val="0ED12957"/>
    <w:rsid w:val="0EED285F"/>
    <w:rsid w:val="0EF77FDF"/>
    <w:rsid w:val="0F1B6223"/>
    <w:rsid w:val="0F5805BB"/>
    <w:rsid w:val="0FC91710"/>
    <w:rsid w:val="10164F87"/>
    <w:rsid w:val="1043676A"/>
    <w:rsid w:val="10451C4D"/>
    <w:rsid w:val="10485EF2"/>
    <w:rsid w:val="105546F7"/>
    <w:rsid w:val="10575241"/>
    <w:rsid w:val="106E1F61"/>
    <w:rsid w:val="11013962"/>
    <w:rsid w:val="11097B24"/>
    <w:rsid w:val="11127D31"/>
    <w:rsid w:val="11300429"/>
    <w:rsid w:val="11690F6D"/>
    <w:rsid w:val="11A87427"/>
    <w:rsid w:val="11AE511F"/>
    <w:rsid w:val="124A6549"/>
    <w:rsid w:val="124F0B41"/>
    <w:rsid w:val="129B6804"/>
    <w:rsid w:val="12A2774E"/>
    <w:rsid w:val="12A9693F"/>
    <w:rsid w:val="12BE77A5"/>
    <w:rsid w:val="12CA7C3C"/>
    <w:rsid w:val="133A0B54"/>
    <w:rsid w:val="133D4ECD"/>
    <w:rsid w:val="13613DED"/>
    <w:rsid w:val="137164AF"/>
    <w:rsid w:val="137F76A3"/>
    <w:rsid w:val="1380792D"/>
    <w:rsid w:val="13AE2AA7"/>
    <w:rsid w:val="13C4137B"/>
    <w:rsid w:val="13C50A63"/>
    <w:rsid w:val="140903CB"/>
    <w:rsid w:val="14102160"/>
    <w:rsid w:val="141348A7"/>
    <w:rsid w:val="144D4C56"/>
    <w:rsid w:val="14963CED"/>
    <w:rsid w:val="15033891"/>
    <w:rsid w:val="150A5F43"/>
    <w:rsid w:val="152A0FB9"/>
    <w:rsid w:val="15314DC5"/>
    <w:rsid w:val="154D6F56"/>
    <w:rsid w:val="155938DC"/>
    <w:rsid w:val="155D3D05"/>
    <w:rsid w:val="156E0569"/>
    <w:rsid w:val="157A5031"/>
    <w:rsid w:val="15BE12C5"/>
    <w:rsid w:val="15E13BF7"/>
    <w:rsid w:val="165E5125"/>
    <w:rsid w:val="16645D98"/>
    <w:rsid w:val="16AB6B72"/>
    <w:rsid w:val="16BC5816"/>
    <w:rsid w:val="16C8555A"/>
    <w:rsid w:val="16CF74AC"/>
    <w:rsid w:val="16E37A85"/>
    <w:rsid w:val="16EE5DD1"/>
    <w:rsid w:val="175402D7"/>
    <w:rsid w:val="17955A50"/>
    <w:rsid w:val="17B43638"/>
    <w:rsid w:val="17BC1FB1"/>
    <w:rsid w:val="17DF27EB"/>
    <w:rsid w:val="17EC3813"/>
    <w:rsid w:val="17F92835"/>
    <w:rsid w:val="18095B6E"/>
    <w:rsid w:val="185F659D"/>
    <w:rsid w:val="18954550"/>
    <w:rsid w:val="18D455FC"/>
    <w:rsid w:val="18E8528D"/>
    <w:rsid w:val="190B2F95"/>
    <w:rsid w:val="19151954"/>
    <w:rsid w:val="192364EE"/>
    <w:rsid w:val="19471F00"/>
    <w:rsid w:val="199D369A"/>
    <w:rsid w:val="19C206E8"/>
    <w:rsid w:val="1A1E5E14"/>
    <w:rsid w:val="1A1F4C81"/>
    <w:rsid w:val="1A262DAF"/>
    <w:rsid w:val="1AF1751F"/>
    <w:rsid w:val="1B032DA5"/>
    <w:rsid w:val="1B092CB6"/>
    <w:rsid w:val="1B101C6E"/>
    <w:rsid w:val="1B3A51C4"/>
    <w:rsid w:val="1B921D4E"/>
    <w:rsid w:val="1BE751D3"/>
    <w:rsid w:val="1BE80448"/>
    <w:rsid w:val="1C062F7C"/>
    <w:rsid w:val="1C173F98"/>
    <w:rsid w:val="1C1E5942"/>
    <w:rsid w:val="1C2C16B4"/>
    <w:rsid w:val="1C320437"/>
    <w:rsid w:val="1C493767"/>
    <w:rsid w:val="1C624CA1"/>
    <w:rsid w:val="1C973E50"/>
    <w:rsid w:val="1CB258E7"/>
    <w:rsid w:val="1CB32480"/>
    <w:rsid w:val="1CCE4864"/>
    <w:rsid w:val="1D031D85"/>
    <w:rsid w:val="1D322A92"/>
    <w:rsid w:val="1D5E67CC"/>
    <w:rsid w:val="1D5F0C8B"/>
    <w:rsid w:val="1D6134AB"/>
    <w:rsid w:val="1D7A0A6A"/>
    <w:rsid w:val="1DE61FBB"/>
    <w:rsid w:val="1DFE7761"/>
    <w:rsid w:val="1E381482"/>
    <w:rsid w:val="1E7C386C"/>
    <w:rsid w:val="1EC8038F"/>
    <w:rsid w:val="1F0C48EC"/>
    <w:rsid w:val="1F1E363A"/>
    <w:rsid w:val="1F222D08"/>
    <w:rsid w:val="1F357719"/>
    <w:rsid w:val="1F4652B9"/>
    <w:rsid w:val="1F4D3D27"/>
    <w:rsid w:val="1F607E44"/>
    <w:rsid w:val="1FAB5FE0"/>
    <w:rsid w:val="1FE31619"/>
    <w:rsid w:val="1FE4247B"/>
    <w:rsid w:val="1FEE6939"/>
    <w:rsid w:val="1FFF57CB"/>
    <w:rsid w:val="201F32E4"/>
    <w:rsid w:val="20214B64"/>
    <w:rsid w:val="206A66FE"/>
    <w:rsid w:val="20A94AF7"/>
    <w:rsid w:val="215B6A27"/>
    <w:rsid w:val="21731ECB"/>
    <w:rsid w:val="21A71CFA"/>
    <w:rsid w:val="21B5533F"/>
    <w:rsid w:val="221B046D"/>
    <w:rsid w:val="226A3C67"/>
    <w:rsid w:val="227D0CBD"/>
    <w:rsid w:val="22894B9D"/>
    <w:rsid w:val="228D3623"/>
    <w:rsid w:val="2294128D"/>
    <w:rsid w:val="230B33DF"/>
    <w:rsid w:val="230E3157"/>
    <w:rsid w:val="233449D5"/>
    <w:rsid w:val="233A66C6"/>
    <w:rsid w:val="233B38D2"/>
    <w:rsid w:val="23465BCC"/>
    <w:rsid w:val="23724F6A"/>
    <w:rsid w:val="239466F0"/>
    <w:rsid w:val="23982DF3"/>
    <w:rsid w:val="23E36233"/>
    <w:rsid w:val="24257E16"/>
    <w:rsid w:val="24335FE4"/>
    <w:rsid w:val="24854388"/>
    <w:rsid w:val="24950904"/>
    <w:rsid w:val="249E55CC"/>
    <w:rsid w:val="24DB535C"/>
    <w:rsid w:val="25143DC4"/>
    <w:rsid w:val="2516324C"/>
    <w:rsid w:val="256158CC"/>
    <w:rsid w:val="258C5417"/>
    <w:rsid w:val="25B01119"/>
    <w:rsid w:val="25C30FB1"/>
    <w:rsid w:val="266B1305"/>
    <w:rsid w:val="26793A75"/>
    <w:rsid w:val="268B0D6A"/>
    <w:rsid w:val="26D00554"/>
    <w:rsid w:val="2735481B"/>
    <w:rsid w:val="273D79CA"/>
    <w:rsid w:val="27CD0D2D"/>
    <w:rsid w:val="27E12092"/>
    <w:rsid w:val="27F630D2"/>
    <w:rsid w:val="281C5682"/>
    <w:rsid w:val="28683B81"/>
    <w:rsid w:val="288046F3"/>
    <w:rsid w:val="28D66E5C"/>
    <w:rsid w:val="28DA3BE8"/>
    <w:rsid w:val="28DE2D22"/>
    <w:rsid w:val="28E602AD"/>
    <w:rsid w:val="28EB7987"/>
    <w:rsid w:val="294A1144"/>
    <w:rsid w:val="29C0445B"/>
    <w:rsid w:val="2A1C71E1"/>
    <w:rsid w:val="2A5043FA"/>
    <w:rsid w:val="2A8552AC"/>
    <w:rsid w:val="2AE477DF"/>
    <w:rsid w:val="2AE64EC5"/>
    <w:rsid w:val="2AFE3C03"/>
    <w:rsid w:val="2B1A34FE"/>
    <w:rsid w:val="2B271376"/>
    <w:rsid w:val="2B39530C"/>
    <w:rsid w:val="2B7622DC"/>
    <w:rsid w:val="2B9425EE"/>
    <w:rsid w:val="2B993FAD"/>
    <w:rsid w:val="2BB64553"/>
    <w:rsid w:val="2C063456"/>
    <w:rsid w:val="2C3E4FEE"/>
    <w:rsid w:val="2C481A39"/>
    <w:rsid w:val="2C6149E4"/>
    <w:rsid w:val="2C6A68C2"/>
    <w:rsid w:val="2C6E4AA8"/>
    <w:rsid w:val="2C977253"/>
    <w:rsid w:val="2CB40942"/>
    <w:rsid w:val="2CC54491"/>
    <w:rsid w:val="2CC72E64"/>
    <w:rsid w:val="2CD25A2F"/>
    <w:rsid w:val="2CEB38A4"/>
    <w:rsid w:val="2CEF1DBF"/>
    <w:rsid w:val="2CF76674"/>
    <w:rsid w:val="2CFA504B"/>
    <w:rsid w:val="2CFC29DA"/>
    <w:rsid w:val="2D1D5523"/>
    <w:rsid w:val="2D285A6E"/>
    <w:rsid w:val="2D7D2D51"/>
    <w:rsid w:val="2D8613E0"/>
    <w:rsid w:val="2DA66EC5"/>
    <w:rsid w:val="2DC122C2"/>
    <w:rsid w:val="2DC13767"/>
    <w:rsid w:val="2DD11258"/>
    <w:rsid w:val="2E287E5C"/>
    <w:rsid w:val="2E2D04C5"/>
    <w:rsid w:val="2E3E0384"/>
    <w:rsid w:val="2E4D4BE5"/>
    <w:rsid w:val="2E6D5BF0"/>
    <w:rsid w:val="2EAC3AEE"/>
    <w:rsid w:val="2EB96F9D"/>
    <w:rsid w:val="2ED17375"/>
    <w:rsid w:val="2EF06DBD"/>
    <w:rsid w:val="2EFD6A38"/>
    <w:rsid w:val="2F08631A"/>
    <w:rsid w:val="2F1C6163"/>
    <w:rsid w:val="2F7805A7"/>
    <w:rsid w:val="2F7C000F"/>
    <w:rsid w:val="2FA65C33"/>
    <w:rsid w:val="2FEA5417"/>
    <w:rsid w:val="30180CD2"/>
    <w:rsid w:val="3044234A"/>
    <w:rsid w:val="305D3017"/>
    <w:rsid w:val="30645CC6"/>
    <w:rsid w:val="30A042D9"/>
    <w:rsid w:val="30DA4A36"/>
    <w:rsid w:val="31572571"/>
    <w:rsid w:val="317827B6"/>
    <w:rsid w:val="31A547E7"/>
    <w:rsid w:val="31D47805"/>
    <w:rsid w:val="31E01B82"/>
    <w:rsid w:val="31FC2640"/>
    <w:rsid w:val="31FF6046"/>
    <w:rsid w:val="32605C50"/>
    <w:rsid w:val="32735993"/>
    <w:rsid w:val="327A778D"/>
    <w:rsid w:val="32934DA8"/>
    <w:rsid w:val="33193D9E"/>
    <w:rsid w:val="333B2412"/>
    <w:rsid w:val="33515E28"/>
    <w:rsid w:val="33660822"/>
    <w:rsid w:val="33783204"/>
    <w:rsid w:val="33876F04"/>
    <w:rsid w:val="33C10F4F"/>
    <w:rsid w:val="33C922BA"/>
    <w:rsid w:val="3403465D"/>
    <w:rsid w:val="344C4464"/>
    <w:rsid w:val="344C5F29"/>
    <w:rsid w:val="34803EBF"/>
    <w:rsid w:val="34920E46"/>
    <w:rsid w:val="34D32382"/>
    <w:rsid w:val="34F11787"/>
    <w:rsid w:val="3517673E"/>
    <w:rsid w:val="3525510A"/>
    <w:rsid w:val="352E14FD"/>
    <w:rsid w:val="353223AB"/>
    <w:rsid w:val="35741C2A"/>
    <w:rsid w:val="35A65AEB"/>
    <w:rsid w:val="35C04DAA"/>
    <w:rsid w:val="35F030E1"/>
    <w:rsid w:val="35F9356D"/>
    <w:rsid w:val="35FF438B"/>
    <w:rsid w:val="3667146C"/>
    <w:rsid w:val="366E177A"/>
    <w:rsid w:val="367A47A2"/>
    <w:rsid w:val="36B52C87"/>
    <w:rsid w:val="36C2539F"/>
    <w:rsid w:val="37392AEC"/>
    <w:rsid w:val="37585C44"/>
    <w:rsid w:val="377551B7"/>
    <w:rsid w:val="37A1571A"/>
    <w:rsid w:val="37DC4D10"/>
    <w:rsid w:val="37E02C96"/>
    <w:rsid w:val="38240382"/>
    <w:rsid w:val="38404880"/>
    <w:rsid w:val="384B20B1"/>
    <w:rsid w:val="385A2869"/>
    <w:rsid w:val="38650704"/>
    <w:rsid w:val="387B70B8"/>
    <w:rsid w:val="38D971EE"/>
    <w:rsid w:val="39031A78"/>
    <w:rsid w:val="392557D7"/>
    <w:rsid w:val="395A3995"/>
    <w:rsid w:val="39882CD1"/>
    <w:rsid w:val="398C0939"/>
    <w:rsid w:val="398D1001"/>
    <w:rsid w:val="398D11C3"/>
    <w:rsid w:val="399F2F8A"/>
    <w:rsid w:val="3A464E6B"/>
    <w:rsid w:val="3A784641"/>
    <w:rsid w:val="3AB45065"/>
    <w:rsid w:val="3AB46976"/>
    <w:rsid w:val="3AB6241A"/>
    <w:rsid w:val="3AC2313D"/>
    <w:rsid w:val="3AFF0851"/>
    <w:rsid w:val="3B2C0D0D"/>
    <w:rsid w:val="3B3126BB"/>
    <w:rsid w:val="3BA30735"/>
    <w:rsid w:val="3BAF3DB0"/>
    <w:rsid w:val="3BC16DE3"/>
    <w:rsid w:val="3C330DC4"/>
    <w:rsid w:val="3C4816C0"/>
    <w:rsid w:val="3C4E28BE"/>
    <w:rsid w:val="3C80645D"/>
    <w:rsid w:val="3D1E3810"/>
    <w:rsid w:val="3D3B0DD0"/>
    <w:rsid w:val="3D713009"/>
    <w:rsid w:val="3D77578A"/>
    <w:rsid w:val="3DA05BA8"/>
    <w:rsid w:val="3DA07273"/>
    <w:rsid w:val="3DB05957"/>
    <w:rsid w:val="3DB446C0"/>
    <w:rsid w:val="3DC35141"/>
    <w:rsid w:val="3DEA41A8"/>
    <w:rsid w:val="3E1A740E"/>
    <w:rsid w:val="3E3467CA"/>
    <w:rsid w:val="3E6E3379"/>
    <w:rsid w:val="3F0418C3"/>
    <w:rsid w:val="3F824A5D"/>
    <w:rsid w:val="3FAE29B6"/>
    <w:rsid w:val="3FD55371"/>
    <w:rsid w:val="3FE00955"/>
    <w:rsid w:val="400963FF"/>
    <w:rsid w:val="40294C89"/>
    <w:rsid w:val="405A534D"/>
    <w:rsid w:val="40777E34"/>
    <w:rsid w:val="40790B93"/>
    <w:rsid w:val="40912943"/>
    <w:rsid w:val="40B261F5"/>
    <w:rsid w:val="40B73181"/>
    <w:rsid w:val="40CF4D01"/>
    <w:rsid w:val="40E47100"/>
    <w:rsid w:val="413B3030"/>
    <w:rsid w:val="41846307"/>
    <w:rsid w:val="41981475"/>
    <w:rsid w:val="41BB1C36"/>
    <w:rsid w:val="41F4398C"/>
    <w:rsid w:val="41FE6189"/>
    <w:rsid w:val="420370F3"/>
    <w:rsid w:val="42522E23"/>
    <w:rsid w:val="426A2DCA"/>
    <w:rsid w:val="4288373D"/>
    <w:rsid w:val="42D34A90"/>
    <w:rsid w:val="42EA51B8"/>
    <w:rsid w:val="42F41AD7"/>
    <w:rsid w:val="434F24BB"/>
    <w:rsid w:val="43805476"/>
    <w:rsid w:val="439D6C37"/>
    <w:rsid w:val="43B07B2A"/>
    <w:rsid w:val="43C71115"/>
    <w:rsid w:val="43D409A7"/>
    <w:rsid w:val="43E922DE"/>
    <w:rsid w:val="44197153"/>
    <w:rsid w:val="442B76C1"/>
    <w:rsid w:val="444B455B"/>
    <w:rsid w:val="444C3857"/>
    <w:rsid w:val="44657E79"/>
    <w:rsid w:val="44AE538B"/>
    <w:rsid w:val="44F42D08"/>
    <w:rsid w:val="44F56309"/>
    <w:rsid w:val="451F085E"/>
    <w:rsid w:val="454004A9"/>
    <w:rsid w:val="454D7CF7"/>
    <w:rsid w:val="458A1C92"/>
    <w:rsid w:val="45CE6A5A"/>
    <w:rsid w:val="45DA36E7"/>
    <w:rsid w:val="45EF1D49"/>
    <w:rsid w:val="46230144"/>
    <w:rsid w:val="463E4748"/>
    <w:rsid w:val="467133E3"/>
    <w:rsid w:val="468805B0"/>
    <w:rsid w:val="46A663D2"/>
    <w:rsid w:val="475B0B2D"/>
    <w:rsid w:val="476B0E3B"/>
    <w:rsid w:val="47872CA4"/>
    <w:rsid w:val="478C4155"/>
    <w:rsid w:val="47B102B0"/>
    <w:rsid w:val="480E70AA"/>
    <w:rsid w:val="48561D11"/>
    <w:rsid w:val="485C7218"/>
    <w:rsid w:val="486E7EFC"/>
    <w:rsid w:val="48B66D9A"/>
    <w:rsid w:val="48C86CB8"/>
    <w:rsid w:val="4900512F"/>
    <w:rsid w:val="49514DCC"/>
    <w:rsid w:val="4967527C"/>
    <w:rsid w:val="497B2EE0"/>
    <w:rsid w:val="49E01F11"/>
    <w:rsid w:val="49E107A1"/>
    <w:rsid w:val="49E75933"/>
    <w:rsid w:val="4A0477D7"/>
    <w:rsid w:val="4A1F5CBC"/>
    <w:rsid w:val="4A3E5A36"/>
    <w:rsid w:val="4A805DCE"/>
    <w:rsid w:val="4A8F40F6"/>
    <w:rsid w:val="4A927497"/>
    <w:rsid w:val="4ABF6D43"/>
    <w:rsid w:val="4AF55657"/>
    <w:rsid w:val="4AFF4EA0"/>
    <w:rsid w:val="4B334384"/>
    <w:rsid w:val="4B3D06A2"/>
    <w:rsid w:val="4B6926D8"/>
    <w:rsid w:val="4B8D1FE8"/>
    <w:rsid w:val="4B907CC5"/>
    <w:rsid w:val="4BA940B7"/>
    <w:rsid w:val="4C2000BA"/>
    <w:rsid w:val="4C261F36"/>
    <w:rsid w:val="4C3924AC"/>
    <w:rsid w:val="4C41475C"/>
    <w:rsid w:val="4CB855A8"/>
    <w:rsid w:val="4CEA54AF"/>
    <w:rsid w:val="4DBD0A00"/>
    <w:rsid w:val="4DC938C5"/>
    <w:rsid w:val="4DD650A6"/>
    <w:rsid w:val="4E1D105B"/>
    <w:rsid w:val="4E3554CA"/>
    <w:rsid w:val="4E3E104D"/>
    <w:rsid w:val="4E602305"/>
    <w:rsid w:val="4ED35D4A"/>
    <w:rsid w:val="4F1D660E"/>
    <w:rsid w:val="4F7E6B9F"/>
    <w:rsid w:val="4F9E1757"/>
    <w:rsid w:val="4FA205BD"/>
    <w:rsid w:val="4FB65994"/>
    <w:rsid w:val="4FCC3452"/>
    <w:rsid w:val="4FE637E6"/>
    <w:rsid w:val="4FFB3EF5"/>
    <w:rsid w:val="503E3B2A"/>
    <w:rsid w:val="505012A7"/>
    <w:rsid w:val="506E4292"/>
    <w:rsid w:val="507229A1"/>
    <w:rsid w:val="50AD7A2F"/>
    <w:rsid w:val="50BE30DD"/>
    <w:rsid w:val="50DF6392"/>
    <w:rsid w:val="511F54FA"/>
    <w:rsid w:val="51266B0D"/>
    <w:rsid w:val="515C042E"/>
    <w:rsid w:val="518A29CA"/>
    <w:rsid w:val="51A339D3"/>
    <w:rsid w:val="51C21615"/>
    <w:rsid w:val="51C63A79"/>
    <w:rsid w:val="52054B7A"/>
    <w:rsid w:val="520A0CEF"/>
    <w:rsid w:val="52161B49"/>
    <w:rsid w:val="52212F09"/>
    <w:rsid w:val="523E50EC"/>
    <w:rsid w:val="524C0B26"/>
    <w:rsid w:val="52506FA6"/>
    <w:rsid w:val="526A1949"/>
    <w:rsid w:val="52D40AF3"/>
    <w:rsid w:val="53755C84"/>
    <w:rsid w:val="53880A7B"/>
    <w:rsid w:val="53C0367D"/>
    <w:rsid w:val="53FC1C3B"/>
    <w:rsid w:val="540F01F9"/>
    <w:rsid w:val="54413B00"/>
    <w:rsid w:val="54815A0C"/>
    <w:rsid w:val="548518FC"/>
    <w:rsid w:val="5488364C"/>
    <w:rsid w:val="549E6F47"/>
    <w:rsid w:val="54A12901"/>
    <w:rsid w:val="54B44CAD"/>
    <w:rsid w:val="550D770E"/>
    <w:rsid w:val="552E5854"/>
    <w:rsid w:val="552F015C"/>
    <w:rsid w:val="553912DA"/>
    <w:rsid w:val="557F4FB3"/>
    <w:rsid w:val="55D22371"/>
    <w:rsid w:val="563C0CD1"/>
    <w:rsid w:val="56B47893"/>
    <w:rsid w:val="56E06280"/>
    <w:rsid w:val="56E83F14"/>
    <w:rsid w:val="57054F66"/>
    <w:rsid w:val="57256D50"/>
    <w:rsid w:val="572F08E6"/>
    <w:rsid w:val="572F7E50"/>
    <w:rsid w:val="5761085D"/>
    <w:rsid w:val="5776399B"/>
    <w:rsid w:val="577B002F"/>
    <w:rsid w:val="57866EC2"/>
    <w:rsid w:val="5794372F"/>
    <w:rsid w:val="57CB4FBF"/>
    <w:rsid w:val="581543F0"/>
    <w:rsid w:val="582672C7"/>
    <w:rsid w:val="584616B1"/>
    <w:rsid w:val="58765C7D"/>
    <w:rsid w:val="58835A69"/>
    <w:rsid w:val="58905AC0"/>
    <w:rsid w:val="589239E5"/>
    <w:rsid w:val="58D4439A"/>
    <w:rsid w:val="595108C0"/>
    <w:rsid w:val="59513B44"/>
    <w:rsid w:val="599240A2"/>
    <w:rsid w:val="599C2E5D"/>
    <w:rsid w:val="59CB3621"/>
    <w:rsid w:val="5A2E388B"/>
    <w:rsid w:val="5A3C14D5"/>
    <w:rsid w:val="5AB733A5"/>
    <w:rsid w:val="5AC35FDD"/>
    <w:rsid w:val="5AC9337A"/>
    <w:rsid w:val="5AD07AA7"/>
    <w:rsid w:val="5AE513D8"/>
    <w:rsid w:val="5AF029EE"/>
    <w:rsid w:val="5B2437F9"/>
    <w:rsid w:val="5B432446"/>
    <w:rsid w:val="5B8A2819"/>
    <w:rsid w:val="5B955A49"/>
    <w:rsid w:val="5C56047F"/>
    <w:rsid w:val="5C777858"/>
    <w:rsid w:val="5C960F7E"/>
    <w:rsid w:val="5CF70B04"/>
    <w:rsid w:val="5D1E1E31"/>
    <w:rsid w:val="5D5462F7"/>
    <w:rsid w:val="5E423B27"/>
    <w:rsid w:val="5E7B5651"/>
    <w:rsid w:val="5E7E1DFD"/>
    <w:rsid w:val="5E865055"/>
    <w:rsid w:val="5F025CF3"/>
    <w:rsid w:val="5F123963"/>
    <w:rsid w:val="5F3512FE"/>
    <w:rsid w:val="5F9D0995"/>
    <w:rsid w:val="5FD76013"/>
    <w:rsid w:val="5FE837A1"/>
    <w:rsid w:val="601766CC"/>
    <w:rsid w:val="60844061"/>
    <w:rsid w:val="60CD5CEC"/>
    <w:rsid w:val="60D97529"/>
    <w:rsid w:val="60E541A8"/>
    <w:rsid w:val="60FD7B21"/>
    <w:rsid w:val="61016E96"/>
    <w:rsid w:val="6112259F"/>
    <w:rsid w:val="612A2180"/>
    <w:rsid w:val="61AE7D99"/>
    <w:rsid w:val="61C1665B"/>
    <w:rsid w:val="61C456BF"/>
    <w:rsid w:val="61FC2B35"/>
    <w:rsid w:val="62140775"/>
    <w:rsid w:val="62505D83"/>
    <w:rsid w:val="627875BC"/>
    <w:rsid w:val="627C7FF9"/>
    <w:rsid w:val="62901B82"/>
    <w:rsid w:val="630C0DE5"/>
    <w:rsid w:val="63411228"/>
    <w:rsid w:val="635919A4"/>
    <w:rsid w:val="63D826E4"/>
    <w:rsid w:val="63FF235D"/>
    <w:rsid w:val="641F155D"/>
    <w:rsid w:val="64351A59"/>
    <w:rsid w:val="643F5FD8"/>
    <w:rsid w:val="64526F15"/>
    <w:rsid w:val="64765282"/>
    <w:rsid w:val="64821389"/>
    <w:rsid w:val="648B05D0"/>
    <w:rsid w:val="64A607E0"/>
    <w:rsid w:val="64EE58DF"/>
    <w:rsid w:val="64F97485"/>
    <w:rsid w:val="65004BB8"/>
    <w:rsid w:val="65085BD3"/>
    <w:rsid w:val="650F6745"/>
    <w:rsid w:val="65224690"/>
    <w:rsid w:val="655F37B8"/>
    <w:rsid w:val="65975B0C"/>
    <w:rsid w:val="65AE06B6"/>
    <w:rsid w:val="65B216C0"/>
    <w:rsid w:val="65CB112F"/>
    <w:rsid w:val="65E10BD0"/>
    <w:rsid w:val="66326F8A"/>
    <w:rsid w:val="66452286"/>
    <w:rsid w:val="669738B8"/>
    <w:rsid w:val="66B46A69"/>
    <w:rsid w:val="66C23697"/>
    <w:rsid w:val="66C7531A"/>
    <w:rsid w:val="66D46BEC"/>
    <w:rsid w:val="66F16D16"/>
    <w:rsid w:val="66FC6885"/>
    <w:rsid w:val="674C1C73"/>
    <w:rsid w:val="675739DC"/>
    <w:rsid w:val="676F1BE8"/>
    <w:rsid w:val="678C7499"/>
    <w:rsid w:val="67EA4626"/>
    <w:rsid w:val="68065516"/>
    <w:rsid w:val="69207D30"/>
    <w:rsid w:val="692A1816"/>
    <w:rsid w:val="69304739"/>
    <w:rsid w:val="693152E7"/>
    <w:rsid w:val="693A6C79"/>
    <w:rsid w:val="6948323C"/>
    <w:rsid w:val="695A3D54"/>
    <w:rsid w:val="695C37F7"/>
    <w:rsid w:val="69C3242E"/>
    <w:rsid w:val="69CF2CBB"/>
    <w:rsid w:val="69D35BCE"/>
    <w:rsid w:val="69E86EBF"/>
    <w:rsid w:val="6A236782"/>
    <w:rsid w:val="6AB10053"/>
    <w:rsid w:val="6ABF4457"/>
    <w:rsid w:val="6B4409B7"/>
    <w:rsid w:val="6B483F23"/>
    <w:rsid w:val="6B576911"/>
    <w:rsid w:val="6BA50F07"/>
    <w:rsid w:val="6BAE3F4A"/>
    <w:rsid w:val="6BEF18C8"/>
    <w:rsid w:val="6BFD06B7"/>
    <w:rsid w:val="6C0F44E1"/>
    <w:rsid w:val="6C125C93"/>
    <w:rsid w:val="6C17075F"/>
    <w:rsid w:val="6C1E5FE7"/>
    <w:rsid w:val="6C716BF3"/>
    <w:rsid w:val="6D750EE2"/>
    <w:rsid w:val="6DC575C8"/>
    <w:rsid w:val="6E230BA0"/>
    <w:rsid w:val="6E2E3601"/>
    <w:rsid w:val="6E7D09C0"/>
    <w:rsid w:val="6E7E6C99"/>
    <w:rsid w:val="6E891A10"/>
    <w:rsid w:val="6EA10E03"/>
    <w:rsid w:val="6EBD2804"/>
    <w:rsid w:val="6EFD03FB"/>
    <w:rsid w:val="6F34102E"/>
    <w:rsid w:val="6F4D32CD"/>
    <w:rsid w:val="6F6F4CD6"/>
    <w:rsid w:val="6FBB0D09"/>
    <w:rsid w:val="6FC36215"/>
    <w:rsid w:val="7036559F"/>
    <w:rsid w:val="70C86D63"/>
    <w:rsid w:val="712C315E"/>
    <w:rsid w:val="71DB7DC2"/>
    <w:rsid w:val="71E24914"/>
    <w:rsid w:val="720B6B75"/>
    <w:rsid w:val="721F33F6"/>
    <w:rsid w:val="72213DF2"/>
    <w:rsid w:val="72221CCB"/>
    <w:rsid w:val="72D21FE6"/>
    <w:rsid w:val="72DD11D7"/>
    <w:rsid w:val="73333C34"/>
    <w:rsid w:val="736F7E81"/>
    <w:rsid w:val="73804967"/>
    <w:rsid w:val="73855583"/>
    <w:rsid w:val="73B62D1C"/>
    <w:rsid w:val="73DF3ED0"/>
    <w:rsid w:val="740F27BD"/>
    <w:rsid w:val="74520085"/>
    <w:rsid w:val="74614E00"/>
    <w:rsid w:val="74C27454"/>
    <w:rsid w:val="74DF2F97"/>
    <w:rsid w:val="74ED5A8E"/>
    <w:rsid w:val="74F83D5D"/>
    <w:rsid w:val="74FF6316"/>
    <w:rsid w:val="754A65CB"/>
    <w:rsid w:val="759E55B3"/>
    <w:rsid w:val="75B728A4"/>
    <w:rsid w:val="75D63420"/>
    <w:rsid w:val="75E1510F"/>
    <w:rsid w:val="75E604FD"/>
    <w:rsid w:val="75EA44DF"/>
    <w:rsid w:val="76294956"/>
    <w:rsid w:val="76513114"/>
    <w:rsid w:val="765E4565"/>
    <w:rsid w:val="766F463F"/>
    <w:rsid w:val="768D3264"/>
    <w:rsid w:val="768F7512"/>
    <w:rsid w:val="76946AF4"/>
    <w:rsid w:val="76BD12A7"/>
    <w:rsid w:val="76D01F16"/>
    <w:rsid w:val="77764DBE"/>
    <w:rsid w:val="77911855"/>
    <w:rsid w:val="77D15496"/>
    <w:rsid w:val="78DC1FC1"/>
    <w:rsid w:val="792B4BDF"/>
    <w:rsid w:val="7960712A"/>
    <w:rsid w:val="797449B2"/>
    <w:rsid w:val="798A45F2"/>
    <w:rsid w:val="79A05A33"/>
    <w:rsid w:val="79CC5F42"/>
    <w:rsid w:val="79EA40DD"/>
    <w:rsid w:val="79FA0D24"/>
    <w:rsid w:val="7A060857"/>
    <w:rsid w:val="7A1B6858"/>
    <w:rsid w:val="7A607BCB"/>
    <w:rsid w:val="7A8060BB"/>
    <w:rsid w:val="7A8D7662"/>
    <w:rsid w:val="7A8F3AA8"/>
    <w:rsid w:val="7B13506B"/>
    <w:rsid w:val="7B1E072B"/>
    <w:rsid w:val="7B606CB7"/>
    <w:rsid w:val="7B8502C8"/>
    <w:rsid w:val="7BEA6D95"/>
    <w:rsid w:val="7BF55303"/>
    <w:rsid w:val="7C0454D0"/>
    <w:rsid w:val="7C746055"/>
    <w:rsid w:val="7C9F6929"/>
    <w:rsid w:val="7CCB3A38"/>
    <w:rsid w:val="7D212B07"/>
    <w:rsid w:val="7D3B1899"/>
    <w:rsid w:val="7D3B492B"/>
    <w:rsid w:val="7D5B7304"/>
    <w:rsid w:val="7D950CC7"/>
    <w:rsid w:val="7DB75D00"/>
    <w:rsid w:val="7E226375"/>
    <w:rsid w:val="7E412AFF"/>
    <w:rsid w:val="7E516471"/>
    <w:rsid w:val="7F464ECC"/>
    <w:rsid w:val="7F466661"/>
    <w:rsid w:val="7F5530B5"/>
    <w:rsid w:val="7F66133D"/>
    <w:rsid w:val="7F814A7E"/>
    <w:rsid w:val="7F975D5E"/>
    <w:rsid w:val="7FA157C1"/>
    <w:rsid w:val="7FC057F5"/>
    <w:rsid w:val="7FD7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180489"/>
  <w15:docId w15:val="{9DC92CFD-9D20-4874-88A4-FF729E696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napToGrid w:val="0"/>
      <w:spacing w:line="288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rsid w:val="00E91094"/>
    <w:pPr>
      <w:keepNext/>
      <w:keepLines/>
      <w:numPr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rsid w:val="00E91094"/>
    <w:pPr>
      <w:keepNext/>
      <w:keepLines/>
      <w:numPr>
        <w:ilvl w:val="1"/>
        <w:numId w:val="1"/>
      </w:numPr>
      <w:tabs>
        <w:tab w:val="left" w:pos="425"/>
        <w:tab w:val="left" w:pos="850"/>
      </w:tabs>
      <w:spacing w:before="200" w:after="200"/>
      <w:ind w:left="851" w:hanging="454"/>
      <w:outlineLvl w:val="1"/>
    </w:pPr>
    <w:rPr>
      <w:b/>
      <w:sz w:val="36"/>
    </w:rPr>
  </w:style>
  <w:style w:type="paragraph" w:styleId="3">
    <w:name w:val="heading 3"/>
    <w:basedOn w:val="a"/>
    <w:next w:val="a"/>
    <w:uiPriority w:val="9"/>
    <w:unhideWhenUsed/>
    <w:qFormat/>
    <w:rsid w:val="00E91094"/>
    <w:pPr>
      <w:keepNext/>
      <w:keepLines/>
      <w:numPr>
        <w:ilvl w:val="2"/>
        <w:numId w:val="1"/>
      </w:numPr>
      <w:spacing w:before="160" w:after="160"/>
      <w:ind w:leftChars="200" w:left="200" w:firstLine="0"/>
      <w:outlineLvl w:val="2"/>
    </w:pPr>
    <w:rPr>
      <w:b/>
      <w:sz w:val="32"/>
    </w:rPr>
  </w:style>
  <w:style w:type="paragraph" w:styleId="40">
    <w:name w:val="heading 4"/>
    <w:basedOn w:val="a"/>
    <w:next w:val="a"/>
    <w:uiPriority w:val="9"/>
    <w:unhideWhenUsed/>
    <w:qFormat/>
    <w:rsid w:val="00E91094"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Chars="300" w:left="300"/>
      <w:outlineLvl w:val="3"/>
    </w:pPr>
    <w:rPr>
      <w:b/>
      <w:sz w:val="28"/>
    </w:rPr>
  </w:style>
  <w:style w:type="paragraph" w:styleId="50">
    <w:name w:val="heading 5"/>
    <w:basedOn w:val="a"/>
    <w:next w:val="a"/>
    <w:uiPriority w:val="9"/>
    <w:unhideWhenUsed/>
    <w:qFormat/>
    <w:rsid w:val="00E91094"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Chars="400" w:left="400" w:firstLine="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unhideWhenUsed/>
    <w:rsid w:val="00F30F8A"/>
    <w:pPr>
      <w:keepNext/>
      <w:keepLines/>
      <w:snapToGrid/>
      <w:spacing w:before="240" w:after="64" w:line="317" w:lineRule="auto"/>
      <w:ind w:left="1152" w:hanging="1152"/>
      <w:outlineLvl w:val="5"/>
    </w:pPr>
    <w:rPr>
      <w:rFonts w:ascii="Arial" w:eastAsia="黑体" w:hAnsi="Arial" w:cs="Times New Roman"/>
      <w:b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296" w:hanging="1296"/>
      <w:outlineLvl w:val="6"/>
    </w:pPr>
    <w:rPr>
      <w:rFonts w:ascii="Times New Roman" w:eastAsia="宋体" w:hAnsi="Times New Roman" w:cs="Times New Roman"/>
      <w:b/>
      <w:szCs w:val="20"/>
    </w:rPr>
  </w:style>
  <w:style w:type="paragraph" w:styleId="8">
    <w:name w:val="heading 8"/>
    <w:basedOn w:val="a"/>
    <w:next w:val="a"/>
    <w:link w:val="80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440" w:hanging="1440"/>
      <w:outlineLvl w:val="7"/>
    </w:pPr>
    <w:rPr>
      <w:rFonts w:ascii="Arial" w:eastAsia="黑体" w:hAnsi="Arial" w:cs="Times New Roman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584" w:hanging="1584"/>
      <w:outlineLvl w:val="8"/>
    </w:pPr>
    <w:rPr>
      <w:rFonts w:ascii="Arial" w:eastAsia="黑体" w:hAnsi="Arial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TOC1">
    <w:name w:val="toc 1"/>
    <w:basedOn w:val="a"/>
    <w:next w:val="a"/>
    <w:qFormat/>
  </w:style>
  <w:style w:type="character" w:styleId="a5">
    <w:name w:val="Hyperlink"/>
    <w:basedOn w:val="a0"/>
    <w:qFormat/>
    <w:rPr>
      <w:color w:val="0000FF"/>
      <w:u w:val="single"/>
    </w:rPr>
  </w:style>
  <w:style w:type="paragraph" w:customStyle="1" w:styleId="4">
    <w:name w:val="标题4"/>
    <w:basedOn w:val="a"/>
    <w:pPr>
      <w:numPr>
        <w:numId w:val="2"/>
      </w:numPr>
    </w:pPr>
    <w:rPr>
      <w:rFonts w:ascii="Calibri" w:eastAsia="宋体" w:hAnsi="Calibri"/>
      <w:sz w:val="20"/>
    </w:rPr>
  </w:style>
  <w:style w:type="paragraph" w:customStyle="1" w:styleId="5">
    <w:name w:val="标题5"/>
    <w:basedOn w:val="a"/>
    <w:pPr>
      <w:numPr>
        <w:numId w:val="3"/>
      </w:numPr>
    </w:pPr>
    <w:rPr>
      <w:rFonts w:ascii="Calibri" w:eastAsia="宋体" w:hAnsi="Calibri"/>
      <w:sz w:val="20"/>
    </w:rPr>
  </w:style>
  <w:style w:type="paragraph" w:customStyle="1" w:styleId="10">
    <w:name w:val="正文1"/>
    <w:basedOn w:val="a"/>
    <w:qFormat/>
    <w:pPr>
      <w:ind w:firstLineChars="200" w:firstLine="260"/>
    </w:pPr>
  </w:style>
  <w:style w:type="paragraph" w:customStyle="1" w:styleId="20">
    <w:name w:val="正文2"/>
    <w:basedOn w:val="a"/>
    <w:qFormat/>
    <w:pPr>
      <w:ind w:leftChars="100" w:left="240" w:firstLineChars="200" w:firstLine="260"/>
    </w:pPr>
  </w:style>
  <w:style w:type="paragraph" w:customStyle="1" w:styleId="30">
    <w:name w:val="正文3"/>
    <w:basedOn w:val="a"/>
    <w:qFormat/>
    <w:pPr>
      <w:ind w:leftChars="300" w:left="720" w:firstLineChars="200" w:firstLine="260"/>
    </w:pPr>
  </w:style>
  <w:style w:type="paragraph" w:customStyle="1" w:styleId="41">
    <w:name w:val="正文4"/>
    <w:basedOn w:val="a"/>
    <w:qFormat/>
    <w:pPr>
      <w:ind w:leftChars="450" w:left="1080" w:firstLineChars="200" w:firstLine="260"/>
    </w:pPr>
  </w:style>
  <w:style w:type="paragraph" w:customStyle="1" w:styleId="51">
    <w:name w:val="正文5"/>
    <w:basedOn w:val="a"/>
    <w:link w:val="5Char"/>
    <w:qFormat/>
    <w:pPr>
      <w:ind w:leftChars="600" w:left="1440" w:firstLineChars="200" w:firstLine="260"/>
    </w:pPr>
  </w:style>
  <w:style w:type="character" w:customStyle="1" w:styleId="5Char">
    <w:name w:val="正文5 Char"/>
    <w:link w:val="51"/>
    <w:qFormat/>
    <w:rPr>
      <w:rFonts w:eastAsiaTheme="minorEastAsia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a7"/>
    <w:rsid w:val="00F30F8A"/>
    <w:pPr>
      <w:spacing w:line="240" w:lineRule="auto"/>
    </w:pPr>
    <w:rPr>
      <w:sz w:val="18"/>
      <w:szCs w:val="18"/>
    </w:rPr>
  </w:style>
  <w:style w:type="character" w:customStyle="1" w:styleId="a7">
    <w:name w:val="批注框文本 字符"/>
    <w:basedOn w:val="a0"/>
    <w:link w:val="a6"/>
    <w:rsid w:val="00F30F8A"/>
    <w:rPr>
      <w:kern w:val="2"/>
      <w:sz w:val="18"/>
      <w:szCs w:val="18"/>
    </w:rPr>
  </w:style>
  <w:style w:type="character" w:customStyle="1" w:styleId="60">
    <w:name w:val="标题 6 字符"/>
    <w:basedOn w:val="a0"/>
    <w:link w:val="6"/>
    <w:uiPriority w:val="9"/>
    <w:rsid w:val="00F30F8A"/>
    <w:rPr>
      <w:rFonts w:ascii="Arial" w:eastAsia="黑体" w:hAnsi="Arial" w:cs="Times New Roman"/>
      <w:b/>
      <w:kern w:val="2"/>
      <w:sz w:val="24"/>
    </w:rPr>
  </w:style>
  <w:style w:type="character" w:customStyle="1" w:styleId="70">
    <w:name w:val="标题 7 字符"/>
    <w:basedOn w:val="a0"/>
    <w:link w:val="7"/>
    <w:uiPriority w:val="9"/>
    <w:rsid w:val="00F30F8A"/>
    <w:rPr>
      <w:rFonts w:ascii="Times New Roman" w:eastAsia="宋体" w:hAnsi="Times New Roman" w:cs="Times New Roman"/>
      <w:b/>
      <w:kern w:val="2"/>
      <w:sz w:val="24"/>
    </w:rPr>
  </w:style>
  <w:style w:type="character" w:customStyle="1" w:styleId="80">
    <w:name w:val="标题 8 字符"/>
    <w:basedOn w:val="a0"/>
    <w:link w:val="8"/>
    <w:uiPriority w:val="9"/>
    <w:rsid w:val="00F30F8A"/>
    <w:rPr>
      <w:rFonts w:ascii="Arial" w:eastAsia="黑体" w:hAnsi="Arial" w:cs="Times New Roman"/>
      <w:kern w:val="2"/>
      <w:sz w:val="24"/>
    </w:rPr>
  </w:style>
  <w:style w:type="character" w:customStyle="1" w:styleId="90">
    <w:name w:val="标题 9 字符"/>
    <w:basedOn w:val="a0"/>
    <w:link w:val="9"/>
    <w:uiPriority w:val="9"/>
    <w:rsid w:val="00F30F8A"/>
    <w:rPr>
      <w:rFonts w:ascii="Arial" w:eastAsia="黑体" w:hAnsi="Arial" w:cs="Times New Roman"/>
      <w:kern w:val="2"/>
      <w:sz w:val="21"/>
    </w:rPr>
  </w:style>
  <w:style w:type="paragraph" w:styleId="a8">
    <w:name w:val="Title"/>
    <w:basedOn w:val="a"/>
    <w:next w:val="a"/>
    <w:link w:val="a9"/>
    <w:rsid w:val="0036053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36053C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a">
    <w:name w:val="List Paragraph"/>
    <w:basedOn w:val="a"/>
    <w:uiPriority w:val="99"/>
    <w:unhideWhenUsed/>
    <w:rsid w:val="002E2650"/>
    <w:pPr>
      <w:ind w:firstLineChars="200" w:firstLine="420"/>
    </w:pPr>
  </w:style>
  <w:style w:type="paragraph" w:styleId="ab">
    <w:name w:val="Subtitle"/>
    <w:basedOn w:val="a"/>
    <w:next w:val="a"/>
    <w:link w:val="ac"/>
    <w:qFormat/>
    <w:rsid w:val="00AA358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rsid w:val="00AA358E"/>
    <w:rPr>
      <w:b/>
      <w:bCs/>
      <w:kern w:val="28"/>
      <w:sz w:val="32"/>
      <w:szCs w:val="32"/>
    </w:rPr>
  </w:style>
  <w:style w:type="character" w:customStyle="1" w:styleId="pun">
    <w:name w:val="pun"/>
    <w:basedOn w:val="a0"/>
    <w:rsid w:val="002E7452"/>
  </w:style>
  <w:style w:type="character" w:customStyle="1" w:styleId="pln">
    <w:name w:val="pln"/>
    <w:basedOn w:val="a0"/>
    <w:rsid w:val="002E7452"/>
  </w:style>
  <w:style w:type="character" w:customStyle="1" w:styleId="kwd">
    <w:name w:val="kwd"/>
    <w:basedOn w:val="a0"/>
    <w:rsid w:val="002E7452"/>
  </w:style>
  <w:style w:type="character" w:customStyle="1" w:styleId="typ">
    <w:name w:val="typ"/>
    <w:basedOn w:val="a0"/>
    <w:rsid w:val="002E7452"/>
  </w:style>
  <w:style w:type="character" w:customStyle="1" w:styleId="com">
    <w:name w:val="com"/>
    <w:basedOn w:val="a0"/>
    <w:rsid w:val="002E7452"/>
  </w:style>
  <w:style w:type="paragraph" w:customStyle="1" w:styleId="ad">
    <w:name w:val="程序代码"/>
    <w:basedOn w:val="a"/>
    <w:link w:val="ae"/>
    <w:qFormat/>
    <w:rsid w:val="00BC02A6"/>
    <w:pPr>
      <w:shd w:val="clear" w:color="auto" w:fill="CFCDCD" w:themeFill="background2" w:themeFillShade="E5"/>
      <w:jc w:val="left"/>
    </w:pPr>
    <w:rPr>
      <w:rFonts w:ascii="Consolas" w:eastAsia="Consolas" w:hAnsi="Consolas"/>
      <w:color w:val="008080"/>
      <w:sz w:val="22"/>
      <w:szCs w:val="22"/>
    </w:rPr>
  </w:style>
  <w:style w:type="character" w:customStyle="1" w:styleId="ae">
    <w:name w:val="程序代码 字符"/>
    <w:basedOn w:val="a0"/>
    <w:link w:val="ad"/>
    <w:rsid w:val="00BC02A6"/>
    <w:rPr>
      <w:rFonts w:ascii="Consolas" w:eastAsia="Consolas" w:hAnsi="Consolas"/>
      <w:color w:val="008080"/>
      <w:kern w:val="2"/>
      <w:sz w:val="22"/>
      <w:szCs w:val="22"/>
      <w:shd w:val="clear" w:color="auto" w:fill="CFCDCD" w:themeFill="background2" w:themeFillShade="E5"/>
    </w:rPr>
  </w:style>
  <w:style w:type="paragraph" w:customStyle="1" w:styleId="af">
    <w:name w:val="例程代码（无行号）"/>
    <w:basedOn w:val="a"/>
    <w:link w:val="Char"/>
    <w:qFormat/>
    <w:rsid w:val="00687FD1"/>
    <w:pPr>
      <w:shd w:val="clear" w:color="auto" w:fill="E0E0E0"/>
      <w:snapToGrid/>
      <w:spacing w:line="240" w:lineRule="auto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Char">
    <w:name w:val="例程代码（无行号） Char"/>
    <w:link w:val="af"/>
    <w:qFormat/>
    <w:rsid w:val="00687FD1"/>
    <w:rPr>
      <w:rFonts w:ascii="Courier New" w:eastAsia="宋体" w:hAnsi="Courier New" w:cs="Times New Roman"/>
      <w:kern w:val="2"/>
      <w:sz w:val="18"/>
      <w:szCs w:val="18"/>
      <w:shd w:val="clear" w:color="auto" w:fill="E0E0E0"/>
    </w:rPr>
  </w:style>
  <w:style w:type="paragraph" w:customStyle="1" w:styleId="af0">
    <w:name w:val="大标题"/>
    <w:basedOn w:val="a"/>
    <w:link w:val="af1"/>
    <w:qFormat/>
    <w:rsid w:val="00687FD1"/>
    <w:pPr>
      <w:jc w:val="center"/>
    </w:pPr>
    <w:rPr>
      <w:b/>
      <w:sz w:val="48"/>
      <w:szCs w:val="48"/>
    </w:rPr>
  </w:style>
  <w:style w:type="character" w:styleId="af2">
    <w:name w:val="Strong"/>
    <w:basedOn w:val="a0"/>
    <w:qFormat/>
    <w:rsid w:val="00687FD1"/>
    <w:rPr>
      <w:b/>
      <w:bCs/>
    </w:rPr>
  </w:style>
  <w:style w:type="character" w:customStyle="1" w:styleId="af1">
    <w:name w:val="大标题 字符"/>
    <w:basedOn w:val="a0"/>
    <w:link w:val="af0"/>
    <w:rsid w:val="00687FD1"/>
    <w:rPr>
      <w:b/>
      <w:kern w:val="2"/>
      <w:sz w:val="48"/>
      <w:szCs w:val="48"/>
    </w:rPr>
  </w:style>
  <w:style w:type="character" w:styleId="af3">
    <w:name w:val="Emphasis"/>
    <w:basedOn w:val="a0"/>
    <w:qFormat/>
    <w:rsid w:val="00687FD1"/>
    <w:rPr>
      <w:i/>
      <w:iCs/>
    </w:rPr>
  </w:style>
  <w:style w:type="character" w:styleId="HTML">
    <w:name w:val="HTML Code"/>
    <w:basedOn w:val="a0"/>
    <w:uiPriority w:val="99"/>
    <w:semiHidden/>
    <w:unhideWhenUsed/>
    <w:rsid w:val="00AA62CA"/>
    <w:rPr>
      <w:rFonts w:ascii="宋体" w:eastAsia="宋体" w:hAnsi="宋体" w:cs="宋体"/>
      <w:sz w:val="24"/>
      <w:szCs w:val="24"/>
    </w:rPr>
  </w:style>
  <w:style w:type="paragraph" w:customStyle="1" w:styleId="af4">
    <w:name w:val="边框样式"/>
    <w:basedOn w:val="HTML0"/>
    <w:link w:val="af5"/>
    <w:qFormat/>
    <w:rsid w:val="00AA62CA"/>
    <w:pPr>
      <w:widowControl/>
      <w:pBdr>
        <w:top w:val="single" w:sz="6" w:space="5" w:color="CCCCCC"/>
        <w:left w:val="single" w:sz="6" w:space="8" w:color="CCCCCC"/>
        <w:bottom w:val="single" w:sz="6" w:space="5" w:color="CCCCCC"/>
        <w:right w:val="single" w:sz="6" w:space="8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85" w:lineRule="atLeast"/>
      <w:jc w:val="left"/>
    </w:pPr>
    <w:rPr>
      <w:rFonts w:ascii="Consolas" w:eastAsia="宋体" w:hAnsi="Consolas" w:cs="宋体"/>
      <w:color w:val="333333"/>
      <w:sz w:val="18"/>
      <w:szCs w:val="18"/>
      <w:bdr w:val="none" w:sz="0" w:space="0" w:color="auto" w:frame="1"/>
    </w:rPr>
  </w:style>
  <w:style w:type="character" w:customStyle="1" w:styleId="af5">
    <w:name w:val="边框样式 字符"/>
    <w:basedOn w:val="HTML1"/>
    <w:link w:val="af4"/>
    <w:rsid w:val="00AA62CA"/>
    <w:rPr>
      <w:rFonts w:ascii="Consolas" w:eastAsia="宋体" w:hAnsi="Consolas" w:cs="宋体"/>
      <w:color w:val="333333"/>
      <w:kern w:val="2"/>
      <w:sz w:val="18"/>
      <w:szCs w:val="18"/>
      <w:bdr w:val="none" w:sz="0" w:space="0" w:color="auto" w:frame="1"/>
      <w:shd w:val="clear" w:color="auto" w:fill="F8F8F8"/>
    </w:rPr>
  </w:style>
  <w:style w:type="paragraph" w:styleId="HTML0">
    <w:name w:val="HTML Preformatted"/>
    <w:basedOn w:val="a"/>
    <w:link w:val="HTML1"/>
    <w:uiPriority w:val="99"/>
    <w:semiHidden/>
    <w:unhideWhenUsed/>
    <w:rsid w:val="00AA62CA"/>
    <w:rPr>
      <w:rFonts w:ascii="Courier New" w:hAnsi="Courier New" w:cs="Courier New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AA62CA"/>
    <w:rPr>
      <w:rFonts w:ascii="Courier New" w:hAnsi="Courier New" w:cs="Courier New"/>
      <w:kern w:val="2"/>
    </w:rPr>
  </w:style>
  <w:style w:type="paragraph" w:customStyle="1" w:styleId="af6">
    <w:name w:val="加粗样式"/>
    <w:basedOn w:val="a"/>
    <w:link w:val="af7"/>
    <w:qFormat/>
    <w:rsid w:val="004D1389"/>
    <w:pPr>
      <w:widowControl/>
      <w:shd w:val="clear" w:color="auto" w:fill="4A4A4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before="300" w:after="300" w:line="300" w:lineRule="atLeast"/>
      <w:jc w:val="left"/>
    </w:pPr>
    <w:rPr>
      <w:rFonts w:ascii="Courier New" w:eastAsia="宋体" w:hAnsi="Courier New" w:cs="Courier New"/>
      <w:color w:val="F8F8D4"/>
      <w:kern w:val="0"/>
      <w:sz w:val="21"/>
      <w:szCs w:val="21"/>
    </w:rPr>
  </w:style>
  <w:style w:type="character" w:customStyle="1" w:styleId="af7">
    <w:name w:val="加粗样式 字符"/>
    <w:basedOn w:val="a0"/>
    <w:link w:val="af6"/>
    <w:rsid w:val="004D1389"/>
    <w:rPr>
      <w:rFonts w:ascii="Courier New" w:eastAsia="宋体" w:hAnsi="Courier New" w:cs="Courier New"/>
      <w:color w:val="F8F8D4"/>
      <w:sz w:val="21"/>
      <w:szCs w:val="21"/>
      <w:shd w:val="clear" w:color="auto" w:fill="4A4A4A"/>
    </w:rPr>
  </w:style>
  <w:style w:type="character" w:styleId="af8">
    <w:name w:val="Unresolved Mention"/>
    <w:basedOn w:val="a0"/>
    <w:uiPriority w:val="99"/>
    <w:semiHidden/>
    <w:unhideWhenUsed/>
    <w:rsid w:val="00C2313D"/>
    <w:rPr>
      <w:color w:val="808080"/>
      <w:shd w:val="clear" w:color="auto" w:fill="E6E6E6"/>
    </w:rPr>
  </w:style>
  <w:style w:type="character" w:customStyle="1" w:styleId="hljs-keyword">
    <w:name w:val="hljs-keyword"/>
    <w:basedOn w:val="a0"/>
    <w:rsid w:val="009847D6"/>
  </w:style>
  <w:style w:type="character" w:customStyle="1" w:styleId="hljs-literal">
    <w:name w:val="hljs-literal"/>
    <w:basedOn w:val="a0"/>
    <w:rsid w:val="001864F1"/>
  </w:style>
  <w:style w:type="character" w:customStyle="1" w:styleId="hljs-string">
    <w:name w:val="hljs-string"/>
    <w:basedOn w:val="a0"/>
    <w:rsid w:val="001864F1"/>
  </w:style>
  <w:style w:type="character" w:customStyle="1" w:styleId="hljs-number">
    <w:name w:val="hljs-number"/>
    <w:basedOn w:val="a0"/>
    <w:rsid w:val="00186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6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uwei\Documents\&#33258;&#23450;&#20041;%20Office%20&#27169;&#26495;\mydot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8A9552-B84F-4D20-A8B2-05F470846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mydot.dotm</Template>
  <TotalTime>63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liuwei</dc:creator>
  <cp:lastModifiedBy>伟 刘</cp:lastModifiedBy>
  <cp:revision>25</cp:revision>
  <dcterms:created xsi:type="dcterms:W3CDTF">2017-04-18T13:28:00Z</dcterms:created>
  <dcterms:modified xsi:type="dcterms:W3CDTF">2019-05-23T06:30:00Z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