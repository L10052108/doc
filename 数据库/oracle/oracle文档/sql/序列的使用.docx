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69D4" w:rsidRDefault="000D23D4" w:rsidP="004D1389">
      <w:r>
        <w:rPr>
          <w:rFonts w:hint="eastAsia"/>
        </w:rPr>
        <w:t>资料来源：</w:t>
      </w:r>
      <w:r>
        <w:rPr>
          <w:rFonts w:hint="eastAsia"/>
        </w:rPr>
        <w:t xml:space="preserve"> </w:t>
      </w:r>
      <w:hyperlink r:id="rId9" w:history="1">
        <w:r w:rsidRPr="00077CD2">
          <w:rPr>
            <w:rStyle w:val="a5"/>
          </w:rPr>
          <w:t>https://blog.csdn.net/hu_dongyang/article/details/79039737</w:t>
        </w:r>
      </w:hyperlink>
      <w:r>
        <w:t xml:space="preserve"> </w:t>
      </w:r>
    </w:p>
    <w:p w:rsidR="000D23D4" w:rsidRDefault="000D23D4" w:rsidP="004D1389"/>
    <w:p w:rsidR="000D23D4" w:rsidRDefault="000D23D4" w:rsidP="004D1389"/>
    <w:p w:rsidR="000D23D4" w:rsidRDefault="000D23D4" w:rsidP="004D1389"/>
    <w:p w:rsidR="006E434D" w:rsidRDefault="006E434D" w:rsidP="00955DB1">
      <w:pPr>
        <w:pStyle w:val="1"/>
      </w:pPr>
      <w:r>
        <w:rPr>
          <w:rFonts w:hint="eastAsia"/>
        </w:rPr>
        <w:t>Oracle</w:t>
      </w:r>
      <w:r>
        <w:rPr>
          <w:rFonts w:hint="eastAsia"/>
        </w:rPr>
        <w:t>序列创建和使用</w:t>
      </w:r>
    </w:p>
    <w:p w:rsidR="006E434D" w:rsidRDefault="006E434D" w:rsidP="00A13E37">
      <w:pPr>
        <w:pStyle w:val="2"/>
      </w:pPr>
      <w:r>
        <w:rPr>
          <w:rFonts w:hint="eastAsia"/>
        </w:rPr>
        <w:t>创建序列</w:t>
      </w:r>
      <w:r>
        <w:rPr>
          <w:rFonts w:hint="eastAsia"/>
        </w:rPr>
        <w:t xml:space="preserve"> </w:t>
      </w:r>
    </w:p>
    <w:p w:rsidR="006E434D" w:rsidRDefault="006E434D" w:rsidP="006E434D">
      <w:r>
        <w:rPr>
          <w:rFonts w:hint="eastAsia"/>
        </w:rPr>
        <w:t>语法</w:t>
      </w:r>
      <w:r>
        <w:rPr>
          <w:rFonts w:hint="eastAsia"/>
        </w:rPr>
        <w:t xml:space="preserve"> CREATE SEQUENCE </w:t>
      </w:r>
      <w:r>
        <w:rPr>
          <w:rFonts w:hint="eastAsia"/>
        </w:rPr>
        <w:t>序列名</w:t>
      </w:r>
      <w:r>
        <w:rPr>
          <w:rFonts w:hint="eastAsia"/>
        </w:rPr>
        <w:t xml:space="preserve"> [</w:t>
      </w:r>
      <w:r>
        <w:rPr>
          <w:rFonts w:hint="eastAsia"/>
        </w:rPr>
        <w:t>相关参数</w:t>
      </w:r>
      <w:r>
        <w:rPr>
          <w:rFonts w:hint="eastAsia"/>
        </w:rPr>
        <w:t>]</w:t>
      </w:r>
    </w:p>
    <w:p w:rsidR="006E434D" w:rsidRDefault="006E434D" w:rsidP="006E434D">
      <w:r>
        <w:rPr>
          <w:rFonts w:hint="eastAsia"/>
        </w:rPr>
        <w:t>参数说明</w:t>
      </w:r>
      <w:r>
        <w:rPr>
          <w:rFonts w:hint="eastAsia"/>
        </w:rPr>
        <w:t xml:space="preserve"> </w:t>
      </w:r>
    </w:p>
    <w:p w:rsidR="006E434D" w:rsidRDefault="006E434D" w:rsidP="006E434D">
      <w:pPr>
        <w:pStyle w:val="af4"/>
      </w:pPr>
      <w:r>
        <w:rPr>
          <w:rFonts w:hint="eastAsia"/>
        </w:rPr>
        <w:t>INCREMENT BY :</w:t>
      </w:r>
      <w:r>
        <w:rPr>
          <w:rFonts w:hint="eastAsia"/>
        </w:rPr>
        <w:t>序列变化的步进，负值表示递减。</w:t>
      </w:r>
      <w:r>
        <w:rPr>
          <w:rFonts w:hint="eastAsia"/>
        </w:rPr>
        <w:t>(</w:t>
      </w:r>
      <w:r>
        <w:rPr>
          <w:rFonts w:hint="eastAsia"/>
        </w:rPr>
        <w:t>默认</w:t>
      </w:r>
      <w:r>
        <w:rPr>
          <w:rFonts w:hint="eastAsia"/>
        </w:rPr>
        <w:t xml:space="preserve">1) </w:t>
      </w:r>
    </w:p>
    <w:p w:rsidR="006E434D" w:rsidRDefault="006E434D" w:rsidP="006E434D">
      <w:pPr>
        <w:pStyle w:val="af4"/>
      </w:pPr>
      <w:r>
        <w:rPr>
          <w:rFonts w:hint="eastAsia"/>
        </w:rPr>
        <w:t>START WITH:</w:t>
      </w:r>
      <w:r>
        <w:rPr>
          <w:rFonts w:hint="eastAsia"/>
        </w:rPr>
        <w:t>序列的初始值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>(</w:t>
      </w:r>
      <w:r>
        <w:rPr>
          <w:rFonts w:hint="eastAsia"/>
        </w:rPr>
        <w:t>默认</w:t>
      </w:r>
      <w:r>
        <w:rPr>
          <w:rFonts w:hint="eastAsia"/>
        </w:rPr>
        <w:t xml:space="preserve">1) </w:t>
      </w:r>
    </w:p>
    <w:p w:rsidR="006E434D" w:rsidRDefault="006E434D" w:rsidP="006E434D">
      <w:pPr>
        <w:pStyle w:val="af4"/>
      </w:pPr>
      <w:proofErr w:type="spellStart"/>
      <w:r>
        <w:rPr>
          <w:rFonts w:hint="eastAsia"/>
        </w:rPr>
        <w:t>MAXvalue</w:t>
      </w:r>
      <w:proofErr w:type="spellEnd"/>
      <w:r>
        <w:rPr>
          <w:rFonts w:hint="eastAsia"/>
        </w:rPr>
        <w:t>:</w:t>
      </w:r>
      <w:r>
        <w:rPr>
          <w:rFonts w:hint="eastAsia"/>
        </w:rPr>
        <w:t>序列可生成的最大值。</w:t>
      </w:r>
      <w:r>
        <w:rPr>
          <w:rFonts w:hint="eastAsia"/>
        </w:rPr>
        <w:t>(</w:t>
      </w:r>
      <w:r>
        <w:rPr>
          <w:rFonts w:hint="eastAsia"/>
        </w:rPr>
        <w:t>默认不限制最大值，</w:t>
      </w:r>
      <w:r>
        <w:rPr>
          <w:rFonts w:hint="eastAsia"/>
        </w:rPr>
        <w:t xml:space="preserve">NOMAXVALUE) </w:t>
      </w:r>
    </w:p>
    <w:p w:rsidR="006E434D" w:rsidRDefault="006E434D" w:rsidP="006E434D">
      <w:pPr>
        <w:pStyle w:val="af4"/>
      </w:pPr>
      <w:r>
        <w:rPr>
          <w:rFonts w:hint="eastAsia"/>
        </w:rPr>
        <w:t>MINVALUE:</w:t>
      </w:r>
      <w:r>
        <w:rPr>
          <w:rFonts w:hint="eastAsia"/>
        </w:rPr>
        <w:t>序列可生成的最小值。</w:t>
      </w:r>
      <w:r>
        <w:rPr>
          <w:rFonts w:hint="eastAsia"/>
        </w:rPr>
        <w:t>(</w:t>
      </w:r>
      <w:r>
        <w:rPr>
          <w:rFonts w:hint="eastAsia"/>
        </w:rPr>
        <w:t>默认不限制最小值，</w:t>
      </w:r>
      <w:r>
        <w:rPr>
          <w:rFonts w:hint="eastAsia"/>
        </w:rPr>
        <w:t xml:space="preserve">NOMINVALUE) </w:t>
      </w:r>
    </w:p>
    <w:p w:rsidR="006E434D" w:rsidRDefault="006E434D" w:rsidP="006E434D">
      <w:pPr>
        <w:pStyle w:val="af4"/>
      </w:pPr>
      <w:r>
        <w:rPr>
          <w:rFonts w:hint="eastAsia"/>
        </w:rPr>
        <w:t>CYCLE:</w:t>
      </w:r>
      <w:r>
        <w:rPr>
          <w:rFonts w:hint="eastAsia"/>
        </w:rPr>
        <w:t>用于定义当序列产生的值达到限制值后是否循环</w:t>
      </w:r>
      <w:r>
        <w:rPr>
          <w:rFonts w:hint="eastAsia"/>
        </w:rPr>
        <w:t>(NOCYCLE:</w:t>
      </w:r>
      <w:r>
        <w:rPr>
          <w:rFonts w:hint="eastAsia"/>
        </w:rPr>
        <w:t>不循环，</w:t>
      </w:r>
      <w:r>
        <w:rPr>
          <w:rFonts w:hint="eastAsia"/>
        </w:rPr>
        <w:t>CYCLE:</w:t>
      </w:r>
      <w:r>
        <w:rPr>
          <w:rFonts w:hint="eastAsia"/>
        </w:rPr>
        <w:t>循环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6E434D" w:rsidRDefault="006E434D" w:rsidP="006E434D">
      <w:r>
        <w:rPr>
          <w:rFonts w:hint="eastAsia"/>
        </w:rPr>
        <w:t>CACHE:</w:t>
      </w:r>
      <w:r>
        <w:rPr>
          <w:rFonts w:hint="eastAsia"/>
        </w:rPr>
        <w:t>表示缓存序列的个数，数据库异常终止可能会导致序列中断不连续的情况，默认值为</w:t>
      </w:r>
      <w:r>
        <w:rPr>
          <w:rFonts w:hint="eastAsia"/>
        </w:rPr>
        <w:t>20</w:t>
      </w:r>
      <w:r>
        <w:rPr>
          <w:rFonts w:hint="eastAsia"/>
        </w:rPr>
        <w:t>，如果不使用缓存可设置</w:t>
      </w:r>
      <w:r>
        <w:rPr>
          <w:rFonts w:hint="eastAsia"/>
        </w:rPr>
        <w:t>NOCACHE</w:t>
      </w:r>
    </w:p>
    <w:p w:rsidR="006E434D" w:rsidRDefault="006E434D" w:rsidP="006E434D">
      <w:r>
        <w:rPr>
          <w:rFonts w:hint="eastAsia"/>
        </w:rPr>
        <w:t>例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（红色</w:t>
      </w:r>
      <w:r>
        <w:rPr>
          <w:rFonts w:hint="eastAsia"/>
        </w:rPr>
        <w:t xml:space="preserve"> </w:t>
      </w:r>
      <w:r>
        <w:rPr>
          <w:rFonts w:hint="eastAsia"/>
        </w:rPr>
        <w:t>序列的名称）</w:t>
      </w:r>
    </w:p>
    <w:p w:rsidR="006E434D" w:rsidRDefault="006E434D" w:rsidP="006E434D">
      <w:pPr>
        <w:pStyle w:val="af4"/>
      </w:pPr>
      <w:r>
        <w:t xml:space="preserve">CREATE SEQUENCE </w:t>
      </w:r>
      <w:r w:rsidRPr="006E434D">
        <w:rPr>
          <w:color w:val="FF0000"/>
        </w:rPr>
        <w:t>SEQ_DEMO</w:t>
      </w:r>
      <w:r>
        <w:t xml:space="preserve"> </w:t>
      </w:r>
    </w:p>
    <w:p w:rsidR="006E434D" w:rsidRDefault="006E434D" w:rsidP="006E434D">
      <w:pPr>
        <w:pStyle w:val="af4"/>
      </w:pPr>
      <w:r>
        <w:t xml:space="preserve">INCREMENT BY 1 </w:t>
      </w:r>
    </w:p>
    <w:p w:rsidR="006E434D" w:rsidRDefault="006E434D" w:rsidP="006E434D">
      <w:pPr>
        <w:pStyle w:val="af4"/>
      </w:pPr>
      <w:r>
        <w:t xml:space="preserve">START WITH 1 </w:t>
      </w:r>
    </w:p>
    <w:p w:rsidR="006E434D" w:rsidRDefault="006E434D" w:rsidP="006E434D">
      <w:pPr>
        <w:pStyle w:val="af4"/>
      </w:pPr>
      <w:proofErr w:type="spellStart"/>
      <w:r>
        <w:t>NOMAXvalue</w:t>
      </w:r>
      <w:proofErr w:type="spellEnd"/>
      <w:r>
        <w:t xml:space="preserve"> </w:t>
      </w:r>
    </w:p>
    <w:p w:rsidR="006E434D" w:rsidRDefault="006E434D" w:rsidP="006E434D">
      <w:pPr>
        <w:pStyle w:val="af4"/>
      </w:pPr>
      <w:r>
        <w:t xml:space="preserve">NOCYCLE </w:t>
      </w:r>
    </w:p>
    <w:p w:rsidR="006E434D" w:rsidRDefault="006E434D" w:rsidP="006E434D">
      <w:pPr>
        <w:pStyle w:val="af4"/>
      </w:pPr>
      <w:r>
        <w:t>NOCACHE;</w:t>
      </w:r>
    </w:p>
    <w:p w:rsidR="00A13E37" w:rsidRDefault="00A13E37" w:rsidP="006E434D"/>
    <w:p w:rsidR="006E434D" w:rsidRDefault="006E434D" w:rsidP="00A13E37">
      <w:pPr>
        <w:pStyle w:val="2"/>
      </w:pPr>
      <w:r>
        <w:rPr>
          <w:rFonts w:hint="eastAsia"/>
        </w:rPr>
        <w:t>修改、删除序列</w:t>
      </w:r>
      <w:r>
        <w:rPr>
          <w:rFonts w:hint="eastAsia"/>
        </w:rPr>
        <w:t xml:space="preserve"> </w:t>
      </w:r>
    </w:p>
    <w:p w:rsidR="006E434D" w:rsidRDefault="006E434D" w:rsidP="006E434D">
      <w:r>
        <w:rPr>
          <w:rFonts w:hint="eastAsia"/>
        </w:rPr>
        <w:t>使用</w:t>
      </w:r>
      <w:r>
        <w:rPr>
          <w:rFonts w:hint="eastAsia"/>
        </w:rPr>
        <w:t xml:space="preserve"> alter </w:t>
      </w:r>
      <w:r>
        <w:rPr>
          <w:rFonts w:hint="eastAsia"/>
        </w:rPr>
        <w:t>命令进行修改</w:t>
      </w:r>
    </w:p>
    <w:p w:rsidR="006E434D" w:rsidRDefault="006E434D" w:rsidP="006E434D">
      <w:r>
        <w:rPr>
          <w:rFonts w:hint="eastAsia"/>
        </w:rPr>
        <w:t>使用</w:t>
      </w:r>
      <w:r>
        <w:rPr>
          <w:rFonts w:hint="eastAsia"/>
        </w:rPr>
        <w:t xml:space="preserve"> drop </w:t>
      </w:r>
      <w:r>
        <w:rPr>
          <w:rFonts w:hint="eastAsia"/>
        </w:rPr>
        <w:t>命令删除</w:t>
      </w:r>
    </w:p>
    <w:p w:rsidR="006E434D" w:rsidRDefault="006E434D" w:rsidP="00A13E37">
      <w:pPr>
        <w:pStyle w:val="2"/>
      </w:pPr>
      <w:r>
        <w:rPr>
          <w:rFonts w:hint="eastAsia"/>
        </w:rPr>
        <w:t>序列的使用</w:t>
      </w:r>
      <w:r>
        <w:rPr>
          <w:rFonts w:hint="eastAsia"/>
        </w:rPr>
        <w:t xml:space="preserve"> </w:t>
      </w:r>
    </w:p>
    <w:p w:rsidR="006E434D" w:rsidRDefault="006E434D" w:rsidP="006E434D">
      <w:proofErr w:type="spellStart"/>
      <w:r>
        <w:rPr>
          <w:rFonts w:hint="eastAsia"/>
        </w:rPr>
        <w:t>currval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表示序列的当前值，新序列必须使用一次</w:t>
      </w:r>
      <w:proofErr w:type="spellStart"/>
      <w:r>
        <w:rPr>
          <w:rFonts w:hint="eastAsia"/>
        </w:rPr>
        <w:t>nextval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才能获取到值，否则会报错</w:t>
      </w:r>
    </w:p>
    <w:p w:rsidR="006E434D" w:rsidRDefault="006E434D" w:rsidP="006E434D">
      <w:proofErr w:type="spellStart"/>
      <w:r>
        <w:rPr>
          <w:rFonts w:hint="eastAsia"/>
        </w:rPr>
        <w:t>nextval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表示序列的下一个值。新序列首次使用时获取的是该序列的初始值，从第二次使用时开始按照设置的步进递增</w:t>
      </w:r>
    </w:p>
    <w:p w:rsidR="006E434D" w:rsidRDefault="006E434D" w:rsidP="006E434D">
      <w:r>
        <w:rPr>
          <w:rFonts w:hint="eastAsia"/>
        </w:rPr>
        <w:t>查询序列的值：</w:t>
      </w: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seq_</w:t>
      </w:r>
      <w:proofErr w:type="gramStart"/>
      <w:r>
        <w:rPr>
          <w:rFonts w:hint="eastAsia"/>
        </w:rPr>
        <w:t>name</w:t>
      </w:r>
      <w:proofErr w:type="spellEnd"/>
      <w:r>
        <w:rPr>
          <w:rFonts w:hint="eastAsia"/>
        </w:rPr>
        <w:t>.[</w:t>
      </w:r>
      <w:proofErr w:type="spellStart"/>
      <w:proofErr w:type="gramEnd"/>
      <w:r>
        <w:rPr>
          <w:rFonts w:hint="eastAsia"/>
        </w:rPr>
        <w:t>currval,nextval</w:t>
      </w:r>
      <w:proofErr w:type="spellEnd"/>
      <w:r>
        <w:rPr>
          <w:rFonts w:hint="eastAsia"/>
        </w:rPr>
        <w:t>] from dual;</w:t>
      </w:r>
    </w:p>
    <w:p w:rsidR="006E434D" w:rsidRDefault="006E434D" w:rsidP="006E434D">
      <w:r>
        <w:rPr>
          <w:rFonts w:hint="eastAsia"/>
        </w:rPr>
        <w:t>SQL</w:t>
      </w:r>
      <w:r>
        <w:rPr>
          <w:rFonts w:hint="eastAsia"/>
        </w:rPr>
        <w:t>语句中使用：</w:t>
      </w:r>
      <w:r>
        <w:rPr>
          <w:rFonts w:hint="eastAsia"/>
        </w:rPr>
        <w:t>insert into table (id) values (</w:t>
      </w:r>
      <w:proofErr w:type="spellStart"/>
      <w:r>
        <w:rPr>
          <w:rFonts w:hint="eastAsia"/>
        </w:rPr>
        <w:t>seq_</w:t>
      </w:r>
      <w:proofErr w:type="gramStart"/>
      <w:r>
        <w:rPr>
          <w:rFonts w:hint="eastAsia"/>
        </w:rPr>
        <w:t>name.nextval</w:t>
      </w:r>
      <w:proofErr w:type="spellEnd"/>
      <w:proofErr w:type="gramEnd"/>
      <w:r>
        <w:rPr>
          <w:rFonts w:hint="eastAsia"/>
        </w:rPr>
        <w:t>)</w:t>
      </w:r>
    </w:p>
    <w:p w:rsidR="006E434D" w:rsidRDefault="006E434D" w:rsidP="006E434D">
      <w:r>
        <w:t xml:space="preserve">--------------------- </w:t>
      </w:r>
    </w:p>
    <w:p w:rsidR="006E434D" w:rsidRDefault="006E434D" w:rsidP="006E434D">
      <w:r>
        <w:rPr>
          <w:rFonts w:hint="eastAsia"/>
        </w:rPr>
        <w:t>作者：</w:t>
      </w:r>
      <w:proofErr w:type="spellStart"/>
      <w:r>
        <w:rPr>
          <w:rFonts w:hint="eastAsia"/>
        </w:rPr>
        <w:t>Developer_Dongyang</w:t>
      </w:r>
      <w:proofErr w:type="spellEnd"/>
      <w:r>
        <w:rPr>
          <w:rFonts w:hint="eastAsia"/>
        </w:rPr>
        <w:t xml:space="preserve"> </w:t>
      </w:r>
    </w:p>
    <w:p w:rsidR="006E434D" w:rsidRDefault="006E434D" w:rsidP="006E434D">
      <w:r>
        <w:rPr>
          <w:rFonts w:hint="eastAsia"/>
        </w:rPr>
        <w:t>来源：</w:t>
      </w:r>
      <w:r>
        <w:rPr>
          <w:rFonts w:hint="eastAsia"/>
        </w:rPr>
        <w:t xml:space="preserve">CSDN </w:t>
      </w:r>
    </w:p>
    <w:p w:rsidR="006E434D" w:rsidRDefault="006E434D" w:rsidP="006E434D">
      <w:r>
        <w:rPr>
          <w:rFonts w:hint="eastAsia"/>
        </w:rPr>
        <w:t>原文：</w:t>
      </w:r>
      <w:r>
        <w:rPr>
          <w:rFonts w:hint="eastAsia"/>
        </w:rPr>
        <w:t xml:space="preserve">https://blog.csdn.net/hu_dongyang/article/details/79039737 </w:t>
      </w:r>
    </w:p>
    <w:p w:rsidR="000D23D4" w:rsidRDefault="006E434D" w:rsidP="006E434D">
      <w:r>
        <w:rPr>
          <w:rFonts w:hint="eastAsia"/>
        </w:rPr>
        <w:t>版权声明：本文为博主原创文章，转载请附上博文链接！</w:t>
      </w:r>
    </w:p>
    <w:p w:rsidR="00CE332F" w:rsidRDefault="00CE332F" w:rsidP="006E434D"/>
    <w:p w:rsidR="00CE332F" w:rsidRDefault="00CE332F" w:rsidP="006E434D"/>
    <w:p w:rsidR="00CE332F" w:rsidRDefault="00CE332F" w:rsidP="006E434D"/>
    <w:p w:rsidR="00CE332F" w:rsidRDefault="00CE332F" w:rsidP="00CE332F">
      <w:pPr>
        <w:pStyle w:val="2"/>
        <w:ind w:left="851" w:hanging="454"/>
      </w:pPr>
      <w:r>
        <w:rPr>
          <w:rFonts w:hint="eastAsia"/>
        </w:rPr>
        <w:t>序列在</w:t>
      </w:r>
      <w:proofErr w:type="spellStart"/>
      <w:r>
        <w:rPr>
          <w:rFonts w:hint="eastAsia"/>
        </w:rPr>
        <w:t>mybatis</w:t>
      </w:r>
      <w:proofErr w:type="spellEnd"/>
      <w:r>
        <w:t xml:space="preserve"> </w:t>
      </w:r>
      <w:r>
        <w:rPr>
          <w:rFonts w:hint="eastAsia"/>
        </w:rPr>
        <w:t>中的使用</w:t>
      </w:r>
    </w:p>
    <w:p w:rsidR="00CE332F" w:rsidRDefault="00CE332F" w:rsidP="00CE332F"/>
    <w:p w:rsidR="00CE332F" w:rsidRDefault="00CE332F" w:rsidP="00CE332F">
      <w:pPr>
        <w:pStyle w:val="af4"/>
      </w:pPr>
      <w:r>
        <w:t xml:space="preserve">&lt;insert id="save" </w:t>
      </w:r>
      <w:proofErr w:type="spellStart"/>
      <w:r>
        <w:t>parameterType</w:t>
      </w:r>
      <w:proofErr w:type="spellEnd"/>
      <w:r>
        <w:t>="pd"&gt;</w:t>
      </w:r>
    </w:p>
    <w:p w:rsidR="00CE332F" w:rsidRDefault="00CE332F" w:rsidP="00CE332F">
      <w:pPr>
        <w:pStyle w:val="af4"/>
      </w:pPr>
      <w:r>
        <w:t xml:space="preserve">   &lt;</w:t>
      </w:r>
      <w:proofErr w:type="spellStart"/>
      <w:r>
        <w:t>selectKey</w:t>
      </w:r>
      <w:proofErr w:type="spellEnd"/>
      <w:r>
        <w:t xml:space="preserve"> </w:t>
      </w:r>
      <w:proofErr w:type="spellStart"/>
      <w:r>
        <w:t>keyProperty</w:t>
      </w:r>
      <w:proofErr w:type="spellEnd"/>
      <w:r>
        <w:t xml:space="preserve">="Id" </w:t>
      </w:r>
      <w:proofErr w:type="spellStart"/>
      <w:r>
        <w:t>resultType</w:t>
      </w:r>
      <w:proofErr w:type="spellEnd"/>
      <w:r>
        <w:t>="int" order="BEFORE"&gt;</w:t>
      </w:r>
    </w:p>
    <w:p w:rsidR="00C26262" w:rsidRDefault="00CE332F" w:rsidP="00CE332F">
      <w:pPr>
        <w:pStyle w:val="af4"/>
      </w:pPr>
      <w:r>
        <w:tab/>
        <w:t xml:space="preserve">   </w:t>
      </w:r>
      <w:r w:rsidR="00C26262" w:rsidRPr="00C26262">
        <w:t>SELECT SEQ_SYSTEM_CHANNEL_NAME.NEXTVAL FROM DUAL</w:t>
      </w:r>
      <w:r>
        <w:t xml:space="preserve">   </w:t>
      </w:r>
    </w:p>
    <w:p w:rsidR="00CE332F" w:rsidRDefault="00CE332F" w:rsidP="00F3460B">
      <w:pPr>
        <w:pStyle w:val="af4"/>
        <w:ind w:firstLineChars="100" w:firstLine="180"/>
      </w:pPr>
      <w:bookmarkStart w:id="0" w:name="_GoBack"/>
      <w:bookmarkEnd w:id="0"/>
      <w:r>
        <w:t>&lt;/</w:t>
      </w:r>
      <w:proofErr w:type="spellStart"/>
      <w:r>
        <w:t>selectKey</w:t>
      </w:r>
      <w:proofErr w:type="spellEnd"/>
      <w:r>
        <w:t>&gt;</w:t>
      </w:r>
    </w:p>
    <w:p w:rsidR="00CE332F" w:rsidRDefault="00CE332F" w:rsidP="00CE332F">
      <w:pPr>
        <w:pStyle w:val="af4"/>
      </w:pPr>
      <w:r>
        <w:t xml:space="preserve">   insert into APP_</w:t>
      </w:r>
      <w:proofErr w:type="gramStart"/>
      <w:r>
        <w:t>CUSTOM(</w:t>
      </w:r>
      <w:proofErr w:type="gramEnd"/>
    </w:p>
    <w:p w:rsidR="00CE332F" w:rsidRDefault="00CE332F" w:rsidP="00CE332F">
      <w:pPr>
        <w:pStyle w:val="af4"/>
      </w:pPr>
      <w:r>
        <w:t xml:space="preserve">          ID,</w:t>
      </w:r>
    </w:p>
    <w:p w:rsidR="00CE332F" w:rsidRDefault="00CE332F" w:rsidP="00CE332F">
      <w:pPr>
        <w:pStyle w:val="af4"/>
      </w:pPr>
      <w:r>
        <w:t xml:space="preserve">          CREATE_NAME,</w:t>
      </w:r>
    </w:p>
    <w:p w:rsidR="00CE332F" w:rsidRDefault="00CE332F" w:rsidP="00CE332F">
      <w:pPr>
        <w:pStyle w:val="af4"/>
      </w:pPr>
      <w:r>
        <w:tab/>
        <w:t xml:space="preserve">  CREATE_TIME,</w:t>
      </w:r>
    </w:p>
    <w:p w:rsidR="00CE332F" w:rsidRDefault="00CE332F" w:rsidP="00CE332F">
      <w:pPr>
        <w:pStyle w:val="af4"/>
      </w:pPr>
      <w:r>
        <w:tab/>
        <w:t xml:space="preserve">  ALTER_TIME,</w:t>
      </w:r>
    </w:p>
    <w:p w:rsidR="00CE332F" w:rsidRDefault="00CE332F" w:rsidP="00CE332F">
      <w:pPr>
        <w:pStyle w:val="af4"/>
      </w:pPr>
      <w:r>
        <w:tab/>
        <w:t xml:space="preserve">  CREATE_USERNAME,</w:t>
      </w:r>
      <w:r>
        <w:tab/>
      </w:r>
      <w:r>
        <w:tab/>
        <w:t xml:space="preserve">     </w:t>
      </w:r>
    </w:p>
    <w:p w:rsidR="00CE332F" w:rsidRDefault="00CE332F" w:rsidP="00CE332F">
      <w:pPr>
        <w:pStyle w:val="af4"/>
      </w:pPr>
      <w:r>
        <w:tab/>
        <w:t xml:space="preserve">  APP_DES</w:t>
      </w:r>
    </w:p>
    <w:p w:rsidR="00CE332F" w:rsidRDefault="00CE332F" w:rsidP="00CE332F">
      <w:pPr>
        <w:pStyle w:val="af4"/>
      </w:pPr>
      <w:r>
        <w:t xml:space="preserve">   </w:t>
      </w:r>
      <w:proofErr w:type="gramStart"/>
      <w:r>
        <w:t>)values</w:t>
      </w:r>
      <w:proofErr w:type="gramEnd"/>
      <w:r>
        <w:t>(</w:t>
      </w:r>
    </w:p>
    <w:p w:rsidR="00CE332F" w:rsidRDefault="00CE332F" w:rsidP="00CE332F">
      <w:pPr>
        <w:pStyle w:val="af4"/>
      </w:pPr>
      <w:r>
        <w:t xml:space="preserve">          #{Id},</w:t>
      </w:r>
    </w:p>
    <w:p w:rsidR="00CE332F" w:rsidRDefault="00CE332F" w:rsidP="00CE332F">
      <w:pPr>
        <w:pStyle w:val="af4"/>
      </w:pPr>
      <w:r>
        <w:t xml:space="preserve">          #{CREATE_NAME},</w:t>
      </w:r>
    </w:p>
    <w:p w:rsidR="00CE332F" w:rsidRDefault="00CE332F" w:rsidP="00CE332F">
      <w:pPr>
        <w:pStyle w:val="af4"/>
      </w:pPr>
      <w:r>
        <w:tab/>
        <w:t xml:space="preserve">  #{CREATE_TIME},</w:t>
      </w:r>
    </w:p>
    <w:p w:rsidR="00CE332F" w:rsidRDefault="00CE332F" w:rsidP="00CE332F">
      <w:pPr>
        <w:pStyle w:val="af4"/>
      </w:pPr>
      <w:r>
        <w:tab/>
        <w:t xml:space="preserve">  #{ALTER_TIME},</w:t>
      </w:r>
    </w:p>
    <w:p w:rsidR="00CE332F" w:rsidRDefault="00CE332F" w:rsidP="00CE332F">
      <w:pPr>
        <w:pStyle w:val="af4"/>
      </w:pPr>
      <w:r>
        <w:tab/>
        <w:t xml:space="preserve">  #{CREATE_USERNAME},</w:t>
      </w:r>
    </w:p>
    <w:p w:rsidR="00CE332F" w:rsidRDefault="00CE332F" w:rsidP="00CE332F">
      <w:pPr>
        <w:pStyle w:val="af4"/>
      </w:pPr>
      <w:r>
        <w:tab/>
        <w:t xml:space="preserve">  #{APP_DES}</w:t>
      </w:r>
    </w:p>
    <w:p w:rsidR="00CE332F" w:rsidRDefault="00CE332F" w:rsidP="00CE332F">
      <w:pPr>
        <w:pStyle w:val="af4"/>
      </w:pPr>
      <w:r>
        <w:t xml:space="preserve">   )</w:t>
      </w:r>
    </w:p>
    <w:p w:rsidR="00CE332F" w:rsidRDefault="00CE332F" w:rsidP="00CE332F">
      <w:pPr>
        <w:pStyle w:val="af4"/>
      </w:pPr>
      <w:r>
        <w:t>&lt;/insert&gt;</w:t>
      </w:r>
    </w:p>
    <w:p w:rsidR="00CE332F" w:rsidRDefault="00CE332F" w:rsidP="00CE332F">
      <w:r>
        <w:rPr>
          <w:rFonts w:hint="eastAsia"/>
        </w:rPr>
        <w:t>注：上面数据插入中的</w:t>
      </w:r>
      <w:r>
        <w:rPr>
          <w:rFonts w:hint="eastAsia"/>
        </w:rPr>
        <w:t>APP_CUSTOM_ID_SEQ</w:t>
      </w:r>
      <w:r>
        <w:rPr>
          <w:rFonts w:hint="eastAsia"/>
        </w:rPr>
        <w:t>为获取序列的当前值，不能单独执行，需要在获取</w:t>
      </w:r>
      <w:proofErr w:type="spellStart"/>
      <w:r>
        <w:rPr>
          <w:rFonts w:hint="eastAsia"/>
        </w:rPr>
        <w:t>nextval</w:t>
      </w:r>
      <w:proofErr w:type="spellEnd"/>
      <w:r>
        <w:rPr>
          <w:rFonts w:hint="eastAsia"/>
        </w:rPr>
        <w:t>之后执行，否则报错。</w:t>
      </w:r>
    </w:p>
    <w:p w:rsidR="00CE332F" w:rsidRDefault="00CE332F" w:rsidP="00CE332F"/>
    <w:p w:rsidR="00CE332F" w:rsidRDefault="00CE332F" w:rsidP="00CE332F">
      <w:r>
        <w:t xml:space="preserve">--------------------- </w:t>
      </w:r>
    </w:p>
    <w:p w:rsidR="00CE332F" w:rsidRDefault="00CE332F" w:rsidP="00CE332F">
      <w:r>
        <w:rPr>
          <w:rFonts w:hint="eastAsia"/>
        </w:rPr>
        <w:t>作者：咕咚萝卜</w:t>
      </w:r>
      <w:r>
        <w:rPr>
          <w:rFonts w:hint="eastAsia"/>
        </w:rPr>
        <w:t xml:space="preserve"> </w:t>
      </w:r>
    </w:p>
    <w:p w:rsidR="00CE332F" w:rsidRDefault="00CE332F" w:rsidP="00CE332F">
      <w:r>
        <w:rPr>
          <w:rFonts w:hint="eastAsia"/>
        </w:rPr>
        <w:t>来源：</w:t>
      </w:r>
      <w:r>
        <w:rPr>
          <w:rFonts w:hint="eastAsia"/>
        </w:rPr>
        <w:t xml:space="preserve">CSDN </w:t>
      </w:r>
    </w:p>
    <w:p w:rsidR="00CE332F" w:rsidRDefault="00CE332F" w:rsidP="00CE332F">
      <w:r>
        <w:rPr>
          <w:rFonts w:hint="eastAsia"/>
        </w:rPr>
        <w:t>原文：</w:t>
      </w:r>
      <w:r>
        <w:rPr>
          <w:rFonts w:hint="eastAsia"/>
        </w:rPr>
        <w:t xml:space="preserve">https://blog.csdn.net/joyksk/article/details/79710423 </w:t>
      </w:r>
    </w:p>
    <w:p w:rsidR="00CE332F" w:rsidRDefault="00CE332F" w:rsidP="00CE332F">
      <w:r>
        <w:rPr>
          <w:rFonts w:hint="eastAsia"/>
        </w:rPr>
        <w:t>版权声明：本文为博主原创文章，转载请附上博文链接！</w:t>
      </w:r>
    </w:p>
    <w:p w:rsidR="00CE332F" w:rsidRDefault="00CE332F" w:rsidP="006E434D"/>
    <w:p w:rsidR="00CE332F" w:rsidRPr="00CE332F" w:rsidRDefault="00CE332F" w:rsidP="006E434D"/>
    <w:sectPr w:rsidR="00CE332F" w:rsidRPr="00CE332F">
      <w:headerReference w:type="default" r:id="rId10"/>
      <w:footerReference w:type="default" r:id="rId11"/>
      <w:pgSz w:w="11906" w:h="16838"/>
      <w:pgMar w:top="1440" w:right="1800" w:bottom="1440" w:left="1800" w:header="851" w:footer="397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5303" w:rsidRDefault="00FF5303">
      <w:pPr>
        <w:spacing w:line="240" w:lineRule="auto"/>
      </w:pPr>
      <w:r>
        <w:separator/>
      </w:r>
    </w:p>
  </w:endnote>
  <w:endnote w:type="continuationSeparator" w:id="0">
    <w:p w:rsidR="00FF5303" w:rsidRDefault="00FF53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358E" w:rsidRDefault="001400B3" w:rsidP="001400B3">
    <w:pPr>
      <w:pStyle w:val="a3"/>
      <w:spacing w:line="240" w:lineRule="auto"/>
      <w:jc w:val="right"/>
    </w:pPr>
    <w:r>
      <w:rPr>
        <w:rFonts w:ascii="微软雅黑" w:eastAsia="微软雅黑" w:hAnsi="微软雅黑" w:cs="微软雅黑" w:hint="eastAsia"/>
        <w:sz w:val="20"/>
        <w:szCs w:val="20"/>
      </w:rPr>
      <w:t>知识在于</w:t>
    </w:r>
    <w:r>
      <w:rPr>
        <w:rFonts w:ascii="微软雅黑" w:eastAsia="微软雅黑" w:hAnsi="微软雅黑" w:cs="微软雅黑"/>
        <w:sz w:val="20"/>
        <w:szCs w:val="20"/>
      </w:rPr>
      <w:t>积累，</w:t>
    </w:r>
    <w:r>
      <w:rPr>
        <w:rFonts w:ascii="微软雅黑" w:eastAsia="微软雅黑" w:hAnsi="微软雅黑" w:cs="微软雅黑" w:hint="eastAsia"/>
        <w:sz w:val="20"/>
        <w:szCs w:val="20"/>
      </w:rPr>
      <w:t>记下</w:t>
    </w:r>
    <w:r>
      <w:rPr>
        <w:rFonts w:ascii="微软雅黑" w:eastAsia="微软雅黑" w:hAnsi="微软雅黑" w:cs="微软雅黑"/>
        <w:sz w:val="20"/>
        <w:szCs w:val="20"/>
      </w:rPr>
      <w:t>点点滴滴</w:t>
    </w:r>
    <w:r>
      <w:rPr>
        <w:rFonts w:ascii="微软雅黑" w:eastAsia="微软雅黑" w:hAnsi="微软雅黑" w:cs="微软雅黑" w:hint="eastAsia"/>
        <w:sz w:val="20"/>
        <w:szCs w:val="20"/>
      </w:rPr>
      <w:t>。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5303" w:rsidRDefault="00FF5303">
      <w:pPr>
        <w:spacing w:line="240" w:lineRule="auto"/>
      </w:pPr>
      <w:r>
        <w:separator/>
      </w:r>
    </w:p>
  </w:footnote>
  <w:footnote w:type="continuationSeparator" w:id="0">
    <w:p w:rsidR="00FF5303" w:rsidRDefault="00FF53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358E" w:rsidRPr="001400B3" w:rsidRDefault="001400B3" w:rsidP="001400B3">
    <w:pPr>
      <w:pStyle w:val="a4"/>
      <w:spacing w:after="120"/>
      <w:jc w:val="right"/>
      <w:rPr>
        <w:rFonts w:ascii="楷体" w:eastAsia="楷体" w:hAnsi="楷体"/>
        <w:sz w:val="24"/>
        <w:szCs w:val="28"/>
      </w:rPr>
    </w:pPr>
    <w:r w:rsidRPr="001400B3">
      <w:rPr>
        <w:rFonts w:ascii="楷体" w:eastAsia="楷体" w:hAnsi="楷体" w:hint="eastAsia"/>
        <w:noProof/>
        <w:sz w:val="22"/>
      </w:rPr>
      <w:t>爱生活</w:t>
    </w:r>
    <w:r w:rsidRPr="001400B3">
      <w:rPr>
        <w:rFonts w:ascii="楷体" w:eastAsia="楷体" w:hAnsi="楷体"/>
        <w:noProof/>
        <w:sz w:val="22"/>
      </w:rPr>
      <w:t>，爱java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E7ECEC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 w15:restartNumberingAfterBreak="0">
    <w:nsid w:val="1F4B46FC"/>
    <w:multiLevelType w:val="hybridMultilevel"/>
    <w:tmpl w:val="6C2084AE"/>
    <w:lvl w:ilvl="0" w:tplc="D4D0A94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6039CB"/>
    <w:multiLevelType w:val="hybridMultilevel"/>
    <w:tmpl w:val="ADC4BA46"/>
    <w:lvl w:ilvl="0" w:tplc="FC54D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40125E"/>
    <w:multiLevelType w:val="hybridMultilevel"/>
    <w:tmpl w:val="13785998"/>
    <w:lvl w:ilvl="0" w:tplc="E83A7B42">
      <w:start w:val="1"/>
      <w:numFmt w:val="decimal"/>
      <w:lvlText w:val="%1）"/>
      <w:lvlJc w:val="left"/>
      <w:pPr>
        <w:ind w:left="10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5" w:hanging="420"/>
      </w:pPr>
    </w:lvl>
    <w:lvl w:ilvl="2" w:tplc="0409001B" w:tentative="1">
      <w:start w:val="1"/>
      <w:numFmt w:val="lowerRoman"/>
      <w:lvlText w:val="%3."/>
      <w:lvlJc w:val="right"/>
      <w:pPr>
        <w:ind w:left="1985" w:hanging="420"/>
      </w:pPr>
    </w:lvl>
    <w:lvl w:ilvl="3" w:tplc="0409000F" w:tentative="1">
      <w:start w:val="1"/>
      <w:numFmt w:val="decimal"/>
      <w:lvlText w:val="%4."/>
      <w:lvlJc w:val="left"/>
      <w:pPr>
        <w:ind w:left="2405" w:hanging="420"/>
      </w:pPr>
    </w:lvl>
    <w:lvl w:ilvl="4" w:tplc="04090019" w:tentative="1">
      <w:start w:val="1"/>
      <w:numFmt w:val="lowerLetter"/>
      <w:lvlText w:val="%5)"/>
      <w:lvlJc w:val="left"/>
      <w:pPr>
        <w:ind w:left="2825" w:hanging="420"/>
      </w:pPr>
    </w:lvl>
    <w:lvl w:ilvl="5" w:tplc="0409001B" w:tentative="1">
      <w:start w:val="1"/>
      <w:numFmt w:val="lowerRoman"/>
      <w:lvlText w:val="%6."/>
      <w:lvlJc w:val="right"/>
      <w:pPr>
        <w:ind w:left="3245" w:hanging="420"/>
      </w:pPr>
    </w:lvl>
    <w:lvl w:ilvl="6" w:tplc="0409000F" w:tentative="1">
      <w:start w:val="1"/>
      <w:numFmt w:val="decimal"/>
      <w:lvlText w:val="%7."/>
      <w:lvlJc w:val="left"/>
      <w:pPr>
        <w:ind w:left="3665" w:hanging="420"/>
      </w:pPr>
    </w:lvl>
    <w:lvl w:ilvl="7" w:tplc="04090019" w:tentative="1">
      <w:start w:val="1"/>
      <w:numFmt w:val="lowerLetter"/>
      <w:lvlText w:val="%8)"/>
      <w:lvlJc w:val="left"/>
      <w:pPr>
        <w:ind w:left="4085" w:hanging="420"/>
      </w:pPr>
    </w:lvl>
    <w:lvl w:ilvl="8" w:tplc="0409001B" w:tentative="1">
      <w:start w:val="1"/>
      <w:numFmt w:val="lowerRoman"/>
      <w:lvlText w:val="%9."/>
      <w:lvlJc w:val="right"/>
      <w:pPr>
        <w:ind w:left="4505" w:hanging="420"/>
      </w:pPr>
    </w:lvl>
  </w:abstractNum>
  <w:abstractNum w:abstractNumId="4" w15:restartNumberingAfterBreak="0">
    <w:nsid w:val="552CE74B"/>
    <w:multiLevelType w:val="multilevel"/>
    <w:tmpl w:val="552CE74B"/>
    <w:lvl w:ilvl="0">
      <w:start w:val="1"/>
      <w:numFmt w:val="decimal"/>
      <w:lvlText w:val="%1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6F8D671"/>
    <w:multiLevelType w:val="multilevel"/>
    <w:tmpl w:val="56F8D671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56F8D718"/>
    <w:multiLevelType w:val="singleLevel"/>
    <w:tmpl w:val="56F8D718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57335F72"/>
    <w:multiLevelType w:val="singleLevel"/>
    <w:tmpl w:val="57335F72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5756D69A"/>
    <w:multiLevelType w:val="multilevel"/>
    <w:tmpl w:val="5756D69A"/>
    <w:lvl w:ilvl="0" w:tentative="1">
      <w:start w:val="1"/>
      <w:numFmt w:val="decimal"/>
      <w:pStyle w:val="5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 w:tentative="1">
      <w:start w:val="1"/>
      <w:numFmt w:val="decimal"/>
      <w:isLgl/>
      <w:suff w:val="space"/>
      <w:lvlText w:val="%1.%2.%3.%4.%5.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9" w15:restartNumberingAfterBreak="0">
    <w:nsid w:val="5756D933"/>
    <w:multiLevelType w:val="multilevel"/>
    <w:tmpl w:val="5756D933"/>
    <w:lvl w:ilvl="0">
      <w:start w:val="1"/>
      <w:numFmt w:val="decimal"/>
      <w:pStyle w:val="4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decimal"/>
      <w:suff w:val="space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1">
      <w:start w:val="1"/>
      <w:numFmt w:val="decimal"/>
      <w:suff w:val="space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1">
      <w:start w:val="1"/>
      <w:numFmt w:val="decimal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default"/>
      </w:rPr>
    </w:lvl>
    <w:lvl w:ilvl="4" w:tentative="1">
      <w:start w:val="1"/>
      <w:numFmt w:val="decimal"/>
      <w:suff w:val="space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10" w15:restartNumberingAfterBreak="0">
    <w:nsid w:val="5756E05A"/>
    <w:multiLevelType w:val="multilevel"/>
    <w:tmpl w:val="5756E05A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ascii="Calibri" w:eastAsia="宋体" w:hint="default"/>
        <w:b/>
        <w:sz w:val="44"/>
      </w:rPr>
    </w:lvl>
    <w:lvl w:ilvl="1">
      <w:start w:val="1"/>
      <w:numFmt w:val="decimal"/>
      <w:pStyle w:val="2"/>
      <w:suff w:val="space"/>
      <w:lvlText w:val="%1.%2."/>
      <w:lvlJc w:val="left"/>
      <w:pPr>
        <w:tabs>
          <w:tab w:val="left" w:pos="0"/>
        </w:tabs>
        <w:ind w:left="850" w:hanging="453"/>
      </w:pPr>
      <w:rPr>
        <w:rFonts w:ascii="Calibri" w:eastAsia="宋体" w:hint="default"/>
        <w:b/>
        <w:sz w:val="36"/>
      </w:rPr>
    </w:lvl>
    <w:lvl w:ilvl="2">
      <w:start w:val="1"/>
      <w:numFmt w:val="decimal"/>
      <w:pStyle w:val="3"/>
      <w:suff w:val="space"/>
      <w:lvlText w:val="%1.%2.%3."/>
      <w:lvlJc w:val="left"/>
      <w:pPr>
        <w:tabs>
          <w:tab w:val="left" w:pos="0"/>
        </w:tabs>
        <w:ind w:left="1508" w:hanging="708"/>
      </w:pPr>
      <w:rPr>
        <w:rFonts w:ascii="Calibri" w:eastAsia="宋体" w:hint="default"/>
        <w:b/>
        <w:sz w:val="32"/>
      </w:rPr>
    </w:lvl>
    <w:lvl w:ilvl="3">
      <w:start w:val="1"/>
      <w:numFmt w:val="decimal"/>
      <w:pStyle w:val="40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ascii="Calibri" w:eastAsia="宋体" w:hAnsi="宋体" w:cs="Times New Roman" w:hint="default"/>
        <w:b/>
        <w:sz w:val="28"/>
      </w:rPr>
    </w:lvl>
    <w:lvl w:ilvl="4">
      <w:start w:val="1"/>
      <w:numFmt w:val="decimal"/>
      <w:pStyle w:val="50"/>
      <w:suff w:val="space"/>
      <w:lvlText w:val="%1.%2.%3.%4.%5."/>
      <w:lvlJc w:val="left"/>
      <w:pPr>
        <w:tabs>
          <w:tab w:val="left" w:pos="0"/>
        </w:tabs>
        <w:ind w:left="2495" w:hanging="895"/>
      </w:pPr>
      <w:rPr>
        <w:rFonts w:ascii="Calibri" w:eastAsia="宋体" w:hint="default"/>
        <w:b/>
        <w:sz w:val="24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11" w15:restartNumberingAfterBreak="0">
    <w:nsid w:val="579B6939"/>
    <w:multiLevelType w:val="multilevel"/>
    <w:tmpl w:val="579B6939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2" w15:restartNumberingAfterBreak="0">
    <w:nsid w:val="579B6AA3"/>
    <w:multiLevelType w:val="multilevel"/>
    <w:tmpl w:val="579B6AA3"/>
    <w:lvl w:ilvl="0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3" w15:restartNumberingAfterBreak="0">
    <w:nsid w:val="579E1465"/>
    <w:multiLevelType w:val="singleLevel"/>
    <w:tmpl w:val="579E1465"/>
    <w:lvl w:ilvl="0">
      <w:start w:val="1"/>
      <w:numFmt w:val="decimal"/>
      <w:suff w:val="space"/>
      <w:lvlText w:val="%1."/>
      <w:lvlJc w:val="left"/>
    </w:lvl>
  </w:abstractNum>
  <w:abstractNum w:abstractNumId="14" w15:restartNumberingAfterBreak="0">
    <w:nsid w:val="579EB968"/>
    <w:multiLevelType w:val="singleLevel"/>
    <w:tmpl w:val="579EB968"/>
    <w:lvl w:ilvl="0">
      <w:start w:val="1"/>
      <w:numFmt w:val="decimal"/>
      <w:suff w:val="space"/>
      <w:lvlText w:val="%1."/>
      <w:lvlJc w:val="left"/>
    </w:lvl>
  </w:abstractNum>
  <w:abstractNum w:abstractNumId="15" w15:restartNumberingAfterBreak="0">
    <w:nsid w:val="57C76ED2"/>
    <w:multiLevelType w:val="singleLevel"/>
    <w:tmpl w:val="57C76ED2"/>
    <w:lvl w:ilvl="0">
      <w:start w:val="1"/>
      <w:numFmt w:val="decimal"/>
      <w:suff w:val="space"/>
      <w:lvlText w:val="%1."/>
      <w:lvlJc w:val="left"/>
    </w:lvl>
  </w:abstractNum>
  <w:abstractNum w:abstractNumId="16" w15:restartNumberingAfterBreak="0">
    <w:nsid w:val="582120BB"/>
    <w:multiLevelType w:val="multilevel"/>
    <w:tmpl w:val="582120B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3284590"/>
    <w:multiLevelType w:val="multilevel"/>
    <w:tmpl w:val="CE8EC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FEB2233"/>
    <w:multiLevelType w:val="hybridMultilevel"/>
    <w:tmpl w:val="A9D6E586"/>
    <w:lvl w:ilvl="0" w:tplc="B1885D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16"/>
  </w:num>
  <w:num w:numId="5">
    <w:abstractNumId w:val="5"/>
  </w:num>
  <w:num w:numId="6">
    <w:abstractNumId w:val="6"/>
  </w:num>
  <w:num w:numId="7">
    <w:abstractNumId w:val="11"/>
  </w:num>
  <w:num w:numId="8">
    <w:abstractNumId w:val="12"/>
  </w:num>
  <w:num w:numId="9">
    <w:abstractNumId w:val="13"/>
  </w:num>
  <w:num w:numId="10">
    <w:abstractNumId w:val="15"/>
  </w:num>
  <w:num w:numId="11">
    <w:abstractNumId w:val="14"/>
  </w:num>
  <w:num w:numId="12">
    <w:abstractNumId w:val="7"/>
  </w:num>
  <w:num w:numId="13">
    <w:abstractNumId w:val="4"/>
  </w:num>
  <w:num w:numId="14">
    <w:abstractNumId w:val="3"/>
  </w:num>
  <w:num w:numId="15">
    <w:abstractNumId w:val="18"/>
  </w:num>
  <w:num w:numId="16">
    <w:abstractNumId w:val="10"/>
  </w:num>
  <w:num w:numId="17">
    <w:abstractNumId w:val="10"/>
  </w:num>
  <w:num w:numId="18">
    <w:abstractNumId w:val="0"/>
  </w:num>
  <w:num w:numId="19">
    <w:abstractNumId w:val="17"/>
  </w:num>
  <w:num w:numId="20">
    <w:abstractNumId w:val="1"/>
  </w:num>
  <w:num w:numId="21">
    <w:abstractNumId w:val="2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5" w:nlCheck="1" w:checkStyle="1"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26B"/>
    <w:rsid w:val="0000166D"/>
    <w:rsid w:val="000051CA"/>
    <w:rsid w:val="00013C92"/>
    <w:rsid w:val="000403A6"/>
    <w:rsid w:val="00084663"/>
    <w:rsid w:val="000860F2"/>
    <w:rsid w:val="000970B5"/>
    <w:rsid w:val="000A7033"/>
    <w:rsid w:val="000B20AC"/>
    <w:rsid w:val="000D23D4"/>
    <w:rsid w:val="000E437F"/>
    <w:rsid w:val="000F5524"/>
    <w:rsid w:val="001400B3"/>
    <w:rsid w:val="00172A27"/>
    <w:rsid w:val="001864F1"/>
    <w:rsid w:val="00194EE9"/>
    <w:rsid w:val="001A3D8C"/>
    <w:rsid w:val="001A5046"/>
    <w:rsid w:val="0022526B"/>
    <w:rsid w:val="00247879"/>
    <w:rsid w:val="00260ED4"/>
    <w:rsid w:val="00270143"/>
    <w:rsid w:val="00285653"/>
    <w:rsid w:val="002C4115"/>
    <w:rsid w:val="002C4F34"/>
    <w:rsid w:val="002E2650"/>
    <w:rsid w:val="002E7452"/>
    <w:rsid w:val="003174D5"/>
    <w:rsid w:val="00336635"/>
    <w:rsid w:val="00347CFE"/>
    <w:rsid w:val="0036053C"/>
    <w:rsid w:val="003F28E8"/>
    <w:rsid w:val="003F7092"/>
    <w:rsid w:val="004D1389"/>
    <w:rsid w:val="004E0453"/>
    <w:rsid w:val="00577B7D"/>
    <w:rsid w:val="005A4DFE"/>
    <w:rsid w:val="005C2113"/>
    <w:rsid w:val="005C7EFC"/>
    <w:rsid w:val="0062049C"/>
    <w:rsid w:val="006406A9"/>
    <w:rsid w:val="006462F3"/>
    <w:rsid w:val="00684686"/>
    <w:rsid w:val="00687FD1"/>
    <w:rsid w:val="0069129C"/>
    <w:rsid w:val="00697BCA"/>
    <w:rsid w:val="006E434D"/>
    <w:rsid w:val="007069D4"/>
    <w:rsid w:val="00743CA5"/>
    <w:rsid w:val="00762253"/>
    <w:rsid w:val="007A535A"/>
    <w:rsid w:val="008C2447"/>
    <w:rsid w:val="00907E31"/>
    <w:rsid w:val="00955DB1"/>
    <w:rsid w:val="00967F7C"/>
    <w:rsid w:val="00973D52"/>
    <w:rsid w:val="009847D6"/>
    <w:rsid w:val="00A13E37"/>
    <w:rsid w:val="00A94381"/>
    <w:rsid w:val="00AA358E"/>
    <w:rsid w:val="00AA62CA"/>
    <w:rsid w:val="00AF26E3"/>
    <w:rsid w:val="00B00378"/>
    <w:rsid w:val="00B24134"/>
    <w:rsid w:val="00B30053"/>
    <w:rsid w:val="00B60A4C"/>
    <w:rsid w:val="00BA3829"/>
    <w:rsid w:val="00BC02A6"/>
    <w:rsid w:val="00BF3585"/>
    <w:rsid w:val="00BF52E4"/>
    <w:rsid w:val="00BF7BA1"/>
    <w:rsid w:val="00C12633"/>
    <w:rsid w:val="00C2313D"/>
    <w:rsid w:val="00C26262"/>
    <w:rsid w:val="00C356C3"/>
    <w:rsid w:val="00CC6578"/>
    <w:rsid w:val="00CE332F"/>
    <w:rsid w:val="00D12491"/>
    <w:rsid w:val="00D47071"/>
    <w:rsid w:val="00D56B25"/>
    <w:rsid w:val="00D74B94"/>
    <w:rsid w:val="00D93070"/>
    <w:rsid w:val="00DA160A"/>
    <w:rsid w:val="00DA2897"/>
    <w:rsid w:val="00E34119"/>
    <w:rsid w:val="00E56B12"/>
    <w:rsid w:val="00E7142A"/>
    <w:rsid w:val="00E91094"/>
    <w:rsid w:val="00F30F8A"/>
    <w:rsid w:val="00F3460B"/>
    <w:rsid w:val="00FC059D"/>
    <w:rsid w:val="00FF5303"/>
    <w:rsid w:val="01084BF6"/>
    <w:rsid w:val="0115300B"/>
    <w:rsid w:val="01513B56"/>
    <w:rsid w:val="016F1BCD"/>
    <w:rsid w:val="0173352F"/>
    <w:rsid w:val="01843C2A"/>
    <w:rsid w:val="02103BB0"/>
    <w:rsid w:val="023547FE"/>
    <w:rsid w:val="02487AEE"/>
    <w:rsid w:val="02944AB3"/>
    <w:rsid w:val="02B568A4"/>
    <w:rsid w:val="02BF6CB2"/>
    <w:rsid w:val="03516714"/>
    <w:rsid w:val="036874BC"/>
    <w:rsid w:val="037E36F1"/>
    <w:rsid w:val="03852464"/>
    <w:rsid w:val="03A12B1B"/>
    <w:rsid w:val="04084040"/>
    <w:rsid w:val="043214B4"/>
    <w:rsid w:val="0497502B"/>
    <w:rsid w:val="04A166C6"/>
    <w:rsid w:val="04C94007"/>
    <w:rsid w:val="04D37227"/>
    <w:rsid w:val="051B6042"/>
    <w:rsid w:val="051D3BC2"/>
    <w:rsid w:val="05AB69D6"/>
    <w:rsid w:val="05B5794E"/>
    <w:rsid w:val="06065821"/>
    <w:rsid w:val="06220AD3"/>
    <w:rsid w:val="065B2623"/>
    <w:rsid w:val="06A56BAE"/>
    <w:rsid w:val="06AE6AC9"/>
    <w:rsid w:val="06DA21BD"/>
    <w:rsid w:val="06E155DC"/>
    <w:rsid w:val="070A7C33"/>
    <w:rsid w:val="07236CCE"/>
    <w:rsid w:val="076475B9"/>
    <w:rsid w:val="07A5000C"/>
    <w:rsid w:val="07B333EC"/>
    <w:rsid w:val="0801075A"/>
    <w:rsid w:val="080B1BCB"/>
    <w:rsid w:val="082E2B16"/>
    <w:rsid w:val="08373975"/>
    <w:rsid w:val="087C5C30"/>
    <w:rsid w:val="087E467D"/>
    <w:rsid w:val="0886056C"/>
    <w:rsid w:val="089059A7"/>
    <w:rsid w:val="08A06744"/>
    <w:rsid w:val="08A8702F"/>
    <w:rsid w:val="08D56D24"/>
    <w:rsid w:val="08FA5582"/>
    <w:rsid w:val="08FD1746"/>
    <w:rsid w:val="091A2A51"/>
    <w:rsid w:val="09410F4D"/>
    <w:rsid w:val="096564E9"/>
    <w:rsid w:val="098315F1"/>
    <w:rsid w:val="09D46967"/>
    <w:rsid w:val="09E06CD1"/>
    <w:rsid w:val="09E9507E"/>
    <w:rsid w:val="0A216565"/>
    <w:rsid w:val="0A772F13"/>
    <w:rsid w:val="0A791664"/>
    <w:rsid w:val="0A7F78DE"/>
    <w:rsid w:val="0A8B1E53"/>
    <w:rsid w:val="0AD12880"/>
    <w:rsid w:val="0ADB1250"/>
    <w:rsid w:val="0AEB3DAC"/>
    <w:rsid w:val="0AEE1492"/>
    <w:rsid w:val="0B5F65E0"/>
    <w:rsid w:val="0B710EF6"/>
    <w:rsid w:val="0BEF08C3"/>
    <w:rsid w:val="0C006544"/>
    <w:rsid w:val="0C1D101E"/>
    <w:rsid w:val="0C2748B8"/>
    <w:rsid w:val="0C3B7D90"/>
    <w:rsid w:val="0C4F58FD"/>
    <w:rsid w:val="0C622CB1"/>
    <w:rsid w:val="0C6B3DE4"/>
    <w:rsid w:val="0D013617"/>
    <w:rsid w:val="0D3F488E"/>
    <w:rsid w:val="0D555276"/>
    <w:rsid w:val="0D5A1232"/>
    <w:rsid w:val="0D5C2786"/>
    <w:rsid w:val="0D635209"/>
    <w:rsid w:val="0DFA7599"/>
    <w:rsid w:val="0E0269C6"/>
    <w:rsid w:val="0E145E70"/>
    <w:rsid w:val="0E5B5D87"/>
    <w:rsid w:val="0E707247"/>
    <w:rsid w:val="0E7A0048"/>
    <w:rsid w:val="0E8141DA"/>
    <w:rsid w:val="0EA65EBF"/>
    <w:rsid w:val="0ED12957"/>
    <w:rsid w:val="0EED285F"/>
    <w:rsid w:val="0EF77FDF"/>
    <w:rsid w:val="0F1B6223"/>
    <w:rsid w:val="0F5805BB"/>
    <w:rsid w:val="0FC91710"/>
    <w:rsid w:val="10164F87"/>
    <w:rsid w:val="1043676A"/>
    <w:rsid w:val="10451C4D"/>
    <w:rsid w:val="10485EF2"/>
    <w:rsid w:val="105546F7"/>
    <w:rsid w:val="10575241"/>
    <w:rsid w:val="106E1F61"/>
    <w:rsid w:val="11013962"/>
    <w:rsid w:val="11097B24"/>
    <w:rsid w:val="11127D31"/>
    <w:rsid w:val="11300429"/>
    <w:rsid w:val="11690F6D"/>
    <w:rsid w:val="11A87427"/>
    <w:rsid w:val="11AE511F"/>
    <w:rsid w:val="124A6549"/>
    <w:rsid w:val="124F0B41"/>
    <w:rsid w:val="129B6804"/>
    <w:rsid w:val="12A2774E"/>
    <w:rsid w:val="12A9693F"/>
    <w:rsid w:val="12BE77A5"/>
    <w:rsid w:val="12CA7C3C"/>
    <w:rsid w:val="133A0B54"/>
    <w:rsid w:val="133D4ECD"/>
    <w:rsid w:val="13613DED"/>
    <w:rsid w:val="137164AF"/>
    <w:rsid w:val="137F76A3"/>
    <w:rsid w:val="1380792D"/>
    <w:rsid w:val="13AE2AA7"/>
    <w:rsid w:val="13C4137B"/>
    <w:rsid w:val="13C50A63"/>
    <w:rsid w:val="140903CB"/>
    <w:rsid w:val="14102160"/>
    <w:rsid w:val="141348A7"/>
    <w:rsid w:val="144D4C56"/>
    <w:rsid w:val="14963CED"/>
    <w:rsid w:val="15033891"/>
    <w:rsid w:val="150A5F43"/>
    <w:rsid w:val="152A0FB9"/>
    <w:rsid w:val="15314DC5"/>
    <w:rsid w:val="154D6F56"/>
    <w:rsid w:val="155938DC"/>
    <w:rsid w:val="155D3D05"/>
    <w:rsid w:val="156E0569"/>
    <w:rsid w:val="157A5031"/>
    <w:rsid w:val="15BE12C5"/>
    <w:rsid w:val="15E13BF7"/>
    <w:rsid w:val="165E5125"/>
    <w:rsid w:val="16645D98"/>
    <w:rsid w:val="16AB6B72"/>
    <w:rsid w:val="16BC5816"/>
    <w:rsid w:val="16C8555A"/>
    <w:rsid w:val="16CF74AC"/>
    <w:rsid w:val="16E37A85"/>
    <w:rsid w:val="16EE5DD1"/>
    <w:rsid w:val="175402D7"/>
    <w:rsid w:val="17955A50"/>
    <w:rsid w:val="17B43638"/>
    <w:rsid w:val="17BC1FB1"/>
    <w:rsid w:val="17DF27EB"/>
    <w:rsid w:val="17EC3813"/>
    <w:rsid w:val="17F92835"/>
    <w:rsid w:val="18095B6E"/>
    <w:rsid w:val="185F659D"/>
    <w:rsid w:val="18954550"/>
    <w:rsid w:val="18D455FC"/>
    <w:rsid w:val="18E8528D"/>
    <w:rsid w:val="190B2F95"/>
    <w:rsid w:val="19151954"/>
    <w:rsid w:val="192364EE"/>
    <w:rsid w:val="19471F00"/>
    <w:rsid w:val="199D369A"/>
    <w:rsid w:val="19C206E8"/>
    <w:rsid w:val="1A1E5E14"/>
    <w:rsid w:val="1A1F4C81"/>
    <w:rsid w:val="1A262DAF"/>
    <w:rsid w:val="1AF1751F"/>
    <w:rsid w:val="1B032DA5"/>
    <w:rsid w:val="1B092CB6"/>
    <w:rsid w:val="1B101C6E"/>
    <w:rsid w:val="1B3A51C4"/>
    <w:rsid w:val="1B921D4E"/>
    <w:rsid w:val="1BE751D3"/>
    <w:rsid w:val="1BE80448"/>
    <w:rsid w:val="1C062F7C"/>
    <w:rsid w:val="1C173F98"/>
    <w:rsid w:val="1C1E5942"/>
    <w:rsid w:val="1C2C16B4"/>
    <w:rsid w:val="1C320437"/>
    <w:rsid w:val="1C493767"/>
    <w:rsid w:val="1C624CA1"/>
    <w:rsid w:val="1C973E50"/>
    <w:rsid w:val="1CB258E7"/>
    <w:rsid w:val="1CB32480"/>
    <w:rsid w:val="1CCE4864"/>
    <w:rsid w:val="1D031D85"/>
    <w:rsid w:val="1D322A92"/>
    <w:rsid w:val="1D5E67CC"/>
    <w:rsid w:val="1D5F0C8B"/>
    <w:rsid w:val="1D6134AB"/>
    <w:rsid w:val="1D7A0A6A"/>
    <w:rsid w:val="1DE61FBB"/>
    <w:rsid w:val="1DFE7761"/>
    <w:rsid w:val="1E381482"/>
    <w:rsid w:val="1E7C386C"/>
    <w:rsid w:val="1EC8038F"/>
    <w:rsid w:val="1F0C48EC"/>
    <w:rsid w:val="1F1E363A"/>
    <w:rsid w:val="1F222D08"/>
    <w:rsid w:val="1F357719"/>
    <w:rsid w:val="1F4652B9"/>
    <w:rsid w:val="1F4D3D27"/>
    <w:rsid w:val="1F607E44"/>
    <w:rsid w:val="1FAB5FE0"/>
    <w:rsid w:val="1FE31619"/>
    <w:rsid w:val="1FE4247B"/>
    <w:rsid w:val="1FEE6939"/>
    <w:rsid w:val="1FFF57CB"/>
    <w:rsid w:val="201F32E4"/>
    <w:rsid w:val="20214B64"/>
    <w:rsid w:val="206A66FE"/>
    <w:rsid w:val="20A94AF7"/>
    <w:rsid w:val="215B6A27"/>
    <w:rsid w:val="21731ECB"/>
    <w:rsid w:val="21A71CFA"/>
    <w:rsid w:val="21B5533F"/>
    <w:rsid w:val="221B046D"/>
    <w:rsid w:val="226A3C67"/>
    <w:rsid w:val="227D0CBD"/>
    <w:rsid w:val="22894B9D"/>
    <w:rsid w:val="228D3623"/>
    <w:rsid w:val="2294128D"/>
    <w:rsid w:val="230B33DF"/>
    <w:rsid w:val="230E3157"/>
    <w:rsid w:val="233449D5"/>
    <w:rsid w:val="233A66C6"/>
    <w:rsid w:val="233B38D2"/>
    <w:rsid w:val="23465BCC"/>
    <w:rsid w:val="23724F6A"/>
    <w:rsid w:val="239466F0"/>
    <w:rsid w:val="23982DF3"/>
    <w:rsid w:val="23E36233"/>
    <w:rsid w:val="24257E16"/>
    <w:rsid w:val="24335FE4"/>
    <w:rsid w:val="24854388"/>
    <w:rsid w:val="24950904"/>
    <w:rsid w:val="249E55CC"/>
    <w:rsid w:val="24DB535C"/>
    <w:rsid w:val="25143DC4"/>
    <w:rsid w:val="2516324C"/>
    <w:rsid w:val="256158CC"/>
    <w:rsid w:val="258C5417"/>
    <w:rsid w:val="25B01119"/>
    <w:rsid w:val="25C30FB1"/>
    <w:rsid w:val="266B1305"/>
    <w:rsid w:val="26793A75"/>
    <w:rsid w:val="268B0D6A"/>
    <w:rsid w:val="26D00554"/>
    <w:rsid w:val="2735481B"/>
    <w:rsid w:val="273D79CA"/>
    <w:rsid w:val="27CD0D2D"/>
    <w:rsid w:val="27E12092"/>
    <w:rsid w:val="27F630D2"/>
    <w:rsid w:val="281C5682"/>
    <w:rsid w:val="28683B81"/>
    <w:rsid w:val="288046F3"/>
    <w:rsid w:val="28D66E5C"/>
    <w:rsid w:val="28DA3BE8"/>
    <w:rsid w:val="28DE2D22"/>
    <w:rsid w:val="28E602AD"/>
    <w:rsid w:val="28EB7987"/>
    <w:rsid w:val="294A1144"/>
    <w:rsid w:val="29C0445B"/>
    <w:rsid w:val="2A1C71E1"/>
    <w:rsid w:val="2A5043FA"/>
    <w:rsid w:val="2A8552AC"/>
    <w:rsid w:val="2AE477DF"/>
    <w:rsid w:val="2AE64EC5"/>
    <w:rsid w:val="2AFE3C03"/>
    <w:rsid w:val="2B1A34FE"/>
    <w:rsid w:val="2B271376"/>
    <w:rsid w:val="2B39530C"/>
    <w:rsid w:val="2B7622DC"/>
    <w:rsid w:val="2B9425EE"/>
    <w:rsid w:val="2B993FAD"/>
    <w:rsid w:val="2BB64553"/>
    <w:rsid w:val="2C063456"/>
    <w:rsid w:val="2C3E4FEE"/>
    <w:rsid w:val="2C481A39"/>
    <w:rsid w:val="2C6149E4"/>
    <w:rsid w:val="2C6A68C2"/>
    <w:rsid w:val="2C6E4AA8"/>
    <w:rsid w:val="2C977253"/>
    <w:rsid w:val="2CB40942"/>
    <w:rsid w:val="2CC54491"/>
    <w:rsid w:val="2CC72E64"/>
    <w:rsid w:val="2CD25A2F"/>
    <w:rsid w:val="2CEB38A4"/>
    <w:rsid w:val="2CEF1DBF"/>
    <w:rsid w:val="2CF76674"/>
    <w:rsid w:val="2CFA504B"/>
    <w:rsid w:val="2CFC29DA"/>
    <w:rsid w:val="2D1D5523"/>
    <w:rsid w:val="2D285A6E"/>
    <w:rsid w:val="2D7D2D51"/>
    <w:rsid w:val="2D8613E0"/>
    <w:rsid w:val="2DA66EC5"/>
    <w:rsid w:val="2DC122C2"/>
    <w:rsid w:val="2DC13767"/>
    <w:rsid w:val="2DD11258"/>
    <w:rsid w:val="2E287E5C"/>
    <w:rsid w:val="2E2D04C5"/>
    <w:rsid w:val="2E3E0384"/>
    <w:rsid w:val="2E4D4BE5"/>
    <w:rsid w:val="2E6D5BF0"/>
    <w:rsid w:val="2EAC3AEE"/>
    <w:rsid w:val="2EB96F9D"/>
    <w:rsid w:val="2ED17375"/>
    <w:rsid w:val="2EF06DBD"/>
    <w:rsid w:val="2EFD6A38"/>
    <w:rsid w:val="2F08631A"/>
    <w:rsid w:val="2F1C6163"/>
    <w:rsid w:val="2F7805A7"/>
    <w:rsid w:val="2F7C000F"/>
    <w:rsid w:val="2FA65C33"/>
    <w:rsid w:val="2FEA5417"/>
    <w:rsid w:val="30180CD2"/>
    <w:rsid w:val="3044234A"/>
    <w:rsid w:val="305D3017"/>
    <w:rsid w:val="30645CC6"/>
    <w:rsid w:val="30A042D9"/>
    <w:rsid w:val="30DA4A36"/>
    <w:rsid w:val="31572571"/>
    <w:rsid w:val="317827B6"/>
    <w:rsid w:val="31A547E7"/>
    <w:rsid w:val="31D47805"/>
    <w:rsid w:val="31E01B82"/>
    <w:rsid w:val="31FC2640"/>
    <w:rsid w:val="31FF6046"/>
    <w:rsid w:val="32605C50"/>
    <w:rsid w:val="32735993"/>
    <w:rsid w:val="327A778D"/>
    <w:rsid w:val="32934DA8"/>
    <w:rsid w:val="33193D9E"/>
    <w:rsid w:val="333B2412"/>
    <w:rsid w:val="33515E28"/>
    <w:rsid w:val="33660822"/>
    <w:rsid w:val="33783204"/>
    <w:rsid w:val="33876F04"/>
    <w:rsid w:val="33C10F4F"/>
    <w:rsid w:val="33C922BA"/>
    <w:rsid w:val="3403465D"/>
    <w:rsid w:val="344C4464"/>
    <w:rsid w:val="344C5F29"/>
    <w:rsid w:val="34803EBF"/>
    <w:rsid w:val="34920E46"/>
    <w:rsid w:val="34D32382"/>
    <w:rsid w:val="34F11787"/>
    <w:rsid w:val="3517673E"/>
    <w:rsid w:val="3525510A"/>
    <w:rsid w:val="352E14FD"/>
    <w:rsid w:val="353223AB"/>
    <w:rsid w:val="35741C2A"/>
    <w:rsid w:val="35A65AEB"/>
    <w:rsid w:val="35C04DAA"/>
    <w:rsid w:val="35F030E1"/>
    <w:rsid w:val="35F9356D"/>
    <w:rsid w:val="35FF438B"/>
    <w:rsid w:val="3667146C"/>
    <w:rsid w:val="366E177A"/>
    <w:rsid w:val="367A47A2"/>
    <w:rsid w:val="36B52C87"/>
    <w:rsid w:val="36C2539F"/>
    <w:rsid w:val="37392AEC"/>
    <w:rsid w:val="37585C44"/>
    <w:rsid w:val="377551B7"/>
    <w:rsid w:val="37A1571A"/>
    <w:rsid w:val="37DC4D10"/>
    <w:rsid w:val="37E02C96"/>
    <w:rsid w:val="38240382"/>
    <w:rsid w:val="38404880"/>
    <w:rsid w:val="384B20B1"/>
    <w:rsid w:val="385A2869"/>
    <w:rsid w:val="38650704"/>
    <w:rsid w:val="387B70B8"/>
    <w:rsid w:val="38D971EE"/>
    <w:rsid w:val="39031A78"/>
    <w:rsid w:val="392557D7"/>
    <w:rsid w:val="395A3995"/>
    <w:rsid w:val="39882CD1"/>
    <w:rsid w:val="398C0939"/>
    <w:rsid w:val="398D1001"/>
    <w:rsid w:val="398D11C3"/>
    <w:rsid w:val="399F2F8A"/>
    <w:rsid w:val="3A464E6B"/>
    <w:rsid w:val="3A784641"/>
    <w:rsid w:val="3AB45065"/>
    <w:rsid w:val="3AB46976"/>
    <w:rsid w:val="3AB6241A"/>
    <w:rsid w:val="3AC2313D"/>
    <w:rsid w:val="3AFF0851"/>
    <w:rsid w:val="3B2C0D0D"/>
    <w:rsid w:val="3B3126BB"/>
    <w:rsid w:val="3BA30735"/>
    <w:rsid w:val="3BAF3DB0"/>
    <w:rsid w:val="3BC16DE3"/>
    <w:rsid w:val="3C330DC4"/>
    <w:rsid w:val="3C4816C0"/>
    <w:rsid w:val="3C4E28BE"/>
    <w:rsid w:val="3C80645D"/>
    <w:rsid w:val="3D1E3810"/>
    <w:rsid w:val="3D3B0DD0"/>
    <w:rsid w:val="3D713009"/>
    <w:rsid w:val="3D77578A"/>
    <w:rsid w:val="3DA05BA8"/>
    <w:rsid w:val="3DA07273"/>
    <w:rsid w:val="3DB05957"/>
    <w:rsid w:val="3DB446C0"/>
    <w:rsid w:val="3DC35141"/>
    <w:rsid w:val="3DEA41A8"/>
    <w:rsid w:val="3E1A740E"/>
    <w:rsid w:val="3E3467CA"/>
    <w:rsid w:val="3E6E3379"/>
    <w:rsid w:val="3F0418C3"/>
    <w:rsid w:val="3F824A5D"/>
    <w:rsid w:val="3FAE29B6"/>
    <w:rsid w:val="3FD55371"/>
    <w:rsid w:val="3FE00955"/>
    <w:rsid w:val="400963FF"/>
    <w:rsid w:val="40294C89"/>
    <w:rsid w:val="405A534D"/>
    <w:rsid w:val="40777E34"/>
    <w:rsid w:val="40790B93"/>
    <w:rsid w:val="40912943"/>
    <w:rsid w:val="40B261F5"/>
    <w:rsid w:val="40B73181"/>
    <w:rsid w:val="40CF4D01"/>
    <w:rsid w:val="40E47100"/>
    <w:rsid w:val="413B3030"/>
    <w:rsid w:val="41846307"/>
    <w:rsid w:val="41981475"/>
    <w:rsid w:val="41BB1C36"/>
    <w:rsid w:val="41F4398C"/>
    <w:rsid w:val="41FE6189"/>
    <w:rsid w:val="420370F3"/>
    <w:rsid w:val="42522E23"/>
    <w:rsid w:val="426A2DCA"/>
    <w:rsid w:val="4288373D"/>
    <w:rsid w:val="42D34A90"/>
    <w:rsid w:val="42EA51B8"/>
    <w:rsid w:val="42F41AD7"/>
    <w:rsid w:val="434F24BB"/>
    <w:rsid w:val="43805476"/>
    <w:rsid w:val="439D6C37"/>
    <w:rsid w:val="43B07B2A"/>
    <w:rsid w:val="43C71115"/>
    <w:rsid w:val="43D409A7"/>
    <w:rsid w:val="43E922DE"/>
    <w:rsid w:val="44197153"/>
    <w:rsid w:val="442B76C1"/>
    <w:rsid w:val="444B455B"/>
    <w:rsid w:val="444C3857"/>
    <w:rsid w:val="44657E79"/>
    <w:rsid w:val="44AE538B"/>
    <w:rsid w:val="44F42D08"/>
    <w:rsid w:val="44F56309"/>
    <w:rsid w:val="451F085E"/>
    <w:rsid w:val="454004A9"/>
    <w:rsid w:val="454D7CF7"/>
    <w:rsid w:val="458A1C92"/>
    <w:rsid w:val="45CE6A5A"/>
    <w:rsid w:val="45DA36E7"/>
    <w:rsid w:val="45EF1D49"/>
    <w:rsid w:val="46230144"/>
    <w:rsid w:val="463E4748"/>
    <w:rsid w:val="467133E3"/>
    <w:rsid w:val="468805B0"/>
    <w:rsid w:val="46A663D2"/>
    <w:rsid w:val="475B0B2D"/>
    <w:rsid w:val="476B0E3B"/>
    <w:rsid w:val="47872CA4"/>
    <w:rsid w:val="478C4155"/>
    <w:rsid w:val="47B102B0"/>
    <w:rsid w:val="480E70AA"/>
    <w:rsid w:val="48561D11"/>
    <w:rsid w:val="485C7218"/>
    <w:rsid w:val="486E7EFC"/>
    <w:rsid w:val="48B66D9A"/>
    <w:rsid w:val="48C86CB8"/>
    <w:rsid w:val="4900512F"/>
    <w:rsid w:val="49514DCC"/>
    <w:rsid w:val="4967527C"/>
    <w:rsid w:val="497B2EE0"/>
    <w:rsid w:val="49E01F11"/>
    <w:rsid w:val="49E107A1"/>
    <w:rsid w:val="49E75933"/>
    <w:rsid w:val="4A0477D7"/>
    <w:rsid w:val="4A1F5CBC"/>
    <w:rsid w:val="4A3E5A36"/>
    <w:rsid w:val="4A805DCE"/>
    <w:rsid w:val="4A8F40F6"/>
    <w:rsid w:val="4A927497"/>
    <w:rsid w:val="4ABF6D43"/>
    <w:rsid w:val="4AF55657"/>
    <w:rsid w:val="4AFF4EA0"/>
    <w:rsid w:val="4B334384"/>
    <w:rsid w:val="4B3D06A2"/>
    <w:rsid w:val="4B6926D8"/>
    <w:rsid w:val="4B8D1FE8"/>
    <w:rsid w:val="4B907CC5"/>
    <w:rsid w:val="4BA940B7"/>
    <w:rsid w:val="4C2000BA"/>
    <w:rsid w:val="4C261F36"/>
    <w:rsid w:val="4C3924AC"/>
    <w:rsid w:val="4C41475C"/>
    <w:rsid w:val="4CB855A8"/>
    <w:rsid w:val="4CEA54AF"/>
    <w:rsid w:val="4DBD0A00"/>
    <w:rsid w:val="4DC938C5"/>
    <w:rsid w:val="4DD650A6"/>
    <w:rsid w:val="4E1D105B"/>
    <w:rsid w:val="4E3554CA"/>
    <w:rsid w:val="4E3E104D"/>
    <w:rsid w:val="4E602305"/>
    <w:rsid w:val="4ED35D4A"/>
    <w:rsid w:val="4F1D660E"/>
    <w:rsid w:val="4F7E6B9F"/>
    <w:rsid w:val="4F9E1757"/>
    <w:rsid w:val="4FA205BD"/>
    <w:rsid w:val="4FB65994"/>
    <w:rsid w:val="4FCC3452"/>
    <w:rsid w:val="4FE637E6"/>
    <w:rsid w:val="4FFB3EF5"/>
    <w:rsid w:val="503E3B2A"/>
    <w:rsid w:val="505012A7"/>
    <w:rsid w:val="506E4292"/>
    <w:rsid w:val="507229A1"/>
    <w:rsid w:val="50AD7A2F"/>
    <w:rsid w:val="50BE30DD"/>
    <w:rsid w:val="50DF6392"/>
    <w:rsid w:val="511F54FA"/>
    <w:rsid w:val="51266B0D"/>
    <w:rsid w:val="515C042E"/>
    <w:rsid w:val="518A29CA"/>
    <w:rsid w:val="51A339D3"/>
    <w:rsid w:val="51C21615"/>
    <w:rsid w:val="51C63A79"/>
    <w:rsid w:val="52054B7A"/>
    <w:rsid w:val="520A0CEF"/>
    <w:rsid w:val="52161B49"/>
    <w:rsid w:val="52212F09"/>
    <w:rsid w:val="523E50EC"/>
    <w:rsid w:val="524C0B26"/>
    <w:rsid w:val="52506FA6"/>
    <w:rsid w:val="526A1949"/>
    <w:rsid w:val="52D40AF3"/>
    <w:rsid w:val="53755C84"/>
    <w:rsid w:val="53880A7B"/>
    <w:rsid w:val="53C0367D"/>
    <w:rsid w:val="53FC1C3B"/>
    <w:rsid w:val="540F01F9"/>
    <w:rsid w:val="54413B00"/>
    <w:rsid w:val="54815A0C"/>
    <w:rsid w:val="548518FC"/>
    <w:rsid w:val="5488364C"/>
    <w:rsid w:val="549E6F47"/>
    <w:rsid w:val="54A12901"/>
    <w:rsid w:val="54B44CAD"/>
    <w:rsid w:val="550D770E"/>
    <w:rsid w:val="552E5854"/>
    <w:rsid w:val="552F015C"/>
    <w:rsid w:val="553912DA"/>
    <w:rsid w:val="557F4FB3"/>
    <w:rsid w:val="55D22371"/>
    <w:rsid w:val="563C0CD1"/>
    <w:rsid w:val="56B47893"/>
    <w:rsid w:val="56E06280"/>
    <w:rsid w:val="56E83F14"/>
    <w:rsid w:val="57054F66"/>
    <w:rsid w:val="57256D50"/>
    <w:rsid w:val="572F08E6"/>
    <w:rsid w:val="572F7E50"/>
    <w:rsid w:val="5761085D"/>
    <w:rsid w:val="5776399B"/>
    <w:rsid w:val="577B002F"/>
    <w:rsid w:val="57866EC2"/>
    <w:rsid w:val="5794372F"/>
    <w:rsid w:val="57CB4FBF"/>
    <w:rsid w:val="581543F0"/>
    <w:rsid w:val="582672C7"/>
    <w:rsid w:val="584616B1"/>
    <w:rsid w:val="58765C7D"/>
    <w:rsid w:val="58835A69"/>
    <w:rsid w:val="58905AC0"/>
    <w:rsid w:val="589239E5"/>
    <w:rsid w:val="58D4439A"/>
    <w:rsid w:val="595108C0"/>
    <w:rsid w:val="59513B44"/>
    <w:rsid w:val="599240A2"/>
    <w:rsid w:val="599C2E5D"/>
    <w:rsid w:val="59CB3621"/>
    <w:rsid w:val="5A2E388B"/>
    <w:rsid w:val="5A3C14D5"/>
    <w:rsid w:val="5AB733A5"/>
    <w:rsid w:val="5AC35FDD"/>
    <w:rsid w:val="5AC9337A"/>
    <w:rsid w:val="5AD07AA7"/>
    <w:rsid w:val="5AE513D8"/>
    <w:rsid w:val="5AF029EE"/>
    <w:rsid w:val="5B2437F9"/>
    <w:rsid w:val="5B432446"/>
    <w:rsid w:val="5B8A2819"/>
    <w:rsid w:val="5B955A49"/>
    <w:rsid w:val="5C56047F"/>
    <w:rsid w:val="5C777858"/>
    <w:rsid w:val="5C960F7E"/>
    <w:rsid w:val="5CF70B04"/>
    <w:rsid w:val="5D1E1E31"/>
    <w:rsid w:val="5D5462F7"/>
    <w:rsid w:val="5E423B27"/>
    <w:rsid w:val="5E7B5651"/>
    <w:rsid w:val="5E7E1DFD"/>
    <w:rsid w:val="5E865055"/>
    <w:rsid w:val="5F025CF3"/>
    <w:rsid w:val="5F123963"/>
    <w:rsid w:val="5F3512FE"/>
    <w:rsid w:val="5F9D0995"/>
    <w:rsid w:val="5FD76013"/>
    <w:rsid w:val="5FE837A1"/>
    <w:rsid w:val="601766CC"/>
    <w:rsid w:val="60844061"/>
    <w:rsid w:val="60CD5CEC"/>
    <w:rsid w:val="60D97529"/>
    <w:rsid w:val="60E541A8"/>
    <w:rsid w:val="60FD7B21"/>
    <w:rsid w:val="61016E96"/>
    <w:rsid w:val="6112259F"/>
    <w:rsid w:val="612A2180"/>
    <w:rsid w:val="61AE7D99"/>
    <w:rsid w:val="61C1665B"/>
    <w:rsid w:val="61C456BF"/>
    <w:rsid w:val="61FC2B35"/>
    <w:rsid w:val="62140775"/>
    <w:rsid w:val="62505D83"/>
    <w:rsid w:val="627875BC"/>
    <w:rsid w:val="627C7FF9"/>
    <w:rsid w:val="62901B82"/>
    <w:rsid w:val="630C0DE5"/>
    <w:rsid w:val="63411228"/>
    <w:rsid w:val="635919A4"/>
    <w:rsid w:val="63D826E4"/>
    <w:rsid w:val="63FF235D"/>
    <w:rsid w:val="641F155D"/>
    <w:rsid w:val="64351A59"/>
    <w:rsid w:val="643F5FD8"/>
    <w:rsid w:val="64526F15"/>
    <w:rsid w:val="64765282"/>
    <w:rsid w:val="64821389"/>
    <w:rsid w:val="648B05D0"/>
    <w:rsid w:val="64A607E0"/>
    <w:rsid w:val="64EE58DF"/>
    <w:rsid w:val="64F97485"/>
    <w:rsid w:val="65004BB8"/>
    <w:rsid w:val="65085BD3"/>
    <w:rsid w:val="650F6745"/>
    <w:rsid w:val="65224690"/>
    <w:rsid w:val="655F37B8"/>
    <w:rsid w:val="65975B0C"/>
    <w:rsid w:val="65AE06B6"/>
    <w:rsid w:val="65B216C0"/>
    <w:rsid w:val="65CB112F"/>
    <w:rsid w:val="65E10BD0"/>
    <w:rsid w:val="66326F8A"/>
    <w:rsid w:val="66452286"/>
    <w:rsid w:val="669738B8"/>
    <w:rsid w:val="66B46A69"/>
    <w:rsid w:val="66C23697"/>
    <w:rsid w:val="66C7531A"/>
    <w:rsid w:val="66D46BEC"/>
    <w:rsid w:val="66F16D16"/>
    <w:rsid w:val="66FC6885"/>
    <w:rsid w:val="674C1C73"/>
    <w:rsid w:val="675739DC"/>
    <w:rsid w:val="676F1BE8"/>
    <w:rsid w:val="678C7499"/>
    <w:rsid w:val="67EA4626"/>
    <w:rsid w:val="68065516"/>
    <w:rsid w:val="69207D30"/>
    <w:rsid w:val="692A1816"/>
    <w:rsid w:val="69304739"/>
    <w:rsid w:val="693152E7"/>
    <w:rsid w:val="693A6C79"/>
    <w:rsid w:val="6948323C"/>
    <w:rsid w:val="695A3D54"/>
    <w:rsid w:val="695C37F7"/>
    <w:rsid w:val="69C3242E"/>
    <w:rsid w:val="69CF2CBB"/>
    <w:rsid w:val="69D35BCE"/>
    <w:rsid w:val="69E86EBF"/>
    <w:rsid w:val="6A236782"/>
    <w:rsid w:val="6AB10053"/>
    <w:rsid w:val="6ABF4457"/>
    <w:rsid w:val="6B4409B7"/>
    <w:rsid w:val="6B483F23"/>
    <w:rsid w:val="6B576911"/>
    <w:rsid w:val="6BA50F07"/>
    <w:rsid w:val="6BAE3F4A"/>
    <w:rsid w:val="6BEF18C8"/>
    <w:rsid w:val="6BFD06B7"/>
    <w:rsid w:val="6C0F44E1"/>
    <w:rsid w:val="6C125C93"/>
    <w:rsid w:val="6C17075F"/>
    <w:rsid w:val="6C1E5FE7"/>
    <w:rsid w:val="6C716BF3"/>
    <w:rsid w:val="6D750EE2"/>
    <w:rsid w:val="6DC575C8"/>
    <w:rsid w:val="6E230BA0"/>
    <w:rsid w:val="6E2E3601"/>
    <w:rsid w:val="6E7D09C0"/>
    <w:rsid w:val="6E7E6C99"/>
    <w:rsid w:val="6E891A10"/>
    <w:rsid w:val="6EA10E03"/>
    <w:rsid w:val="6EBD2804"/>
    <w:rsid w:val="6EFD03FB"/>
    <w:rsid w:val="6F34102E"/>
    <w:rsid w:val="6F4D32CD"/>
    <w:rsid w:val="6F6F4CD6"/>
    <w:rsid w:val="6FBB0D09"/>
    <w:rsid w:val="6FC36215"/>
    <w:rsid w:val="7036559F"/>
    <w:rsid w:val="70C86D63"/>
    <w:rsid w:val="712C315E"/>
    <w:rsid w:val="71DB7DC2"/>
    <w:rsid w:val="71E24914"/>
    <w:rsid w:val="720B6B75"/>
    <w:rsid w:val="721F33F6"/>
    <w:rsid w:val="72213DF2"/>
    <w:rsid w:val="72221CCB"/>
    <w:rsid w:val="72D21FE6"/>
    <w:rsid w:val="72DD11D7"/>
    <w:rsid w:val="73333C34"/>
    <w:rsid w:val="736F7E81"/>
    <w:rsid w:val="73804967"/>
    <w:rsid w:val="73855583"/>
    <w:rsid w:val="73B62D1C"/>
    <w:rsid w:val="73DF3ED0"/>
    <w:rsid w:val="740F27BD"/>
    <w:rsid w:val="74520085"/>
    <w:rsid w:val="74614E00"/>
    <w:rsid w:val="74C27454"/>
    <w:rsid w:val="74DF2F97"/>
    <w:rsid w:val="74ED5A8E"/>
    <w:rsid w:val="74F83D5D"/>
    <w:rsid w:val="74FF6316"/>
    <w:rsid w:val="754A65CB"/>
    <w:rsid w:val="759E55B3"/>
    <w:rsid w:val="75B728A4"/>
    <w:rsid w:val="75D63420"/>
    <w:rsid w:val="75E1510F"/>
    <w:rsid w:val="75E604FD"/>
    <w:rsid w:val="75EA44DF"/>
    <w:rsid w:val="76294956"/>
    <w:rsid w:val="76513114"/>
    <w:rsid w:val="765E4565"/>
    <w:rsid w:val="766F463F"/>
    <w:rsid w:val="768D3264"/>
    <w:rsid w:val="768F7512"/>
    <w:rsid w:val="76946AF4"/>
    <w:rsid w:val="76BD12A7"/>
    <w:rsid w:val="76D01F16"/>
    <w:rsid w:val="77764DBE"/>
    <w:rsid w:val="77911855"/>
    <w:rsid w:val="77D15496"/>
    <w:rsid w:val="78DC1FC1"/>
    <w:rsid w:val="792B4BDF"/>
    <w:rsid w:val="7960712A"/>
    <w:rsid w:val="797449B2"/>
    <w:rsid w:val="798A45F2"/>
    <w:rsid w:val="79A05A33"/>
    <w:rsid w:val="79CC5F42"/>
    <w:rsid w:val="79EA40DD"/>
    <w:rsid w:val="79FA0D24"/>
    <w:rsid w:val="7A060857"/>
    <w:rsid w:val="7A1B6858"/>
    <w:rsid w:val="7A607BCB"/>
    <w:rsid w:val="7A8060BB"/>
    <w:rsid w:val="7A8D7662"/>
    <w:rsid w:val="7A8F3AA8"/>
    <w:rsid w:val="7B13506B"/>
    <w:rsid w:val="7B1E072B"/>
    <w:rsid w:val="7B606CB7"/>
    <w:rsid w:val="7B8502C8"/>
    <w:rsid w:val="7BEA6D95"/>
    <w:rsid w:val="7BF55303"/>
    <w:rsid w:val="7C0454D0"/>
    <w:rsid w:val="7C746055"/>
    <w:rsid w:val="7C9F6929"/>
    <w:rsid w:val="7CCB3A38"/>
    <w:rsid w:val="7D212B07"/>
    <w:rsid w:val="7D3B1899"/>
    <w:rsid w:val="7D3B492B"/>
    <w:rsid w:val="7D5B7304"/>
    <w:rsid w:val="7D950CC7"/>
    <w:rsid w:val="7DB75D00"/>
    <w:rsid w:val="7E226375"/>
    <w:rsid w:val="7E412AFF"/>
    <w:rsid w:val="7E516471"/>
    <w:rsid w:val="7F464ECC"/>
    <w:rsid w:val="7F466661"/>
    <w:rsid w:val="7F5530B5"/>
    <w:rsid w:val="7F66133D"/>
    <w:rsid w:val="7F814A7E"/>
    <w:rsid w:val="7F975D5E"/>
    <w:rsid w:val="7FA157C1"/>
    <w:rsid w:val="7FC057F5"/>
    <w:rsid w:val="7FD7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A05D12"/>
  <w15:docId w15:val="{9DC92CFD-9D20-4874-88A4-FF729E696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napToGrid w:val="0"/>
      <w:spacing w:line="288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uiPriority w:val="9"/>
    <w:qFormat/>
    <w:rsid w:val="00E91094"/>
    <w:pPr>
      <w:keepNext/>
      <w:keepLines/>
      <w:numPr>
        <w:numId w:val="1"/>
      </w:numPr>
      <w:spacing w:before="240" w:after="240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rsid w:val="00E91094"/>
    <w:pPr>
      <w:keepNext/>
      <w:keepLines/>
      <w:numPr>
        <w:ilvl w:val="1"/>
        <w:numId w:val="1"/>
      </w:numPr>
      <w:tabs>
        <w:tab w:val="left" w:pos="425"/>
        <w:tab w:val="left" w:pos="850"/>
      </w:tabs>
      <w:spacing w:before="200" w:after="200"/>
      <w:outlineLvl w:val="1"/>
    </w:pPr>
    <w:rPr>
      <w:b/>
      <w:sz w:val="36"/>
    </w:rPr>
  </w:style>
  <w:style w:type="paragraph" w:styleId="3">
    <w:name w:val="heading 3"/>
    <w:basedOn w:val="a"/>
    <w:next w:val="a"/>
    <w:uiPriority w:val="9"/>
    <w:unhideWhenUsed/>
    <w:qFormat/>
    <w:rsid w:val="00E91094"/>
    <w:pPr>
      <w:keepNext/>
      <w:keepLines/>
      <w:numPr>
        <w:ilvl w:val="2"/>
        <w:numId w:val="1"/>
      </w:numPr>
      <w:spacing w:before="160" w:after="160"/>
      <w:ind w:leftChars="200" w:left="200" w:firstLine="0"/>
      <w:outlineLvl w:val="2"/>
    </w:pPr>
    <w:rPr>
      <w:b/>
      <w:sz w:val="32"/>
    </w:rPr>
  </w:style>
  <w:style w:type="paragraph" w:styleId="40">
    <w:name w:val="heading 4"/>
    <w:basedOn w:val="a"/>
    <w:next w:val="a"/>
    <w:uiPriority w:val="9"/>
    <w:unhideWhenUsed/>
    <w:qFormat/>
    <w:rsid w:val="00E91094"/>
    <w:pPr>
      <w:keepNext/>
      <w:keepLines/>
      <w:numPr>
        <w:ilvl w:val="3"/>
        <w:numId w:val="1"/>
      </w:numPr>
      <w:tabs>
        <w:tab w:val="left" w:pos="2053"/>
      </w:tabs>
      <w:spacing w:before="120" w:after="120"/>
      <w:ind w:leftChars="300" w:left="300"/>
      <w:outlineLvl w:val="3"/>
    </w:pPr>
    <w:rPr>
      <w:b/>
      <w:sz w:val="28"/>
    </w:rPr>
  </w:style>
  <w:style w:type="paragraph" w:styleId="50">
    <w:name w:val="heading 5"/>
    <w:basedOn w:val="a"/>
    <w:next w:val="a"/>
    <w:uiPriority w:val="9"/>
    <w:unhideWhenUsed/>
    <w:qFormat/>
    <w:rsid w:val="00E91094"/>
    <w:pPr>
      <w:keepNext/>
      <w:keepLines/>
      <w:numPr>
        <w:ilvl w:val="4"/>
        <w:numId w:val="1"/>
      </w:numPr>
      <w:tabs>
        <w:tab w:val="left" w:pos="2495"/>
      </w:tabs>
      <w:spacing w:before="60" w:after="60"/>
      <w:ind w:leftChars="400" w:left="400" w:firstLine="0"/>
      <w:outlineLvl w:val="4"/>
    </w:pPr>
    <w:rPr>
      <w:b/>
    </w:rPr>
  </w:style>
  <w:style w:type="paragraph" w:styleId="6">
    <w:name w:val="heading 6"/>
    <w:basedOn w:val="a"/>
    <w:next w:val="a"/>
    <w:link w:val="60"/>
    <w:uiPriority w:val="9"/>
    <w:unhideWhenUsed/>
    <w:rsid w:val="00F30F8A"/>
    <w:pPr>
      <w:keepNext/>
      <w:keepLines/>
      <w:snapToGrid/>
      <w:spacing w:before="240" w:after="64" w:line="317" w:lineRule="auto"/>
      <w:ind w:left="1152" w:hanging="1152"/>
      <w:outlineLvl w:val="5"/>
    </w:pPr>
    <w:rPr>
      <w:rFonts w:ascii="Arial" w:eastAsia="黑体" w:hAnsi="Arial" w:cs="Times New Roman"/>
      <w:b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F30F8A"/>
    <w:pPr>
      <w:keepNext/>
      <w:keepLines/>
      <w:snapToGrid/>
      <w:spacing w:before="240" w:after="64" w:line="317" w:lineRule="auto"/>
      <w:ind w:left="1296" w:hanging="1296"/>
      <w:outlineLvl w:val="6"/>
    </w:pPr>
    <w:rPr>
      <w:rFonts w:ascii="Times New Roman" w:eastAsia="宋体" w:hAnsi="Times New Roman" w:cs="Times New Roman"/>
      <w:b/>
      <w:szCs w:val="20"/>
    </w:rPr>
  </w:style>
  <w:style w:type="paragraph" w:styleId="8">
    <w:name w:val="heading 8"/>
    <w:basedOn w:val="a"/>
    <w:next w:val="a"/>
    <w:link w:val="80"/>
    <w:uiPriority w:val="9"/>
    <w:unhideWhenUsed/>
    <w:qFormat/>
    <w:rsid w:val="00F30F8A"/>
    <w:pPr>
      <w:keepNext/>
      <w:keepLines/>
      <w:snapToGrid/>
      <w:spacing w:before="240" w:after="64" w:line="317" w:lineRule="auto"/>
      <w:ind w:left="1440" w:hanging="1440"/>
      <w:outlineLvl w:val="7"/>
    </w:pPr>
    <w:rPr>
      <w:rFonts w:ascii="Arial" w:eastAsia="黑体" w:hAnsi="Arial" w:cs="Times New Roman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F30F8A"/>
    <w:pPr>
      <w:keepNext/>
      <w:keepLines/>
      <w:snapToGrid/>
      <w:spacing w:before="240" w:after="64" w:line="317" w:lineRule="auto"/>
      <w:ind w:left="1584" w:hanging="1584"/>
      <w:outlineLvl w:val="8"/>
    </w:pPr>
    <w:rPr>
      <w:rFonts w:ascii="Arial" w:eastAsia="黑体" w:hAnsi="Arial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pacing w:line="240" w:lineRule="auto"/>
    </w:pPr>
    <w:rPr>
      <w:sz w:val="18"/>
    </w:rPr>
  </w:style>
  <w:style w:type="paragraph" w:styleId="TOC1">
    <w:name w:val="toc 1"/>
    <w:basedOn w:val="a"/>
    <w:next w:val="a"/>
    <w:qFormat/>
  </w:style>
  <w:style w:type="character" w:styleId="a5">
    <w:name w:val="Hyperlink"/>
    <w:basedOn w:val="a0"/>
    <w:qFormat/>
    <w:rPr>
      <w:color w:val="0000FF"/>
      <w:u w:val="single"/>
    </w:rPr>
  </w:style>
  <w:style w:type="paragraph" w:customStyle="1" w:styleId="4">
    <w:name w:val="标题4"/>
    <w:basedOn w:val="a"/>
    <w:pPr>
      <w:numPr>
        <w:numId w:val="2"/>
      </w:numPr>
    </w:pPr>
    <w:rPr>
      <w:rFonts w:ascii="Calibri" w:eastAsia="宋体" w:hAnsi="Calibri"/>
      <w:sz w:val="20"/>
    </w:rPr>
  </w:style>
  <w:style w:type="paragraph" w:customStyle="1" w:styleId="5">
    <w:name w:val="标题5"/>
    <w:basedOn w:val="a"/>
    <w:pPr>
      <w:numPr>
        <w:numId w:val="3"/>
      </w:numPr>
    </w:pPr>
    <w:rPr>
      <w:rFonts w:ascii="Calibri" w:eastAsia="宋体" w:hAnsi="Calibri"/>
      <w:sz w:val="20"/>
    </w:rPr>
  </w:style>
  <w:style w:type="paragraph" w:customStyle="1" w:styleId="10">
    <w:name w:val="正文1"/>
    <w:basedOn w:val="a"/>
    <w:qFormat/>
    <w:pPr>
      <w:ind w:firstLineChars="200" w:firstLine="260"/>
    </w:pPr>
  </w:style>
  <w:style w:type="paragraph" w:customStyle="1" w:styleId="20">
    <w:name w:val="正文2"/>
    <w:basedOn w:val="a"/>
    <w:qFormat/>
    <w:pPr>
      <w:ind w:leftChars="100" w:left="240" w:firstLineChars="200" w:firstLine="260"/>
    </w:pPr>
  </w:style>
  <w:style w:type="paragraph" w:customStyle="1" w:styleId="30">
    <w:name w:val="正文3"/>
    <w:basedOn w:val="a"/>
    <w:qFormat/>
    <w:pPr>
      <w:ind w:leftChars="300" w:left="720" w:firstLineChars="200" w:firstLine="260"/>
    </w:pPr>
  </w:style>
  <w:style w:type="paragraph" w:customStyle="1" w:styleId="41">
    <w:name w:val="正文4"/>
    <w:basedOn w:val="a"/>
    <w:qFormat/>
    <w:pPr>
      <w:ind w:leftChars="450" w:left="1080" w:firstLineChars="200" w:firstLine="260"/>
    </w:pPr>
  </w:style>
  <w:style w:type="paragraph" w:customStyle="1" w:styleId="51">
    <w:name w:val="正文5"/>
    <w:basedOn w:val="a"/>
    <w:link w:val="5Char"/>
    <w:qFormat/>
    <w:pPr>
      <w:ind w:leftChars="600" w:left="1440" w:firstLineChars="200" w:firstLine="260"/>
    </w:pPr>
  </w:style>
  <w:style w:type="character" w:customStyle="1" w:styleId="5Char">
    <w:name w:val="正文5 Char"/>
    <w:link w:val="51"/>
    <w:qFormat/>
    <w:rPr>
      <w:rFonts w:eastAsiaTheme="minorEastAsia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styleId="a6">
    <w:name w:val="Balloon Text"/>
    <w:basedOn w:val="a"/>
    <w:link w:val="a7"/>
    <w:rsid w:val="00F30F8A"/>
    <w:pPr>
      <w:spacing w:line="240" w:lineRule="auto"/>
    </w:pPr>
    <w:rPr>
      <w:sz w:val="18"/>
      <w:szCs w:val="18"/>
    </w:rPr>
  </w:style>
  <w:style w:type="character" w:customStyle="1" w:styleId="a7">
    <w:name w:val="批注框文本 字符"/>
    <w:basedOn w:val="a0"/>
    <w:link w:val="a6"/>
    <w:rsid w:val="00F30F8A"/>
    <w:rPr>
      <w:kern w:val="2"/>
      <w:sz w:val="18"/>
      <w:szCs w:val="18"/>
    </w:rPr>
  </w:style>
  <w:style w:type="character" w:customStyle="1" w:styleId="60">
    <w:name w:val="标题 6 字符"/>
    <w:basedOn w:val="a0"/>
    <w:link w:val="6"/>
    <w:uiPriority w:val="9"/>
    <w:rsid w:val="00F30F8A"/>
    <w:rPr>
      <w:rFonts w:ascii="Arial" w:eastAsia="黑体" w:hAnsi="Arial" w:cs="Times New Roman"/>
      <w:b/>
      <w:kern w:val="2"/>
      <w:sz w:val="24"/>
    </w:rPr>
  </w:style>
  <w:style w:type="character" w:customStyle="1" w:styleId="70">
    <w:name w:val="标题 7 字符"/>
    <w:basedOn w:val="a0"/>
    <w:link w:val="7"/>
    <w:uiPriority w:val="9"/>
    <w:rsid w:val="00F30F8A"/>
    <w:rPr>
      <w:rFonts w:ascii="Times New Roman" w:eastAsia="宋体" w:hAnsi="Times New Roman" w:cs="Times New Roman"/>
      <w:b/>
      <w:kern w:val="2"/>
      <w:sz w:val="24"/>
    </w:rPr>
  </w:style>
  <w:style w:type="character" w:customStyle="1" w:styleId="80">
    <w:name w:val="标题 8 字符"/>
    <w:basedOn w:val="a0"/>
    <w:link w:val="8"/>
    <w:uiPriority w:val="9"/>
    <w:rsid w:val="00F30F8A"/>
    <w:rPr>
      <w:rFonts w:ascii="Arial" w:eastAsia="黑体" w:hAnsi="Arial" w:cs="Times New Roman"/>
      <w:kern w:val="2"/>
      <w:sz w:val="24"/>
    </w:rPr>
  </w:style>
  <w:style w:type="character" w:customStyle="1" w:styleId="90">
    <w:name w:val="标题 9 字符"/>
    <w:basedOn w:val="a0"/>
    <w:link w:val="9"/>
    <w:uiPriority w:val="9"/>
    <w:rsid w:val="00F30F8A"/>
    <w:rPr>
      <w:rFonts w:ascii="Arial" w:eastAsia="黑体" w:hAnsi="Arial" w:cs="Times New Roman"/>
      <w:kern w:val="2"/>
      <w:sz w:val="21"/>
    </w:rPr>
  </w:style>
  <w:style w:type="paragraph" w:styleId="a8">
    <w:name w:val="Title"/>
    <w:basedOn w:val="a"/>
    <w:next w:val="a"/>
    <w:link w:val="a9"/>
    <w:rsid w:val="0036053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36053C"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styleId="aa">
    <w:name w:val="List Paragraph"/>
    <w:basedOn w:val="a"/>
    <w:uiPriority w:val="99"/>
    <w:unhideWhenUsed/>
    <w:rsid w:val="002E2650"/>
    <w:pPr>
      <w:ind w:firstLineChars="200" w:firstLine="420"/>
    </w:pPr>
  </w:style>
  <w:style w:type="paragraph" w:styleId="ab">
    <w:name w:val="Subtitle"/>
    <w:basedOn w:val="a"/>
    <w:next w:val="a"/>
    <w:link w:val="ac"/>
    <w:qFormat/>
    <w:rsid w:val="00AA358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rsid w:val="00AA358E"/>
    <w:rPr>
      <w:b/>
      <w:bCs/>
      <w:kern w:val="28"/>
      <w:sz w:val="32"/>
      <w:szCs w:val="32"/>
    </w:rPr>
  </w:style>
  <w:style w:type="character" w:customStyle="1" w:styleId="pun">
    <w:name w:val="pun"/>
    <w:basedOn w:val="a0"/>
    <w:rsid w:val="002E7452"/>
  </w:style>
  <w:style w:type="character" w:customStyle="1" w:styleId="pln">
    <w:name w:val="pln"/>
    <w:basedOn w:val="a0"/>
    <w:rsid w:val="002E7452"/>
  </w:style>
  <w:style w:type="character" w:customStyle="1" w:styleId="kwd">
    <w:name w:val="kwd"/>
    <w:basedOn w:val="a0"/>
    <w:rsid w:val="002E7452"/>
  </w:style>
  <w:style w:type="character" w:customStyle="1" w:styleId="typ">
    <w:name w:val="typ"/>
    <w:basedOn w:val="a0"/>
    <w:rsid w:val="002E7452"/>
  </w:style>
  <w:style w:type="character" w:customStyle="1" w:styleId="com">
    <w:name w:val="com"/>
    <w:basedOn w:val="a0"/>
    <w:rsid w:val="002E7452"/>
  </w:style>
  <w:style w:type="paragraph" w:customStyle="1" w:styleId="ad">
    <w:name w:val="程序代码"/>
    <w:basedOn w:val="a"/>
    <w:link w:val="ae"/>
    <w:qFormat/>
    <w:rsid w:val="00BC02A6"/>
    <w:pPr>
      <w:shd w:val="clear" w:color="auto" w:fill="CFCDCD" w:themeFill="background2" w:themeFillShade="E5"/>
      <w:jc w:val="left"/>
    </w:pPr>
    <w:rPr>
      <w:rFonts w:ascii="Consolas" w:eastAsia="Consolas" w:hAnsi="Consolas"/>
      <w:color w:val="008080"/>
      <w:sz w:val="22"/>
      <w:szCs w:val="22"/>
    </w:rPr>
  </w:style>
  <w:style w:type="character" w:customStyle="1" w:styleId="ae">
    <w:name w:val="程序代码 字符"/>
    <w:basedOn w:val="a0"/>
    <w:link w:val="ad"/>
    <w:rsid w:val="00BC02A6"/>
    <w:rPr>
      <w:rFonts w:ascii="Consolas" w:eastAsia="Consolas" w:hAnsi="Consolas"/>
      <w:color w:val="008080"/>
      <w:kern w:val="2"/>
      <w:sz w:val="22"/>
      <w:szCs w:val="22"/>
      <w:shd w:val="clear" w:color="auto" w:fill="CFCDCD" w:themeFill="background2" w:themeFillShade="E5"/>
    </w:rPr>
  </w:style>
  <w:style w:type="paragraph" w:customStyle="1" w:styleId="af">
    <w:name w:val="例程代码（无行号）"/>
    <w:basedOn w:val="a"/>
    <w:link w:val="Char"/>
    <w:qFormat/>
    <w:rsid w:val="00687FD1"/>
    <w:pPr>
      <w:shd w:val="clear" w:color="auto" w:fill="E0E0E0"/>
      <w:snapToGrid/>
      <w:spacing w:line="240" w:lineRule="auto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character" w:customStyle="1" w:styleId="Char">
    <w:name w:val="例程代码（无行号） Char"/>
    <w:link w:val="af"/>
    <w:qFormat/>
    <w:rsid w:val="00687FD1"/>
    <w:rPr>
      <w:rFonts w:ascii="Courier New" w:eastAsia="宋体" w:hAnsi="Courier New" w:cs="Times New Roman"/>
      <w:kern w:val="2"/>
      <w:sz w:val="18"/>
      <w:szCs w:val="18"/>
      <w:shd w:val="clear" w:color="auto" w:fill="E0E0E0"/>
    </w:rPr>
  </w:style>
  <w:style w:type="paragraph" w:customStyle="1" w:styleId="af0">
    <w:name w:val="大标题"/>
    <w:basedOn w:val="a"/>
    <w:link w:val="af1"/>
    <w:qFormat/>
    <w:rsid w:val="00687FD1"/>
    <w:pPr>
      <w:jc w:val="center"/>
    </w:pPr>
    <w:rPr>
      <w:b/>
      <w:sz w:val="48"/>
      <w:szCs w:val="48"/>
    </w:rPr>
  </w:style>
  <w:style w:type="character" w:styleId="af2">
    <w:name w:val="Strong"/>
    <w:basedOn w:val="a0"/>
    <w:qFormat/>
    <w:rsid w:val="00687FD1"/>
    <w:rPr>
      <w:b/>
      <w:bCs/>
    </w:rPr>
  </w:style>
  <w:style w:type="character" w:customStyle="1" w:styleId="af1">
    <w:name w:val="大标题 字符"/>
    <w:basedOn w:val="a0"/>
    <w:link w:val="af0"/>
    <w:rsid w:val="00687FD1"/>
    <w:rPr>
      <w:b/>
      <w:kern w:val="2"/>
      <w:sz w:val="48"/>
      <w:szCs w:val="48"/>
    </w:rPr>
  </w:style>
  <w:style w:type="character" w:styleId="af3">
    <w:name w:val="Emphasis"/>
    <w:basedOn w:val="a0"/>
    <w:qFormat/>
    <w:rsid w:val="00687FD1"/>
    <w:rPr>
      <w:i/>
      <w:iCs/>
    </w:rPr>
  </w:style>
  <w:style w:type="character" w:styleId="HTML">
    <w:name w:val="HTML Code"/>
    <w:basedOn w:val="a0"/>
    <w:uiPriority w:val="99"/>
    <w:semiHidden/>
    <w:unhideWhenUsed/>
    <w:rsid w:val="00AA62CA"/>
    <w:rPr>
      <w:rFonts w:ascii="宋体" w:eastAsia="宋体" w:hAnsi="宋体" w:cs="宋体"/>
      <w:sz w:val="24"/>
      <w:szCs w:val="24"/>
    </w:rPr>
  </w:style>
  <w:style w:type="paragraph" w:customStyle="1" w:styleId="af4">
    <w:name w:val="边框样式"/>
    <w:basedOn w:val="HTML0"/>
    <w:link w:val="af5"/>
    <w:qFormat/>
    <w:rsid w:val="00AA62CA"/>
    <w:pPr>
      <w:widowControl/>
      <w:pBdr>
        <w:top w:val="single" w:sz="6" w:space="5" w:color="CCCCCC"/>
        <w:left w:val="single" w:sz="6" w:space="8" w:color="CCCCCC"/>
        <w:bottom w:val="single" w:sz="6" w:space="5" w:color="CCCCCC"/>
        <w:right w:val="single" w:sz="6" w:space="8" w:color="CCCCCC"/>
      </w:pBdr>
      <w:shd w:val="clear" w:color="auto" w:fill="F8F8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line="285" w:lineRule="atLeast"/>
      <w:jc w:val="left"/>
    </w:pPr>
    <w:rPr>
      <w:rFonts w:ascii="Consolas" w:eastAsia="宋体" w:hAnsi="Consolas" w:cs="宋体"/>
      <w:color w:val="333333"/>
      <w:sz w:val="18"/>
      <w:szCs w:val="18"/>
      <w:bdr w:val="none" w:sz="0" w:space="0" w:color="auto" w:frame="1"/>
    </w:rPr>
  </w:style>
  <w:style w:type="character" w:customStyle="1" w:styleId="af5">
    <w:name w:val="边框样式 字符"/>
    <w:basedOn w:val="HTML1"/>
    <w:link w:val="af4"/>
    <w:rsid w:val="00AA62CA"/>
    <w:rPr>
      <w:rFonts w:ascii="Consolas" w:eastAsia="宋体" w:hAnsi="Consolas" w:cs="宋体"/>
      <w:color w:val="333333"/>
      <w:kern w:val="2"/>
      <w:sz w:val="18"/>
      <w:szCs w:val="18"/>
      <w:bdr w:val="none" w:sz="0" w:space="0" w:color="auto" w:frame="1"/>
      <w:shd w:val="clear" w:color="auto" w:fill="F8F8F8"/>
    </w:rPr>
  </w:style>
  <w:style w:type="paragraph" w:styleId="HTML0">
    <w:name w:val="HTML Preformatted"/>
    <w:basedOn w:val="a"/>
    <w:link w:val="HTML1"/>
    <w:uiPriority w:val="99"/>
    <w:semiHidden/>
    <w:unhideWhenUsed/>
    <w:rsid w:val="00AA62CA"/>
    <w:rPr>
      <w:rFonts w:ascii="Courier New" w:hAnsi="Courier New" w:cs="Courier New"/>
      <w:sz w:val="20"/>
      <w:szCs w:val="20"/>
    </w:rPr>
  </w:style>
  <w:style w:type="character" w:customStyle="1" w:styleId="HTML1">
    <w:name w:val="HTML 预设格式 字符"/>
    <w:basedOn w:val="a0"/>
    <w:link w:val="HTML0"/>
    <w:uiPriority w:val="99"/>
    <w:semiHidden/>
    <w:rsid w:val="00AA62CA"/>
    <w:rPr>
      <w:rFonts w:ascii="Courier New" w:hAnsi="Courier New" w:cs="Courier New"/>
      <w:kern w:val="2"/>
    </w:rPr>
  </w:style>
  <w:style w:type="paragraph" w:customStyle="1" w:styleId="af6">
    <w:name w:val="加粗样式"/>
    <w:basedOn w:val="a"/>
    <w:link w:val="af7"/>
    <w:qFormat/>
    <w:rsid w:val="004D1389"/>
    <w:pPr>
      <w:widowControl/>
      <w:shd w:val="clear" w:color="auto" w:fill="4A4A4A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before="300" w:after="300" w:line="300" w:lineRule="atLeast"/>
      <w:jc w:val="left"/>
    </w:pPr>
    <w:rPr>
      <w:rFonts w:ascii="Courier New" w:eastAsia="宋体" w:hAnsi="Courier New" w:cs="Courier New"/>
      <w:color w:val="F8F8D4"/>
      <w:kern w:val="0"/>
      <w:sz w:val="21"/>
      <w:szCs w:val="21"/>
    </w:rPr>
  </w:style>
  <w:style w:type="character" w:customStyle="1" w:styleId="af7">
    <w:name w:val="加粗样式 字符"/>
    <w:basedOn w:val="a0"/>
    <w:link w:val="af6"/>
    <w:rsid w:val="004D1389"/>
    <w:rPr>
      <w:rFonts w:ascii="Courier New" w:eastAsia="宋体" w:hAnsi="Courier New" w:cs="Courier New"/>
      <w:color w:val="F8F8D4"/>
      <w:sz w:val="21"/>
      <w:szCs w:val="21"/>
      <w:shd w:val="clear" w:color="auto" w:fill="4A4A4A"/>
    </w:rPr>
  </w:style>
  <w:style w:type="character" w:styleId="af8">
    <w:name w:val="Unresolved Mention"/>
    <w:basedOn w:val="a0"/>
    <w:uiPriority w:val="99"/>
    <w:semiHidden/>
    <w:unhideWhenUsed/>
    <w:rsid w:val="00C2313D"/>
    <w:rPr>
      <w:color w:val="808080"/>
      <w:shd w:val="clear" w:color="auto" w:fill="E6E6E6"/>
    </w:rPr>
  </w:style>
  <w:style w:type="character" w:customStyle="1" w:styleId="hljs-keyword">
    <w:name w:val="hljs-keyword"/>
    <w:basedOn w:val="a0"/>
    <w:rsid w:val="009847D6"/>
  </w:style>
  <w:style w:type="character" w:customStyle="1" w:styleId="hljs-literal">
    <w:name w:val="hljs-literal"/>
    <w:basedOn w:val="a0"/>
    <w:rsid w:val="001864F1"/>
  </w:style>
  <w:style w:type="character" w:customStyle="1" w:styleId="hljs-string">
    <w:name w:val="hljs-string"/>
    <w:basedOn w:val="a0"/>
    <w:rsid w:val="001864F1"/>
  </w:style>
  <w:style w:type="character" w:customStyle="1" w:styleId="hljs-number">
    <w:name w:val="hljs-number"/>
    <w:basedOn w:val="a0"/>
    <w:rsid w:val="001864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6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blog.csdn.net/hu_dongyang/article/details/79039737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uwei\Documents\&#33258;&#23450;&#20041;%20Office%20&#27169;&#26495;\mydot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E45AE41-482F-48DB-B3A6-00AF35BD0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mydot.dotm</Template>
  <TotalTime>252</TotalTime>
  <Pages>1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liuwei</dc:creator>
  <cp:lastModifiedBy>伟 刘</cp:lastModifiedBy>
  <cp:revision>29</cp:revision>
  <dcterms:created xsi:type="dcterms:W3CDTF">2017-04-18T13:28:00Z</dcterms:created>
  <dcterms:modified xsi:type="dcterms:W3CDTF">2019-04-01T08:30:00Z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