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A79C" w14:textId="77777777" w:rsidR="007069D4" w:rsidRDefault="007069D4" w:rsidP="004D1389"/>
    <w:p w14:paraId="1D91F03A" w14:textId="77777777" w:rsidR="007E1B9D" w:rsidRDefault="00EE3EC2" w:rsidP="00EE3EC2">
      <w:pPr>
        <w:pStyle w:val="1"/>
      </w:pPr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>创建表格</w:t>
      </w:r>
    </w:p>
    <w:p w14:paraId="02B9B1C6" w14:textId="77777777" w:rsidR="007E1B9D" w:rsidRDefault="00EE3EC2" w:rsidP="00EE3EC2">
      <w:pPr>
        <w:pStyle w:val="2"/>
      </w:pPr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>常用的类型</w:t>
      </w:r>
    </w:p>
    <w:p w14:paraId="28E59E19" w14:textId="77777777" w:rsidR="007E23BB" w:rsidRDefault="007E23BB" w:rsidP="007E23BB"/>
    <w:p w14:paraId="0BEEDC29" w14:textId="77777777" w:rsidR="007E23BB" w:rsidRDefault="007E23BB" w:rsidP="007E23BB">
      <w:r>
        <w:t>常用的</w:t>
      </w:r>
    </w:p>
    <w:p w14:paraId="6580C86A" w14:textId="77777777" w:rsidR="007E23BB" w:rsidRDefault="007E23BB" w:rsidP="007E23BB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3"/>
        <w:gridCol w:w="1917"/>
        <w:gridCol w:w="2329"/>
        <w:gridCol w:w="3067"/>
      </w:tblGrid>
      <w:tr w:rsidR="00063292" w14:paraId="56C4472E" w14:textId="7C28AB6C" w:rsidTr="00536E93">
        <w:tc>
          <w:tcPr>
            <w:tcW w:w="2765" w:type="dxa"/>
            <w:vAlign w:val="center"/>
          </w:tcPr>
          <w:p w14:paraId="18957B34" w14:textId="77777777" w:rsidR="00063292" w:rsidRDefault="00063292" w:rsidP="007E23BB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  <w:vAlign w:val="center"/>
          </w:tcPr>
          <w:p w14:paraId="39A4348F" w14:textId="77777777" w:rsidR="00063292" w:rsidRDefault="00063292" w:rsidP="007E23BB">
            <w:r>
              <w:rPr>
                <w:rFonts w:hint="eastAsia"/>
              </w:rPr>
              <w:t>数据类型</w:t>
            </w:r>
          </w:p>
        </w:tc>
        <w:tc>
          <w:tcPr>
            <w:tcW w:w="5377" w:type="dxa"/>
            <w:vAlign w:val="center"/>
          </w:tcPr>
          <w:p w14:paraId="6B813467" w14:textId="77777777" w:rsidR="00063292" w:rsidRDefault="00063292" w:rsidP="007E23BB">
            <w:r>
              <w:rPr>
                <w:rFonts w:hint="eastAsia"/>
              </w:rPr>
              <w:t>描述</w:t>
            </w:r>
          </w:p>
        </w:tc>
        <w:tc>
          <w:tcPr>
            <w:tcW w:w="5387" w:type="dxa"/>
          </w:tcPr>
          <w:p w14:paraId="3F4558B4" w14:textId="77777777" w:rsidR="00063292" w:rsidRDefault="00063292" w:rsidP="007E23BB">
            <w:pPr>
              <w:rPr>
                <w:rFonts w:hint="eastAsia"/>
              </w:rPr>
            </w:pPr>
          </w:p>
        </w:tc>
      </w:tr>
      <w:tr w:rsidR="00063292" w14:paraId="56A23574" w14:textId="6268BEA4" w:rsidTr="00536E93">
        <w:tc>
          <w:tcPr>
            <w:tcW w:w="2765" w:type="dxa"/>
            <w:vAlign w:val="center"/>
          </w:tcPr>
          <w:p w14:paraId="42EBA1FA" w14:textId="77777777" w:rsidR="00063292" w:rsidRDefault="00063292" w:rsidP="007E23B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  <w:vAlign w:val="center"/>
          </w:tcPr>
          <w:p w14:paraId="64B1CDBB" w14:textId="4137B70F" w:rsidR="00063292" w:rsidRDefault="00063292" w:rsidP="007E23BB">
            <w:proofErr w:type="gramStart"/>
            <w:r w:rsidRPr="00924A8A">
              <w:t>NUMBER(</w:t>
            </w:r>
            <w:proofErr w:type="gramEnd"/>
            <w:r>
              <w:t>10</w:t>
            </w:r>
            <w:r w:rsidRPr="00924A8A">
              <w:t>)</w:t>
            </w:r>
          </w:p>
        </w:tc>
        <w:tc>
          <w:tcPr>
            <w:tcW w:w="5377" w:type="dxa"/>
            <w:vAlign w:val="center"/>
          </w:tcPr>
          <w:p w14:paraId="142E7DF1" w14:textId="77777777" w:rsidR="00063292" w:rsidRDefault="00063292" w:rsidP="007E23BB">
            <w:r>
              <w:rPr>
                <w:rFonts w:hint="eastAsia"/>
              </w:rPr>
              <w:t>主键</w:t>
            </w:r>
          </w:p>
        </w:tc>
        <w:tc>
          <w:tcPr>
            <w:tcW w:w="5387" w:type="dxa"/>
          </w:tcPr>
          <w:p w14:paraId="67667DD5" w14:textId="35C19DBC" w:rsidR="00063292" w:rsidRDefault="00146C42" w:rsidP="007E23BB">
            <w:pPr>
              <w:rPr>
                <w:rFonts w:hint="eastAsia"/>
              </w:rPr>
            </w:pPr>
            <w:proofErr w:type="spellStart"/>
            <w:r w:rsidRPr="00146C42">
              <w:t>jdbcType</w:t>
            </w:r>
            <w:proofErr w:type="spellEnd"/>
            <w:r w:rsidRPr="00146C42">
              <w:t>=DECIMAL</w:t>
            </w:r>
          </w:p>
        </w:tc>
      </w:tr>
      <w:tr w:rsidR="00063292" w14:paraId="782B2DE7" w14:textId="61F62F91" w:rsidTr="00536E93">
        <w:tc>
          <w:tcPr>
            <w:tcW w:w="2765" w:type="dxa"/>
            <w:vAlign w:val="center"/>
          </w:tcPr>
          <w:p w14:paraId="27E9981B" w14:textId="77777777" w:rsidR="00063292" w:rsidRDefault="00063292" w:rsidP="007E23BB"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  <w:vAlign w:val="center"/>
          </w:tcPr>
          <w:p w14:paraId="477D0C0A" w14:textId="77777777" w:rsidR="00063292" w:rsidRDefault="00063292" w:rsidP="007E23BB">
            <w:r w:rsidRPr="007E23BB">
              <w:t>VARCHAR2(19)</w:t>
            </w:r>
          </w:p>
        </w:tc>
        <w:tc>
          <w:tcPr>
            <w:tcW w:w="5377" w:type="dxa"/>
            <w:vAlign w:val="center"/>
          </w:tcPr>
          <w:p w14:paraId="2343B95F" w14:textId="77777777" w:rsidR="00063292" w:rsidRDefault="00063292" w:rsidP="007E23BB">
            <w:r w:rsidRPr="006761A4">
              <w:rPr>
                <w:rFonts w:hint="eastAsia"/>
              </w:rPr>
              <w:t>格式为</w:t>
            </w:r>
            <w:r w:rsidRPr="006761A4">
              <w:rPr>
                <w:rFonts w:hint="eastAsia"/>
              </w:rPr>
              <w:t>YYYY-MM-DD HH24:</w:t>
            </w:r>
            <w:proofErr w:type="gramStart"/>
            <w:r w:rsidRPr="006761A4">
              <w:rPr>
                <w:rFonts w:hint="eastAsia"/>
              </w:rPr>
              <w:t>MI:SS</w:t>
            </w:r>
            <w:proofErr w:type="gramEnd"/>
            <w:r w:rsidRPr="006761A4">
              <w:rPr>
                <w:rFonts w:hint="eastAsia"/>
              </w:rPr>
              <w:t>'</w:t>
            </w:r>
          </w:p>
        </w:tc>
        <w:tc>
          <w:tcPr>
            <w:tcW w:w="5387" w:type="dxa"/>
          </w:tcPr>
          <w:p w14:paraId="3C8BA9B0" w14:textId="46445DA2" w:rsidR="00063292" w:rsidRPr="006761A4" w:rsidRDefault="00063292" w:rsidP="007E23BB">
            <w:pPr>
              <w:rPr>
                <w:rFonts w:hint="eastAsia"/>
              </w:rPr>
            </w:pPr>
            <w:proofErr w:type="spellStart"/>
            <w:r w:rsidRPr="00063292">
              <w:t>jdbcType</w:t>
            </w:r>
            <w:proofErr w:type="spellEnd"/>
            <w:r w:rsidRPr="00063292">
              <w:t>=VARCHAR</w:t>
            </w:r>
          </w:p>
        </w:tc>
      </w:tr>
      <w:tr w:rsidR="00063292" w14:paraId="7099D30C" w14:textId="54F9A0E0" w:rsidTr="00536E93">
        <w:tc>
          <w:tcPr>
            <w:tcW w:w="2765" w:type="dxa"/>
            <w:vAlign w:val="center"/>
          </w:tcPr>
          <w:p w14:paraId="2B8CE032" w14:textId="77777777" w:rsidR="00063292" w:rsidRDefault="00063292" w:rsidP="007E23BB"/>
        </w:tc>
        <w:tc>
          <w:tcPr>
            <w:tcW w:w="2765" w:type="dxa"/>
            <w:vAlign w:val="center"/>
          </w:tcPr>
          <w:p w14:paraId="56819995" w14:textId="77777777" w:rsidR="00063292" w:rsidRPr="007E23BB" w:rsidRDefault="00063292" w:rsidP="007E23BB">
            <w:r w:rsidRPr="0016423B">
              <w:t>DATE</w:t>
            </w:r>
          </w:p>
        </w:tc>
        <w:tc>
          <w:tcPr>
            <w:tcW w:w="5377" w:type="dxa"/>
            <w:vAlign w:val="center"/>
          </w:tcPr>
          <w:p w14:paraId="44EDC48B" w14:textId="464BB8BB" w:rsidR="00063292" w:rsidRDefault="00063292" w:rsidP="007E23BB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6761A4">
              <w:rPr>
                <w:rFonts w:hint="eastAsia"/>
              </w:rPr>
              <w:t>YYYY-MM-DD</w:t>
            </w:r>
            <w:r w:rsidR="00536E93">
              <w:t xml:space="preserve"> </w:t>
            </w:r>
            <w:proofErr w:type="spellStart"/>
            <w:r w:rsidR="00536E93" w:rsidRPr="006761A4">
              <w:rPr>
                <w:rFonts w:hint="eastAsia"/>
              </w:rPr>
              <w:t>YYYY-MM-DD</w:t>
            </w:r>
            <w:proofErr w:type="spellEnd"/>
            <w:r w:rsidR="00536E93" w:rsidRPr="006761A4">
              <w:rPr>
                <w:rFonts w:hint="eastAsia"/>
              </w:rPr>
              <w:t xml:space="preserve"> HH24:</w:t>
            </w:r>
            <w:proofErr w:type="gramStart"/>
            <w:r w:rsidR="00536E93" w:rsidRPr="006761A4">
              <w:rPr>
                <w:rFonts w:hint="eastAsia"/>
              </w:rPr>
              <w:t>MI:SS</w:t>
            </w:r>
            <w:proofErr w:type="gramEnd"/>
          </w:p>
        </w:tc>
        <w:tc>
          <w:tcPr>
            <w:tcW w:w="5387" w:type="dxa"/>
          </w:tcPr>
          <w:p w14:paraId="079D8659" w14:textId="5134E3ED" w:rsidR="00063292" w:rsidRDefault="00063292" w:rsidP="007E23BB">
            <w:pPr>
              <w:rPr>
                <w:rFonts w:hint="eastAsia"/>
              </w:rPr>
            </w:pPr>
            <w:proofErr w:type="spellStart"/>
            <w:r w:rsidRPr="00063292">
              <w:t>jdbcType</w:t>
            </w:r>
            <w:proofErr w:type="spellEnd"/>
            <w:r w:rsidRPr="00063292">
              <w:t>=</w:t>
            </w:r>
            <w:proofErr w:type="gramStart"/>
            <w:r w:rsidRPr="00063292">
              <w:t>DECIMAL</w:t>
            </w:r>
            <w:r w:rsidR="00D90B0A">
              <w:t xml:space="preserve">  |</w:t>
            </w:r>
            <w:proofErr w:type="gramEnd"/>
            <w:r w:rsidR="00D90B0A">
              <w:t xml:space="preserve">|  </w:t>
            </w:r>
            <w:proofErr w:type="spellStart"/>
            <w:r w:rsidR="00D90B0A" w:rsidRPr="00146C42">
              <w:t>jdbcType</w:t>
            </w:r>
            <w:proofErr w:type="spellEnd"/>
            <w:r w:rsidR="00D90B0A" w:rsidRPr="00146C42">
              <w:t>=TIMESTAMP</w:t>
            </w:r>
          </w:p>
        </w:tc>
      </w:tr>
      <w:tr w:rsidR="00146C42" w14:paraId="029EB565" w14:textId="77777777" w:rsidTr="00536E93">
        <w:tc>
          <w:tcPr>
            <w:tcW w:w="2765" w:type="dxa"/>
            <w:vAlign w:val="center"/>
          </w:tcPr>
          <w:p w14:paraId="135B75F7" w14:textId="77777777" w:rsidR="00146C42" w:rsidRDefault="00146C42" w:rsidP="007E23BB"/>
        </w:tc>
        <w:tc>
          <w:tcPr>
            <w:tcW w:w="2765" w:type="dxa"/>
            <w:vAlign w:val="center"/>
          </w:tcPr>
          <w:p w14:paraId="36C94745" w14:textId="043EF55D" w:rsidR="00146C42" w:rsidRPr="0016423B" w:rsidRDefault="00146C42" w:rsidP="007E23BB">
            <w:proofErr w:type="gramStart"/>
            <w:r w:rsidRPr="00146C42">
              <w:t>TIMESTAMP(</w:t>
            </w:r>
            <w:proofErr w:type="gramEnd"/>
            <w:r w:rsidRPr="00146C42">
              <w:t>6)</w:t>
            </w:r>
          </w:p>
        </w:tc>
        <w:tc>
          <w:tcPr>
            <w:tcW w:w="5377" w:type="dxa"/>
            <w:vAlign w:val="center"/>
          </w:tcPr>
          <w:p w14:paraId="62BFE0EE" w14:textId="77777777" w:rsidR="00146C42" w:rsidRDefault="00146C42" w:rsidP="007E23BB">
            <w:pPr>
              <w:rPr>
                <w:rFonts w:hint="eastAsia"/>
              </w:rPr>
            </w:pPr>
          </w:p>
        </w:tc>
        <w:tc>
          <w:tcPr>
            <w:tcW w:w="5387" w:type="dxa"/>
          </w:tcPr>
          <w:p w14:paraId="7624F382" w14:textId="1530AC55" w:rsidR="00146C42" w:rsidRPr="00063292" w:rsidRDefault="00D90B0A" w:rsidP="007E23BB">
            <w:proofErr w:type="spellStart"/>
            <w:r w:rsidRPr="00146C42">
              <w:t>jdbcType</w:t>
            </w:r>
            <w:proofErr w:type="spellEnd"/>
            <w:r w:rsidRPr="00146C42">
              <w:t>=TIMESTAMP</w:t>
            </w:r>
          </w:p>
        </w:tc>
      </w:tr>
    </w:tbl>
    <w:p w14:paraId="5842694C" w14:textId="77777777" w:rsidR="007E23BB" w:rsidRPr="007E23BB" w:rsidRDefault="007E23BB" w:rsidP="007E23BB">
      <w:bookmarkStart w:id="0" w:name="_GoBack"/>
      <w:bookmarkEnd w:id="0"/>
    </w:p>
    <w:p w14:paraId="06CE5EDB" w14:textId="77777777" w:rsidR="0016423B" w:rsidRDefault="0016423B" w:rsidP="004D1389"/>
    <w:p w14:paraId="3619ADA8" w14:textId="77777777" w:rsidR="0028380E" w:rsidRDefault="0028380E" w:rsidP="004D1389">
      <w:r>
        <w:rPr>
          <w:rFonts w:hint="eastAsia"/>
        </w:rPr>
        <w:t>类型表格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93"/>
        <w:gridCol w:w="1844"/>
        <w:gridCol w:w="2146"/>
        <w:gridCol w:w="1813"/>
      </w:tblGrid>
      <w:tr w:rsidR="0028380E" w14:paraId="3BD30E10" w14:textId="77777777" w:rsidTr="0028380E">
        <w:trPr>
          <w:trHeight w:val="407"/>
        </w:trPr>
        <w:tc>
          <w:tcPr>
            <w:tcW w:w="3314" w:type="dxa"/>
            <w:vAlign w:val="center"/>
          </w:tcPr>
          <w:p w14:paraId="1227E56B" w14:textId="77777777" w:rsidR="00924A8A" w:rsidRDefault="00924A8A" w:rsidP="004D1389">
            <w:r>
              <w:t>O</w:t>
            </w:r>
            <w:r>
              <w:rPr>
                <w:rFonts w:hint="eastAsia"/>
              </w:rPr>
              <w:t>racle</w:t>
            </w:r>
          </w:p>
        </w:tc>
        <w:tc>
          <w:tcPr>
            <w:tcW w:w="3314" w:type="dxa"/>
            <w:vAlign w:val="center"/>
          </w:tcPr>
          <w:p w14:paraId="1F98F61E" w14:textId="77777777" w:rsidR="00924A8A" w:rsidRDefault="00924A8A" w:rsidP="004D1389">
            <w:r>
              <w:rPr>
                <w:rFonts w:hint="eastAsia"/>
              </w:rPr>
              <w:t>长度</w:t>
            </w:r>
          </w:p>
        </w:tc>
        <w:tc>
          <w:tcPr>
            <w:tcW w:w="3316" w:type="dxa"/>
            <w:vAlign w:val="center"/>
          </w:tcPr>
          <w:p w14:paraId="4A2691DF" w14:textId="77777777" w:rsidR="00924A8A" w:rsidRDefault="00924A8A" w:rsidP="004D1389"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>
              <w:rPr>
                <w:rFonts w:hint="eastAsia"/>
              </w:rPr>
              <w:t>数据类型</w:t>
            </w:r>
          </w:p>
        </w:tc>
        <w:tc>
          <w:tcPr>
            <w:tcW w:w="3316" w:type="dxa"/>
            <w:vAlign w:val="center"/>
          </w:tcPr>
          <w:p w14:paraId="44B701F6" w14:textId="77777777" w:rsidR="00924A8A" w:rsidRDefault="00924A8A" w:rsidP="004D1389">
            <w:r>
              <w:rPr>
                <w:rFonts w:hint="eastAsia"/>
              </w:rPr>
              <w:t>举例</w:t>
            </w:r>
          </w:p>
        </w:tc>
      </w:tr>
      <w:tr w:rsidR="0028380E" w14:paraId="42E6E78F" w14:textId="77777777" w:rsidTr="0028380E">
        <w:trPr>
          <w:trHeight w:val="424"/>
        </w:trPr>
        <w:tc>
          <w:tcPr>
            <w:tcW w:w="3314" w:type="dxa"/>
            <w:vAlign w:val="center"/>
          </w:tcPr>
          <w:p w14:paraId="2ACF5188" w14:textId="77777777" w:rsidR="00924A8A" w:rsidRDefault="00924A8A" w:rsidP="004D1389">
            <w:r w:rsidRPr="00924A8A">
              <w:t>NUMBER</w:t>
            </w:r>
          </w:p>
        </w:tc>
        <w:tc>
          <w:tcPr>
            <w:tcW w:w="3314" w:type="dxa"/>
            <w:vAlign w:val="center"/>
          </w:tcPr>
          <w:p w14:paraId="6E77A073" w14:textId="77777777" w:rsidR="00924A8A" w:rsidRDefault="007B7627" w:rsidP="004D1389">
            <w:r>
              <w:t>1</w:t>
            </w:r>
          </w:p>
        </w:tc>
        <w:tc>
          <w:tcPr>
            <w:tcW w:w="3316" w:type="dxa"/>
            <w:vAlign w:val="center"/>
          </w:tcPr>
          <w:p w14:paraId="7E535801" w14:textId="77777777" w:rsidR="00924A8A" w:rsidRPr="00924A8A" w:rsidRDefault="007B7627" w:rsidP="00924A8A">
            <w:pPr>
              <w:rPr>
                <w:rFonts w:ascii="Consolas" w:eastAsia="宋体" w:hAnsi="Consolas" w:cs="宋体"/>
                <w:color w:val="000000"/>
                <w:kern w:val="0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</w:rPr>
              <w:t>Boolean</w:t>
            </w:r>
          </w:p>
        </w:tc>
        <w:tc>
          <w:tcPr>
            <w:tcW w:w="3316" w:type="dxa"/>
            <w:vAlign w:val="center"/>
          </w:tcPr>
          <w:p w14:paraId="5E6424DC" w14:textId="77777777" w:rsidR="00924A8A" w:rsidRPr="00924A8A" w:rsidRDefault="0016423B" w:rsidP="00924A8A">
            <w:pPr>
              <w:rPr>
                <w:rFonts w:ascii="Consolas" w:eastAsia="宋体" w:hAnsi="Consolas" w:cs="宋体"/>
                <w:color w:val="000000"/>
                <w:kern w:val="0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</w:rPr>
              <w:t>状态值</w:t>
            </w:r>
          </w:p>
        </w:tc>
      </w:tr>
      <w:tr w:rsidR="0028380E" w14:paraId="54FA2449" w14:textId="77777777" w:rsidTr="0028380E">
        <w:trPr>
          <w:trHeight w:val="407"/>
        </w:trPr>
        <w:tc>
          <w:tcPr>
            <w:tcW w:w="3314" w:type="dxa"/>
            <w:vAlign w:val="center"/>
          </w:tcPr>
          <w:p w14:paraId="2F4E3869" w14:textId="77777777" w:rsidR="0016423B" w:rsidRPr="00924A8A" w:rsidRDefault="0016423B" w:rsidP="004D1389"/>
        </w:tc>
        <w:tc>
          <w:tcPr>
            <w:tcW w:w="3314" w:type="dxa"/>
            <w:vAlign w:val="center"/>
          </w:tcPr>
          <w:p w14:paraId="66D6D75A" w14:textId="77777777" w:rsidR="0016423B" w:rsidRDefault="007B7627" w:rsidP="004D1389">
            <w:r>
              <w:rPr>
                <w:rFonts w:hint="eastAsia"/>
              </w:rPr>
              <w:t>2</w:t>
            </w:r>
          </w:p>
        </w:tc>
        <w:tc>
          <w:tcPr>
            <w:tcW w:w="3316" w:type="dxa"/>
            <w:vAlign w:val="center"/>
          </w:tcPr>
          <w:p w14:paraId="5B109546" w14:textId="77777777" w:rsidR="0016423B" w:rsidRDefault="007B7627" w:rsidP="004D1389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3316" w:type="dxa"/>
            <w:vAlign w:val="center"/>
          </w:tcPr>
          <w:p w14:paraId="263B88C1" w14:textId="77777777" w:rsidR="0016423B" w:rsidRDefault="0016423B" w:rsidP="004D1389"/>
        </w:tc>
      </w:tr>
      <w:tr w:rsidR="007B7627" w14:paraId="7707F8F6" w14:textId="77777777" w:rsidTr="0028380E">
        <w:trPr>
          <w:trHeight w:val="407"/>
        </w:trPr>
        <w:tc>
          <w:tcPr>
            <w:tcW w:w="3314" w:type="dxa"/>
            <w:vAlign w:val="center"/>
          </w:tcPr>
          <w:p w14:paraId="1B4EEC00" w14:textId="77777777" w:rsidR="007B7627" w:rsidRPr="00924A8A" w:rsidRDefault="007B7627" w:rsidP="004D1389"/>
        </w:tc>
        <w:tc>
          <w:tcPr>
            <w:tcW w:w="3314" w:type="dxa"/>
            <w:vAlign w:val="center"/>
          </w:tcPr>
          <w:p w14:paraId="3DC0698F" w14:textId="77777777" w:rsidR="007B7627" w:rsidRDefault="007B7627" w:rsidP="004D1389">
            <w:r>
              <w:rPr>
                <w:rFonts w:hint="eastAsia"/>
              </w:rPr>
              <w:t>3</w:t>
            </w:r>
            <w:r>
              <w:t>-4</w:t>
            </w:r>
          </w:p>
        </w:tc>
        <w:tc>
          <w:tcPr>
            <w:tcW w:w="3316" w:type="dxa"/>
            <w:vAlign w:val="center"/>
          </w:tcPr>
          <w:p w14:paraId="199E5736" w14:textId="77777777" w:rsidR="007B7627" w:rsidRDefault="007B7627" w:rsidP="004D1389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3316" w:type="dxa"/>
            <w:vAlign w:val="center"/>
          </w:tcPr>
          <w:p w14:paraId="6A84784C" w14:textId="77777777" w:rsidR="007B7627" w:rsidRDefault="007B7627" w:rsidP="004D1389"/>
        </w:tc>
      </w:tr>
      <w:tr w:rsidR="007B7627" w14:paraId="24DEE620" w14:textId="77777777" w:rsidTr="0028380E">
        <w:trPr>
          <w:trHeight w:val="407"/>
        </w:trPr>
        <w:tc>
          <w:tcPr>
            <w:tcW w:w="3314" w:type="dxa"/>
            <w:vAlign w:val="center"/>
          </w:tcPr>
          <w:p w14:paraId="07E6F127" w14:textId="77777777" w:rsidR="007B7627" w:rsidRPr="00924A8A" w:rsidRDefault="007B7627" w:rsidP="004D1389"/>
        </w:tc>
        <w:tc>
          <w:tcPr>
            <w:tcW w:w="3314" w:type="dxa"/>
            <w:vAlign w:val="center"/>
          </w:tcPr>
          <w:p w14:paraId="41BE1B57" w14:textId="77777777" w:rsidR="007B7627" w:rsidRDefault="007B7627" w:rsidP="004D1389">
            <w:r>
              <w:rPr>
                <w:rFonts w:hint="eastAsia"/>
              </w:rPr>
              <w:t>5</w:t>
            </w:r>
            <w:r>
              <w:t>-9</w:t>
            </w:r>
          </w:p>
        </w:tc>
        <w:tc>
          <w:tcPr>
            <w:tcW w:w="3316" w:type="dxa"/>
            <w:vAlign w:val="center"/>
          </w:tcPr>
          <w:p w14:paraId="352BBEF5" w14:textId="77777777" w:rsidR="007B7627" w:rsidRDefault="007B7627" w:rsidP="004D13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6" w:type="dxa"/>
            <w:vAlign w:val="center"/>
          </w:tcPr>
          <w:p w14:paraId="6A499B7C" w14:textId="77777777" w:rsidR="007B7627" w:rsidRDefault="007B7627" w:rsidP="004D1389"/>
        </w:tc>
      </w:tr>
      <w:tr w:rsidR="007B7627" w14:paraId="24D0CCEB" w14:textId="77777777" w:rsidTr="0028380E">
        <w:trPr>
          <w:trHeight w:val="407"/>
        </w:trPr>
        <w:tc>
          <w:tcPr>
            <w:tcW w:w="3314" w:type="dxa"/>
            <w:vAlign w:val="center"/>
          </w:tcPr>
          <w:p w14:paraId="162F19B1" w14:textId="77777777" w:rsidR="007B7627" w:rsidRPr="00924A8A" w:rsidRDefault="007B7627" w:rsidP="004D1389"/>
        </w:tc>
        <w:tc>
          <w:tcPr>
            <w:tcW w:w="3314" w:type="dxa"/>
            <w:vAlign w:val="center"/>
          </w:tcPr>
          <w:p w14:paraId="27F95A64" w14:textId="77777777" w:rsidR="007B7627" w:rsidRDefault="007B7627" w:rsidP="004D1389">
            <w:r>
              <w:rPr>
                <w:rFonts w:hint="eastAsia"/>
              </w:rPr>
              <w:t>1</w:t>
            </w:r>
            <w:r>
              <w:t>0</w:t>
            </w:r>
            <w:r w:rsidR="0028380E">
              <w:t>-18</w:t>
            </w:r>
          </w:p>
        </w:tc>
        <w:tc>
          <w:tcPr>
            <w:tcW w:w="3316" w:type="dxa"/>
            <w:vAlign w:val="center"/>
          </w:tcPr>
          <w:p w14:paraId="240D85EC" w14:textId="77777777" w:rsidR="007B7627" w:rsidRDefault="0028380E" w:rsidP="004D138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316" w:type="dxa"/>
            <w:vAlign w:val="center"/>
          </w:tcPr>
          <w:p w14:paraId="35D76F2C" w14:textId="77777777" w:rsidR="007B7627" w:rsidRDefault="007B7627" w:rsidP="004D1389"/>
        </w:tc>
      </w:tr>
      <w:tr w:rsidR="007B7627" w14:paraId="1701C422" w14:textId="77777777" w:rsidTr="0028380E">
        <w:trPr>
          <w:trHeight w:val="407"/>
        </w:trPr>
        <w:tc>
          <w:tcPr>
            <w:tcW w:w="3314" w:type="dxa"/>
            <w:vAlign w:val="center"/>
          </w:tcPr>
          <w:p w14:paraId="7952165B" w14:textId="77777777" w:rsidR="007B7627" w:rsidRPr="00924A8A" w:rsidRDefault="007B7627" w:rsidP="004D1389"/>
        </w:tc>
        <w:tc>
          <w:tcPr>
            <w:tcW w:w="3314" w:type="dxa"/>
            <w:vAlign w:val="center"/>
          </w:tcPr>
          <w:p w14:paraId="5D3089BB" w14:textId="77777777" w:rsidR="007B7627" w:rsidRDefault="0028380E" w:rsidP="004D1389">
            <w:r>
              <w:rPr>
                <w:rFonts w:hint="eastAsia"/>
              </w:rPr>
              <w:t>1</w:t>
            </w:r>
            <w:r>
              <w:t>9-38</w:t>
            </w:r>
          </w:p>
        </w:tc>
        <w:tc>
          <w:tcPr>
            <w:tcW w:w="3316" w:type="dxa"/>
            <w:vAlign w:val="center"/>
          </w:tcPr>
          <w:p w14:paraId="2A20C1B2" w14:textId="77777777" w:rsidR="007B7627" w:rsidRDefault="0028380E" w:rsidP="004D1389">
            <w:proofErr w:type="spellStart"/>
            <w:r>
              <w:rPr>
                <w:rFonts w:hint="eastAsia"/>
              </w:rPr>
              <w:t>b</w:t>
            </w:r>
            <w:r>
              <w:t>igcimal</w:t>
            </w:r>
            <w:proofErr w:type="spellEnd"/>
          </w:p>
        </w:tc>
        <w:tc>
          <w:tcPr>
            <w:tcW w:w="3316" w:type="dxa"/>
            <w:vAlign w:val="center"/>
          </w:tcPr>
          <w:p w14:paraId="45B39FAF" w14:textId="77777777" w:rsidR="007B7627" w:rsidRDefault="007B7627" w:rsidP="004D1389"/>
        </w:tc>
      </w:tr>
      <w:tr w:rsidR="0028380E" w14:paraId="281987F8" w14:textId="77777777" w:rsidTr="0028380E">
        <w:trPr>
          <w:trHeight w:val="407"/>
        </w:trPr>
        <w:tc>
          <w:tcPr>
            <w:tcW w:w="3314" w:type="dxa"/>
            <w:vAlign w:val="center"/>
          </w:tcPr>
          <w:p w14:paraId="39CE11BC" w14:textId="77777777" w:rsidR="007B7627" w:rsidRDefault="007B7627" w:rsidP="007B7627"/>
        </w:tc>
        <w:tc>
          <w:tcPr>
            <w:tcW w:w="3314" w:type="dxa"/>
            <w:vAlign w:val="center"/>
          </w:tcPr>
          <w:p w14:paraId="318B3AC8" w14:textId="77777777" w:rsidR="007B7627" w:rsidRDefault="007B7627" w:rsidP="007B762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316" w:type="dxa"/>
            <w:vAlign w:val="center"/>
          </w:tcPr>
          <w:p w14:paraId="455ACA32" w14:textId="77777777" w:rsidR="007B7627" w:rsidRDefault="007B7627" w:rsidP="007B7627">
            <w:r>
              <w:rPr>
                <w:rFonts w:hint="eastAsia"/>
              </w:rPr>
              <w:t>L</w:t>
            </w:r>
            <w:r>
              <w:t xml:space="preserve">ong </w:t>
            </w:r>
          </w:p>
        </w:tc>
        <w:tc>
          <w:tcPr>
            <w:tcW w:w="3316" w:type="dxa"/>
            <w:vAlign w:val="center"/>
          </w:tcPr>
          <w:p w14:paraId="470BBB34" w14:textId="77777777" w:rsidR="007B7627" w:rsidRDefault="007B7627" w:rsidP="007B7627"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</w:tr>
      <w:tr w:rsidR="0028380E" w14:paraId="42ECE4AF" w14:textId="77777777" w:rsidTr="0028380E">
        <w:trPr>
          <w:trHeight w:val="407"/>
        </w:trPr>
        <w:tc>
          <w:tcPr>
            <w:tcW w:w="3314" w:type="dxa"/>
            <w:vAlign w:val="center"/>
          </w:tcPr>
          <w:p w14:paraId="7681F2E8" w14:textId="77777777" w:rsidR="007B7627" w:rsidRPr="00924A8A" w:rsidRDefault="0028380E" w:rsidP="007B7627">
            <w:r w:rsidRPr="0028380E">
              <w:t>VARCHAR2(25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3314" w:type="dxa"/>
            <w:vAlign w:val="center"/>
          </w:tcPr>
          <w:p w14:paraId="7250A8DC" w14:textId="77777777" w:rsidR="007B7627" w:rsidRDefault="0028380E" w:rsidP="007B762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3316" w:type="dxa"/>
            <w:vAlign w:val="center"/>
          </w:tcPr>
          <w:p w14:paraId="1B6B066C" w14:textId="77777777" w:rsidR="007B7627" w:rsidRDefault="0028380E" w:rsidP="007B7627">
            <w:r>
              <w:rPr>
                <w:rFonts w:hint="eastAsia"/>
              </w:rPr>
              <w:t>String</w:t>
            </w:r>
          </w:p>
        </w:tc>
        <w:tc>
          <w:tcPr>
            <w:tcW w:w="3316" w:type="dxa"/>
            <w:vAlign w:val="center"/>
          </w:tcPr>
          <w:p w14:paraId="73E21281" w14:textId="77777777" w:rsidR="007B7627" w:rsidRDefault="007B7627" w:rsidP="007B7627"/>
        </w:tc>
      </w:tr>
      <w:tr w:rsidR="007B7627" w14:paraId="783C3C76" w14:textId="77777777" w:rsidTr="0028380E">
        <w:trPr>
          <w:trHeight w:val="407"/>
        </w:trPr>
        <w:tc>
          <w:tcPr>
            <w:tcW w:w="3314" w:type="dxa"/>
            <w:vAlign w:val="center"/>
          </w:tcPr>
          <w:p w14:paraId="150DF74D" w14:textId="77777777" w:rsidR="007B7627" w:rsidRPr="00924A8A" w:rsidRDefault="007B7627" w:rsidP="007B7627">
            <w:r w:rsidRPr="0016423B">
              <w:t>DATE</w:t>
            </w:r>
          </w:p>
        </w:tc>
        <w:tc>
          <w:tcPr>
            <w:tcW w:w="3314" w:type="dxa"/>
            <w:vAlign w:val="center"/>
          </w:tcPr>
          <w:p w14:paraId="53D503C3" w14:textId="77777777" w:rsidR="007B7627" w:rsidRDefault="007B7627" w:rsidP="007B7627"/>
        </w:tc>
        <w:tc>
          <w:tcPr>
            <w:tcW w:w="3316" w:type="dxa"/>
            <w:vAlign w:val="center"/>
          </w:tcPr>
          <w:p w14:paraId="2DFE31EC" w14:textId="77777777" w:rsidR="007B7627" w:rsidRDefault="007B7627" w:rsidP="007B7627">
            <w:r w:rsidRPr="0016423B">
              <w:t>Date</w:t>
            </w:r>
          </w:p>
        </w:tc>
        <w:tc>
          <w:tcPr>
            <w:tcW w:w="3316" w:type="dxa"/>
            <w:vAlign w:val="center"/>
          </w:tcPr>
          <w:p w14:paraId="0BCDFBA9" w14:textId="77777777" w:rsidR="007B7627" w:rsidRDefault="007B7627" w:rsidP="007B7627">
            <w:r>
              <w:rPr>
                <w:rFonts w:hint="eastAsia"/>
              </w:rPr>
              <w:t>时间</w:t>
            </w:r>
          </w:p>
        </w:tc>
      </w:tr>
    </w:tbl>
    <w:p w14:paraId="39E8724E" w14:textId="77777777" w:rsidR="00924A8A" w:rsidRDefault="00924A8A" w:rsidP="004D1389"/>
    <w:p w14:paraId="2575E27E" w14:textId="77777777" w:rsidR="007E1B9D" w:rsidRDefault="007E1B9D" w:rsidP="004D1389"/>
    <w:p w14:paraId="367ED28B" w14:textId="77777777" w:rsidR="0016423B" w:rsidRDefault="0016423B" w:rsidP="004D1389"/>
    <w:p w14:paraId="3A5FDF03" w14:textId="77777777" w:rsidR="0016423B" w:rsidRDefault="00BD444B" w:rsidP="004D1389">
      <w:r>
        <w:rPr>
          <w:rFonts w:hint="eastAsia"/>
        </w:rPr>
        <w:t>创建一张表</w:t>
      </w:r>
    </w:p>
    <w:p w14:paraId="0AFB38A1" w14:textId="77777777" w:rsidR="00BD444B" w:rsidRDefault="00BD444B" w:rsidP="004D1389"/>
    <w:p w14:paraId="62B8375A" w14:textId="77777777" w:rsidR="0041336A" w:rsidRDefault="0041336A" w:rsidP="0041336A">
      <w:pPr>
        <w:pStyle w:val="af4"/>
      </w:pPr>
      <w:r>
        <w:t>CREATE TABLE "T_USER_INFO" (</w:t>
      </w:r>
    </w:p>
    <w:p w14:paraId="503060BE" w14:textId="77777777" w:rsidR="0041336A" w:rsidRDefault="0041336A" w:rsidP="0041336A">
      <w:pPr>
        <w:pStyle w:val="af4"/>
      </w:pPr>
      <w:r>
        <w:t xml:space="preserve">"PID" </w:t>
      </w:r>
      <w:proofErr w:type="gramStart"/>
      <w:r>
        <w:t>NUMBER</w:t>
      </w:r>
      <w:r>
        <w:rPr>
          <w:rFonts w:hint="eastAsia"/>
        </w:rPr>
        <w:t>(</w:t>
      </w:r>
      <w:proofErr w:type="gramEnd"/>
      <w:r>
        <w:t>10) NULL ,</w:t>
      </w:r>
    </w:p>
    <w:p w14:paraId="6AFC4C30" w14:textId="77777777" w:rsidR="0041336A" w:rsidRDefault="0041336A" w:rsidP="0041336A">
      <w:pPr>
        <w:pStyle w:val="af4"/>
      </w:pPr>
      <w:r>
        <w:t xml:space="preserve">"USER_ID" VARCHAR2(40 BYTE) </w:t>
      </w:r>
      <w:proofErr w:type="gramStart"/>
      <w:r>
        <w:t>NULL ,</w:t>
      </w:r>
      <w:proofErr w:type="gramEnd"/>
    </w:p>
    <w:p w14:paraId="6C03AE3E" w14:textId="77777777" w:rsidR="0041336A" w:rsidRDefault="0041336A" w:rsidP="0041336A">
      <w:pPr>
        <w:pStyle w:val="af4"/>
      </w:pPr>
      <w:r>
        <w:t xml:space="preserve">"NICKNAME" VARCHAR2(200 BYTE) </w:t>
      </w:r>
      <w:proofErr w:type="gramStart"/>
      <w:r>
        <w:t xml:space="preserve">NULL </w:t>
      </w:r>
      <w:r>
        <w:rPr>
          <w:rFonts w:hint="eastAsia"/>
        </w:rPr>
        <w:t>,</w:t>
      </w:r>
      <w:proofErr w:type="gramEnd"/>
    </w:p>
    <w:p w14:paraId="64407470" w14:textId="77777777" w:rsidR="0041336A" w:rsidRPr="00BD444B" w:rsidRDefault="0041336A" w:rsidP="0041336A">
      <w:pPr>
        <w:pStyle w:val="af4"/>
      </w:pPr>
      <w:r w:rsidRPr="0016423B">
        <w:t xml:space="preserve">"CREATE_TIME" DATE </w:t>
      </w:r>
      <w:proofErr w:type="gramStart"/>
      <w:r w:rsidRPr="0016423B">
        <w:t xml:space="preserve">DEFAULT </w:t>
      </w:r>
      <w:r>
        <w:t xml:space="preserve"> </w:t>
      </w:r>
      <w:r w:rsidRPr="0016423B">
        <w:t>SYSDATE</w:t>
      </w:r>
      <w:proofErr w:type="gramEnd"/>
      <w:r w:rsidRPr="0016423B">
        <w:t xml:space="preserve">  NULL </w:t>
      </w:r>
    </w:p>
    <w:p w14:paraId="17BFC688" w14:textId="77777777" w:rsidR="0041336A" w:rsidRDefault="0041336A" w:rsidP="0041336A">
      <w:pPr>
        <w:pStyle w:val="af4"/>
      </w:pPr>
      <w:r>
        <w:t>)</w:t>
      </w:r>
    </w:p>
    <w:p w14:paraId="332FFAB7" w14:textId="77777777" w:rsidR="00BD444B" w:rsidRPr="0016423B" w:rsidRDefault="00BD444B" w:rsidP="004D1389"/>
    <w:p w14:paraId="52B217DE" w14:textId="77777777" w:rsidR="007E1B9D" w:rsidRDefault="00EE3EC2" w:rsidP="00EE3EC2">
      <w:pPr>
        <w:pStyle w:val="2"/>
      </w:pP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注释</w:t>
      </w:r>
    </w:p>
    <w:p w14:paraId="154A943D" w14:textId="77777777" w:rsidR="007E1B9D" w:rsidRDefault="007E1B9D" w:rsidP="004D1389"/>
    <w:p w14:paraId="6925B3E9" w14:textId="77777777" w:rsidR="007E1B9D" w:rsidRDefault="0016423B" w:rsidP="004D1389">
      <w:r>
        <w:rPr>
          <w:rFonts w:hint="eastAsia"/>
        </w:rPr>
        <w:t>设置</w:t>
      </w:r>
      <w:r>
        <w:rPr>
          <w:rFonts w:hint="eastAsia"/>
        </w:rPr>
        <w:t>id</w:t>
      </w:r>
      <w:r>
        <w:t xml:space="preserve"> </w:t>
      </w:r>
    </w:p>
    <w:p w14:paraId="6673E3FC" w14:textId="77777777" w:rsidR="0016423B" w:rsidRDefault="0016423B" w:rsidP="0016423B">
      <w:pPr>
        <w:pStyle w:val="af4"/>
      </w:pPr>
      <w:r w:rsidRPr="0016423B">
        <w:t>ALTER TABLE "</w:t>
      </w:r>
      <w:r w:rsidRPr="0016423B">
        <w:rPr>
          <w:color w:val="FF0000"/>
        </w:rPr>
        <w:t>T_SMS_ALIYUN</w:t>
      </w:r>
      <w:r w:rsidRPr="0016423B">
        <w:t>" ADD CHECK ("</w:t>
      </w:r>
      <w:r w:rsidRPr="0016423B">
        <w:rPr>
          <w:color w:val="FF0000"/>
        </w:rPr>
        <w:t>ID</w:t>
      </w:r>
      <w:r w:rsidRPr="0016423B">
        <w:t>" IS NOT NULL);</w:t>
      </w:r>
    </w:p>
    <w:p w14:paraId="06FE1B6F" w14:textId="130483A4" w:rsidR="0016423B" w:rsidRDefault="0016423B" w:rsidP="004D1389"/>
    <w:p w14:paraId="2F3AE65F" w14:textId="01A4A268" w:rsidR="00F33213" w:rsidRDefault="00F33213" w:rsidP="004D1389"/>
    <w:p w14:paraId="33820EB1" w14:textId="77777777" w:rsidR="00F33213" w:rsidRDefault="00F33213" w:rsidP="00F33213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T_Cash_Pay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("PID");</w:t>
      </w:r>
    </w:p>
    <w:p w14:paraId="23F725BB" w14:textId="5B6F4861" w:rsidR="00F33213" w:rsidRPr="00F33213" w:rsidRDefault="00F33213" w:rsidP="004D1389"/>
    <w:p w14:paraId="5738A796" w14:textId="77777777" w:rsidR="00F33213" w:rsidRDefault="00F33213" w:rsidP="004D1389"/>
    <w:p w14:paraId="5D6F1F7B" w14:textId="77777777" w:rsidR="0016423B" w:rsidRDefault="00367F33" w:rsidP="004D1389">
      <w:r>
        <w:rPr>
          <w:rFonts w:hint="eastAsia"/>
        </w:rPr>
        <w:t>添加注释</w:t>
      </w:r>
    </w:p>
    <w:p w14:paraId="0B178755" w14:textId="77777777" w:rsidR="0016423B" w:rsidRDefault="0016423B" w:rsidP="0016423B">
      <w:pPr>
        <w:pStyle w:val="af4"/>
      </w:pPr>
      <w:r w:rsidRPr="0016423B">
        <w:rPr>
          <w:rFonts w:hint="eastAsia"/>
        </w:rPr>
        <w:t>COMMENT ON COLUMN "</w:t>
      </w:r>
      <w:r w:rsidRPr="0016423B">
        <w:rPr>
          <w:rFonts w:hint="eastAsia"/>
          <w:color w:val="FF0000"/>
        </w:rPr>
        <w:t>T_SMS_ALIYUN</w:t>
      </w:r>
      <w:r w:rsidRPr="0016423B">
        <w:rPr>
          <w:rFonts w:hint="eastAsia"/>
        </w:rPr>
        <w:t>"."</w:t>
      </w:r>
      <w:r w:rsidRPr="0016423B">
        <w:rPr>
          <w:rFonts w:hint="eastAsia"/>
          <w:color w:val="FF0000"/>
        </w:rPr>
        <w:t>SIGN</w:t>
      </w:r>
      <w:r w:rsidRPr="0016423B">
        <w:rPr>
          <w:rFonts w:hint="eastAsia"/>
        </w:rPr>
        <w:t>" IS '</w:t>
      </w:r>
      <w:r w:rsidRPr="0016423B">
        <w:rPr>
          <w:rFonts w:hint="eastAsia"/>
          <w:color w:val="FF0000"/>
        </w:rPr>
        <w:t>短信的签名</w:t>
      </w:r>
      <w:r w:rsidRPr="0016423B">
        <w:rPr>
          <w:rFonts w:hint="eastAsia"/>
        </w:rPr>
        <w:t>';</w:t>
      </w:r>
    </w:p>
    <w:p w14:paraId="20AF6C99" w14:textId="77777777" w:rsidR="0016423B" w:rsidRDefault="0016423B" w:rsidP="004D1389"/>
    <w:p w14:paraId="04E5DD36" w14:textId="77777777" w:rsidR="0016423B" w:rsidRDefault="00367F33" w:rsidP="004D1389">
      <w:r>
        <w:rPr>
          <w:rFonts w:hint="eastAsia"/>
        </w:rPr>
        <w:t>修改默认值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（默认值是当前系统时间）</w:t>
      </w:r>
    </w:p>
    <w:p w14:paraId="016419DE" w14:textId="77777777" w:rsidR="00367F33" w:rsidRDefault="00367F33" w:rsidP="00367F33">
      <w:pPr>
        <w:pStyle w:val="af4"/>
      </w:pPr>
      <w:r w:rsidRPr="00367F33">
        <w:t xml:space="preserve">alter table </w:t>
      </w:r>
      <w:r w:rsidRPr="00367F33">
        <w:rPr>
          <w:color w:val="FF0000"/>
        </w:rPr>
        <w:t>WEB_USER_INFO</w:t>
      </w:r>
      <w:r w:rsidRPr="00367F33">
        <w:t xml:space="preserve"> modify</w:t>
      </w:r>
      <w:r w:rsidRPr="00367F33">
        <w:rPr>
          <w:color w:val="FF0000"/>
        </w:rPr>
        <w:t xml:space="preserve"> </w:t>
      </w:r>
      <w:proofErr w:type="spellStart"/>
      <w:r w:rsidRPr="00367F33">
        <w:rPr>
          <w:color w:val="FF0000"/>
        </w:rPr>
        <w:t>update_date</w:t>
      </w:r>
      <w:proofErr w:type="spellEnd"/>
      <w:r w:rsidRPr="00367F33">
        <w:t xml:space="preserve"> default </w:t>
      </w:r>
      <w:r w:rsidRPr="00367F33">
        <w:rPr>
          <w:color w:val="FF0000"/>
        </w:rPr>
        <w:t>SYSDATE</w:t>
      </w:r>
      <w:r w:rsidRPr="00367F33">
        <w:t>;</w:t>
      </w:r>
    </w:p>
    <w:p w14:paraId="7841046E" w14:textId="77777777" w:rsidR="007E1B9D" w:rsidRDefault="007E1B9D" w:rsidP="004D1389"/>
    <w:p w14:paraId="7153E54C" w14:textId="77777777" w:rsidR="00BD444B" w:rsidRDefault="00BD444B" w:rsidP="00BD444B">
      <w:pPr>
        <w:pStyle w:val="2"/>
        <w:ind w:left="851" w:hanging="454"/>
      </w:pPr>
      <w:r>
        <w:rPr>
          <w:rFonts w:hint="eastAsia"/>
        </w:rPr>
        <w:t>序列的使用</w:t>
      </w:r>
    </w:p>
    <w:p w14:paraId="3A908B39" w14:textId="77777777" w:rsidR="00BD444B" w:rsidRDefault="00BD444B" w:rsidP="004D1389"/>
    <w:p w14:paraId="5639D1DD" w14:textId="77777777" w:rsidR="00BD444B" w:rsidRDefault="00BD444B" w:rsidP="004D1389">
      <w:r>
        <w:rPr>
          <w:rFonts w:hint="eastAsia"/>
        </w:rPr>
        <w:t>创建一个序列</w:t>
      </w:r>
    </w:p>
    <w:p w14:paraId="0334E20E" w14:textId="77777777" w:rsidR="00BD444B" w:rsidRDefault="00BD444B" w:rsidP="00BD444B">
      <w:pPr>
        <w:pStyle w:val="af4"/>
      </w:pPr>
      <w:r>
        <w:t xml:space="preserve">CREATE SEQUENCE </w:t>
      </w:r>
      <w:r w:rsidRPr="006E434D">
        <w:rPr>
          <w:color w:val="FF0000"/>
        </w:rPr>
        <w:t>SEQ_DEMO</w:t>
      </w:r>
      <w:r>
        <w:t xml:space="preserve"> </w:t>
      </w:r>
    </w:p>
    <w:p w14:paraId="1ED0F39A" w14:textId="77777777" w:rsidR="00BD444B" w:rsidRDefault="00BD444B" w:rsidP="00BD444B">
      <w:pPr>
        <w:pStyle w:val="af4"/>
      </w:pPr>
      <w:r>
        <w:t xml:space="preserve">INCREMENT BY 1 </w:t>
      </w:r>
    </w:p>
    <w:p w14:paraId="511E1D7C" w14:textId="77777777" w:rsidR="00BD444B" w:rsidRDefault="00BD444B" w:rsidP="00BD444B">
      <w:pPr>
        <w:pStyle w:val="af4"/>
      </w:pPr>
      <w:r>
        <w:t xml:space="preserve">START WITH 1 </w:t>
      </w:r>
    </w:p>
    <w:p w14:paraId="0B5DF3EB" w14:textId="77777777" w:rsidR="00BD444B" w:rsidRDefault="00BD444B" w:rsidP="00BD444B">
      <w:pPr>
        <w:pStyle w:val="af4"/>
      </w:pPr>
      <w:proofErr w:type="spellStart"/>
      <w:r>
        <w:t>NOMAXvalue</w:t>
      </w:r>
      <w:proofErr w:type="spellEnd"/>
      <w:r>
        <w:t xml:space="preserve"> </w:t>
      </w:r>
    </w:p>
    <w:p w14:paraId="2E6337FE" w14:textId="77777777" w:rsidR="00BD444B" w:rsidRDefault="00BD444B" w:rsidP="00BD444B">
      <w:pPr>
        <w:pStyle w:val="af4"/>
      </w:pPr>
      <w:r>
        <w:t xml:space="preserve">NOCYCLE </w:t>
      </w:r>
    </w:p>
    <w:p w14:paraId="2F67D8E7" w14:textId="77777777" w:rsidR="00BD444B" w:rsidRDefault="00BD444B" w:rsidP="00BD444B">
      <w:pPr>
        <w:pStyle w:val="af4"/>
      </w:pPr>
      <w:r>
        <w:t>NOCACHE;</w:t>
      </w:r>
    </w:p>
    <w:p w14:paraId="3DF8D04A" w14:textId="77777777" w:rsidR="00BD444B" w:rsidRPr="00BD444B" w:rsidRDefault="00BD444B" w:rsidP="004D1389"/>
    <w:p w14:paraId="0D5B6D78" w14:textId="77777777" w:rsidR="007E1B9D" w:rsidRDefault="007E1B9D" w:rsidP="004D1389"/>
    <w:p w14:paraId="07834C1F" w14:textId="77777777" w:rsidR="00E72B05" w:rsidRDefault="00E72B05" w:rsidP="004D1389"/>
    <w:p w14:paraId="530BE53A" w14:textId="77777777" w:rsidR="00E72B05" w:rsidRDefault="00E72B05" w:rsidP="004D1389"/>
    <w:p w14:paraId="0A65C31B" w14:textId="77777777" w:rsidR="00E72B05" w:rsidRDefault="00E72B05" w:rsidP="004D1389"/>
    <w:p w14:paraId="7CFA9EE6" w14:textId="77777777" w:rsidR="00E72B05" w:rsidRDefault="00E72B05" w:rsidP="004D1389"/>
    <w:p w14:paraId="35AED152" w14:textId="77777777" w:rsidR="007E1B9D" w:rsidRPr="004D1389" w:rsidRDefault="007E1B9D" w:rsidP="004D1389"/>
    <w:sectPr w:rsidR="007E1B9D" w:rsidRPr="004D1389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C71A6" w14:textId="77777777" w:rsidR="0098441B" w:rsidRDefault="0098441B">
      <w:pPr>
        <w:spacing w:line="240" w:lineRule="auto"/>
      </w:pPr>
      <w:r>
        <w:separator/>
      </w:r>
    </w:p>
  </w:endnote>
  <w:endnote w:type="continuationSeparator" w:id="0">
    <w:p w14:paraId="59CD3202" w14:textId="77777777" w:rsidR="0098441B" w:rsidRDefault="00984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21883" w14:textId="77777777"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85DEA" w14:textId="77777777" w:rsidR="0098441B" w:rsidRDefault="0098441B">
      <w:pPr>
        <w:spacing w:line="240" w:lineRule="auto"/>
      </w:pPr>
      <w:r>
        <w:separator/>
      </w:r>
    </w:p>
  </w:footnote>
  <w:footnote w:type="continuationSeparator" w:id="0">
    <w:p w14:paraId="2877D17F" w14:textId="77777777" w:rsidR="0098441B" w:rsidRDefault="00984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81B6F" w14:textId="77777777"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8"/>
  </w:num>
  <w:num w:numId="16">
    <w:abstractNumId w:val="10"/>
  </w:num>
  <w:num w:numId="17">
    <w:abstractNumId w:val="10"/>
  </w:num>
  <w:num w:numId="18">
    <w:abstractNumId w:val="0"/>
  </w:num>
  <w:num w:numId="19">
    <w:abstractNumId w:val="17"/>
  </w:num>
  <w:num w:numId="20">
    <w:abstractNumId w:val="1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63292"/>
    <w:rsid w:val="00084663"/>
    <w:rsid w:val="000860F2"/>
    <w:rsid w:val="000970B5"/>
    <w:rsid w:val="000A7033"/>
    <w:rsid w:val="000B20AC"/>
    <w:rsid w:val="000D7603"/>
    <w:rsid w:val="000E437F"/>
    <w:rsid w:val="000F5524"/>
    <w:rsid w:val="001400B3"/>
    <w:rsid w:val="00146C42"/>
    <w:rsid w:val="0016423B"/>
    <w:rsid w:val="00172A27"/>
    <w:rsid w:val="001864F1"/>
    <w:rsid w:val="0019391C"/>
    <w:rsid w:val="00194EE9"/>
    <w:rsid w:val="001A3D8C"/>
    <w:rsid w:val="001A5046"/>
    <w:rsid w:val="0022526B"/>
    <w:rsid w:val="00247879"/>
    <w:rsid w:val="00260ED4"/>
    <w:rsid w:val="00270143"/>
    <w:rsid w:val="0028380E"/>
    <w:rsid w:val="002C4115"/>
    <w:rsid w:val="002C4F34"/>
    <w:rsid w:val="002E2650"/>
    <w:rsid w:val="002E7452"/>
    <w:rsid w:val="003174D5"/>
    <w:rsid w:val="00336635"/>
    <w:rsid w:val="00347CFE"/>
    <w:rsid w:val="0036053C"/>
    <w:rsid w:val="00367F33"/>
    <w:rsid w:val="003F28E8"/>
    <w:rsid w:val="003F7092"/>
    <w:rsid w:val="0041336A"/>
    <w:rsid w:val="004D1389"/>
    <w:rsid w:val="004E0453"/>
    <w:rsid w:val="00536E93"/>
    <w:rsid w:val="005A4DFE"/>
    <w:rsid w:val="005C2113"/>
    <w:rsid w:val="005C7EFC"/>
    <w:rsid w:val="0062049C"/>
    <w:rsid w:val="006406A9"/>
    <w:rsid w:val="006462F3"/>
    <w:rsid w:val="006761A4"/>
    <w:rsid w:val="00684686"/>
    <w:rsid w:val="00687FD1"/>
    <w:rsid w:val="0069129C"/>
    <w:rsid w:val="00697BCA"/>
    <w:rsid w:val="007069D4"/>
    <w:rsid w:val="00743CA5"/>
    <w:rsid w:val="00762253"/>
    <w:rsid w:val="007B7627"/>
    <w:rsid w:val="007E1B9D"/>
    <w:rsid w:val="007E23BB"/>
    <w:rsid w:val="008533D3"/>
    <w:rsid w:val="0089757E"/>
    <w:rsid w:val="008C2447"/>
    <w:rsid w:val="00907E31"/>
    <w:rsid w:val="00924A8A"/>
    <w:rsid w:val="00967F7C"/>
    <w:rsid w:val="00973D52"/>
    <w:rsid w:val="0098441B"/>
    <w:rsid w:val="009847D6"/>
    <w:rsid w:val="00A94381"/>
    <w:rsid w:val="00AA358E"/>
    <w:rsid w:val="00AA62CA"/>
    <w:rsid w:val="00AF26E3"/>
    <w:rsid w:val="00B00378"/>
    <w:rsid w:val="00B24134"/>
    <w:rsid w:val="00B30053"/>
    <w:rsid w:val="00B60A4C"/>
    <w:rsid w:val="00B667D1"/>
    <w:rsid w:val="00BA3829"/>
    <w:rsid w:val="00BB6D14"/>
    <w:rsid w:val="00BC02A6"/>
    <w:rsid w:val="00BD444B"/>
    <w:rsid w:val="00BF3585"/>
    <w:rsid w:val="00BF52E4"/>
    <w:rsid w:val="00BF7BA1"/>
    <w:rsid w:val="00C12633"/>
    <w:rsid w:val="00C2313D"/>
    <w:rsid w:val="00C356C3"/>
    <w:rsid w:val="00CC6578"/>
    <w:rsid w:val="00D12491"/>
    <w:rsid w:val="00D47071"/>
    <w:rsid w:val="00D56B25"/>
    <w:rsid w:val="00D74B94"/>
    <w:rsid w:val="00D90B0A"/>
    <w:rsid w:val="00D93070"/>
    <w:rsid w:val="00DA160A"/>
    <w:rsid w:val="00DA2897"/>
    <w:rsid w:val="00E34119"/>
    <w:rsid w:val="00E56B12"/>
    <w:rsid w:val="00E7142A"/>
    <w:rsid w:val="00E72B05"/>
    <w:rsid w:val="00E91094"/>
    <w:rsid w:val="00EE3EC2"/>
    <w:rsid w:val="00F30F8A"/>
    <w:rsid w:val="00F33213"/>
    <w:rsid w:val="00FC059D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71F0C4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  <w:style w:type="table" w:styleId="af9">
    <w:name w:val="Table Grid"/>
    <w:basedOn w:val="a1"/>
    <w:rsid w:val="00924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6C2EEA-70BB-442C-832D-89611769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263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刘 伟</cp:lastModifiedBy>
  <cp:revision>38</cp:revision>
  <dcterms:created xsi:type="dcterms:W3CDTF">2017-04-18T13:28:00Z</dcterms:created>
  <dcterms:modified xsi:type="dcterms:W3CDTF">2019-07-05T01:50:00Z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