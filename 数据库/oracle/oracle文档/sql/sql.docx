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7069D4" w:rsidP="004D1389"/>
    <w:p w:rsidR="00E21BA4" w:rsidRDefault="008E310C" w:rsidP="008E310C">
      <w:pPr>
        <w:pStyle w:val="1"/>
      </w:pPr>
      <w:proofErr w:type="spellStart"/>
      <w:r>
        <w:t>S</w:t>
      </w:r>
      <w:r>
        <w:rPr>
          <w:rFonts w:hint="eastAsia"/>
        </w:rPr>
        <w:t>ql</w:t>
      </w:r>
      <w:proofErr w:type="spellEnd"/>
    </w:p>
    <w:p w:rsidR="00E21BA4" w:rsidRDefault="00E21BA4" w:rsidP="008E310C">
      <w:pPr>
        <w:pStyle w:val="2"/>
      </w:pPr>
      <w:r>
        <w:rPr>
          <w:rFonts w:hint="eastAsia"/>
        </w:rPr>
        <w:t>创建表空间</w:t>
      </w:r>
    </w:p>
    <w:p w:rsidR="00E21BA4" w:rsidRDefault="00E21BA4" w:rsidP="004D1389"/>
    <w:p w:rsidR="008E310C" w:rsidRDefault="008E310C" w:rsidP="0009161A">
      <w:pPr>
        <w:pStyle w:val="af4"/>
      </w:pPr>
      <w:r>
        <w:t>CREATE TABLE t_user2 (</w:t>
      </w:r>
    </w:p>
    <w:p w:rsidR="008E310C" w:rsidRDefault="008E310C" w:rsidP="0009161A">
      <w:pPr>
        <w:pStyle w:val="af4"/>
      </w:pPr>
      <w:r>
        <w:tab/>
        <w:t>ID NUMBER (10),</w:t>
      </w:r>
    </w:p>
    <w:p w:rsidR="008E310C" w:rsidRDefault="008E310C" w:rsidP="0009161A">
      <w:pPr>
        <w:pStyle w:val="af4"/>
      </w:pPr>
      <w:r>
        <w:tab/>
        <w:t>NAME VARCHAR2 (20),</w:t>
      </w:r>
    </w:p>
    <w:p w:rsidR="008E310C" w:rsidRDefault="008E310C" w:rsidP="0009161A">
      <w:pPr>
        <w:pStyle w:val="af4"/>
      </w:pPr>
      <w:r>
        <w:tab/>
      </w:r>
      <w:proofErr w:type="spellStart"/>
      <w:r>
        <w:t>bankCard</w:t>
      </w:r>
      <w:proofErr w:type="spellEnd"/>
      <w:r>
        <w:t xml:space="preserve"> VARCHAR2 (20),</w:t>
      </w:r>
    </w:p>
    <w:p w:rsidR="008E310C" w:rsidRDefault="008E310C" w:rsidP="0009161A">
      <w:pPr>
        <w:pStyle w:val="af4"/>
      </w:pPr>
      <w:r>
        <w:tab/>
      </w:r>
      <w:proofErr w:type="spellStart"/>
      <w:r>
        <w:t>idNumber</w:t>
      </w:r>
      <w:proofErr w:type="spellEnd"/>
      <w:r>
        <w:t xml:space="preserve"> VARCHAR2 (20),</w:t>
      </w:r>
    </w:p>
    <w:p w:rsidR="008E310C" w:rsidRDefault="008E310C" w:rsidP="0009161A">
      <w:pPr>
        <w:pStyle w:val="af4"/>
      </w:pPr>
      <w:r>
        <w:tab/>
        <w:t>mobile VARCHAR2 (20),</w:t>
      </w:r>
    </w:p>
    <w:p w:rsidR="008E310C" w:rsidRDefault="008E310C" w:rsidP="0009161A">
      <w:pPr>
        <w:pStyle w:val="af4"/>
      </w:pPr>
      <w:r>
        <w:tab/>
      </w:r>
      <w:proofErr w:type="spellStart"/>
      <w:r>
        <w:t>isdisable</w:t>
      </w:r>
      <w:proofErr w:type="spellEnd"/>
      <w:r>
        <w:t xml:space="preserve"> NUMBER (6),</w:t>
      </w:r>
    </w:p>
    <w:p w:rsidR="008E310C" w:rsidRDefault="008E310C" w:rsidP="0009161A">
      <w:pPr>
        <w:pStyle w:val="af4"/>
      </w:pPr>
      <w:r>
        <w:tab/>
        <w:t>TIME DATE DEFAULT SYSDATE</w:t>
      </w:r>
    </w:p>
    <w:p w:rsidR="00E21BA4" w:rsidRDefault="008E310C" w:rsidP="0009161A">
      <w:pPr>
        <w:pStyle w:val="af4"/>
      </w:pPr>
      <w:r>
        <w:t>);</w:t>
      </w:r>
    </w:p>
    <w:p w:rsidR="00E21BA4" w:rsidRDefault="00E21BA4" w:rsidP="004D1389"/>
    <w:p w:rsidR="004F680D" w:rsidRDefault="004F680D" w:rsidP="004D1389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类型</w:t>
      </w:r>
    </w:p>
    <w:p w:rsidR="004F680D" w:rsidRDefault="004F680D" w:rsidP="004F680D">
      <w:pPr>
        <w:pStyle w:val="af4"/>
      </w:pPr>
      <w:r>
        <w:t>ID NUMBER (10),</w:t>
      </w:r>
    </w:p>
    <w:p w:rsidR="004F680D" w:rsidRDefault="004F680D" w:rsidP="004D1389"/>
    <w:p w:rsidR="00F621CF" w:rsidRDefault="00F621CF" w:rsidP="004D1389"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varchar</w:t>
      </w:r>
      <w:r>
        <w:t xml:space="preserve"> </w:t>
      </w:r>
      <w:r>
        <w:rPr>
          <w:rFonts w:hint="eastAsia"/>
        </w:rPr>
        <w:t>类型</w:t>
      </w:r>
    </w:p>
    <w:p w:rsidR="00F621CF" w:rsidRDefault="00F621CF" w:rsidP="00F621CF">
      <w:pPr>
        <w:pStyle w:val="af4"/>
      </w:pPr>
      <w:r>
        <w:t>NAME VARCHAR2 (20),</w:t>
      </w:r>
    </w:p>
    <w:p w:rsidR="0083204A" w:rsidRDefault="0083204A" w:rsidP="0083204A">
      <w:pPr>
        <w:pStyle w:val="af4"/>
      </w:pPr>
      <w:r>
        <w:t xml:space="preserve">  phone           VARCHAR2(40) not null,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create_datetime</w:t>
      </w:r>
      <w:proofErr w:type="spellEnd"/>
      <w:r>
        <w:t xml:space="preserve"> VARCHAR2(19),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update_datetime</w:t>
      </w:r>
      <w:proofErr w:type="spellEnd"/>
      <w:r>
        <w:t xml:space="preserve"> VARCHAR2(19),</w:t>
      </w:r>
    </w:p>
    <w:p w:rsidR="0083204A" w:rsidRPr="0083204A" w:rsidRDefault="0083204A" w:rsidP="0083204A">
      <w:pPr>
        <w:pStyle w:val="af4"/>
      </w:pPr>
    </w:p>
    <w:p w:rsidR="004F680D" w:rsidRDefault="004F680D" w:rsidP="004D1389"/>
    <w:p w:rsidR="0083204A" w:rsidRDefault="0083204A" w:rsidP="004D1389">
      <w:r>
        <w:rPr>
          <w:rFonts w:hint="eastAsia"/>
        </w:rPr>
        <w:t>金额</w:t>
      </w:r>
    </w:p>
    <w:p w:rsidR="0083204A" w:rsidRDefault="0083204A" w:rsidP="0083204A">
      <w:pPr>
        <w:pStyle w:val="af4"/>
      </w:pPr>
      <w:r>
        <w:t xml:space="preserve">  amount          </w:t>
      </w:r>
      <w:proofErr w:type="gramStart"/>
      <w:r>
        <w:t>NUMBER(</w:t>
      </w:r>
      <w:proofErr w:type="gramEnd"/>
      <w:r>
        <w:t>8,2) default 0 not null,</w:t>
      </w:r>
    </w:p>
    <w:p w:rsidR="0083204A" w:rsidRDefault="0083204A" w:rsidP="004D1389"/>
    <w:p w:rsidR="00537AA9" w:rsidRPr="0083204A" w:rsidRDefault="00537AA9" w:rsidP="004D1389">
      <w:r>
        <w:rPr>
          <w:rFonts w:hint="eastAsia"/>
        </w:rPr>
        <w:t>时间</w:t>
      </w:r>
      <w:r>
        <w:rPr>
          <w:rFonts w:hint="eastAsia"/>
        </w:rPr>
        <w:t xml:space="preserve"> Data</w:t>
      </w:r>
    </w:p>
    <w:p w:rsidR="004F680D" w:rsidRDefault="00DA5BA0" w:rsidP="00DA5BA0">
      <w:pPr>
        <w:pStyle w:val="af4"/>
      </w:pPr>
      <w:r>
        <w:t>TIME DATE DEFAULT SYSDATE</w:t>
      </w:r>
    </w:p>
    <w:p w:rsidR="004F680D" w:rsidRDefault="004F680D" w:rsidP="004D1389"/>
    <w:p w:rsidR="00EC4D55" w:rsidRDefault="00EC4D55" w:rsidP="004D1389">
      <w:r>
        <w:rPr>
          <w:rFonts w:hint="eastAsia"/>
        </w:rPr>
        <w:t>资料来源：</w:t>
      </w:r>
      <w:hyperlink r:id="rId9" w:history="1">
        <w:r w:rsidRPr="002C3CAC">
          <w:rPr>
            <w:rStyle w:val="a5"/>
          </w:rPr>
          <w:t>https://blog.csdn.net/kule1208/article/details/78470619</w:t>
        </w:r>
      </w:hyperlink>
      <w:r>
        <w:t xml:space="preserve"> </w:t>
      </w:r>
    </w:p>
    <w:p w:rsidR="00012596" w:rsidRDefault="00EC4D55" w:rsidP="004D1389">
      <w:r>
        <w:t>U</w:t>
      </w:r>
      <w:r>
        <w:rPr>
          <w:rFonts w:hint="eastAsia"/>
        </w:rPr>
        <w:t>pdate</w:t>
      </w:r>
      <w:r>
        <w:t xml:space="preserve"> Time </w:t>
      </w:r>
    </w:p>
    <w:p w:rsidR="00EC4D55" w:rsidRDefault="00EC4D55" w:rsidP="00EC4D55">
      <w:pPr>
        <w:pStyle w:val="af4"/>
      </w:pPr>
    </w:p>
    <w:p w:rsidR="00EC4D55" w:rsidRDefault="00EC4D55" w:rsidP="00EC4D55">
      <w:pPr>
        <w:pStyle w:val="af4"/>
        <w:rPr>
          <w:shd w:val="clear" w:color="auto" w:fill="FFFFFF"/>
        </w:rPr>
      </w:pP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create_time</w:t>
      </w:r>
      <w:proofErr w:type="spellEnd"/>
      <w:r>
        <w:rPr>
          <w:rFonts w:hint="eastAsia"/>
          <w:shd w:val="clear" w:color="auto" w:fill="FFFFFF"/>
        </w:rPr>
        <w:t>` timestamp NOT NULL DEFAULT CURRENT_TIMESTAMP,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update_time</w:t>
      </w:r>
      <w:proofErr w:type="spellEnd"/>
      <w:r>
        <w:rPr>
          <w:rFonts w:hint="eastAsia"/>
          <w:shd w:val="clear" w:color="auto" w:fill="FFFFFF"/>
        </w:rPr>
        <w:t>` timestamp NULL DEFAULT NULL ON UPDATE CURRENT_TIMESTAMP,</w:t>
      </w:r>
    </w:p>
    <w:p w:rsidR="00EC4D55" w:rsidRDefault="00EC4D55" w:rsidP="004D1389">
      <w:pPr>
        <w:rPr>
          <w:shd w:val="clear" w:color="auto" w:fill="FFFFFF"/>
        </w:rPr>
      </w:pP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当我们创建业务表的时候 通常都需要设置</w:t>
      </w:r>
      <w:proofErr w:type="spellStart"/>
      <w:r>
        <w:rPr>
          <w:rFonts w:ascii="微软雅黑" w:eastAsia="微软雅黑" w:hAnsi="微软雅黑" w:hint="eastAsia"/>
          <w:color w:val="4F4F4F"/>
        </w:rPr>
        <w:t>create_time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4F4F4F"/>
        </w:rPr>
        <w:t>update_time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但是通常需要在代码中设置好时间后再插入数据库</w:t>
      </w: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CURRENT_TIMESTAMP  字段设置后 当insert数据时 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会自动设置当前系统时间 赋值给该属性字段</w:t>
      </w: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ON UPDATE CURRENT_TIMESTAMP 字段设置后 当update数据时 并且 成功发生更改时 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会自动设置当前系统时间 赋值给该属性字段</w:t>
      </w: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create_time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设置 CURRENT_TIMESTAMP属性</w:t>
      </w: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update_time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设置 ON UPDATE CURRENT_TIMESTAMP属性</w:t>
      </w:r>
    </w:p>
    <w:p w:rsidR="00EC4D55" w:rsidRDefault="00EC4D55" w:rsidP="00EC4D55">
      <w:pPr>
        <w:pStyle w:val="af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我们在代码中 就无需再手动给这两个参数赋值 节省了一定代码量</w:t>
      </w:r>
    </w:p>
    <w:p w:rsidR="00EC4D55" w:rsidRPr="00EC4D55" w:rsidRDefault="00EC4D55" w:rsidP="004D1389">
      <w:pPr>
        <w:rPr>
          <w:shd w:val="clear" w:color="auto" w:fill="FFFFFF"/>
        </w:rPr>
      </w:pPr>
    </w:p>
    <w:p w:rsidR="00EC4D55" w:rsidRDefault="00EC4D55" w:rsidP="004D1389"/>
    <w:p w:rsidR="00EC4D55" w:rsidRDefault="00EC4D55" w:rsidP="00EC4D55">
      <w:pPr>
        <w:pStyle w:val="af4"/>
      </w:pPr>
      <w:r>
        <w:rPr>
          <w:rFonts w:hint="eastAsia"/>
          <w:shd w:val="clear" w:color="auto" w:fill="FFFFFF"/>
        </w:rPr>
        <w:t xml:space="preserve">　　</w:t>
      </w:r>
      <w:r>
        <w:rPr>
          <w:rFonts w:hint="eastAsia"/>
          <w:shd w:val="clear" w:color="auto" w:fill="FFFFFF"/>
        </w:rPr>
        <w:t>CREATE TABLE `</w:t>
      </w:r>
      <w:proofErr w:type="spellStart"/>
      <w:r>
        <w:rPr>
          <w:rFonts w:hint="eastAsia"/>
          <w:shd w:val="clear" w:color="auto" w:fill="FFFFFF"/>
        </w:rPr>
        <w:t>t_baby</w:t>
      </w:r>
      <w:proofErr w:type="spellEnd"/>
      <w:r>
        <w:rPr>
          <w:rFonts w:hint="eastAsia"/>
          <w:shd w:val="clear" w:color="auto" w:fill="FFFFFF"/>
        </w:rPr>
        <w:t>` (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baby_id</w:t>
      </w:r>
      <w:proofErr w:type="spellEnd"/>
      <w:r>
        <w:rPr>
          <w:rFonts w:hint="eastAsia"/>
          <w:shd w:val="clear" w:color="auto" w:fill="FFFFFF"/>
        </w:rPr>
        <w:t>` int(11) NOT NULL AUTO_INCREMENT,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user_id</w:t>
      </w:r>
      <w:proofErr w:type="spellEnd"/>
      <w:r>
        <w:rPr>
          <w:rFonts w:hint="eastAsia"/>
          <w:shd w:val="clear" w:color="auto" w:fill="FFFFFF"/>
        </w:rPr>
        <w:t>` int(11) NOT NULL,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`nickname` varchar(64) DEFAULT NULL,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`avatar` varchar(64) DEFAULT </w:t>
      </w:r>
      <w:proofErr w:type="gramStart"/>
      <w:r>
        <w:rPr>
          <w:rFonts w:hint="eastAsia"/>
          <w:shd w:val="clear" w:color="auto" w:fill="FFFFFF"/>
        </w:rPr>
        <w:t>‘</w:t>
      </w:r>
      <w:proofErr w:type="gramEnd"/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`sex` int(2) unsigned NOT NULL DEFAULT </w:t>
      </w:r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 xml:space="preserve"> COMMENT </w:t>
      </w:r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：未知；</w:t>
      </w:r>
      <w:r>
        <w:rPr>
          <w:rFonts w:hint="eastAsia"/>
          <w:shd w:val="clear" w:color="auto" w:fill="FFFFFF"/>
        </w:rPr>
        <w:t>\\n 1</w:t>
      </w:r>
      <w:r>
        <w:rPr>
          <w:rFonts w:hint="eastAsia"/>
          <w:shd w:val="clear" w:color="auto" w:fill="FFFFFF"/>
        </w:rPr>
        <w:t>：男；</w:t>
      </w:r>
      <w:r>
        <w:rPr>
          <w:rFonts w:hint="eastAsia"/>
          <w:shd w:val="clear" w:color="auto" w:fill="FFFFFF"/>
        </w:rPr>
        <w:t>\\n 2</w:t>
      </w:r>
      <w:r>
        <w:rPr>
          <w:rFonts w:hint="eastAsia"/>
          <w:shd w:val="clear" w:color="auto" w:fill="FFFFFF"/>
        </w:rPr>
        <w:t>：女。‘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`birthday` datetime NOT NULL,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creater</w:t>
      </w:r>
      <w:proofErr w:type="spellEnd"/>
      <w:r>
        <w:rPr>
          <w:rFonts w:hint="eastAsia"/>
          <w:shd w:val="clear" w:color="auto" w:fill="FFFFFF"/>
        </w:rPr>
        <w:t xml:space="preserve">` varchar(16) DEFAULT </w:t>
      </w:r>
      <w:r>
        <w:rPr>
          <w:rFonts w:hint="eastAsia"/>
          <w:shd w:val="clear" w:color="auto" w:fill="FFFFFF"/>
        </w:rPr>
        <w:t>‘‘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create_time</w:t>
      </w:r>
      <w:proofErr w:type="spellEnd"/>
      <w:r>
        <w:rPr>
          <w:rFonts w:hint="eastAsia"/>
          <w:shd w:val="clear" w:color="auto" w:fill="FFFFFF"/>
        </w:rPr>
        <w:t>` timestamp NOT NULL DEFAULT CURRENT_TIMESTAMP,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update_time</w:t>
      </w:r>
      <w:proofErr w:type="spellEnd"/>
      <w:r>
        <w:rPr>
          <w:rFonts w:hint="eastAsia"/>
          <w:shd w:val="clear" w:color="auto" w:fill="FFFFFF"/>
        </w:rPr>
        <w:t>` timestamp NULL DEFAULT NULL ON UPDATE CURRENT_TIMESTAMP,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</w:t>
      </w:r>
      <w:proofErr w:type="spellStart"/>
      <w:r>
        <w:rPr>
          <w:rFonts w:hint="eastAsia"/>
          <w:shd w:val="clear" w:color="auto" w:fill="FFFFFF"/>
        </w:rPr>
        <w:t>is_delete</w:t>
      </w:r>
      <w:proofErr w:type="spellEnd"/>
      <w:r>
        <w:rPr>
          <w:rFonts w:hint="eastAsia"/>
          <w:shd w:val="clear" w:color="auto" w:fill="FFFFFF"/>
        </w:rPr>
        <w:t xml:space="preserve">` </w:t>
      </w:r>
      <w:proofErr w:type="spellStart"/>
      <w:r>
        <w:rPr>
          <w:rFonts w:hint="eastAsia"/>
          <w:shd w:val="clear" w:color="auto" w:fill="FFFFFF"/>
        </w:rPr>
        <w:t>bigint</w:t>
      </w:r>
      <w:proofErr w:type="spellEnd"/>
      <w:r>
        <w:rPr>
          <w:rFonts w:hint="eastAsia"/>
          <w:shd w:val="clear" w:color="auto" w:fill="FFFFFF"/>
        </w:rPr>
        <w:t xml:space="preserve">(20) DEFAULT NULL COMMENT </w:t>
      </w:r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`updater` varchar(16) DEFAULT NULL,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PRIMARY KEY (`</w:t>
      </w:r>
      <w:proofErr w:type="spellStart"/>
      <w:r>
        <w:rPr>
          <w:rFonts w:hint="eastAsia"/>
          <w:shd w:val="clear" w:color="auto" w:fill="FFFFFF"/>
        </w:rPr>
        <w:t>baby_id</w:t>
      </w:r>
      <w:proofErr w:type="spellEnd"/>
      <w:r>
        <w:rPr>
          <w:rFonts w:hint="eastAsia"/>
          <w:shd w:val="clear" w:color="auto" w:fill="FFFFFF"/>
        </w:rPr>
        <w:t>`)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) ENGINE=</w:t>
      </w:r>
      <w:proofErr w:type="spellStart"/>
      <w:r>
        <w:rPr>
          <w:rFonts w:hint="eastAsia"/>
          <w:shd w:val="clear" w:color="auto" w:fill="FFFFFF"/>
        </w:rPr>
        <w:t>InnoDB</w:t>
      </w:r>
      <w:proofErr w:type="spellEnd"/>
      <w:r>
        <w:rPr>
          <w:rFonts w:hint="eastAsia"/>
          <w:shd w:val="clear" w:color="auto" w:fill="FFFFFF"/>
        </w:rPr>
        <w:t xml:space="preserve"> AUTO_INCREMENT=10000000 DEFAULT CHARSET=utf8mb4;</w:t>
      </w:r>
    </w:p>
    <w:p w:rsidR="00EC4D55" w:rsidRDefault="00EC4D55" w:rsidP="004D1389"/>
    <w:p w:rsidR="00EC4D55" w:rsidRPr="00EC4D55" w:rsidRDefault="00EC4D55" w:rsidP="004D1389"/>
    <w:p w:rsidR="00012596" w:rsidRDefault="00012596" w:rsidP="004D1389">
      <w:r>
        <w:rPr>
          <w:rFonts w:hint="eastAsia"/>
        </w:rPr>
        <w:t>设置主键</w:t>
      </w:r>
    </w:p>
    <w:p w:rsidR="00657D83" w:rsidRDefault="00657D83" w:rsidP="004D1389"/>
    <w:p w:rsidR="00657D83" w:rsidRDefault="00657D83" w:rsidP="004D1389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T_Cash_Pay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("PID");</w:t>
      </w:r>
    </w:p>
    <w:p w:rsidR="0083204A" w:rsidRDefault="0083204A" w:rsidP="004D1389"/>
    <w:p w:rsidR="00657D83" w:rsidRDefault="00657D83" w:rsidP="004D1389"/>
    <w:p w:rsidR="0083204A" w:rsidRDefault="0083204A" w:rsidP="0083204A">
      <w:pPr>
        <w:pStyle w:val="af4"/>
      </w:pPr>
      <w:r>
        <w:t>create table T_BILL_INFO</w:t>
      </w:r>
    </w:p>
    <w:p w:rsidR="0083204A" w:rsidRDefault="0083204A" w:rsidP="0083204A">
      <w:pPr>
        <w:pStyle w:val="af4"/>
      </w:pPr>
      <w:r>
        <w:t>(</w:t>
      </w:r>
    </w:p>
    <w:p w:rsidR="0083204A" w:rsidRDefault="0083204A" w:rsidP="0083204A">
      <w:pPr>
        <w:pStyle w:val="af4"/>
      </w:pPr>
      <w:r>
        <w:t xml:space="preserve">  id              NUMBER not null,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user_id</w:t>
      </w:r>
      <w:proofErr w:type="spellEnd"/>
      <w:r>
        <w:t xml:space="preserve">         VARCHAR2(40) not null,</w:t>
      </w:r>
    </w:p>
    <w:p w:rsidR="0083204A" w:rsidRDefault="0083204A" w:rsidP="0083204A">
      <w:pPr>
        <w:pStyle w:val="af4"/>
      </w:pPr>
      <w:r>
        <w:t xml:space="preserve">  phone           VARCHAR2(40) not null,</w:t>
      </w:r>
    </w:p>
    <w:p w:rsidR="0083204A" w:rsidRDefault="0083204A" w:rsidP="0083204A">
      <w:pPr>
        <w:pStyle w:val="af4"/>
      </w:pPr>
      <w:r>
        <w:t xml:space="preserve">  amount          </w:t>
      </w:r>
      <w:proofErr w:type="gramStart"/>
      <w:r>
        <w:t>NUMBER(</w:t>
      </w:r>
      <w:proofErr w:type="gramEnd"/>
      <w:r>
        <w:t>8,2) default 0 not null,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bill_state</w:t>
      </w:r>
      <w:proofErr w:type="spellEnd"/>
      <w:r>
        <w:t xml:space="preserve">      </w:t>
      </w:r>
      <w:proofErr w:type="gramStart"/>
      <w:r>
        <w:t>NUMBER(</w:t>
      </w:r>
      <w:proofErr w:type="gramEnd"/>
      <w:r>
        <w:t>1) default 1 not null,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create_datetime</w:t>
      </w:r>
      <w:proofErr w:type="spellEnd"/>
      <w:r>
        <w:t xml:space="preserve"> VARCHAR2(19),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update_datetime</w:t>
      </w:r>
      <w:proofErr w:type="spellEnd"/>
      <w:r>
        <w:t xml:space="preserve"> VARCHAR2(19),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error_info</w:t>
      </w:r>
      <w:proofErr w:type="spellEnd"/>
      <w:r>
        <w:t xml:space="preserve">      VARCHAR2(100),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order_id</w:t>
      </w:r>
      <w:proofErr w:type="spellEnd"/>
      <w:r>
        <w:t xml:space="preserve">        VARCHAR2(40)</w:t>
      </w:r>
    </w:p>
    <w:p w:rsidR="0083204A" w:rsidRDefault="0083204A" w:rsidP="0083204A">
      <w:pPr>
        <w:pStyle w:val="af4"/>
      </w:pPr>
      <w:r>
        <w:t>)</w:t>
      </w:r>
    </w:p>
    <w:p w:rsidR="0083204A" w:rsidRDefault="0083204A" w:rsidP="0083204A">
      <w:pPr>
        <w:pStyle w:val="af4"/>
      </w:pPr>
      <w:r>
        <w:t>tablespace LG_TRD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pctfree</w:t>
      </w:r>
      <w:proofErr w:type="spellEnd"/>
      <w:r>
        <w:t xml:space="preserve"> 10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initrans</w:t>
      </w:r>
      <w:proofErr w:type="spellEnd"/>
      <w:r>
        <w:t xml:space="preserve"> 1</w:t>
      </w:r>
    </w:p>
    <w:p w:rsidR="0083204A" w:rsidRDefault="0083204A" w:rsidP="0083204A">
      <w:pPr>
        <w:pStyle w:val="af4"/>
      </w:pPr>
      <w:r>
        <w:t xml:space="preserve">  </w:t>
      </w:r>
      <w:proofErr w:type="spellStart"/>
      <w:r>
        <w:t>maxtrans</w:t>
      </w:r>
      <w:proofErr w:type="spellEnd"/>
      <w:r>
        <w:t xml:space="preserve"> 255</w:t>
      </w:r>
    </w:p>
    <w:p w:rsidR="0083204A" w:rsidRDefault="0083204A" w:rsidP="0083204A">
      <w:pPr>
        <w:pStyle w:val="af4"/>
      </w:pPr>
      <w:r>
        <w:t xml:space="preserve">  storage</w:t>
      </w:r>
    </w:p>
    <w:p w:rsidR="0083204A" w:rsidRDefault="0083204A" w:rsidP="0083204A">
      <w:pPr>
        <w:pStyle w:val="af4"/>
      </w:pPr>
      <w:r>
        <w:t xml:space="preserve">  (</w:t>
      </w:r>
    </w:p>
    <w:p w:rsidR="0083204A" w:rsidRDefault="0083204A" w:rsidP="0083204A">
      <w:pPr>
        <w:pStyle w:val="af4"/>
      </w:pPr>
      <w:r>
        <w:t xml:space="preserve">    initial 64K</w:t>
      </w:r>
    </w:p>
    <w:p w:rsidR="0083204A" w:rsidRDefault="0083204A" w:rsidP="0083204A">
      <w:pPr>
        <w:pStyle w:val="af4"/>
      </w:pPr>
      <w:r>
        <w:t xml:space="preserve">    next 1M</w:t>
      </w:r>
    </w:p>
    <w:p w:rsidR="0083204A" w:rsidRDefault="0083204A" w:rsidP="0083204A">
      <w:pPr>
        <w:pStyle w:val="af4"/>
      </w:pPr>
      <w:r>
        <w:t xml:space="preserve">    </w:t>
      </w:r>
      <w:proofErr w:type="spellStart"/>
      <w:r>
        <w:t>minextents</w:t>
      </w:r>
      <w:proofErr w:type="spellEnd"/>
      <w:r>
        <w:t xml:space="preserve"> 1</w:t>
      </w:r>
    </w:p>
    <w:p w:rsidR="0083204A" w:rsidRDefault="0083204A" w:rsidP="0083204A">
      <w:pPr>
        <w:pStyle w:val="af4"/>
      </w:pPr>
      <w:r>
        <w:t xml:space="preserve">    </w:t>
      </w:r>
      <w:proofErr w:type="spellStart"/>
      <w:r>
        <w:t>maxextents</w:t>
      </w:r>
      <w:proofErr w:type="spellEnd"/>
      <w:r>
        <w:t xml:space="preserve"> unlimited</w:t>
      </w:r>
    </w:p>
    <w:p w:rsidR="0083204A" w:rsidRDefault="0083204A" w:rsidP="0083204A">
      <w:pPr>
        <w:pStyle w:val="af4"/>
      </w:pPr>
      <w:r>
        <w:t xml:space="preserve">  );</w:t>
      </w:r>
    </w:p>
    <w:p w:rsidR="004F680D" w:rsidRDefault="004F680D" w:rsidP="004D1389"/>
    <w:p w:rsidR="0009161A" w:rsidRDefault="0009161A" w:rsidP="004D1389">
      <w:r>
        <w:rPr>
          <w:rFonts w:hint="eastAsia"/>
        </w:rPr>
        <w:t>到处的表结构</w:t>
      </w:r>
    </w:p>
    <w:p w:rsidR="0009161A" w:rsidRDefault="0009161A" w:rsidP="0009161A">
      <w:pPr>
        <w:pStyle w:val="af4"/>
      </w:pPr>
    </w:p>
    <w:p w:rsidR="0009161A" w:rsidRDefault="0009161A" w:rsidP="0009161A">
      <w:pPr>
        <w:pStyle w:val="af4"/>
      </w:pPr>
      <w:r>
        <w:t>DROP TABLE "CONN_TRD"."T_BANK_AUTH";</w:t>
      </w:r>
    </w:p>
    <w:p w:rsidR="0009161A" w:rsidRDefault="0009161A" w:rsidP="0009161A">
      <w:pPr>
        <w:pStyle w:val="af4"/>
      </w:pPr>
      <w:r>
        <w:t>CREATE TABLE "CONN_TRD"."T_BANK_AUTH" (</w:t>
      </w:r>
    </w:p>
    <w:p w:rsidR="0009161A" w:rsidRDefault="0009161A" w:rsidP="0009161A">
      <w:pPr>
        <w:pStyle w:val="af4"/>
      </w:pPr>
      <w:r>
        <w:t xml:space="preserve">"ID" </w:t>
      </w:r>
      <w:proofErr w:type="gramStart"/>
      <w:r>
        <w:t>NUMBER(</w:t>
      </w:r>
      <w:proofErr w:type="gramEnd"/>
      <w:r>
        <w:t>10) NOT NULL ,</w:t>
      </w:r>
    </w:p>
    <w:p w:rsidR="0009161A" w:rsidRDefault="0009161A" w:rsidP="0009161A">
      <w:pPr>
        <w:pStyle w:val="af4"/>
      </w:pPr>
      <w:r>
        <w:t xml:space="preserve">"NAME" VARCHAR2(255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"BANKCARD" VARCHAR2(255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"IDNUMBER" VARCHAR2(255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"MOBILE" VARCHAR2(255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"ISDISABLE" </w:t>
      </w:r>
      <w:proofErr w:type="gramStart"/>
      <w:r>
        <w:t>NUMBER(</w:t>
      </w:r>
      <w:proofErr w:type="gramEnd"/>
      <w:r>
        <w:t>6) NULL ,</w:t>
      </w:r>
    </w:p>
    <w:p w:rsidR="0009161A" w:rsidRDefault="0009161A" w:rsidP="0009161A">
      <w:pPr>
        <w:pStyle w:val="af4"/>
      </w:pPr>
      <w:r>
        <w:t xml:space="preserve">"DATE_FROM" VARCHAR2(255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"CREATE_TIME" DATE DEFAULT </w:t>
      </w:r>
      <w:proofErr w:type="gramStart"/>
      <w:r>
        <w:t>SYSDATE  NULL</w:t>
      </w:r>
      <w:proofErr w:type="gramEnd"/>
      <w:r>
        <w:t xml:space="preserve"> ,</w:t>
      </w:r>
    </w:p>
    <w:p w:rsidR="0009161A" w:rsidRDefault="0009161A" w:rsidP="0009161A">
      <w:pPr>
        <w:pStyle w:val="af4"/>
      </w:pPr>
      <w:r>
        <w:t xml:space="preserve">"TYPE" </w:t>
      </w:r>
      <w:proofErr w:type="gramStart"/>
      <w:r>
        <w:t>NUMBER(</w:t>
      </w:r>
      <w:proofErr w:type="gramEnd"/>
      <w:r>
        <w:t>6) NULL ,</w:t>
      </w:r>
    </w:p>
    <w:p w:rsidR="0009161A" w:rsidRDefault="0009161A" w:rsidP="0009161A">
      <w:pPr>
        <w:pStyle w:val="af4"/>
      </w:pPr>
      <w:r>
        <w:t xml:space="preserve">"RESULT" VARCHAR2(1024 BYTE) </w:t>
      </w:r>
      <w:proofErr w:type="gramStart"/>
      <w:r>
        <w:t>NULL ,</w:t>
      </w:r>
      <w:proofErr w:type="gramEnd"/>
    </w:p>
    <w:p w:rsidR="0009161A" w:rsidRDefault="0009161A" w:rsidP="0009161A">
      <w:pPr>
        <w:pStyle w:val="af4"/>
      </w:pPr>
      <w:r>
        <w:t xml:space="preserve">"CODE" VARCHAR2(255 BYTE) NULL </w:t>
      </w:r>
    </w:p>
    <w:p w:rsidR="0009161A" w:rsidRDefault="0009161A" w:rsidP="0009161A">
      <w:pPr>
        <w:pStyle w:val="af4"/>
      </w:pPr>
      <w:r>
        <w:t>)</w:t>
      </w:r>
    </w:p>
    <w:p w:rsidR="0009161A" w:rsidRDefault="0009161A" w:rsidP="0009161A">
      <w:pPr>
        <w:pStyle w:val="af4"/>
      </w:pPr>
      <w:r>
        <w:t>LOGGING</w:t>
      </w:r>
    </w:p>
    <w:p w:rsidR="0009161A" w:rsidRDefault="0009161A" w:rsidP="0009161A">
      <w:pPr>
        <w:pStyle w:val="af4"/>
      </w:pPr>
      <w:r>
        <w:t>NOCOMPRESS</w:t>
      </w:r>
    </w:p>
    <w:p w:rsidR="0009161A" w:rsidRDefault="0009161A" w:rsidP="0009161A">
      <w:pPr>
        <w:pStyle w:val="af4"/>
      </w:pPr>
      <w:r>
        <w:t>NOCACHE</w:t>
      </w:r>
    </w:p>
    <w:p w:rsidR="0009161A" w:rsidRDefault="0009161A" w:rsidP="0009161A">
      <w:pPr>
        <w:pStyle w:val="af4"/>
      </w:pPr>
    </w:p>
    <w:p w:rsidR="0009161A" w:rsidRDefault="0009161A" w:rsidP="0009161A">
      <w:pPr>
        <w:pStyle w:val="af4"/>
      </w:pPr>
      <w:r>
        <w:t>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"CONN_TRD"."T_BANK_AUTH"."ID" IS '</w:t>
      </w:r>
      <w:proofErr w:type="gramStart"/>
      <w:r>
        <w:rPr>
          <w:rFonts w:hint="eastAsia"/>
        </w:rPr>
        <w:t xml:space="preserve">ID  </w:t>
      </w:r>
      <w:r>
        <w:rPr>
          <w:rFonts w:hint="eastAsia"/>
        </w:rPr>
        <w:t>使用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"CONN_TRD"."T_BANK_AUTH"."NAME" IS '</w:t>
      </w:r>
      <w:r>
        <w:rPr>
          <w:rFonts w:hint="eastAsia"/>
        </w:rPr>
        <w:t>姓名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"CONN_TRD"."T_BANK_AUTH"."BANKCARD" IS '</w:t>
      </w:r>
      <w:r>
        <w:rPr>
          <w:rFonts w:hint="eastAsia"/>
        </w:rPr>
        <w:t>银行卡号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"CONN_TRD"."T_BANK_AUTH"."IDNUMBER" IS '</w:t>
      </w:r>
      <w:r>
        <w:rPr>
          <w:rFonts w:hint="eastAsia"/>
        </w:rPr>
        <w:t>身份证号码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"CONN_TRD"."T_BANK_AUTH"."MOBILE" IS '</w:t>
      </w:r>
      <w:r>
        <w:rPr>
          <w:rFonts w:hint="eastAsia"/>
        </w:rPr>
        <w:t>手机号码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"CONN_TRD"."T_BANK_AUTH"."ISDISABLE" IS '</w:t>
      </w:r>
      <w:r>
        <w:rPr>
          <w:rFonts w:hint="eastAsia"/>
        </w:rPr>
        <w:t>这条记录是否可用</w:t>
      </w:r>
      <w:r>
        <w:rPr>
          <w:rFonts w:hint="eastAsia"/>
        </w:rPr>
        <w:t xml:space="preserve"> 0 </w:t>
      </w:r>
      <w:r>
        <w:rPr>
          <w:rFonts w:hint="eastAsia"/>
        </w:rPr>
        <w:t>不可用</w:t>
      </w:r>
      <w:r>
        <w:rPr>
          <w:rFonts w:hint="eastAsia"/>
        </w:rPr>
        <w:t xml:space="preserve"> 1 </w:t>
      </w:r>
      <w:r>
        <w:rPr>
          <w:rFonts w:hint="eastAsia"/>
        </w:rPr>
        <w:t>表示可用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"CONN_TRD"."T_BANK_AUTH"."DATE_FROM" IS '</w:t>
      </w:r>
      <w:r>
        <w:rPr>
          <w:rFonts w:hint="eastAsia"/>
        </w:rPr>
        <w:t>资料来源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"CONN_TRD"."T_BANK_AUTH"."CREATE_TIME" IS '</w:t>
      </w:r>
      <w:r>
        <w:rPr>
          <w:rFonts w:hint="eastAsia"/>
        </w:rPr>
        <w:t>系统创建时间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 xml:space="preserve">COMMENT ON COLUMN "CONN_TRD"."T_BANK_AUTH"."TYPE" IS 'type </w:t>
      </w:r>
      <w:r>
        <w:rPr>
          <w:rFonts w:hint="eastAsia"/>
        </w:rPr>
        <w:t>表示类型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二要素认证</w:t>
      </w:r>
      <w:r>
        <w:rPr>
          <w:rFonts w:hint="eastAsia"/>
        </w:rPr>
        <w:t xml:space="preserve"> 2 </w:t>
      </w:r>
      <w:r>
        <w:rPr>
          <w:rFonts w:hint="eastAsia"/>
        </w:rPr>
        <w:t>表示三要素认证</w:t>
      </w:r>
      <w:r>
        <w:rPr>
          <w:rFonts w:hint="eastAsia"/>
        </w:rPr>
        <w:t xml:space="preserve"> 3 </w:t>
      </w:r>
      <w:r>
        <w:rPr>
          <w:rFonts w:hint="eastAsia"/>
        </w:rPr>
        <w:t>表示四要素认证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"CONN_TRD"."T_BANK_AUTH"."RESULT" IS '</w:t>
      </w:r>
      <w:r>
        <w:rPr>
          <w:rFonts w:hint="eastAsia"/>
        </w:rPr>
        <w:t>上游通道返回的结果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  <w:r>
        <w:rPr>
          <w:rFonts w:hint="eastAsia"/>
        </w:rPr>
        <w:t>COMMENT ON COLUMN "CONN_TRD"."T_BANK_AUTH"."CODE" IS '</w:t>
      </w:r>
      <w:r>
        <w:rPr>
          <w:rFonts w:hint="eastAsia"/>
        </w:rPr>
        <w:t>上游返回来的</w:t>
      </w:r>
      <w:r>
        <w:rPr>
          <w:rFonts w:hint="eastAsia"/>
        </w:rPr>
        <w:t>code</w:t>
      </w:r>
      <w:r>
        <w:rPr>
          <w:rFonts w:hint="eastAsia"/>
        </w:rPr>
        <w:t>值</w:t>
      </w:r>
      <w:r>
        <w:rPr>
          <w:rFonts w:hint="eastAsia"/>
        </w:rPr>
        <w:t>';</w:t>
      </w:r>
    </w:p>
    <w:p w:rsidR="0009161A" w:rsidRDefault="0009161A" w:rsidP="0009161A">
      <w:pPr>
        <w:pStyle w:val="af4"/>
      </w:pP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  <w:r>
        <w:t>-- Indexes structure for table T_BANK_AUTH</w:t>
      </w: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  <w:r>
        <w:t>-- Checks structure for table T_BANK_AUTH</w:t>
      </w: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  <w:r>
        <w:t>ALTER TABLE "CONN_TRD"."T_BANK_AUTH" ADD CHECK ("ID" IS NOT NULL);</w:t>
      </w:r>
    </w:p>
    <w:p w:rsidR="0009161A" w:rsidRDefault="0009161A" w:rsidP="0009161A">
      <w:pPr>
        <w:pStyle w:val="af4"/>
      </w:pP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  <w:r>
        <w:t>-- Primary Key structure for table T_BANK_AUTH</w:t>
      </w:r>
    </w:p>
    <w:p w:rsidR="0009161A" w:rsidRDefault="0009161A" w:rsidP="0009161A">
      <w:pPr>
        <w:pStyle w:val="af4"/>
      </w:pPr>
      <w:r>
        <w:t>-- ----------------------------</w:t>
      </w:r>
    </w:p>
    <w:p w:rsidR="0009161A" w:rsidRDefault="0009161A" w:rsidP="0009161A">
      <w:pPr>
        <w:pStyle w:val="af4"/>
      </w:pPr>
      <w:r>
        <w:t>ALTER TABLE "CONN_TRD"."T_BANK_AUTH" ADD PRIMARY KEY ("ID");</w:t>
      </w:r>
    </w:p>
    <w:p w:rsidR="0009161A" w:rsidRDefault="0009161A" w:rsidP="004D1389"/>
    <w:p w:rsidR="00E21BA4" w:rsidRDefault="007C3BB6" w:rsidP="007C3BB6">
      <w:pPr>
        <w:pStyle w:val="2"/>
        <w:ind w:left="851" w:hanging="454"/>
      </w:pPr>
      <w:r>
        <w:rPr>
          <w:rFonts w:hint="eastAsia"/>
        </w:rPr>
        <w:t>分页</w:t>
      </w:r>
    </w:p>
    <w:p w:rsidR="007C3BB6" w:rsidRDefault="007C3BB6" w:rsidP="004D1389">
      <w:r>
        <w:rPr>
          <w:rFonts w:hint="eastAsia"/>
        </w:rPr>
        <w:t>单独查询</w:t>
      </w:r>
    </w:p>
    <w:p w:rsidR="007C3BB6" w:rsidRDefault="007C3BB6" w:rsidP="004D1389"/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PAGE.*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ROW_ID</w:t>
      </w:r>
    </w:p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T_SYSTEM_CHANNEL_NAME) TMP_PAGE</w:t>
      </w:r>
    </w:p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66BB8" w:rsidRDefault="00766BB8" w:rsidP="00766BB8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ROW_ID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AA47ED" w:rsidRPr="00766BB8" w:rsidRDefault="00AA47ED" w:rsidP="004D1389">
      <w:pPr>
        <w:rPr>
          <w:rFonts w:hint="eastAsia"/>
        </w:rPr>
      </w:pPr>
    </w:p>
    <w:p w:rsidR="00AA47ED" w:rsidRDefault="00AA47ED" w:rsidP="004D1389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表示</w:t>
      </w:r>
      <w:r>
        <w:t xml:space="preserve"> </w:t>
      </w:r>
      <w:r w:rsidR="00EE1CD4">
        <w:rPr>
          <w:rFonts w:hint="eastAsia"/>
        </w:rPr>
        <w:t>显示的条数</w:t>
      </w:r>
      <w:bookmarkStart w:id="0" w:name="_GoBack"/>
      <w:bookmarkEnd w:id="0"/>
    </w:p>
    <w:p w:rsidR="00AA47ED" w:rsidRDefault="00AA47ED" w:rsidP="004D1389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表示第几页</w:t>
      </w:r>
    </w:p>
    <w:p w:rsidR="00E21BA4" w:rsidRDefault="00E21BA4" w:rsidP="004D1389"/>
    <w:p w:rsidR="00B6026A" w:rsidRDefault="0097666A" w:rsidP="0097666A">
      <w:pPr>
        <w:pStyle w:val="2"/>
        <w:ind w:left="851" w:hanging="454"/>
      </w:pPr>
      <w:r>
        <w:rPr>
          <w:rFonts w:hint="eastAsia"/>
        </w:rPr>
        <w:t>新建一个表格</w:t>
      </w: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-- Table structure for BANK_APPRAISAL_INFO</w:t>
      </w: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DROP TABLE "RY_TRD"."BANK_APPRAISAL_INFO";</w:t>
      </w:r>
    </w:p>
    <w:p w:rsidR="00B6026A" w:rsidRDefault="00B6026A" w:rsidP="00B6026A">
      <w:pPr>
        <w:pStyle w:val="af4"/>
      </w:pPr>
      <w:r>
        <w:t>CREATE TABLE "RY_TRD"."BANK_APPRAISAL_INFO" (</w:t>
      </w:r>
    </w:p>
    <w:p w:rsidR="00B6026A" w:rsidRDefault="00B6026A" w:rsidP="00B6026A">
      <w:pPr>
        <w:pStyle w:val="af4"/>
      </w:pPr>
      <w:r>
        <w:t xml:space="preserve">"PID" </w:t>
      </w:r>
      <w:proofErr w:type="gramStart"/>
      <w:r>
        <w:t>NUMBER(</w:t>
      </w:r>
      <w:proofErr w:type="gramEnd"/>
      <w:r>
        <w:t>20) NOT NULL ,</w:t>
      </w:r>
    </w:p>
    <w:p w:rsidR="00B6026A" w:rsidRDefault="00B6026A" w:rsidP="00B6026A">
      <w:pPr>
        <w:pStyle w:val="af4"/>
      </w:pPr>
      <w:r>
        <w:t xml:space="preserve">"USER_SFZNAME" VARCHAR2(60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"USER_NUMID" VARCHAR2(24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"CARD_NUM" VARCHAR2(30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"USER_MOBILE" VARCHAR2(11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"USER_ID" VARCHAR2(40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"STATUS" </w:t>
      </w:r>
      <w:proofErr w:type="gramStart"/>
      <w:r>
        <w:t>CHAR(</w:t>
      </w:r>
      <w:proofErr w:type="gramEnd"/>
      <w:r>
        <w:t>1 BYTE) NOT NULL ,</w:t>
      </w:r>
    </w:p>
    <w:p w:rsidR="00B6026A" w:rsidRDefault="00B6026A" w:rsidP="00B6026A">
      <w:pPr>
        <w:pStyle w:val="af4"/>
      </w:pPr>
      <w:r>
        <w:t xml:space="preserve">"CREATE_DATE" DATE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"MODIFY_DATE" DATE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"ONE_ERRCODE" VARCHAR2(60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"ONE_ERRORMSG" VARCHAR2(1000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"VERIFICATION_CODE" VARCHAR2(60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"APPRAISAL_ORDERNO" VARCHAR2(60 BYTE) NOT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"VISIT_URL" VARCHAR2(1000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"APPRAISAL_SERIALNO" VARCHAR2(60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"APPRAISAL_MONEY" </w:t>
      </w:r>
      <w:proofErr w:type="gramStart"/>
      <w:r>
        <w:t>NUMBER(</w:t>
      </w:r>
      <w:proofErr w:type="gramEnd"/>
      <w:r>
        <w:t>5,2) NULL ,</w:t>
      </w:r>
    </w:p>
    <w:p w:rsidR="00B6026A" w:rsidRDefault="00B6026A" w:rsidP="00B6026A">
      <w:pPr>
        <w:pStyle w:val="af4"/>
      </w:pPr>
      <w:r>
        <w:t xml:space="preserve">"TWO_ERRCODE" VARCHAR2(60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"TWO_ERRORMSG" VARCHAR2(1000 BYTE) </w:t>
      </w:r>
      <w:proofErr w:type="gramStart"/>
      <w:r>
        <w:t>NULL ,</w:t>
      </w:r>
      <w:proofErr w:type="gramEnd"/>
    </w:p>
    <w:p w:rsidR="00B6026A" w:rsidRDefault="00B6026A" w:rsidP="00B6026A">
      <w:pPr>
        <w:pStyle w:val="af4"/>
      </w:pPr>
      <w:r>
        <w:t xml:space="preserve">"USER_APPBELONG" VARCHAR2(20 BYTE) NULL </w:t>
      </w:r>
    </w:p>
    <w:p w:rsidR="00B6026A" w:rsidRDefault="00B6026A" w:rsidP="00B6026A">
      <w:pPr>
        <w:pStyle w:val="af4"/>
      </w:pPr>
      <w:r>
        <w:t>)</w:t>
      </w:r>
    </w:p>
    <w:p w:rsidR="00B6026A" w:rsidRDefault="00B6026A" w:rsidP="00B6026A">
      <w:pPr>
        <w:pStyle w:val="af4"/>
      </w:pPr>
      <w:r>
        <w:t>LOGGING</w:t>
      </w:r>
    </w:p>
    <w:p w:rsidR="00B6026A" w:rsidRDefault="00B6026A" w:rsidP="00B6026A">
      <w:pPr>
        <w:pStyle w:val="af4"/>
      </w:pPr>
      <w:r>
        <w:t>NOCOMPRESS</w:t>
      </w:r>
    </w:p>
    <w:p w:rsidR="00B6026A" w:rsidRDefault="00B6026A" w:rsidP="00B6026A">
      <w:pPr>
        <w:pStyle w:val="af4"/>
      </w:pPr>
      <w:r>
        <w:t>NOCACHE</w:t>
      </w:r>
    </w:p>
    <w:p w:rsidR="00B6026A" w:rsidRDefault="00B6026A" w:rsidP="00B6026A">
      <w:pPr>
        <w:pStyle w:val="af4"/>
      </w:pPr>
    </w:p>
    <w:p w:rsidR="00B6026A" w:rsidRDefault="00B6026A" w:rsidP="00B6026A">
      <w:pPr>
        <w:pStyle w:val="af4"/>
      </w:pPr>
      <w:r>
        <w:t>;</w:t>
      </w:r>
    </w:p>
    <w:p w:rsidR="00B6026A" w:rsidRDefault="00B6026A" w:rsidP="00B6026A">
      <w:pPr>
        <w:pStyle w:val="af4"/>
      </w:pPr>
      <w:r>
        <w:rPr>
          <w:rFonts w:hint="eastAsia"/>
        </w:rPr>
        <w:t>COMMENT ON TABLE "RY_TRD"."BANK_APPRAISAL_INFO" IS '</w:t>
      </w:r>
      <w:r>
        <w:rPr>
          <w:rFonts w:hint="eastAsia"/>
        </w:rPr>
        <w:t>银行卡的测评信息表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"RY_TRD"."BANK_APPRAISAL_INFO"."PID" IS '</w:t>
      </w:r>
      <w:r>
        <w:rPr>
          <w:rFonts w:hint="eastAsia"/>
        </w:rPr>
        <w:t>主键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"RY_TRD"."BANK_APPRAISAL_INFO"."USER_SFZNAME" IS '</w:t>
      </w:r>
      <w:r>
        <w:rPr>
          <w:rFonts w:hint="eastAsia"/>
        </w:rPr>
        <w:t>身份证上的姓名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"RY_TRD"."BANK_APPRAISAL_INFO"."USER_NUMID" IS '</w:t>
      </w:r>
      <w:r>
        <w:rPr>
          <w:rFonts w:hint="eastAsia"/>
        </w:rPr>
        <w:t>身份证号码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"RY_TRD"."BANK_APPRAISAL_INFO"."CARD_NUM" IS '</w:t>
      </w:r>
      <w:r>
        <w:rPr>
          <w:rFonts w:hint="eastAsia"/>
        </w:rPr>
        <w:t>银行卡号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"RY_TRD"."BANK_APPRAISAL_INFO"."USER_MOBILE" IS '</w:t>
      </w:r>
      <w:r>
        <w:rPr>
          <w:rFonts w:hint="eastAsia"/>
        </w:rPr>
        <w:t>银行预留手机号码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"RY_TRD"."BANK_APPRAISAL_INFO"."USER_ID" IS '</w:t>
      </w:r>
      <w:r>
        <w:rPr>
          <w:rFonts w:hint="eastAsia"/>
        </w:rPr>
        <w:t>用户的唯一编号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"RY_TRD"."BANK_APPRAISAL_INFO"."STATUS" IS '</w:t>
      </w:r>
      <w:r>
        <w:rPr>
          <w:rFonts w:hint="eastAsia"/>
        </w:rPr>
        <w:t>认证的状态</w:t>
      </w:r>
      <w:r>
        <w:rPr>
          <w:rFonts w:hint="eastAsia"/>
        </w:rPr>
        <w:t xml:space="preserve"> 1= </w:t>
      </w:r>
      <w:proofErr w:type="gramStart"/>
      <w:r>
        <w:rPr>
          <w:rFonts w:hint="eastAsia"/>
        </w:rPr>
        <w:t>新建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2 = </w:t>
      </w:r>
      <w:r>
        <w:rPr>
          <w:rFonts w:hint="eastAsia"/>
        </w:rPr>
        <w:t>第一次发送</w:t>
      </w:r>
      <w:r>
        <w:rPr>
          <w:rFonts w:hint="eastAsia"/>
        </w:rPr>
        <w:t xml:space="preserve"> , 3= </w:t>
      </w:r>
      <w:r>
        <w:rPr>
          <w:rFonts w:hint="eastAsia"/>
        </w:rPr>
        <w:t>第一次返回成功</w:t>
      </w:r>
      <w:r>
        <w:rPr>
          <w:rFonts w:hint="eastAsia"/>
        </w:rPr>
        <w:t xml:space="preserve"> ,4 = </w:t>
      </w:r>
      <w:r>
        <w:rPr>
          <w:rFonts w:hint="eastAsia"/>
        </w:rPr>
        <w:t>第一次返回失败</w:t>
      </w:r>
      <w:r>
        <w:rPr>
          <w:rFonts w:hint="eastAsia"/>
        </w:rPr>
        <w:t xml:space="preserve">,  6 = </w:t>
      </w:r>
      <w:r>
        <w:rPr>
          <w:rFonts w:hint="eastAsia"/>
        </w:rPr>
        <w:t>第二次发送</w:t>
      </w:r>
      <w:r>
        <w:rPr>
          <w:rFonts w:hint="eastAsia"/>
        </w:rPr>
        <w:t xml:space="preserve"> , 7= </w:t>
      </w:r>
      <w:r>
        <w:rPr>
          <w:rFonts w:hint="eastAsia"/>
        </w:rPr>
        <w:t>第二次成功</w:t>
      </w:r>
      <w:r>
        <w:rPr>
          <w:rFonts w:hint="eastAsia"/>
        </w:rPr>
        <w:t xml:space="preserve"> ,8= </w:t>
      </w:r>
      <w:r>
        <w:rPr>
          <w:rFonts w:hint="eastAsia"/>
        </w:rPr>
        <w:t>第二次失败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"RY_TRD"."BANK_APPRAISAL_INFO"."CREATE_DATE" IS '</w:t>
      </w:r>
      <w:r>
        <w:rPr>
          <w:rFonts w:hint="eastAsia"/>
        </w:rPr>
        <w:t>创建时间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"RY_TRD"."BANK_APPRAISAL_INFO"."MODIFY_DATE" IS '</w:t>
      </w:r>
      <w:r>
        <w:rPr>
          <w:rFonts w:hint="eastAsia"/>
        </w:rPr>
        <w:t>更新时间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"RY_TRD"."BANK_APPRAISAL_INFO"."ONE_ERRCODE" IS '</w:t>
      </w:r>
      <w:r>
        <w:rPr>
          <w:rFonts w:hint="eastAsia"/>
        </w:rPr>
        <w:t>第一次发送的错误代码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"RY_TRD"."BANK_APPRAISAL_INFO"."ONE_ERRORMSG" IS '</w:t>
      </w:r>
      <w:r>
        <w:rPr>
          <w:rFonts w:hint="eastAsia"/>
        </w:rPr>
        <w:t>第一次发送的错误信息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"RY_TRD"."BANK_APPRAISAL_INFO"."VERIFICATION_CODE" IS '</w:t>
      </w:r>
      <w:r>
        <w:rPr>
          <w:rFonts w:hint="eastAsia"/>
        </w:rPr>
        <w:t>验证码信息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"RY_TRD"."BANK_APPRAISAL_INFO"."APPRAISAL_ORDERNO" IS '</w:t>
      </w:r>
      <w:r>
        <w:rPr>
          <w:rFonts w:hint="eastAsia"/>
        </w:rPr>
        <w:t>卡测评的订单号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"RY_TRD"."BANK_APPRAISAL_INFO"."VISIT_URL" IS '</w:t>
      </w:r>
      <w:r>
        <w:rPr>
          <w:rFonts w:hint="eastAsia"/>
        </w:rPr>
        <w:t>卡测评的返回的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"RY_TRD"."BANK_APPRAISAL_INFO"."APPRAISAL_SERIALNO" IS '</w:t>
      </w:r>
      <w:r>
        <w:rPr>
          <w:rFonts w:hint="eastAsia"/>
        </w:rPr>
        <w:t>卡测评的序列号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"RY_TRD"."BANK_APPRAISAL_INFO"."APPRAISAL_MONEY" IS '</w:t>
      </w:r>
      <w:r>
        <w:rPr>
          <w:rFonts w:hint="eastAsia"/>
        </w:rPr>
        <w:t>卡测评需要的金额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"RY_TRD"."BANK_APPRAISAL_INFO"."TWO_ERRCODE" IS '</w:t>
      </w:r>
      <w:r>
        <w:rPr>
          <w:rFonts w:hint="eastAsia"/>
        </w:rPr>
        <w:t>第二次发送的错误代码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"RY_TRD"."BANK_APPRAISAL_INFO"."TWO_ERRORMSG" IS '</w:t>
      </w:r>
      <w:r>
        <w:rPr>
          <w:rFonts w:hint="eastAsia"/>
        </w:rPr>
        <w:t>第二次发送的错误信息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  <w:r>
        <w:rPr>
          <w:rFonts w:hint="eastAsia"/>
        </w:rPr>
        <w:t>COMMENT ON COLUMN "RY_TRD"."BANK_APPRAISAL_INFO"."USER_APPBELONG" IS 'app</w:t>
      </w:r>
      <w:r>
        <w:rPr>
          <w:rFonts w:hint="eastAsia"/>
        </w:rPr>
        <w:t>唯一标签</w:t>
      </w:r>
      <w:r>
        <w:rPr>
          <w:rFonts w:hint="eastAsia"/>
        </w:rPr>
        <w:t>';</w:t>
      </w:r>
    </w:p>
    <w:p w:rsidR="00B6026A" w:rsidRDefault="00B6026A" w:rsidP="00B6026A">
      <w:pPr>
        <w:pStyle w:val="af4"/>
      </w:pP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-- Indexes structure for table BANK_APPRAISAL_INFO</w:t>
      </w: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-- Checks structure for table BANK_APPRAISAL_INFO</w:t>
      </w: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ALTER TABLE "RY_TRD"."BANK_APPRAISAL_INFO" ADD CHECK ("PID" IS NOT NULL);</w:t>
      </w:r>
    </w:p>
    <w:p w:rsidR="00B6026A" w:rsidRDefault="00B6026A" w:rsidP="00B6026A">
      <w:pPr>
        <w:pStyle w:val="af4"/>
      </w:pPr>
      <w:r>
        <w:t>ALTER TABLE "RY_TRD"."BANK_APPRAISAL_INFO" ADD CHECK ("USER_SFZNAME" IS NOT NULL);</w:t>
      </w:r>
    </w:p>
    <w:p w:rsidR="00B6026A" w:rsidRDefault="00B6026A" w:rsidP="00B6026A">
      <w:pPr>
        <w:pStyle w:val="af4"/>
      </w:pPr>
      <w:r>
        <w:t>ALTER TABLE "RY_TRD"."BANK_APPRAISAL_INFO" ADD CHECK ("USER_NUMID" IS NOT NULL);</w:t>
      </w:r>
    </w:p>
    <w:p w:rsidR="00B6026A" w:rsidRDefault="00B6026A" w:rsidP="00B6026A">
      <w:pPr>
        <w:pStyle w:val="af4"/>
      </w:pPr>
      <w:r>
        <w:t>ALTER TABLE "RY_TRD"."BANK_APPRAISAL_INFO" ADD CHECK ("CARD_NUM" IS NOT NULL);</w:t>
      </w:r>
    </w:p>
    <w:p w:rsidR="00B6026A" w:rsidRDefault="00B6026A" w:rsidP="00B6026A">
      <w:pPr>
        <w:pStyle w:val="af4"/>
      </w:pPr>
      <w:r>
        <w:t>ALTER TABLE "RY_TRD"."BANK_APPRAISAL_INFO" ADD CHECK ("USER_MOBILE" IS NOT NULL);</w:t>
      </w:r>
    </w:p>
    <w:p w:rsidR="00B6026A" w:rsidRDefault="00B6026A" w:rsidP="00B6026A">
      <w:pPr>
        <w:pStyle w:val="af4"/>
      </w:pPr>
      <w:r>
        <w:t>ALTER TABLE "RY_TRD"."BANK_APPRAISAL_INFO" ADD CHECK ("USER_ID" IS NOT NULL);</w:t>
      </w:r>
    </w:p>
    <w:p w:rsidR="00B6026A" w:rsidRDefault="00B6026A" w:rsidP="00B6026A">
      <w:pPr>
        <w:pStyle w:val="af4"/>
      </w:pPr>
      <w:r>
        <w:t>ALTER TABLE "RY_TRD"."BANK_APPRAISAL_INFO" ADD CHECK ("STATUS" IS NOT NULL);</w:t>
      </w:r>
    </w:p>
    <w:p w:rsidR="00B6026A" w:rsidRDefault="00B6026A" w:rsidP="00B6026A">
      <w:pPr>
        <w:pStyle w:val="af4"/>
      </w:pPr>
      <w:r>
        <w:t>ALTER TABLE "RY_TRD"."BANK_APPRAISAL_INFO" ADD CHECK ("APPRAISAL_ORDERNO" IS NOT NULL);</w:t>
      </w:r>
    </w:p>
    <w:p w:rsidR="00B6026A" w:rsidRDefault="00B6026A" w:rsidP="00B6026A">
      <w:pPr>
        <w:pStyle w:val="af4"/>
      </w:pPr>
    </w:p>
    <w:p w:rsidR="00B6026A" w:rsidRDefault="00B6026A" w:rsidP="00B6026A">
      <w:pPr>
        <w:pStyle w:val="af4"/>
      </w:pPr>
      <w:r>
        <w:t>-- ----------------------------</w:t>
      </w:r>
    </w:p>
    <w:p w:rsidR="00B6026A" w:rsidRDefault="00B6026A" w:rsidP="00B6026A">
      <w:pPr>
        <w:pStyle w:val="af4"/>
      </w:pPr>
      <w:r>
        <w:t>-- Primary Key structure for table BANK_APPRAISAL_INFO</w:t>
      </w:r>
    </w:p>
    <w:p w:rsidR="00B6026A" w:rsidRDefault="00B6026A" w:rsidP="00B6026A">
      <w:pPr>
        <w:pStyle w:val="af4"/>
      </w:pPr>
      <w:r>
        <w:t>-- ----------------------------</w:t>
      </w:r>
    </w:p>
    <w:p w:rsidR="00E21BA4" w:rsidRDefault="00B6026A" w:rsidP="00B6026A">
      <w:pPr>
        <w:pStyle w:val="af4"/>
      </w:pPr>
      <w:r>
        <w:t>ALTER TABLE "RY_TRD"."BANK_APPRAISAL_INFO" ADD PRIMARY KEY ("PID");</w:t>
      </w:r>
    </w:p>
    <w:p w:rsidR="00E21BA4" w:rsidRDefault="00E21BA4" w:rsidP="004D1389"/>
    <w:p w:rsidR="00E21BA4" w:rsidRDefault="00E21BA4" w:rsidP="004D1389"/>
    <w:p w:rsidR="00E21BA4" w:rsidRPr="004D1389" w:rsidRDefault="00E21BA4" w:rsidP="004D1389"/>
    <w:sectPr w:rsidR="00E21BA4" w:rsidRPr="004D1389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3CC" w:rsidRDefault="00F553CC">
      <w:pPr>
        <w:spacing w:line="240" w:lineRule="auto"/>
      </w:pPr>
      <w:r>
        <w:separator/>
      </w:r>
    </w:p>
  </w:endnote>
  <w:endnote w:type="continuationSeparator" w:id="0">
    <w:p w:rsidR="00F553CC" w:rsidRDefault="00F5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3CC" w:rsidRDefault="00F553CC">
      <w:pPr>
        <w:spacing w:line="240" w:lineRule="auto"/>
      </w:pPr>
      <w:r>
        <w:separator/>
      </w:r>
    </w:p>
  </w:footnote>
  <w:footnote w:type="continuationSeparator" w:id="0">
    <w:p w:rsidR="00F553CC" w:rsidRDefault="00F55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  <w:num w:numId="22">
    <w:abstractNumId w:val="1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2596"/>
    <w:rsid w:val="00013C92"/>
    <w:rsid w:val="000403A6"/>
    <w:rsid w:val="00084663"/>
    <w:rsid w:val="000860F2"/>
    <w:rsid w:val="0009161A"/>
    <w:rsid w:val="000970B5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217767"/>
    <w:rsid w:val="0022526B"/>
    <w:rsid w:val="00247879"/>
    <w:rsid w:val="002557E1"/>
    <w:rsid w:val="00260ED4"/>
    <w:rsid w:val="00270143"/>
    <w:rsid w:val="0027378E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7084C"/>
    <w:rsid w:val="004D1389"/>
    <w:rsid w:val="004E0453"/>
    <w:rsid w:val="004F680D"/>
    <w:rsid w:val="00537AA9"/>
    <w:rsid w:val="005A4DFE"/>
    <w:rsid w:val="005C2113"/>
    <w:rsid w:val="005C6D1B"/>
    <w:rsid w:val="005C7EFC"/>
    <w:rsid w:val="00604657"/>
    <w:rsid w:val="0062049C"/>
    <w:rsid w:val="006406A9"/>
    <w:rsid w:val="006462F3"/>
    <w:rsid w:val="00657D83"/>
    <w:rsid w:val="00684686"/>
    <w:rsid w:val="00687FD1"/>
    <w:rsid w:val="0069129C"/>
    <w:rsid w:val="00697BCA"/>
    <w:rsid w:val="007069D4"/>
    <w:rsid w:val="00714AC6"/>
    <w:rsid w:val="00743CA5"/>
    <w:rsid w:val="00762253"/>
    <w:rsid w:val="00766BB8"/>
    <w:rsid w:val="007C3BB6"/>
    <w:rsid w:val="0083204A"/>
    <w:rsid w:val="00861915"/>
    <w:rsid w:val="008632FA"/>
    <w:rsid w:val="008C2447"/>
    <w:rsid w:val="008E310C"/>
    <w:rsid w:val="00907E31"/>
    <w:rsid w:val="00967F7C"/>
    <w:rsid w:val="00973D52"/>
    <w:rsid w:val="0097666A"/>
    <w:rsid w:val="009847D6"/>
    <w:rsid w:val="00A94381"/>
    <w:rsid w:val="00AA358E"/>
    <w:rsid w:val="00AA47ED"/>
    <w:rsid w:val="00AA62CA"/>
    <w:rsid w:val="00AD3D78"/>
    <w:rsid w:val="00AE5B97"/>
    <w:rsid w:val="00AF26E3"/>
    <w:rsid w:val="00B00378"/>
    <w:rsid w:val="00B24134"/>
    <w:rsid w:val="00B30053"/>
    <w:rsid w:val="00B6026A"/>
    <w:rsid w:val="00B60A4C"/>
    <w:rsid w:val="00BA3829"/>
    <w:rsid w:val="00BC02A6"/>
    <w:rsid w:val="00BF3585"/>
    <w:rsid w:val="00BF52E4"/>
    <w:rsid w:val="00BF7BA1"/>
    <w:rsid w:val="00C12633"/>
    <w:rsid w:val="00C2313D"/>
    <w:rsid w:val="00C246AA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DA5BA0"/>
    <w:rsid w:val="00E21BA4"/>
    <w:rsid w:val="00E34119"/>
    <w:rsid w:val="00E56B12"/>
    <w:rsid w:val="00E63BA8"/>
    <w:rsid w:val="00E7142A"/>
    <w:rsid w:val="00E91094"/>
    <w:rsid w:val="00EC4D55"/>
    <w:rsid w:val="00EE1CD4"/>
    <w:rsid w:val="00F30F8A"/>
    <w:rsid w:val="00F553CC"/>
    <w:rsid w:val="00F621CF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B3421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paragraph" w:styleId="af9">
    <w:name w:val="Normal (Web)"/>
    <w:basedOn w:val="a"/>
    <w:uiPriority w:val="99"/>
    <w:semiHidden/>
    <w:unhideWhenUsed/>
    <w:rsid w:val="00EC4D55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log.csdn.net/kule1208/article/details/7847061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2DED8-B865-4A04-A927-D8062AF7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272</TotalTime>
  <Pages>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45</cp:revision>
  <dcterms:created xsi:type="dcterms:W3CDTF">2017-04-18T13:28:00Z</dcterms:created>
  <dcterms:modified xsi:type="dcterms:W3CDTF">2019-04-01T07:40:00Z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