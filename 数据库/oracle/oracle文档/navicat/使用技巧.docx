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D4" w:rsidRDefault="00BE5857" w:rsidP="004D1389">
      <w:r>
        <w:rPr>
          <w:rFonts w:hint="eastAsia"/>
        </w:rPr>
        <w:t>资料来源：</w:t>
      </w:r>
      <w:hyperlink r:id="rId9" w:history="1">
        <w:r w:rsidR="00497D53" w:rsidRPr="000855B4">
          <w:rPr>
            <w:rStyle w:val="a5"/>
          </w:rPr>
          <w:t>https://blog.csdn.net/qq_29062045/article/details/79290218</w:t>
        </w:r>
      </w:hyperlink>
      <w:r w:rsidR="00497D53">
        <w:t xml:space="preserve"> </w:t>
      </w:r>
    </w:p>
    <w:p w:rsidR="00BE5857" w:rsidRDefault="00BE5857" w:rsidP="004D1389"/>
    <w:p w:rsidR="00BE5857" w:rsidRDefault="00497D53" w:rsidP="00497D53">
      <w:pPr>
        <w:pStyle w:val="1"/>
        <w:rPr>
          <w:rFonts w:hint="eastAsia"/>
        </w:rPr>
      </w:pPr>
      <w:proofErr w:type="spellStart"/>
      <w:r>
        <w:t>N</w:t>
      </w:r>
      <w:r>
        <w:rPr>
          <w:rFonts w:hint="eastAsia"/>
        </w:rPr>
        <w:t>avicat</w:t>
      </w:r>
      <w:proofErr w:type="spellEnd"/>
      <w:r>
        <w:t xml:space="preserve"> </w:t>
      </w:r>
      <w:r>
        <w:rPr>
          <w:rFonts w:hint="eastAsia"/>
        </w:rPr>
        <w:t>保持在线</w:t>
      </w:r>
    </w:p>
    <w:p w:rsidR="00BE5857" w:rsidRDefault="00497D53" w:rsidP="004D1389">
      <w:pPr>
        <w:rPr>
          <w:rFonts w:hint="eastAsia"/>
        </w:rPr>
      </w:pPr>
      <w:r>
        <w:rPr>
          <w:rFonts w:hint="eastAsia"/>
        </w:rPr>
        <w:t>选择</w:t>
      </w:r>
      <w:r>
        <w:t xml:space="preserve"> 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编辑连接</w:t>
      </w:r>
      <w:r>
        <w:rPr>
          <w:rFonts w:hint="eastAsia"/>
        </w:rPr>
        <w:t xml:space="preserve"> </w:t>
      </w:r>
      <w:r w:rsidR="00170B91">
        <w:t xml:space="preserve">– </w:t>
      </w:r>
      <w:r w:rsidR="00170B91">
        <w:rPr>
          <w:rFonts w:hint="eastAsia"/>
        </w:rPr>
        <w:t>高级</w:t>
      </w:r>
      <w:r w:rsidR="00170B91">
        <w:rPr>
          <w:rFonts w:hint="eastAsia"/>
        </w:rPr>
        <w:t xml:space="preserve"> </w:t>
      </w:r>
      <w:r w:rsidR="00170B91">
        <w:t xml:space="preserve"> </w:t>
      </w:r>
      <w:r w:rsidR="00170B91">
        <w:rPr>
          <w:rFonts w:hint="eastAsia"/>
        </w:rPr>
        <w:t>--</w:t>
      </w:r>
      <w:r w:rsidR="00170B91">
        <w:t xml:space="preserve"> </w:t>
      </w:r>
      <w:r w:rsidR="00170B91">
        <w:rPr>
          <w:rFonts w:hint="eastAsia"/>
        </w:rPr>
        <w:t>保持连接</w:t>
      </w:r>
      <w:r w:rsidR="00170B91">
        <w:rPr>
          <w:rFonts w:hint="eastAsia"/>
        </w:rPr>
        <w:t xml:space="preserve"> </w:t>
      </w:r>
      <w:r w:rsidR="00170B91">
        <w:rPr>
          <w:rFonts w:hint="eastAsia"/>
        </w:rPr>
        <w:t>间隔</w:t>
      </w:r>
    </w:p>
    <w:p w:rsidR="00497D53" w:rsidRDefault="00497D53" w:rsidP="004D1389">
      <w:r>
        <w:rPr>
          <w:noProof/>
        </w:rPr>
        <w:drawing>
          <wp:inline distT="0" distB="0" distL="0" distR="0" wp14:anchorId="764DC04E" wp14:editId="1396432B">
            <wp:extent cx="2476190" cy="5542857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B91">
        <w:rPr>
          <w:noProof/>
        </w:rPr>
        <w:drawing>
          <wp:inline distT="0" distB="0" distL="0" distR="0" wp14:anchorId="6BA1552D" wp14:editId="791DA32E">
            <wp:extent cx="4609524" cy="53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91" w:rsidRDefault="00170B91" w:rsidP="004D1389">
      <w:pPr>
        <w:rPr>
          <w:rFonts w:hint="eastAsia"/>
        </w:rPr>
      </w:pPr>
      <w:bookmarkStart w:id="0" w:name="_GoBack"/>
      <w:bookmarkEnd w:id="0"/>
    </w:p>
    <w:p w:rsidR="00170B91" w:rsidRDefault="00170B91" w:rsidP="00170B91">
      <w:pPr>
        <w:rPr>
          <w:rFonts w:hint="eastAsia"/>
        </w:rPr>
      </w:pPr>
      <w:r>
        <w:rPr>
          <w:rFonts w:hint="eastAsia"/>
        </w:rPr>
        <w:t>这是因为数据库服务器设置了连接多久没有活动就自动断开，避免连接数过多。</w:t>
      </w:r>
    </w:p>
    <w:p w:rsidR="00170B91" w:rsidRDefault="00170B91" w:rsidP="00170B91">
      <w:pPr>
        <w:rPr>
          <w:rFonts w:hint="eastAsia"/>
        </w:rPr>
      </w:pPr>
      <w:r>
        <w:rPr>
          <w:rFonts w:hint="eastAsia"/>
        </w:rPr>
        <w:t>解决办法：</w:t>
      </w:r>
    </w:p>
    <w:p w:rsidR="00170B91" w:rsidRPr="00170B91" w:rsidRDefault="00170B91" w:rsidP="00170B91">
      <w:pPr>
        <w:rPr>
          <w:rFonts w:hint="eastAsia"/>
        </w:rPr>
      </w:pPr>
      <w:r>
        <w:rPr>
          <w:rFonts w:hint="eastAsia"/>
        </w:rPr>
        <w:t>打开连接属性，选择</w:t>
      </w:r>
      <w:r>
        <w:rPr>
          <w:rFonts w:hint="eastAsia"/>
        </w:rPr>
        <w:t>Advanced</w:t>
      </w:r>
      <w:r>
        <w:rPr>
          <w:rFonts w:hint="eastAsia"/>
        </w:rPr>
        <w:t>（高级），设置</w:t>
      </w:r>
      <w:r>
        <w:rPr>
          <w:rFonts w:hint="eastAsia"/>
        </w:rPr>
        <w:t xml:space="preserve">Keepalive Interval(240) -- </w:t>
      </w:r>
      <w:r>
        <w:rPr>
          <w:rFonts w:hint="eastAsia"/>
        </w:rPr>
        <w:t>每</w:t>
      </w:r>
      <w:r>
        <w:rPr>
          <w:rFonts w:hint="eastAsia"/>
        </w:rPr>
        <w:t>4</w:t>
      </w:r>
      <w:r>
        <w:rPr>
          <w:rFonts w:hint="eastAsia"/>
        </w:rPr>
        <w:t>分钟自动发送一次心跳数据，这样就可以一直保持连接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断开了。</w:t>
      </w:r>
    </w:p>
    <w:p w:rsidR="00497D53" w:rsidRDefault="00497D53" w:rsidP="004D1389"/>
    <w:p w:rsidR="00497D53" w:rsidRPr="004D1389" w:rsidRDefault="00497D53" w:rsidP="004D1389">
      <w:pPr>
        <w:rPr>
          <w:rFonts w:hint="eastAsia"/>
        </w:rPr>
      </w:pPr>
    </w:p>
    <w:sectPr w:rsidR="00497D53" w:rsidRPr="004D1389">
      <w:headerReference w:type="default" r:id="rId12"/>
      <w:footerReference w:type="default" r:id="rId13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B4F" w:rsidRDefault="00282B4F">
      <w:pPr>
        <w:spacing w:line="240" w:lineRule="auto"/>
      </w:pPr>
      <w:r>
        <w:separator/>
      </w:r>
    </w:p>
  </w:endnote>
  <w:endnote w:type="continuationSeparator" w:id="0">
    <w:p w:rsidR="00282B4F" w:rsidRDefault="00282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B4F" w:rsidRDefault="00282B4F">
      <w:pPr>
        <w:spacing w:line="240" w:lineRule="auto"/>
      </w:pPr>
      <w:r>
        <w:separator/>
      </w:r>
    </w:p>
  </w:footnote>
  <w:footnote w:type="continuationSeparator" w:id="0">
    <w:p w:rsidR="00282B4F" w:rsidRDefault="00282B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4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8"/>
  </w:num>
  <w:num w:numId="16">
    <w:abstractNumId w:val="10"/>
  </w:num>
  <w:num w:numId="17">
    <w:abstractNumId w:val="10"/>
  </w:num>
  <w:num w:numId="18">
    <w:abstractNumId w:val="0"/>
  </w:num>
  <w:num w:numId="19">
    <w:abstractNumId w:val="17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3C92"/>
    <w:rsid w:val="000403A6"/>
    <w:rsid w:val="00084663"/>
    <w:rsid w:val="000860F2"/>
    <w:rsid w:val="000970B5"/>
    <w:rsid w:val="000A7033"/>
    <w:rsid w:val="000B20AC"/>
    <w:rsid w:val="000E437F"/>
    <w:rsid w:val="000F5524"/>
    <w:rsid w:val="001400B3"/>
    <w:rsid w:val="00170B91"/>
    <w:rsid w:val="00172A27"/>
    <w:rsid w:val="001864F1"/>
    <w:rsid w:val="00194EE9"/>
    <w:rsid w:val="001A3D8C"/>
    <w:rsid w:val="001A5046"/>
    <w:rsid w:val="0022526B"/>
    <w:rsid w:val="00247879"/>
    <w:rsid w:val="00260ED4"/>
    <w:rsid w:val="00270143"/>
    <w:rsid w:val="00282B4F"/>
    <w:rsid w:val="002C4115"/>
    <w:rsid w:val="002C4F34"/>
    <w:rsid w:val="002E2650"/>
    <w:rsid w:val="002E7452"/>
    <w:rsid w:val="003174D5"/>
    <w:rsid w:val="00336635"/>
    <w:rsid w:val="00347CFE"/>
    <w:rsid w:val="0036053C"/>
    <w:rsid w:val="003F28E8"/>
    <w:rsid w:val="003F7092"/>
    <w:rsid w:val="00497D53"/>
    <w:rsid w:val="004D1389"/>
    <w:rsid w:val="004E0453"/>
    <w:rsid w:val="005A4DFE"/>
    <w:rsid w:val="005C2113"/>
    <w:rsid w:val="005C7EFC"/>
    <w:rsid w:val="0062049C"/>
    <w:rsid w:val="006406A9"/>
    <w:rsid w:val="006462F3"/>
    <w:rsid w:val="00684686"/>
    <w:rsid w:val="00687FD1"/>
    <w:rsid w:val="0069129C"/>
    <w:rsid w:val="00697BCA"/>
    <w:rsid w:val="007069D4"/>
    <w:rsid w:val="00717EAE"/>
    <w:rsid w:val="00743CA5"/>
    <w:rsid w:val="00762253"/>
    <w:rsid w:val="008C2447"/>
    <w:rsid w:val="00907E31"/>
    <w:rsid w:val="00967F7C"/>
    <w:rsid w:val="00973D52"/>
    <w:rsid w:val="009847D6"/>
    <w:rsid w:val="00A94381"/>
    <w:rsid w:val="00AA358E"/>
    <w:rsid w:val="00AA62CA"/>
    <w:rsid w:val="00AF26E3"/>
    <w:rsid w:val="00B00378"/>
    <w:rsid w:val="00B24134"/>
    <w:rsid w:val="00B30053"/>
    <w:rsid w:val="00B60A4C"/>
    <w:rsid w:val="00BA3829"/>
    <w:rsid w:val="00BC02A6"/>
    <w:rsid w:val="00BE5857"/>
    <w:rsid w:val="00BF3585"/>
    <w:rsid w:val="00BF52E4"/>
    <w:rsid w:val="00BF7BA1"/>
    <w:rsid w:val="00C12633"/>
    <w:rsid w:val="00C2313D"/>
    <w:rsid w:val="00C356C3"/>
    <w:rsid w:val="00CC6578"/>
    <w:rsid w:val="00D12491"/>
    <w:rsid w:val="00D47071"/>
    <w:rsid w:val="00D56B25"/>
    <w:rsid w:val="00D74B94"/>
    <w:rsid w:val="00D93070"/>
    <w:rsid w:val="00DA160A"/>
    <w:rsid w:val="00DA2897"/>
    <w:rsid w:val="00E34119"/>
    <w:rsid w:val="00E56B12"/>
    <w:rsid w:val="00E7142A"/>
    <w:rsid w:val="00E91094"/>
    <w:rsid w:val="00F30F8A"/>
    <w:rsid w:val="00FC059D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71C66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ind w:left="851" w:hanging="454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8">
    <w:name w:val="Unresolved Mention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blog.csdn.net/qq_29062045/article/details/79290218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F3B7F9-68A1-49A1-8C6B-05AA8133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62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伟 刘</cp:lastModifiedBy>
  <cp:revision>26</cp:revision>
  <dcterms:created xsi:type="dcterms:W3CDTF">2017-04-18T13:28:00Z</dcterms:created>
  <dcterms:modified xsi:type="dcterms:W3CDTF">2019-03-02T04:39:00Z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