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9D4" w:rsidRDefault="005E54A8" w:rsidP="005E54A8">
      <w:pPr>
        <w:pStyle w:val="1"/>
      </w:pPr>
      <w:r>
        <w:rPr>
          <w:rFonts w:hint="eastAsia"/>
        </w:rPr>
        <w:t>设置快捷方式</w:t>
      </w:r>
    </w:p>
    <w:p w:rsidR="005E54A8" w:rsidRDefault="00DF6DC3" w:rsidP="005E54A8">
      <w:r>
        <w:rPr>
          <w:rFonts w:hint="eastAsia"/>
        </w:rPr>
        <w:t>资料来源：</w:t>
      </w:r>
      <w:r w:rsidR="004F20C6">
        <w:t xml:space="preserve"> </w:t>
      </w:r>
    </w:p>
    <w:p w:rsidR="00DF6DC3" w:rsidRDefault="00DF6DC3" w:rsidP="00DF6DC3">
      <w:pPr>
        <w:pStyle w:val="af4"/>
      </w:pPr>
      <w:r>
        <w:rPr>
          <w:rFonts w:hint="eastAsia"/>
        </w:rPr>
        <w:t>Tool=&gt;Preference=&gt;User Interface=&gt;Editor=&gt;</w:t>
      </w:r>
      <w:proofErr w:type="spellStart"/>
      <w:r>
        <w:rPr>
          <w:rFonts w:hint="eastAsia"/>
        </w:rPr>
        <w:t>AutoReplace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>Editor</w:t>
      </w:r>
      <w:r>
        <w:rPr>
          <w:rFonts w:hint="eastAsia"/>
        </w:rPr>
        <w:t>修改</w:t>
      </w:r>
      <w:r>
        <w:rPr>
          <w:rFonts w:hint="eastAsia"/>
        </w:rPr>
        <w:t>AutoReplace.txt</w:t>
      </w:r>
      <w:r>
        <w:rPr>
          <w:rFonts w:hint="eastAsia"/>
        </w:rPr>
        <w:t>文件就好了</w:t>
      </w:r>
    </w:p>
    <w:p w:rsidR="00DF6DC3" w:rsidRDefault="00DF6DC3" w:rsidP="00DF6DC3">
      <w:pPr>
        <w:pStyle w:val="af4"/>
      </w:pPr>
      <w:r>
        <w:rPr>
          <w:rFonts w:hint="eastAsia"/>
        </w:rPr>
        <w:t>大概中文是</w:t>
      </w:r>
      <w:r>
        <w:rPr>
          <w:rFonts w:hint="eastAsia"/>
        </w:rPr>
        <w:t>=&gt;</w:t>
      </w:r>
      <w:r>
        <w:rPr>
          <w:rFonts w:hint="eastAsia"/>
        </w:rPr>
        <w:t>工具</w:t>
      </w:r>
      <w:r>
        <w:rPr>
          <w:rFonts w:hint="eastAsia"/>
        </w:rPr>
        <w:t>=&gt;</w:t>
      </w:r>
      <w:r>
        <w:rPr>
          <w:rFonts w:hint="eastAsia"/>
        </w:rPr>
        <w:t>配置</w:t>
      </w:r>
      <w:r>
        <w:rPr>
          <w:rFonts w:hint="eastAsia"/>
        </w:rPr>
        <w:t>=&gt;</w:t>
      </w:r>
      <w:r>
        <w:rPr>
          <w:rFonts w:hint="eastAsia"/>
        </w:rPr>
        <w:t>用户接口</w:t>
      </w:r>
      <w:r>
        <w:rPr>
          <w:rFonts w:hint="eastAsia"/>
        </w:rPr>
        <w:t>=&gt;</w:t>
      </w:r>
      <w:r>
        <w:rPr>
          <w:rFonts w:hint="eastAsia"/>
        </w:rPr>
        <w:t>编辑器</w:t>
      </w:r>
      <w:r>
        <w:rPr>
          <w:rFonts w:hint="eastAsia"/>
        </w:rPr>
        <w:t>=&gt;</w:t>
      </w:r>
      <w:r>
        <w:rPr>
          <w:rFonts w:hint="eastAsia"/>
        </w:rPr>
        <w:t>自动替换</w:t>
      </w:r>
      <w:r>
        <w:rPr>
          <w:rFonts w:hint="eastAsia"/>
        </w:rPr>
        <w:t xml:space="preserve"> </w:t>
      </w:r>
      <w:r>
        <w:rPr>
          <w:rFonts w:hint="eastAsia"/>
        </w:rPr>
        <w:t>编辑按钮</w:t>
      </w:r>
    </w:p>
    <w:p w:rsidR="00DF6DC3" w:rsidRDefault="00DF6DC3" w:rsidP="00DF6DC3">
      <w:pPr>
        <w:pStyle w:val="af4"/>
      </w:pPr>
    </w:p>
    <w:p w:rsidR="00DF6DC3" w:rsidRDefault="00DF6DC3" w:rsidP="00DF6DC3">
      <w:pPr>
        <w:pStyle w:val="af4"/>
      </w:pPr>
      <w:r>
        <w:rPr>
          <w:rFonts w:hint="eastAsia"/>
        </w:rPr>
        <w:t>例如</w:t>
      </w:r>
      <w:r>
        <w:rPr>
          <w:rFonts w:hint="eastAsia"/>
        </w:rPr>
        <w:t>(</w:t>
      </w:r>
      <w:r>
        <w:rPr>
          <w:rFonts w:hint="eastAsia"/>
        </w:rPr>
        <w:t>你的可以这么写</w:t>
      </w:r>
      <w:r>
        <w:rPr>
          <w:rFonts w:hint="eastAsia"/>
        </w:rPr>
        <w:t>)</w:t>
      </w:r>
    </w:p>
    <w:p w:rsidR="00DF6DC3" w:rsidRDefault="00DF6DC3" w:rsidP="00DF6DC3">
      <w:pPr>
        <w:pStyle w:val="af4"/>
      </w:pPr>
    </w:p>
    <w:p w:rsidR="00DF6DC3" w:rsidRDefault="00DF6DC3" w:rsidP="00DF6DC3">
      <w:pPr>
        <w:pStyle w:val="af4"/>
      </w:pPr>
      <w:r>
        <w:t>s= select * from</w:t>
      </w:r>
    </w:p>
    <w:p w:rsidR="005E54A8" w:rsidRDefault="00DF6DC3" w:rsidP="00DF6DC3">
      <w:pPr>
        <w:pStyle w:val="af4"/>
      </w:pPr>
      <w:r>
        <w:t>w= where</w:t>
      </w:r>
    </w:p>
    <w:p w:rsidR="005E54A8" w:rsidRDefault="005E54A8" w:rsidP="005E54A8"/>
    <w:p w:rsidR="00A36376" w:rsidRDefault="00A36376" w:rsidP="005E54A8"/>
    <w:p w:rsidR="005D56AC" w:rsidRDefault="005D56AC" w:rsidP="005D56AC">
      <w:pPr>
        <w:rPr>
          <w:rFonts w:hint="eastAsia"/>
        </w:rPr>
      </w:pPr>
      <w:r>
        <w:rPr>
          <w:rFonts w:hint="eastAsia"/>
        </w:rPr>
        <w:t>更新表</w:t>
      </w:r>
      <w:bookmarkStart w:id="0" w:name="_GoBack"/>
      <w:bookmarkEnd w:id="0"/>
    </w:p>
    <w:p w:rsidR="005D56AC" w:rsidRDefault="005D56AC" w:rsidP="005D56AC">
      <w:pPr>
        <w:pStyle w:val="aa"/>
        <w:numPr>
          <w:ilvl w:val="0"/>
          <w:numId w:val="22"/>
        </w:numPr>
        <w:ind w:firstLineChars="0"/>
        <w:rPr>
          <w:rFonts w:hint="eastAsia"/>
        </w:rPr>
      </w:pPr>
      <w:r>
        <w:t>for update</w:t>
      </w:r>
    </w:p>
    <w:p w:rsidR="005D56AC" w:rsidRDefault="005D56AC" w:rsidP="005D56AC">
      <w:pPr>
        <w:pStyle w:val="aa"/>
        <w:numPr>
          <w:ilvl w:val="0"/>
          <w:numId w:val="22"/>
        </w:numPr>
        <w:ind w:firstLineChars="0"/>
      </w:pPr>
    </w:p>
    <w:p w:rsidR="005D56AC" w:rsidRDefault="005D56AC" w:rsidP="005D56AC"/>
    <w:p w:rsidR="005D56AC" w:rsidRDefault="005D56AC" w:rsidP="005D56AC">
      <w:pPr>
        <w:autoSpaceDE w:val="0"/>
        <w:autoSpaceDN w:val="0"/>
        <w:adjustRightInd w:val="0"/>
        <w:snapToGrid/>
        <w:spacing w:line="240" w:lineRule="auto"/>
        <w:jc w:val="left"/>
        <w:rPr>
          <w:rFonts w:ascii="Courier New" w:hAnsi="Courier New" w:cs="Courier New"/>
          <w:color w:val="000080"/>
          <w:kern w:val="0"/>
          <w:highlight w:val="white"/>
        </w:rPr>
      </w:pPr>
      <w:r>
        <w:rPr>
          <w:rFonts w:ascii="Courier New" w:hAnsi="Courier New" w:cs="Courier New"/>
          <w:color w:val="008080"/>
          <w:kern w:val="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highlight w:val="white"/>
        </w:rPr>
        <w:t xml:space="preserve"> BANK_ARBITRAGE_INFO </w:t>
      </w:r>
      <w:r w:rsidRPr="005D56AC">
        <w:rPr>
          <w:rFonts w:ascii="Courier New" w:hAnsi="Courier New" w:cs="Courier New"/>
          <w:color w:val="FF0000"/>
          <w:kern w:val="0"/>
          <w:highlight w:val="white"/>
        </w:rPr>
        <w:t>FOR UPDATE</w:t>
      </w:r>
      <w:r>
        <w:rPr>
          <w:rFonts w:ascii="Courier New" w:hAnsi="Courier New" w:cs="Courier New"/>
          <w:color w:val="000080"/>
          <w:kern w:val="0"/>
          <w:highlight w:val="white"/>
        </w:rPr>
        <w:t>;</w:t>
      </w:r>
    </w:p>
    <w:p w:rsidR="005D56AC" w:rsidRDefault="005D56AC" w:rsidP="005D56AC">
      <w:pPr>
        <w:rPr>
          <w:rFonts w:ascii="Courier New" w:hAnsi="Courier New" w:cs="Courier New"/>
          <w:color w:val="000080"/>
          <w:kern w:val="0"/>
          <w:highlight w:val="white"/>
        </w:rPr>
      </w:pPr>
      <w:r>
        <w:rPr>
          <w:rFonts w:ascii="Courier New" w:hAnsi="Courier New" w:cs="Courier New"/>
          <w:color w:val="008080"/>
          <w:kern w:val="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highlight w:val="white"/>
        </w:rPr>
        <w:t xml:space="preserve"> T.</w:t>
      </w:r>
      <w:proofErr w:type="gramStart"/>
      <w:r>
        <w:rPr>
          <w:rFonts w:ascii="Courier New" w:hAnsi="Courier New" w:cs="Courier New"/>
          <w:color w:val="000080"/>
          <w:kern w:val="0"/>
          <w:highlight w:val="white"/>
        </w:rPr>
        <w:t>* ,</w:t>
      </w:r>
      <w:proofErr w:type="gramEnd"/>
      <w:r>
        <w:rPr>
          <w:rFonts w:ascii="Courier New" w:hAnsi="Courier New" w:cs="Courier New"/>
          <w:color w:val="000080"/>
          <w:kern w:val="0"/>
          <w:highlight w:val="white"/>
        </w:rPr>
        <w:t xml:space="preserve"> </w:t>
      </w:r>
      <w:r w:rsidRPr="005D56AC">
        <w:rPr>
          <w:rFonts w:ascii="Courier New" w:hAnsi="Courier New" w:cs="Courier New"/>
          <w:color w:val="FF0000"/>
          <w:kern w:val="0"/>
          <w:highlight w:val="white"/>
        </w:rPr>
        <w:t>T.ROWID</w:t>
      </w:r>
      <w:r>
        <w:rPr>
          <w:rFonts w:ascii="Courier New" w:hAnsi="Courier New" w:cs="Courier New"/>
          <w:color w:val="000080"/>
          <w:kern w:val="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highlight w:val="white"/>
        </w:rPr>
        <w:t xml:space="preserve"> BANK_ARBITRAGE_INFO T;</w:t>
      </w:r>
    </w:p>
    <w:p w:rsidR="005D56AC" w:rsidRDefault="005D56AC" w:rsidP="005D56AC"/>
    <w:p w:rsidR="005D56AC" w:rsidRDefault="005D56AC" w:rsidP="005D56AC">
      <w:r>
        <w:rPr>
          <w:rFonts w:hint="eastAsia"/>
        </w:rPr>
        <w:t>通过</w:t>
      </w:r>
      <w:r>
        <w:rPr>
          <w:rFonts w:hint="eastAsia"/>
        </w:rPr>
        <w:t>for</w:t>
      </w:r>
      <w:r>
        <w:t xml:space="preserve"> update </w:t>
      </w:r>
      <w:r>
        <w:rPr>
          <w:rFonts w:hint="eastAsia"/>
        </w:rPr>
        <w:t>进行锁定表格操作</w:t>
      </w:r>
    </w:p>
    <w:p w:rsidR="005D56AC" w:rsidRDefault="005D56AC" w:rsidP="005D56AC"/>
    <w:p w:rsidR="005D56AC" w:rsidRDefault="005D56AC" w:rsidP="005D56AC"/>
    <w:p w:rsidR="005D56AC" w:rsidRDefault="005D56AC" w:rsidP="005D56AC">
      <w:r>
        <w:rPr>
          <w:rFonts w:hint="eastAsia"/>
        </w:rPr>
        <w:t>配置快捷键的方式：</w:t>
      </w:r>
      <w:r>
        <w:rPr>
          <w:rFonts w:hint="eastAsia"/>
        </w:rPr>
        <w:t xml:space="preserve"> </w:t>
      </w:r>
    </w:p>
    <w:p w:rsidR="005D56AC" w:rsidRDefault="005D56AC" w:rsidP="005D56AC">
      <w:r>
        <w:rPr>
          <w:rFonts w:hint="eastAsia"/>
        </w:rPr>
        <w:t>Tool=&gt;Preference=&gt;User Interface=&gt;Editor=&gt;</w:t>
      </w:r>
      <w:proofErr w:type="spellStart"/>
      <w:r>
        <w:rPr>
          <w:rFonts w:hint="eastAsia"/>
        </w:rPr>
        <w:t>AutoReplace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>Editor</w:t>
      </w:r>
      <w:r>
        <w:rPr>
          <w:rFonts w:hint="eastAsia"/>
        </w:rPr>
        <w:t>修改</w:t>
      </w:r>
      <w:r>
        <w:rPr>
          <w:rFonts w:hint="eastAsia"/>
        </w:rPr>
        <w:t>AutoReplace.txt</w:t>
      </w:r>
      <w:r>
        <w:rPr>
          <w:rFonts w:hint="eastAsia"/>
        </w:rPr>
        <w:t>文件就好了</w:t>
      </w:r>
    </w:p>
    <w:p w:rsidR="005D56AC" w:rsidRDefault="005D56AC" w:rsidP="005D56AC">
      <w:r>
        <w:rPr>
          <w:rFonts w:hint="eastAsia"/>
        </w:rPr>
        <w:t>大概中文是</w:t>
      </w:r>
      <w:r>
        <w:rPr>
          <w:rFonts w:hint="eastAsia"/>
        </w:rPr>
        <w:t>=&gt;</w:t>
      </w:r>
      <w:r>
        <w:rPr>
          <w:rFonts w:hint="eastAsia"/>
        </w:rPr>
        <w:t>工具</w:t>
      </w:r>
      <w:r>
        <w:rPr>
          <w:rFonts w:hint="eastAsia"/>
        </w:rPr>
        <w:t>=&gt;</w:t>
      </w:r>
      <w:r>
        <w:rPr>
          <w:rFonts w:hint="eastAsia"/>
        </w:rPr>
        <w:t>配置</w:t>
      </w:r>
      <w:r>
        <w:rPr>
          <w:rFonts w:hint="eastAsia"/>
        </w:rPr>
        <w:t>=&gt;</w:t>
      </w:r>
      <w:r>
        <w:rPr>
          <w:rFonts w:hint="eastAsia"/>
        </w:rPr>
        <w:t>用户接口</w:t>
      </w:r>
      <w:r>
        <w:rPr>
          <w:rFonts w:hint="eastAsia"/>
        </w:rPr>
        <w:t>=&gt;</w:t>
      </w:r>
      <w:r>
        <w:rPr>
          <w:rFonts w:hint="eastAsia"/>
        </w:rPr>
        <w:t>编辑器</w:t>
      </w:r>
      <w:r>
        <w:rPr>
          <w:rFonts w:hint="eastAsia"/>
        </w:rPr>
        <w:t>=&gt;</w:t>
      </w:r>
      <w:r>
        <w:rPr>
          <w:rFonts w:hint="eastAsia"/>
        </w:rPr>
        <w:t>自动替换</w:t>
      </w:r>
      <w:r>
        <w:rPr>
          <w:rFonts w:hint="eastAsia"/>
        </w:rPr>
        <w:t xml:space="preserve"> </w:t>
      </w:r>
      <w:r>
        <w:rPr>
          <w:rFonts w:hint="eastAsia"/>
        </w:rPr>
        <w:t>编辑按钮</w:t>
      </w:r>
    </w:p>
    <w:p w:rsidR="005D56AC" w:rsidRDefault="005D56AC" w:rsidP="005D56AC"/>
    <w:p w:rsidR="005D56AC" w:rsidRDefault="005D56AC" w:rsidP="005D56AC">
      <w:r>
        <w:rPr>
          <w:rFonts w:hint="eastAsia"/>
        </w:rPr>
        <w:t>例如</w:t>
      </w:r>
      <w:r>
        <w:rPr>
          <w:rFonts w:hint="eastAsia"/>
        </w:rPr>
        <w:t>(</w:t>
      </w:r>
      <w:r>
        <w:rPr>
          <w:rFonts w:hint="eastAsia"/>
        </w:rPr>
        <w:t>你的可以这么写</w:t>
      </w:r>
      <w:r>
        <w:rPr>
          <w:rFonts w:hint="eastAsia"/>
        </w:rPr>
        <w:t>)</w:t>
      </w:r>
    </w:p>
    <w:p w:rsidR="005D56AC" w:rsidRDefault="005D56AC" w:rsidP="005D56AC"/>
    <w:p w:rsidR="005D56AC" w:rsidRDefault="005D56AC" w:rsidP="005D56AC">
      <w:r>
        <w:t>s= select * from</w:t>
      </w:r>
    </w:p>
    <w:p w:rsidR="005D56AC" w:rsidRDefault="005D56AC" w:rsidP="005D56AC">
      <w:r>
        <w:t>w= where</w:t>
      </w:r>
    </w:p>
    <w:p w:rsidR="00A36376" w:rsidRDefault="00A36376" w:rsidP="005E54A8"/>
    <w:p w:rsidR="00A36376" w:rsidRPr="005E54A8" w:rsidRDefault="00A36376" w:rsidP="005E54A8"/>
    <w:sectPr w:rsidR="00A36376" w:rsidRPr="005E54A8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E7C" w:rsidRDefault="00AC6E7C">
      <w:pPr>
        <w:spacing w:line="240" w:lineRule="auto"/>
      </w:pPr>
      <w:r>
        <w:separator/>
      </w:r>
    </w:p>
  </w:endnote>
  <w:endnote w:type="continuationSeparator" w:id="0">
    <w:p w:rsidR="00AC6E7C" w:rsidRDefault="00AC6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Default="001400B3" w:rsidP="001400B3">
    <w:pPr>
      <w:pStyle w:val="a3"/>
      <w:spacing w:line="240" w:lineRule="auto"/>
      <w:jc w:val="right"/>
    </w:pPr>
    <w:r>
      <w:rPr>
        <w:rFonts w:ascii="微软雅黑" w:eastAsia="微软雅黑" w:hAnsi="微软雅黑" w:cs="微软雅黑" w:hint="eastAsia"/>
        <w:sz w:val="20"/>
        <w:szCs w:val="20"/>
      </w:rPr>
      <w:t>知识在于</w:t>
    </w:r>
    <w:r>
      <w:rPr>
        <w:rFonts w:ascii="微软雅黑" w:eastAsia="微软雅黑" w:hAnsi="微软雅黑" w:cs="微软雅黑"/>
        <w:sz w:val="20"/>
        <w:szCs w:val="20"/>
      </w:rPr>
      <w:t>积累，</w:t>
    </w:r>
    <w:r>
      <w:rPr>
        <w:rFonts w:ascii="微软雅黑" w:eastAsia="微软雅黑" w:hAnsi="微软雅黑" w:cs="微软雅黑" w:hint="eastAsia"/>
        <w:sz w:val="20"/>
        <w:szCs w:val="20"/>
      </w:rPr>
      <w:t>记下</w:t>
    </w:r>
    <w:r>
      <w:rPr>
        <w:rFonts w:ascii="微软雅黑" w:eastAsia="微软雅黑" w:hAnsi="微软雅黑" w:cs="微软雅黑"/>
        <w:sz w:val="20"/>
        <w:szCs w:val="20"/>
      </w:rPr>
      <w:t>点点滴滴</w:t>
    </w:r>
    <w:r>
      <w:rPr>
        <w:rFonts w:ascii="微软雅黑" w:eastAsia="微软雅黑" w:hAnsi="微软雅黑" w:cs="微软雅黑" w:hint="eastAsia"/>
        <w:sz w:val="20"/>
        <w:szCs w:val="20"/>
      </w:rPr>
      <w:t>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E7C" w:rsidRDefault="00AC6E7C">
      <w:pPr>
        <w:spacing w:line="240" w:lineRule="auto"/>
      </w:pPr>
      <w:r>
        <w:separator/>
      </w:r>
    </w:p>
  </w:footnote>
  <w:footnote w:type="continuationSeparator" w:id="0">
    <w:p w:rsidR="00AC6E7C" w:rsidRDefault="00AC6E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58E" w:rsidRPr="001400B3" w:rsidRDefault="001400B3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  <w:r w:rsidRPr="001400B3">
      <w:rPr>
        <w:rFonts w:ascii="楷体" w:eastAsia="楷体" w:hAnsi="楷体" w:hint="eastAsia"/>
        <w:noProof/>
        <w:sz w:val="22"/>
      </w:rPr>
      <w:t>爱生活</w:t>
    </w:r>
    <w:r w:rsidRPr="001400B3">
      <w:rPr>
        <w:rFonts w:ascii="楷体" w:eastAsia="楷体" w:hAnsi="楷体"/>
        <w:noProof/>
        <w:sz w:val="22"/>
      </w:rPr>
      <w:t>，爱java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249295B"/>
    <w:multiLevelType w:val="hybridMultilevel"/>
    <w:tmpl w:val="542EBF3E"/>
    <w:lvl w:ilvl="0" w:tplc="48B0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5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0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2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7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14"/>
  </w:num>
  <w:num w:numId="10">
    <w:abstractNumId w:val="16"/>
  </w:num>
  <w:num w:numId="11">
    <w:abstractNumId w:val="15"/>
  </w:num>
  <w:num w:numId="12">
    <w:abstractNumId w:val="8"/>
  </w:num>
  <w:num w:numId="13">
    <w:abstractNumId w:val="5"/>
  </w:num>
  <w:num w:numId="14">
    <w:abstractNumId w:val="4"/>
  </w:num>
  <w:num w:numId="15">
    <w:abstractNumId w:val="19"/>
  </w:num>
  <w:num w:numId="16">
    <w:abstractNumId w:val="11"/>
  </w:num>
  <w:num w:numId="17">
    <w:abstractNumId w:val="11"/>
  </w:num>
  <w:num w:numId="18">
    <w:abstractNumId w:val="0"/>
  </w:num>
  <w:num w:numId="19">
    <w:abstractNumId w:val="18"/>
  </w:num>
  <w:num w:numId="20">
    <w:abstractNumId w:val="2"/>
  </w:num>
  <w:num w:numId="21">
    <w:abstractNumId w:val="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6B"/>
    <w:rsid w:val="0000166D"/>
    <w:rsid w:val="000051CA"/>
    <w:rsid w:val="00013C92"/>
    <w:rsid w:val="000403A6"/>
    <w:rsid w:val="00084663"/>
    <w:rsid w:val="000860F2"/>
    <w:rsid w:val="000970B5"/>
    <w:rsid w:val="000A7033"/>
    <w:rsid w:val="000B20AC"/>
    <w:rsid w:val="000E437F"/>
    <w:rsid w:val="000F5524"/>
    <w:rsid w:val="001400B3"/>
    <w:rsid w:val="00172A27"/>
    <w:rsid w:val="001864F1"/>
    <w:rsid w:val="00194EE9"/>
    <w:rsid w:val="001A3D8C"/>
    <w:rsid w:val="001A5046"/>
    <w:rsid w:val="0022526B"/>
    <w:rsid w:val="00230D58"/>
    <w:rsid w:val="00247879"/>
    <w:rsid w:val="00260ED4"/>
    <w:rsid w:val="00270143"/>
    <w:rsid w:val="002C4115"/>
    <w:rsid w:val="002C4F34"/>
    <w:rsid w:val="002E2650"/>
    <w:rsid w:val="002E7452"/>
    <w:rsid w:val="003174D5"/>
    <w:rsid w:val="00336635"/>
    <w:rsid w:val="00347CFE"/>
    <w:rsid w:val="0036053C"/>
    <w:rsid w:val="003F28E8"/>
    <w:rsid w:val="003F7092"/>
    <w:rsid w:val="004D1389"/>
    <w:rsid w:val="004E0453"/>
    <w:rsid w:val="004F20C6"/>
    <w:rsid w:val="005A4DFE"/>
    <w:rsid w:val="005C2113"/>
    <w:rsid w:val="005C7EFC"/>
    <w:rsid w:val="005D56AC"/>
    <w:rsid w:val="005E54A8"/>
    <w:rsid w:val="0062049C"/>
    <w:rsid w:val="006406A9"/>
    <w:rsid w:val="006462F3"/>
    <w:rsid w:val="0067726D"/>
    <w:rsid w:val="00684686"/>
    <w:rsid w:val="00687FD1"/>
    <w:rsid w:val="0069129C"/>
    <w:rsid w:val="00697BCA"/>
    <w:rsid w:val="007069D4"/>
    <w:rsid w:val="00743CA5"/>
    <w:rsid w:val="00762253"/>
    <w:rsid w:val="008C2447"/>
    <w:rsid w:val="00907E31"/>
    <w:rsid w:val="00967F7C"/>
    <w:rsid w:val="00973D52"/>
    <w:rsid w:val="009847D6"/>
    <w:rsid w:val="00A36376"/>
    <w:rsid w:val="00A94381"/>
    <w:rsid w:val="00AA358E"/>
    <w:rsid w:val="00AA62CA"/>
    <w:rsid w:val="00AC6E7C"/>
    <w:rsid w:val="00AF26E3"/>
    <w:rsid w:val="00B00378"/>
    <w:rsid w:val="00B24134"/>
    <w:rsid w:val="00B30053"/>
    <w:rsid w:val="00B60A4C"/>
    <w:rsid w:val="00B76CEF"/>
    <w:rsid w:val="00BA3829"/>
    <w:rsid w:val="00BC02A6"/>
    <w:rsid w:val="00BF3585"/>
    <w:rsid w:val="00BF52E4"/>
    <w:rsid w:val="00BF7BA1"/>
    <w:rsid w:val="00C12633"/>
    <w:rsid w:val="00C2313D"/>
    <w:rsid w:val="00C356C3"/>
    <w:rsid w:val="00CC6578"/>
    <w:rsid w:val="00D12491"/>
    <w:rsid w:val="00D47071"/>
    <w:rsid w:val="00D56B25"/>
    <w:rsid w:val="00D74B94"/>
    <w:rsid w:val="00D93070"/>
    <w:rsid w:val="00DA160A"/>
    <w:rsid w:val="00DA2897"/>
    <w:rsid w:val="00DF6DC3"/>
    <w:rsid w:val="00E10CEB"/>
    <w:rsid w:val="00E34119"/>
    <w:rsid w:val="00E56B12"/>
    <w:rsid w:val="00E7142A"/>
    <w:rsid w:val="00E91094"/>
    <w:rsid w:val="00F30F8A"/>
    <w:rsid w:val="00FC059D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F6B8A0"/>
  <w15:docId w15:val="{9DC92CFD-9D20-4874-88A4-FF729E69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ind w:left="851" w:hanging="454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8">
    <w:name w:val="Unresolved Mention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6959BE-2C8C-400A-88FE-2344E485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mydot.dotm</Template>
  <TotalTime>58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liuwei</dc:creator>
  <cp:lastModifiedBy>伟 刘</cp:lastModifiedBy>
  <cp:revision>30</cp:revision>
  <dcterms:created xsi:type="dcterms:W3CDTF">2017-04-18T13:28:00Z</dcterms:created>
  <dcterms:modified xsi:type="dcterms:W3CDTF">2019-05-21T08:15:00Z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