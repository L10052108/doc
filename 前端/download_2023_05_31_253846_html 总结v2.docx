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7069D4" w:rsidP="004D1389"/>
    <w:p w:rsidR="005B5F9B" w:rsidRDefault="005B5F9B" w:rsidP="00531E97">
      <w:pPr>
        <w:pStyle w:val="1"/>
      </w:pPr>
      <w:r>
        <w:rPr>
          <w:rFonts w:hint="eastAsia"/>
        </w:rPr>
        <w:t>人事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标准</w:t>
      </w:r>
    </w:p>
    <w:p w:rsidR="005B5F9B" w:rsidRDefault="007F6A56" w:rsidP="00BC4C36">
      <w:pPr>
        <w:pStyle w:val="2"/>
      </w:pPr>
      <w:r w:rsidRPr="007F6A56">
        <w:rPr>
          <w:rFonts w:hint="eastAsia"/>
        </w:rPr>
        <w:t xml:space="preserve">Web </w:t>
      </w:r>
      <w:r w:rsidRPr="007F6A56">
        <w:rPr>
          <w:rFonts w:hint="eastAsia"/>
        </w:rPr>
        <w:t>标准</w:t>
      </w:r>
    </w:p>
    <w:p w:rsidR="005B5F9B" w:rsidRDefault="005B5F9B" w:rsidP="004D1389"/>
    <w:p w:rsidR="00F63FBB" w:rsidRPr="00F63FBB" w:rsidRDefault="00F63FBB" w:rsidP="00F63FBB">
      <w:r>
        <w:rPr>
          <w:rFonts w:hint="eastAsia"/>
        </w:rPr>
        <w:t>Web</w:t>
      </w:r>
      <w:r>
        <w:rPr>
          <w:rFonts w:hint="eastAsia"/>
        </w:rPr>
        <w:t>标准：制作网页要遵循的规范。</w:t>
      </w:r>
    </w:p>
    <w:p w:rsidR="00F63FBB" w:rsidRPr="00F63FBB" w:rsidRDefault="00F63FBB" w:rsidP="00F63FBB">
      <w:r>
        <w:rPr>
          <w:rFonts w:hint="eastAsia"/>
        </w:rPr>
        <w:t>Web</w:t>
      </w:r>
      <w:r>
        <w:rPr>
          <w:rFonts w:hint="eastAsia"/>
        </w:rPr>
        <w:t>标准不是某一个标准，而是由</w:t>
      </w:r>
      <w:r>
        <w:rPr>
          <w:rFonts w:hint="eastAsia"/>
        </w:rPr>
        <w:t>W3C</w:t>
      </w:r>
      <w:r>
        <w:rPr>
          <w:rFonts w:hint="eastAsia"/>
        </w:rPr>
        <w:t>组织和其他标准化组织制定的一系列标准的集合。</w:t>
      </w:r>
    </w:p>
    <w:p w:rsidR="00F63FBB" w:rsidRPr="00F63FBB" w:rsidRDefault="00F63FBB" w:rsidP="00F63FB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标准包括三个方面</w:t>
      </w:r>
    </w:p>
    <w:p w:rsidR="00F63FBB" w:rsidRDefault="00F63FBB" w:rsidP="00F63FBB"/>
    <w:p w:rsidR="00F63FBB" w:rsidRDefault="00F63FBB" w:rsidP="00F63FBB">
      <w:r>
        <w:rPr>
          <w:rFonts w:hint="eastAsia"/>
        </w:rPr>
        <w:t xml:space="preserve">- </w:t>
      </w:r>
      <w:r>
        <w:rPr>
          <w:rFonts w:hint="eastAsia"/>
        </w:rPr>
        <w:t>结构标准（</w:t>
      </w:r>
      <w:r>
        <w:rPr>
          <w:rFonts w:hint="eastAsia"/>
        </w:rPr>
        <w:t>HTML</w:t>
      </w:r>
      <w:r>
        <w:rPr>
          <w:rFonts w:hint="eastAsia"/>
        </w:rPr>
        <w:t>）：用于对网页元素进行整理和分类。</w:t>
      </w:r>
    </w:p>
    <w:p w:rsidR="00F63FBB" w:rsidRDefault="00F63FBB" w:rsidP="00F63FBB">
      <w:r>
        <w:rPr>
          <w:rFonts w:hint="eastAsia"/>
        </w:rPr>
        <w:t xml:space="preserve">- </w:t>
      </w:r>
      <w:r>
        <w:rPr>
          <w:rFonts w:hint="eastAsia"/>
        </w:rPr>
        <w:t>表现标准（</w:t>
      </w:r>
      <w:r>
        <w:rPr>
          <w:rFonts w:hint="eastAsia"/>
        </w:rPr>
        <w:t>CSS</w:t>
      </w:r>
      <w:r>
        <w:rPr>
          <w:rFonts w:hint="eastAsia"/>
        </w:rPr>
        <w:t>）：用于设置网页元素的版式、颜色、大小等外观样式。</w:t>
      </w:r>
    </w:p>
    <w:p w:rsidR="00F63FBB" w:rsidRDefault="00F63FBB" w:rsidP="00F63FBB">
      <w:r>
        <w:rPr>
          <w:rFonts w:hint="eastAsia"/>
        </w:rPr>
        <w:t xml:space="preserve">- </w:t>
      </w:r>
      <w:r>
        <w:rPr>
          <w:rFonts w:hint="eastAsia"/>
        </w:rPr>
        <w:t>行为标准（</w:t>
      </w:r>
      <w:r>
        <w:rPr>
          <w:rFonts w:hint="eastAsia"/>
        </w:rPr>
        <w:t>JS</w:t>
      </w:r>
      <w:r>
        <w:rPr>
          <w:rFonts w:hint="eastAsia"/>
        </w:rPr>
        <w:t>）：用于定义网页的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行为。</w:t>
      </w:r>
    </w:p>
    <w:p w:rsidR="00F63FBB" w:rsidRDefault="00F63FBB" w:rsidP="00F63FBB"/>
    <w:p w:rsidR="00F63FBB" w:rsidRDefault="00F63FBB" w:rsidP="00F63FBB">
      <w:r>
        <w:rPr>
          <w:rFonts w:hint="eastAsia"/>
        </w:rPr>
        <w:t>根据上面的</w:t>
      </w:r>
      <w:r>
        <w:rPr>
          <w:rFonts w:hint="eastAsia"/>
        </w:rPr>
        <w:t>Web</w:t>
      </w:r>
      <w:r>
        <w:rPr>
          <w:rFonts w:hint="eastAsia"/>
        </w:rPr>
        <w:t>标准，可以将</w:t>
      </w:r>
      <w:r>
        <w:rPr>
          <w:rFonts w:hint="eastAsia"/>
        </w:rPr>
        <w:t xml:space="preserve"> Web</w:t>
      </w:r>
      <w:r>
        <w:rPr>
          <w:rFonts w:hint="eastAsia"/>
        </w:rPr>
        <w:t>前端分为三层，如下。</w:t>
      </w:r>
    </w:p>
    <w:p w:rsidR="00F63FBB" w:rsidRDefault="00F63FBB" w:rsidP="00F63FBB"/>
    <w:p w:rsidR="00F63FBB" w:rsidRDefault="00F63FBB" w:rsidP="00F63FB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前端分三层</w:t>
      </w:r>
    </w:p>
    <w:p w:rsidR="00F63FBB" w:rsidRDefault="00F63FBB" w:rsidP="00F63FBB"/>
    <w:p w:rsidR="00F63FBB" w:rsidRDefault="00F63FBB" w:rsidP="00F63FBB">
      <w:r>
        <w:rPr>
          <w:rFonts w:hint="eastAsia"/>
        </w:rPr>
        <w:t>- HTML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）：超文本标记语言。从</w:t>
      </w:r>
      <w:r w:rsidRPr="005418E1">
        <w:rPr>
          <w:rFonts w:hint="eastAsia"/>
          <w:b/>
        </w:rPr>
        <w:t>语义</w:t>
      </w:r>
      <w:r>
        <w:rPr>
          <w:rFonts w:hint="eastAsia"/>
        </w:rPr>
        <w:t>的角度描述页面的</w:t>
      </w:r>
      <w:r w:rsidRPr="005418E1">
        <w:rPr>
          <w:rFonts w:hint="eastAsia"/>
          <w:b/>
        </w:rPr>
        <w:t>结构</w:t>
      </w:r>
      <w:r>
        <w:rPr>
          <w:rFonts w:hint="eastAsia"/>
        </w:rPr>
        <w:t>。相当于人的身体组织结构。</w:t>
      </w:r>
    </w:p>
    <w:p w:rsidR="00F63FBB" w:rsidRDefault="00F63FBB" w:rsidP="00F63FBB">
      <w:r>
        <w:rPr>
          <w:rFonts w:hint="eastAsia"/>
        </w:rPr>
        <w:t>- CSS</w:t>
      </w:r>
      <w:r>
        <w:rPr>
          <w:rFonts w:hint="eastAsia"/>
        </w:rPr>
        <w:t>（</w:t>
      </w:r>
      <w:r>
        <w:rPr>
          <w:rFonts w:hint="eastAsia"/>
        </w:rPr>
        <w:t>Cascading Style Sheets</w:t>
      </w:r>
      <w:r>
        <w:rPr>
          <w:rFonts w:hint="eastAsia"/>
        </w:rPr>
        <w:t>）：层叠样式表。从</w:t>
      </w:r>
      <w:r w:rsidRPr="000C40F5">
        <w:rPr>
          <w:rFonts w:hint="eastAsia"/>
          <w:b/>
        </w:rPr>
        <w:t>审美</w:t>
      </w:r>
      <w:r>
        <w:rPr>
          <w:rFonts w:hint="eastAsia"/>
        </w:rPr>
        <w:t>的角度美化页面的</w:t>
      </w:r>
      <w:r w:rsidRPr="00905752">
        <w:rPr>
          <w:rFonts w:hint="eastAsia"/>
          <w:b/>
        </w:rPr>
        <w:t>样式</w:t>
      </w:r>
      <w:r>
        <w:rPr>
          <w:rFonts w:hint="eastAsia"/>
        </w:rPr>
        <w:t>。相当于人的衣服和打扮。</w:t>
      </w:r>
    </w:p>
    <w:p w:rsidR="005B5F9B" w:rsidRPr="00F63FBB" w:rsidRDefault="00F63FBB" w:rsidP="00F63FBB">
      <w:r>
        <w:rPr>
          <w:rFonts w:hint="eastAsia"/>
        </w:rPr>
        <w:t>- 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。从</w:t>
      </w:r>
      <w:r w:rsidRPr="00B73F36">
        <w:rPr>
          <w:rFonts w:hint="eastAsia"/>
          <w:b/>
        </w:rPr>
        <w:t>交互</w:t>
      </w:r>
      <w:r>
        <w:rPr>
          <w:rFonts w:hint="eastAsia"/>
        </w:rPr>
        <w:t>的角度描述页面的</w:t>
      </w:r>
      <w:r w:rsidRPr="000C40F5">
        <w:rPr>
          <w:rFonts w:hint="eastAsia"/>
          <w:b/>
        </w:rPr>
        <w:t>行为</w:t>
      </w:r>
      <w:r>
        <w:rPr>
          <w:rFonts w:hint="eastAsia"/>
        </w:rPr>
        <w:t>。相当于人的动作，让人有生命力。</w:t>
      </w:r>
    </w:p>
    <w:p w:rsidR="005B5F9B" w:rsidRDefault="005B5F9B" w:rsidP="004D1389"/>
    <w:p w:rsidR="005B5F9B" w:rsidRDefault="0086103E" w:rsidP="006F5010">
      <w:pPr>
        <w:pStyle w:val="1"/>
      </w:pPr>
      <w:r>
        <w:t>浏览器的介绍</w:t>
      </w:r>
    </w:p>
    <w:p w:rsidR="007C589F" w:rsidRDefault="007C589F" w:rsidP="007C589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浏览器分成两部分：</w:t>
      </w:r>
    </w:p>
    <w:p w:rsidR="007C589F" w:rsidRDefault="007C589F" w:rsidP="00FA36FE">
      <w:pPr>
        <w:pStyle w:val="af5"/>
      </w:pPr>
      <w:r>
        <w:rPr>
          <w:rStyle w:val="md-plain"/>
          <w:rFonts w:ascii="Helvetica" w:hAnsi="Helvetica" w:cs="Helvetica"/>
        </w:rPr>
        <w:t>1</w:t>
      </w:r>
      <w:r>
        <w:rPr>
          <w:rStyle w:val="md-plain"/>
          <w:rFonts w:ascii="Helvetica" w:hAnsi="Helvetica" w:cs="Helvetica"/>
        </w:rPr>
        <w:t>、渲染引擎（即：浏览器内核）</w:t>
      </w:r>
    </w:p>
    <w:p w:rsidR="007C589F" w:rsidRDefault="007C589F" w:rsidP="00FA36FE">
      <w:pPr>
        <w:pStyle w:val="af5"/>
      </w:pPr>
      <w:r>
        <w:rPr>
          <w:rStyle w:val="md-plain"/>
          <w:rFonts w:ascii="Helvetica" w:hAnsi="Helvetica" w:cs="Helvetica"/>
        </w:rPr>
        <w:t>2</w:t>
      </w:r>
      <w:r>
        <w:rPr>
          <w:rStyle w:val="md-plain"/>
          <w:rFonts w:ascii="Helvetica" w:hAnsi="Helvetica" w:cs="Helvetica"/>
        </w:rPr>
        <w:t>、</w:t>
      </w:r>
      <w:r>
        <w:rPr>
          <w:rStyle w:val="md-plain"/>
          <w:rFonts w:ascii="Helvetica" w:hAnsi="Helvetica" w:cs="Helvetica"/>
        </w:rPr>
        <w:t xml:space="preserve">JS </w:t>
      </w:r>
      <w:r>
        <w:rPr>
          <w:rStyle w:val="md-plain"/>
          <w:rFonts w:ascii="Helvetica" w:hAnsi="Helvetica" w:cs="Helvetica"/>
        </w:rPr>
        <w:t>引擎</w:t>
      </w:r>
    </w:p>
    <w:p w:rsidR="007C589F" w:rsidRDefault="007C589F" w:rsidP="004D1389"/>
    <w:p w:rsidR="00B04D69" w:rsidRDefault="00B04D69" w:rsidP="004D1389">
      <w:r>
        <w:rPr>
          <w:rStyle w:val="md-plain"/>
          <w:rFonts w:ascii="Helvetica" w:hAnsi="Helvetica" w:cs="Helvetica" w:hint="eastAsia"/>
          <w:color w:val="333333"/>
        </w:rPr>
        <w:t>1</w:t>
      </w:r>
      <w:r>
        <w:rPr>
          <w:rStyle w:val="md-plain"/>
          <w:rFonts w:ascii="Helvetica" w:hAnsi="Helvetica" w:cs="Helvetica" w:hint="eastAsia"/>
          <w:color w:val="333333"/>
        </w:rPr>
        <w:t>、</w:t>
      </w:r>
      <w:r>
        <w:rPr>
          <w:rStyle w:val="md-plain"/>
          <w:rFonts w:ascii="Helvetica" w:hAnsi="Helvetica" w:cs="Helvetica" w:hint="eastAsi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渲染引擎</w:t>
      </w:r>
    </w:p>
    <w:p w:rsidR="00B04D69" w:rsidRPr="00B04D69" w:rsidRDefault="00B04D69" w:rsidP="00B04D69">
      <w:r w:rsidRPr="00B04D69">
        <w:t>浏览器所采用的「渲染引擎」也称之为「浏览器内核」，用来解析</w:t>
      </w:r>
      <w:r w:rsidRPr="00B04D69">
        <w:t xml:space="preserve"> HTML</w:t>
      </w:r>
      <w:r w:rsidRPr="00B04D69">
        <w:t>与</w:t>
      </w:r>
      <w:r w:rsidRPr="00B04D69">
        <w:t>CSS</w:t>
      </w:r>
      <w:r w:rsidRPr="00B04D69">
        <w:t>。渲染引擎决定了浏览器如何显示网页的内容以及页面的格式信息。</w:t>
      </w:r>
    </w:p>
    <w:p w:rsidR="00B04D69" w:rsidRDefault="00B04D69" w:rsidP="00B04D6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渲染引擎是浏览器兼容性问题出现的根本原因。</w:t>
      </w:r>
    </w:p>
    <w:p w:rsidR="007C589F" w:rsidRPr="00B04D69" w:rsidRDefault="00B04D69" w:rsidP="004D1389">
      <w:r>
        <w:t>2</w:t>
      </w:r>
      <w:r>
        <w:rPr>
          <w:rFonts w:hint="eastAsia"/>
        </w:rPr>
        <w:t>、</w:t>
      </w:r>
      <w:r w:rsidRPr="00B04D69">
        <w:rPr>
          <w:rFonts w:hint="eastAsia"/>
        </w:rPr>
        <w:t xml:space="preserve">JS </w:t>
      </w:r>
      <w:r w:rsidRPr="00B04D69">
        <w:rPr>
          <w:rFonts w:hint="eastAsia"/>
        </w:rPr>
        <w:t>引擎</w:t>
      </w:r>
    </w:p>
    <w:p w:rsidR="007C589F" w:rsidRDefault="00933795" w:rsidP="004D1389">
      <w:r>
        <w:rPr>
          <w:rFonts w:ascii="Helvetica" w:hAnsi="Helvetica" w:cs="Helvetica"/>
          <w:color w:val="333333"/>
          <w:shd w:val="clear" w:color="auto" w:fill="FFFFFF"/>
        </w:rPr>
        <w:t>也称为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JS </w:t>
      </w:r>
      <w:r>
        <w:rPr>
          <w:rFonts w:ascii="Helvetica" w:hAnsi="Helvetica" w:cs="Helvetica"/>
          <w:color w:val="333333"/>
          <w:shd w:val="clear" w:color="auto" w:fill="FFFFFF"/>
        </w:rPr>
        <w:t>解释器。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用来解析网页中的</w:t>
      </w:r>
      <w:r>
        <w:rPr>
          <w:rFonts w:ascii="Helvetica" w:hAnsi="Helvetica" w:cs="Helvetica"/>
          <w:color w:val="333333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hd w:val="clear" w:color="auto" w:fill="FFFFFF"/>
        </w:rPr>
        <w:t>代码，对其处理后再运行。</w:t>
      </w:r>
    </w:p>
    <w:p w:rsidR="007C589F" w:rsidRDefault="00864664" w:rsidP="004D13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浏览器本身并不会执行</w:t>
      </w:r>
      <w:r>
        <w:rPr>
          <w:rFonts w:ascii="Helvetica" w:hAnsi="Helvetica" w:cs="Helvetica"/>
          <w:color w:val="333333"/>
          <w:shd w:val="clear" w:color="auto" w:fill="FFFFFF"/>
        </w:rPr>
        <w:t>JS</w:t>
      </w:r>
      <w:r>
        <w:rPr>
          <w:rFonts w:ascii="Helvetica" w:hAnsi="Helvetica" w:cs="Helvetica"/>
          <w:color w:val="333333"/>
          <w:shd w:val="clear" w:color="auto" w:fill="FFFFFF"/>
        </w:rPr>
        <w:t>代码，而是通过内置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hd w:val="clear" w:color="auto" w:fill="FFFFFF"/>
        </w:rPr>
        <w:t>引擎</w:t>
      </w:r>
      <w:r>
        <w:rPr>
          <w:rFonts w:ascii="Helvetica" w:hAnsi="Helvetica" w:cs="Helvetica"/>
          <w:color w:val="333333"/>
          <w:shd w:val="clear" w:color="auto" w:fill="FFFFFF"/>
        </w:rPr>
        <w:t>(</w:t>
      </w:r>
      <w:r>
        <w:rPr>
          <w:rFonts w:ascii="Helvetica" w:hAnsi="Helvetica" w:cs="Helvetica"/>
          <w:color w:val="333333"/>
          <w:shd w:val="clear" w:color="auto" w:fill="FFFFFF"/>
        </w:rPr>
        <w:t>解释器</w:t>
      </w:r>
      <w:r>
        <w:rPr>
          <w:rFonts w:ascii="Helvetica" w:hAnsi="Helvetica" w:cs="Helvetica"/>
          <w:color w:val="333333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hd w:val="clear" w:color="auto" w:fill="FFFFFF"/>
        </w:rPr>
        <w:t>来执行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JS </w:t>
      </w:r>
      <w:r>
        <w:rPr>
          <w:rFonts w:ascii="Helvetica" w:hAnsi="Helvetica" w:cs="Helvetica"/>
          <w:color w:val="333333"/>
          <w:shd w:val="clear" w:color="auto" w:fill="FFFFFF"/>
        </w:rPr>
        <w:t>代码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  <w:r>
        <w:rPr>
          <w:rFonts w:ascii="Helvetica" w:hAnsi="Helvetica" w:cs="Helvetica"/>
          <w:color w:val="333333"/>
          <w:shd w:val="clear" w:color="auto" w:fill="FFFFFF"/>
        </w:rPr>
        <w:t xml:space="preserve">JS </w:t>
      </w:r>
      <w:r>
        <w:rPr>
          <w:rFonts w:ascii="Helvetica" w:hAnsi="Helvetica" w:cs="Helvetica"/>
          <w:color w:val="333333"/>
          <w:shd w:val="clear" w:color="auto" w:fill="FFFFFF"/>
        </w:rPr>
        <w:t>引擎执行代码时会逐行解释每一句源码（转换为机器语言），然后由计算机去执行。所以</w:t>
      </w:r>
      <w:r>
        <w:rPr>
          <w:rFonts w:ascii="Helvetica" w:hAnsi="Helvetica" w:cs="Helvetica"/>
          <w:color w:val="333333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hd w:val="clear" w:color="auto" w:fill="FFFFFF"/>
        </w:rPr>
        <w:t>语言归为脚本语言，会逐行解释执行。</w:t>
      </w:r>
    </w:p>
    <w:p w:rsidR="009E70FF" w:rsidRDefault="009E70FF" w:rsidP="009E70FF"/>
    <w:p w:rsidR="00E56C41" w:rsidRDefault="009E70FF" w:rsidP="002D35F0">
      <w:pPr>
        <w:pStyle w:val="2"/>
      </w:pPr>
      <w:r>
        <w:rPr>
          <w:rFonts w:hint="eastAsia"/>
        </w:rPr>
        <w:t>浏览器的工作原理</w:t>
      </w:r>
    </w:p>
    <w:p w:rsidR="002D35F0" w:rsidRDefault="00E56C41" w:rsidP="00E56C41">
      <w:r>
        <w:rPr>
          <w:noProof/>
        </w:rPr>
        <w:drawing>
          <wp:inline distT="0" distB="0" distL="0" distR="0" wp14:anchorId="2DD0B45C" wp14:editId="3AA3EA90">
            <wp:extent cx="5505450" cy="3676650"/>
            <wp:effectExtent l="0" t="0" r="0" b="0"/>
            <wp:docPr id="2" name="图片 2" descr="http://img.smyhvae.com/20180124_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smyhvae.com/20180124_17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5F0" w:rsidRDefault="002D35F0" w:rsidP="002D35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User Interface  </w:t>
      </w:r>
      <w:r>
        <w:rPr>
          <w:rFonts w:hint="eastAsia"/>
        </w:rPr>
        <w:t>用户界面，我们所看到的浏览器</w:t>
      </w:r>
    </w:p>
    <w:p w:rsidR="002D35F0" w:rsidRDefault="002D35F0" w:rsidP="002D35F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Browser engine  </w:t>
      </w:r>
      <w:r>
        <w:rPr>
          <w:rFonts w:hint="eastAsia"/>
        </w:rPr>
        <w:t>浏览器引擎，用来查询和操作渲染引擎</w:t>
      </w:r>
    </w:p>
    <w:p w:rsidR="002D35F0" w:rsidRDefault="002D35F0" w:rsidP="002D35F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Rendering engine </w:t>
      </w:r>
      <w:r>
        <w:rPr>
          <w:rFonts w:hint="eastAsia"/>
        </w:rPr>
        <w:t>用来显示请求的内容，负责解析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</w:p>
    <w:p w:rsidR="002D35F0" w:rsidRDefault="002D35F0" w:rsidP="002D35F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Networking   </w:t>
      </w:r>
      <w:r>
        <w:rPr>
          <w:rFonts w:hint="eastAsia"/>
        </w:rPr>
        <w:t>网络，负责发送网络请求</w:t>
      </w:r>
    </w:p>
    <w:p w:rsidR="002D35F0" w:rsidRDefault="002D35F0" w:rsidP="002D35F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JavaScript Interpreter(</w:t>
      </w:r>
      <w:r>
        <w:rPr>
          <w:rFonts w:hint="eastAsia"/>
        </w:rPr>
        <w:t>解析者</w:t>
      </w:r>
      <w:r>
        <w:rPr>
          <w:rFonts w:hint="eastAsia"/>
        </w:rPr>
        <w:t>)   JavaScript</w:t>
      </w:r>
      <w:r>
        <w:rPr>
          <w:rFonts w:hint="eastAsia"/>
        </w:rPr>
        <w:t>解析器，负责执行</w:t>
      </w:r>
      <w:r>
        <w:rPr>
          <w:rFonts w:hint="eastAsia"/>
        </w:rPr>
        <w:t>JavaScript</w:t>
      </w:r>
      <w:r>
        <w:rPr>
          <w:rFonts w:hint="eastAsia"/>
        </w:rPr>
        <w:t>的代码</w:t>
      </w:r>
    </w:p>
    <w:p w:rsidR="002D35F0" w:rsidRDefault="002D35F0" w:rsidP="002D35F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UI Backend UI</w:t>
      </w:r>
      <w:r>
        <w:rPr>
          <w:rFonts w:hint="eastAsia"/>
        </w:rPr>
        <w:t>后端，用来绘制类似组合框和弹出窗口</w:t>
      </w:r>
    </w:p>
    <w:p w:rsidR="002D35F0" w:rsidRDefault="002D35F0" w:rsidP="002D35F0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Data Persistence(</w:t>
      </w:r>
      <w:r>
        <w:rPr>
          <w:rFonts w:hint="eastAsia"/>
        </w:rPr>
        <w:t>持久化</w:t>
      </w:r>
      <w:r>
        <w:rPr>
          <w:rFonts w:hint="eastAsia"/>
        </w:rPr>
        <w:t xml:space="preserve">)  </w:t>
      </w:r>
      <w:r>
        <w:rPr>
          <w:rFonts w:hint="eastAsia"/>
        </w:rPr>
        <w:t>数据持久化，数据存储</w:t>
      </w:r>
      <w:r>
        <w:rPr>
          <w:rFonts w:hint="eastAsia"/>
        </w:rPr>
        <w:t xml:space="preserve">  cookie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sessionStorage</w:t>
      </w:r>
      <w:proofErr w:type="spellEnd"/>
    </w:p>
    <w:p w:rsidR="00FA0F05" w:rsidRDefault="00FA0F05" w:rsidP="002D35F0"/>
    <w:p w:rsidR="00FA0F05" w:rsidRDefault="00FA0F05" w:rsidP="00FA0F05">
      <w:pPr>
        <w:pStyle w:val="1"/>
      </w:pPr>
      <w:r>
        <w:t xml:space="preserve">HTML </w:t>
      </w:r>
      <w:r>
        <w:rPr>
          <w:rFonts w:hint="eastAsia"/>
        </w:rPr>
        <w:t>介绍</w:t>
      </w:r>
    </w:p>
    <w:p w:rsidR="00AA4834" w:rsidRPr="001A6667" w:rsidRDefault="00AA4834" w:rsidP="001A6667">
      <w:pPr>
        <w:pStyle w:val="2"/>
        <w:ind w:left="851" w:hanging="454"/>
      </w:pPr>
      <w:r w:rsidRPr="001A6667">
        <w:t>HTML</w:t>
      </w:r>
      <w:r w:rsidRPr="001A6667">
        <w:t>的概述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HTML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全称为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HyperText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Markup Language</w:t>
      </w:r>
      <w:r>
        <w:rPr>
          <w:rStyle w:val="md-plain"/>
          <w:rFonts w:ascii="Helvetica" w:hAnsi="Helvetica" w:cs="Helvetica"/>
          <w:color w:val="333333"/>
        </w:rPr>
        <w:t>，译为</w:t>
      </w:r>
      <w:r>
        <w:rPr>
          <w:rStyle w:val="md-plain"/>
          <w:rFonts w:ascii="Helvetica" w:hAnsi="Helvetica" w:cs="Helvetica"/>
          <w:b/>
          <w:bCs/>
        </w:rPr>
        <w:t>超文本标记语言</w:t>
      </w:r>
      <w:r>
        <w:rPr>
          <w:rStyle w:val="md-plain"/>
          <w:rFonts w:ascii="Helvetica" w:hAnsi="Helvetica" w:cs="Helvetica"/>
          <w:color w:val="333333"/>
        </w:rPr>
        <w:t>。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HTML </w:t>
      </w:r>
      <w:r>
        <w:rPr>
          <w:rStyle w:val="md-plain"/>
          <w:rFonts w:ascii="Helvetica" w:hAnsi="Helvetica" w:cs="Helvetica"/>
          <w:color w:val="333333"/>
        </w:rPr>
        <w:t>不是一种编程语言，是一种描述性的</w:t>
      </w:r>
      <w:r>
        <w:rPr>
          <w:rStyle w:val="md-plain"/>
          <w:rFonts w:ascii="Helvetica" w:hAnsi="Helvetica" w:cs="Helvetica"/>
          <w:b/>
          <w:bCs/>
          <w:color w:val="333333"/>
        </w:rPr>
        <w:t>标记语言</w:t>
      </w:r>
      <w:r>
        <w:rPr>
          <w:rStyle w:val="md-plain"/>
          <w:rFonts w:ascii="Helvetica" w:hAnsi="Helvetica" w:cs="Helvetica"/>
          <w:color w:val="333333"/>
        </w:rPr>
        <w:t>。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作用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HTML</w:t>
      </w:r>
      <w:r>
        <w:rPr>
          <w:rStyle w:val="md-plain"/>
          <w:rFonts w:ascii="Helvetica" w:hAnsi="Helvetica" w:cs="Helvetica"/>
          <w:color w:val="333333"/>
        </w:rPr>
        <w:t>是负责描述文档</w:t>
      </w:r>
      <w:r>
        <w:rPr>
          <w:rStyle w:val="md-plain"/>
          <w:rFonts w:ascii="Helvetica" w:hAnsi="Helvetica" w:cs="Helvetica"/>
          <w:b/>
          <w:bCs/>
          <w:color w:val="333333"/>
        </w:rPr>
        <w:t>语义</w:t>
      </w:r>
      <w:r>
        <w:rPr>
          <w:rStyle w:val="md-plain"/>
          <w:rFonts w:ascii="Helvetica" w:hAnsi="Helvetica" w:cs="Helvetica"/>
          <w:color w:val="333333"/>
        </w:rPr>
        <w:t>的语言。</w:t>
      </w:r>
    </w:p>
    <w:p w:rsidR="00205C96" w:rsidRDefault="00205C96" w:rsidP="00205C96">
      <w:pPr>
        <w:pStyle w:val="3"/>
        <w:ind w:left="48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概念：超文本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所谓的超文本，有两层含义：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）图片、音频、视频、动画、多媒体等内容，成为超文本，因为它们超出了文本的限制。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）不仅如此，它还可以从一个文件跳转到另一个文件，与世界各地主机的文件进行连接。即：超级链接文本。</w:t>
      </w:r>
    </w:p>
    <w:p w:rsidR="00205C96" w:rsidRDefault="00205C96" w:rsidP="00205C96">
      <w:pPr>
        <w:pStyle w:val="3"/>
        <w:ind w:left="48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概念：标记语言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HTML </w:t>
      </w:r>
      <w:r>
        <w:rPr>
          <w:rStyle w:val="md-plain"/>
          <w:rFonts w:ascii="Helvetica" w:hAnsi="Helvetica" w:cs="Helvetica"/>
          <w:color w:val="333333"/>
        </w:rPr>
        <w:t>不是一种编程语言，是一种描述性的</w:t>
      </w:r>
      <w:r>
        <w:rPr>
          <w:rStyle w:val="md-plain"/>
          <w:rFonts w:ascii="Helvetica" w:hAnsi="Helvetica" w:cs="Helvetica"/>
          <w:b/>
          <w:bCs/>
          <w:color w:val="333333"/>
        </w:rPr>
        <w:t>标记语言</w:t>
      </w:r>
      <w:r>
        <w:rPr>
          <w:rStyle w:val="md-plain"/>
          <w:rFonts w:ascii="Helvetica" w:hAnsi="Helvetica" w:cs="Helvetica"/>
          <w:color w:val="333333"/>
        </w:rPr>
        <w:t>。这主要有两层含义：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b/>
          <w:bCs/>
          <w:color w:val="333333"/>
        </w:rPr>
        <w:t>标记语言是一套标记标签</w:t>
      </w:r>
      <w:r>
        <w:rPr>
          <w:rStyle w:val="md-plain"/>
          <w:rFonts w:ascii="Helvetica" w:hAnsi="Helvetica" w:cs="Helvetica"/>
          <w:color w:val="333333"/>
        </w:rPr>
        <w:t>。比如：标签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&lt;a&gt;</w:t>
      </w:r>
      <w:r>
        <w:rPr>
          <w:rStyle w:val="md-plain"/>
          <w:rFonts w:ascii="Helvetica" w:hAnsi="Helvetica" w:cs="Helvetica"/>
          <w:color w:val="333333"/>
        </w:rPr>
        <w:t>表示超链接、标签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img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&gt;</w:t>
      </w:r>
      <w:r>
        <w:rPr>
          <w:rStyle w:val="md-plain"/>
          <w:rFonts w:ascii="Helvetica" w:hAnsi="Helvetica" w:cs="Helvetica"/>
          <w:color w:val="333333"/>
        </w:rPr>
        <w:t>表示图片、标签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&lt;h1&gt;</w:t>
      </w:r>
      <w:r>
        <w:rPr>
          <w:rStyle w:val="md-plain"/>
          <w:rFonts w:ascii="Helvetica" w:hAnsi="Helvetica" w:cs="Helvetica"/>
          <w:color w:val="333333"/>
        </w:rPr>
        <w:t>表示一级标题等等，它们都是属于</w:t>
      </w:r>
      <w:r>
        <w:rPr>
          <w:rStyle w:val="md-plain"/>
          <w:rFonts w:ascii="Helvetica" w:hAnsi="Helvetica" w:cs="Helvetica"/>
          <w:color w:val="333333"/>
        </w:rPr>
        <w:t xml:space="preserve"> HTML </w:t>
      </w:r>
      <w:r>
        <w:rPr>
          <w:rStyle w:val="md-plain"/>
          <w:rFonts w:ascii="Helvetica" w:hAnsi="Helvetica" w:cs="Helvetica"/>
          <w:color w:val="333333"/>
        </w:rPr>
        <w:t>标签。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说的通俗一点就是：网页是由网页元素组成的，这些元素是由</w:t>
      </w:r>
      <w:r>
        <w:rPr>
          <w:rStyle w:val="md-plain"/>
          <w:rFonts w:ascii="Helvetica" w:hAnsi="Helvetica" w:cs="Helvetica"/>
          <w:color w:val="333333"/>
        </w:rPr>
        <w:t xml:space="preserve"> HTML </w:t>
      </w:r>
      <w:r>
        <w:rPr>
          <w:rStyle w:val="md-plain"/>
          <w:rFonts w:ascii="Helvetica" w:hAnsi="Helvetica" w:cs="Helvetica"/>
          <w:color w:val="333333"/>
        </w:rPr>
        <w:t>标签描述出来，然后通过浏览器解析，就可以显示给用户看了。</w:t>
      </w:r>
    </w:p>
    <w:p w:rsidR="00205C96" w:rsidRDefault="00205C96" w:rsidP="005E453A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）编程语言是有编译过程的，而标记语言没有编译过程，</w:t>
      </w:r>
      <w:r>
        <w:rPr>
          <w:rStyle w:val="md-plain"/>
          <w:rFonts w:ascii="Helvetica" w:hAnsi="Helvetica" w:cs="Helvetica"/>
          <w:color w:val="333333"/>
        </w:rPr>
        <w:t>HTML</w:t>
      </w:r>
      <w:r>
        <w:rPr>
          <w:rStyle w:val="md-plain"/>
          <w:rFonts w:ascii="Helvetica" w:hAnsi="Helvetica" w:cs="Helvetica"/>
          <w:color w:val="333333"/>
        </w:rPr>
        <w:t>标签是直接由浏览器解析执行。</w:t>
      </w:r>
    </w:p>
    <w:p w:rsidR="00C612D0" w:rsidRPr="00205C96" w:rsidRDefault="00C612D0" w:rsidP="004D1389"/>
    <w:p w:rsidR="00C612D0" w:rsidRDefault="00E831AD" w:rsidP="00E831AD">
      <w:pPr>
        <w:pStyle w:val="2"/>
      </w:pPr>
      <w:r w:rsidRPr="00E831AD">
        <w:rPr>
          <w:rFonts w:hint="eastAsia"/>
        </w:rPr>
        <w:t>HTML</w:t>
      </w:r>
      <w:r w:rsidRPr="00E831AD">
        <w:rPr>
          <w:rFonts w:hint="eastAsia"/>
        </w:rPr>
        <w:t>结构详解</w:t>
      </w:r>
    </w:p>
    <w:p w:rsidR="00C612D0" w:rsidRDefault="00531463" w:rsidP="004D1389">
      <w:r>
        <w:rPr>
          <w:rStyle w:val="md-plain"/>
          <w:rFonts w:ascii="Helvetica" w:hAnsi="Helvetica" w:cs="Helvetica"/>
          <w:color w:val="333333"/>
          <w:shd w:val="clear" w:color="auto" w:fill="FFFFFF"/>
        </w:rPr>
        <w:t>在文件里，输入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html:5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，然后按一下键盘上的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Tab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键，就可以自动生成如下内容：</w:t>
      </w:r>
    </w:p>
    <w:p w:rsidR="008108F3" w:rsidRDefault="008108F3" w:rsidP="0050761F">
      <w:pPr>
        <w:pStyle w:val="af5"/>
      </w:pPr>
      <w:r>
        <w:t>&lt;!DOCTYPE html&gt;</w:t>
      </w:r>
    </w:p>
    <w:p w:rsidR="008108F3" w:rsidRDefault="008108F3" w:rsidP="0050761F">
      <w:pPr>
        <w:pStyle w:val="af5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108F3" w:rsidRDefault="008108F3" w:rsidP="0050761F">
      <w:pPr>
        <w:pStyle w:val="af5"/>
      </w:pPr>
      <w:r>
        <w:t>&lt;head&gt;</w:t>
      </w:r>
    </w:p>
    <w:p w:rsidR="008108F3" w:rsidRDefault="008108F3" w:rsidP="0050761F">
      <w:pPr>
        <w:pStyle w:val="af5"/>
      </w:pPr>
      <w:r>
        <w:t xml:space="preserve">    &lt;meta charset="UTF-8"&gt;</w:t>
      </w:r>
    </w:p>
    <w:p w:rsidR="008108F3" w:rsidRDefault="008108F3" w:rsidP="0050761F">
      <w:pPr>
        <w:pStyle w:val="af5"/>
      </w:pPr>
      <w:r>
        <w:t xml:space="preserve">    &lt;meta name="viewport" content="width=device-width, initial-scale=1.0"&gt;</w:t>
      </w:r>
    </w:p>
    <w:p w:rsidR="008108F3" w:rsidRDefault="008108F3" w:rsidP="0050761F">
      <w:pPr>
        <w:pStyle w:val="af5"/>
      </w:pPr>
      <w:r>
        <w:t xml:space="preserve">    &lt;title&gt;Document&lt;/title&gt;</w:t>
      </w:r>
    </w:p>
    <w:p w:rsidR="008108F3" w:rsidRDefault="008108F3" w:rsidP="0050761F">
      <w:pPr>
        <w:pStyle w:val="af5"/>
      </w:pPr>
      <w:r>
        <w:t>&lt;/head&gt;</w:t>
      </w:r>
    </w:p>
    <w:p w:rsidR="008108F3" w:rsidRDefault="008108F3" w:rsidP="0050761F">
      <w:pPr>
        <w:pStyle w:val="af5"/>
      </w:pPr>
      <w:r>
        <w:t>&lt;body&gt;</w:t>
      </w:r>
    </w:p>
    <w:p w:rsidR="008108F3" w:rsidRDefault="008108F3" w:rsidP="0050761F">
      <w:pPr>
        <w:pStyle w:val="af5"/>
      </w:pPr>
    </w:p>
    <w:p w:rsidR="008108F3" w:rsidRDefault="008108F3" w:rsidP="0050761F">
      <w:pPr>
        <w:pStyle w:val="af5"/>
      </w:pPr>
      <w:r>
        <w:t>&lt;/body&gt;</w:t>
      </w:r>
    </w:p>
    <w:p w:rsidR="00864664" w:rsidRDefault="008108F3" w:rsidP="0050761F">
      <w:pPr>
        <w:pStyle w:val="af5"/>
      </w:pPr>
      <w:r>
        <w:t>&lt;/html&gt;</w:t>
      </w:r>
    </w:p>
    <w:p w:rsidR="008108F3" w:rsidRDefault="008108F3" w:rsidP="004D1389"/>
    <w:p w:rsidR="006E1A9E" w:rsidRDefault="000E3F0B" w:rsidP="004D1389">
      <w:r>
        <w:rPr>
          <w:rStyle w:val="md-plain"/>
          <w:rFonts w:ascii="Helvetica" w:hAnsi="Helvetica" w:cs="Helvetica"/>
          <w:color w:val="333333"/>
          <w:shd w:val="clear" w:color="auto" w:fill="FFFFFF"/>
        </w:rPr>
        <w:t>HTML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标签通常是成对出现的（</w:t>
      </w:r>
      <w:r>
        <w:rPr>
          <w:rStyle w:val="md-plain"/>
          <w:rFonts w:ascii="Helvetica" w:hAnsi="Helvetica" w:cs="Helvetica"/>
          <w:b/>
          <w:bCs/>
          <w:color w:val="0000FF"/>
          <w:shd w:val="clear" w:color="auto" w:fill="FFFFFF"/>
        </w:rPr>
        <w:t>双边标记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），比如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&lt;div&gt;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和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&lt;/div&gt;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；也有少部分单标签（</w:t>
      </w:r>
      <w:r>
        <w:rPr>
          <w:rStyle w:val="md-plain"/>
          <w:rFonts w:ascii="Helvetica" w:hAnsi="Helvetica" w:cs="Helvetica"/>
          <w:b/>
          <w:bCs/>
          <w:color w:val="0000FF"/>
          <w:shd w:val="clear" w:color="auto" w:fill="FFFFFF"/>
        </w:rPr>
        <w:t>单边标记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），如：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br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/&gt;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hr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/&gt;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img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="images/1.jpg" /&gt;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等。</w:t>
      </w:r>
    </w:p>
    <w:p w:rsidR="002044F3" w:rsidRDefault="002044F3" w:rsidP="00115AFE">
      <w:pPr>
        <w:pStyle w:val="3"/>
        <w:ind w:left="480"/>
        <w:rPr>
          <w:kern w:val="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html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骨架标签分类</w:t>
      </w:r>
    </w:p>
    <w:tbl>
      <w:tblPr>
        <w:tblW w:w="12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2"/>
        <w:gridCol w:w="1791"/>
        <w:gridCol w:w="8007"/>
      </w:tblGrid>
      <w:tr w:rsidR="002044F3" w:rsidTr="002044F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rPr>
                <w:rFonts w:ascii="宋体" w:hAnsi="宋体" w:cs="宋体"/>
                <w:b/>
                <w:bCs/>
              </w:rPr>
            </w:pPr>
            <w:r>
              <w:rPr>
                <w:rStyle w:val="md-plain"/>
                <w:b/>
                <w:bCs/>
              </w:rPr>
              <w:t>标签名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center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定义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left"/>
              <w:rPr>
                <w:b/>
                <w:bCs/>
              </w:rPr>
            </w:pPr>
            <w:r>
              <w:rPr>
                <w:rStyle w:val="md-plain"/>
                <w:b/>
                <w:bCs/>
              </w:rPr>
              <w:t>说明</w:t>
            </w:r>
          </w:p>
        </w:tc>
      </w:tr>
      <w:tr w:rsidR="002044F3" w:rsidTr="002044F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r>
              <w:rPr>
                <w:rStyle w:val="HTML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&lt;html&gt;&lt;/html&gt;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center"/>
            </w:pPr>
            <w:r>
              <w:rPr>
                <w:rStyle w:val="md-plain"/>
              </w:rPr>
              <w:t>HTML</w:t>
            </w:r>
            <w:r>
              <w:rPr>
                <w:rStyle w:val="md-plain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left"/>
            </w:pPr>
            <w:r>
              <w:rPr>
                <w:rStyle w:val="md-plain"/>
              </w:rPr>
              <w:t>页面中最大的标签，我们成为根标签</w:t>
            </w:r>
          </w:p>
        </w:tc>
      </w:tr>
      <w:tr w:rsidR="002044F3" w:rsidTr="002044F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r>
              <w:rPr>
                <w:rStyle w:val="HTML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&lt;head&gt;&lt;/head&gt;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center"/>
            </w:pPr>
            <w:r>
              <w:rPr>
                <w:rStyle w:val="md-plain"/>
              </w:rPr>
              <w:t>文档的头部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left"/>
            </w:pPr>
            <w:r>
              <w:rPr>
                <w:rStyle w:val="md-plain"/>
              </w:rPr>
              <w:t>注意在</w:t>
            </w:r>
            <w:r>
              <w:rPr>
                <w:rStyle w:val="md-plain"/>
              </w:rPr>
              <w:t>head</w:t>
            </w:r>
            <w:r>
              <w:rPr>
                <w:rStyle w:val="md-plain"/>
              </w:rPr>
              <w:t>标签中我们必须要设置的标签是</w:t>
            </w:r>
            <w:r>
              <w:rPr>
                <w:rStyle w:val="md-plain"/>
              </w:rPr>
              <w:t>title</w:t>
            </w:r>
          </w:p>
        </w:tc>
      </w:tr>
      <w:tr w:rsidR="002044F3" w:rsidTr="002044F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r>
              <w:rPr>
                <w:rStyle w:val="HTML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&lt;</w:t>
            </w:r>
            <w:proofErr w:type="spellStart"/>
            <w:r>
              <w:rPr>
                <w:rStyle w:val="HTML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titile</w:t>
            </w:r>
            <w:proofErr w:type="spellEnd"/>
            <w:r>
              <w:rPr>
                <w:rStyle w:val="HTML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&gt;&lt;/title&gt;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center"/>
            </w:pPr>
            <w:r>
              <w:rPr>
                <w:rStyle w:val="md-plain"/>
              </w:rPr>
              <w:t>文档的标题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left"/>
            </w:pPr>
            <w:r>
              <w:rPr>
                <w:rStyle w:val="md-plain"/>
              </w:rPr>
              <w:t>让页面拥有一个属于自己的网页标题</w:t>
            </w:r>
          </w:p>
        </w:tc>
      </w:tr>
      <w:tr w:rsidR="002044F3" w:rsidTr="002044F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r>
              <w:rPr>
                <w:rStyle w:val="HTML"/>
                <w:rFonts w:ascii="var(--monospace)" w:hAnsi="var(--monospace)"/>
                <w:sz w:val="22"/>
                <w:szCs w:val="22"/>
                <w:bdr w:val="single" w:sz="6" w:space="0" w:color="E7EAED" w:frame="1"/>
                <w:shd w:val="clear" w:color="auto" w:fill="F3F4F4"/>
              </w:rPr>
              <w:t>&lt;body&gt;&lt;/body&gt;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center"/>
            </w:pPr>
            <w:r>
              <w:rPr>
                <w:rStyle w:val="md-plain"/>
              </w:rPr>
              <w:t>文档的主体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044F3" w:rsidRDefault="002044F3">
            <w:pPr>
              <w:jc w:val="left"/>
            </w:pPr>
            <w:r>
              <w:rPr>
                <w:rStyle w:val="md-plain"/>
              </w:rPr>
              <w:t>元素包含文档的所有内容，页面内容</w:t>
            </w:r>
            <w:r>
              <w:rPr>
                <w:rStyle w:val="md-plain"/>
              </w:rPr>
              <w:t xml:space="preserve"> </w:t>
            </w:r>
            <w:r>
              <w:rPr>
                <w:rStyle w:val="md-plain"/>
              </w:rPr>
              <w:t>基本都是放到</w:t>
            </w:r>
            <w:r>
              <w:rPr>
                <w:rStyle w:val="md-plain"/>
              </w:rPr>
              <w:t>body</w:t>
            </w:r>
            <w:r>
              <w:rPr>
                <w:rStyle w:val="md-plain"/>
              </w:rPr>
              <w:t>里面的</w:t>
            </w:r>
          </w:p>
        </w:tc>
      </w:tr>
    </w:tbl>
    <w:p w:rsidR="006E1A9E" w:rsidRPr="002044F3" w:rsidRDefault="006E1A9E" w:rsidP="004D1389"/>
    <w:p w:rsidR="008108F3" w:rsidRDefault="008108F3" w:rsidP="004D1389"/>
    <w:p w:rsidR="008108F3" w:rsidRDefault="00FD0265" w:rsidP="00115AFE">
      <w:pPr>
        <w:pStyle w:val="3"/>
        <w:ind w:left="480"/>
      </w:pPr>
      <w:r>
        <w:rPr>
          <w:rStyle w:val="md-plain"/>
          <w:rFonts w:ascii="Helvetica" w:hAnsi="Helvetica" w:cs="Helvetica"/>
          <w:b w:val="0"/>
          <w:bCs/>
          <w:color w:val="333333"/>
          <w:shd w:val="clear" w:color="auto" w:fill="FFFFFF"/>
        </w:rPr>
        <w:t>strict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：</w:t>
      </w:r>
    </w:p>
    <w:p w:rsidR="00FD0265" w:rsidRDefault="00FD0265" w:rsidP="00FD0265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Transitional</w:t>
      </w:r>
      <w:r>
        <w:rPr>
          <w:rStyle w:val="md-plain"/>
          <w:rFonts w:ascii="Helvetica" w:hAnsi="Helvetica" w:cs="Helvetica"/>
          <w:color w:val="333333"/>
        </w:rPr>
        <w:t>：表示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普通的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，这种模式就是没有一些别的规范。</w:t>
      </w:r>
    </w:p>
    <w:p w:rsidR="00FD0265" w:rsidRDefault="00FD0265" w:rsidP="00FD0265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Frameset</w:t>
      </w:r>
      <w:r>
        <w:rPr>
          <w:rStyle w:val="md-plain"/>
          <w:rFonts w:ascii="Helvetica" w:hAnsi="Helvetica" w:cs="Helvetica"/>
          <w:color w:val="333333"/>
        </w:rPr>
        <w:t>：表示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框架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，在框架的页面使用。</w:t>
      </w:r>
    </w:p>
    <w:p w:rsidR="00FD0265" w:rsidRDefault="00FD0265" w:rsidP="00FD0265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sublime</w:t>
      </w:r>
      <w:r>
        <w:rPr>
          <w:rStyle w:val="md-plain"/>
          <w:rFonts w:ascii="Helvetica" w:hAnsi="Helvetica" w:cs="Helvetica"/>
          <w:color w:val="333333"/>
        </w:rPr>
        <w:t>输入的</w:t>
      </w:r>
      <w:proofErr w:type="spellStart"/>
      <w:r>
        <w:rPr>
          <w:rStyle w:val="md-plain"/>
          <w:rFonts w:ascii="Helvetica" w:hAnsi="Helvetica" w:cs="Helvetica"/>
          <w:color w:val="333333"/>
        </w:rPr>
        <w:t>html:xt</w:t>
      </w:r>
      <w:proofErr w:type="spellEnd"/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x</w:t>
      </w:r>
      <w:r>
        <w:rPr>
          <w:rStyle w:val="md-plain"/>
          <w:rFonts w:ascii="Helvetica" w:hAnsi="Helvetica" w:cs="Helvetica"/>
          <w:color w:val="333333"/>
        </w:rPr>
        <w:t>表示</w:t>
      </w:r>
      <w:r>
        <w:rPr>
          <w:rStyle w:val="md-plain"/>
          <w:rFonts w:ascii="Helvetica" w:hAnsi="Helvetica" w:cs="Helvetica"/>
          <w:color w:val="333333"/>
        </w:rPr>
        <w:t>XHTML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t</w:t>
      </w:r>
      <w:r>
        <w:rPr>
          <w:rStyle w:val="md-plain"/>
          <w:rFonts w:ascii="Helvetica" w:hAnsi="Helvetica" w:cs="Helvetica"/>
          <w:color w:val="333333"/>
        </w:rPr>
        <w:t>表示</w:t>
      </w:r>
      <w:r>
        <w:rPr>
          <w:rStyle w:val="md-plain"/>
          <w:rFonts w:ascii="Helvetica" w:hAnsi="Helvetica" w:cs="Helvetica"/>
          <w:color w:val="333333"/>
        </w:rPr>
        <w:t>transitional</w:t>
      </w:r>
      <w:r>
        <w:rPr>
          <w:rStyle w:val="md-plain"/>
          <w:rFonts w:ascii="Helvetica" w:hAnsi="Helvetica" w:cs="Helvetica"/>
          <w:color w:val="333333"/>
        </w:rPr>
        <w:t>。</w:t>
      </w:r>
    </w:p>
    <w:p w:rsidR="008108F3" w:rsidRDefault="008108F3" w:rsidP="004D1389"/>
    <w:p w:rsidR="00864664" w:rsidRPr="00115AFE" w:rsidRDefault="00741489" w:rsidP="004D1389">
      <w:pPr>
        <w:pStyle w:val="3"/>
        <w:ind w:left="480"/>
        <w:rPr>
          <w:rFonts w:ascii="Helvetica" w:hAnsi="Helvetica" w:cs="Helvetica"/>
          <w:b w:val="0"/>
          <w:bCs/>
          <w:color w:val="333333"/>
          <w:shd w:val="clear" w:color="auto" w:fill="FFFFFF"/>
        </w:rPr>
      </w:pPr>
      <w:r w:rsidRPr="00741489">
        <w:rPr>
          <w:rStyle w:val="md-plain"/>
          <w:rFonts w:ascii="Helvetica" w:hAnsi="Helvetica" w:cs="Helvetica" w:hint="eastAsia"/>
          <w:b w:val="0"/>
          <w:bCs/>
          <w:color w:val="333333"/>
          <w:shd w:val="clear" w:color="auto" w:fill="FFFFFF"/>
        </w:rPr>
        <w:t>页面语言</w:t>
      </w:r>
      <w:r w:rsidRPr="00741489">
        <w:rPr>
          <w:rStyle w:val="md-plain"/>
          <w:rFonts w:ascii="Helvetica" w:hAnsi="Helvetica" w:cs="Helvetica" w:hint="eastAsia"/>
          <w:b w:val="0"/>
          <w:bCs/>
          <w:color w:val="333333"/>
          <w:shd w:val="clear" w:color="auto" w:fill="FFFFFF"/>
        </w:rPr>
        <w:t xml:space="preserve"> </w:t>
      </w:r>
      <w:proofErr w:type="spellStart"/>
      <w:r w:rsidRPr="00741489">
        <w:rPr>
          <w:rStyle w:val="md-plain"/>
          <w:rFonts w:ascii="Helvetica" w:hAnsi="Helvetica" w:cs="Helvetica" w:hint="eastAsia"/>
          <w:b w:val="0"/>
          <w:bCs/>
          <w:color w:val="333333"/>
          <w:shd w:val="clear" w:color="auto" w:fill="FFFFFF"/>
        </w:rPr>
        <w:t>lang</w:t>
      </w:r>
      <w:proofErr w:type="spellEnd"/>
    </w:p>
    <w:p w:rsidR="003D11FF" w:rsidRPr="003D11FF" w:rsidRDefault="003D11FF" w:rsidP="003D11FF">
      <w:pPr>
        <w:widowControl/>
        <w:snapToGrid/>
        <w:spacing w:before="192" w:after="192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3D11FF">
        <w:rPr>
          <w:rFonts w:ascii="Helvetica" w:eastAsia="宋体" w:hAnsi="Helvetica" w:cs="Helvetica"/>
          <w:color w:val="333333"/>
          <w:kern w:val="0"/>
        </w:rPr>
        <w:t>下面这行标签，用于指定页面的语言类型：</w:t>
      </w:r>
    </w:p>
    <w:p w:rsidR="003D11FF" w:rsidRPr="003D11FF" w:rsidRDefault="003D11FF" w:rsidP="003D11F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szCs w:val="22"/>
        </w:rPr>
      </w:pPr>
      <w:r w:rsidRPr="003D11FF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&lt;html</w:t>
      </w:r>
      <w:r w:rsidRPr="003D11FF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3D11FF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lang</w:t>
      </w:r>
      <w:proofErr w:type="spellEnd"/>
      <w:r w:rsidRPr="003D11FF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3D11FF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proofErr w:type="spellStart"/>
      <w:r w:rsidRPr="003D11FF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en</w:t>
      </w:r>
      <w:proofErr w:type="spellEnd"/>
      <w:r w:rsidRPr="003D11FF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3D11FF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</w:p>
    <w:p w:rsidR="003D11FF" w:rsidRPr="003D11FF" w:rsidRDefault="003D11FF" w:rsidP="00D22284">
      <w:pPr>
        <w:widowControl/>
        <w:snapToGrid/>
        <w:spacing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3D11FF">
        <w:rPr>
          <w:rFonts w:ascii="Helvetica" w:eastAsia="宋体" w:hAnsi="Helvetica" w:cs="Helvetica"/>
          <w:color w:val="333333"/>
          <w:kern w:val="0"/>
        </w:rPr>
        <w:t>最常见的语言类型有两种：</w:t>
      </w:r>
    </w:p>
    <w:p w:rsidR="003D11FF" w:rsidRPr="003D11FF" w:rsidRDefault="003D11FF" w:rsidP="00E60DC8">
      <w:pPr>
        <w:widowControl/>
        <w:numPr>
          <w:ilvl w:val="0"/>
          <w:numId w:val="5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proofErr w:type="spellStart"/>
      <w:r w:rsidRPr="003D11FF">
        <w:rPr>
          <w:rFonts w:ascii="Helvetica" w:eastAsia="宋体" w:hAnsi="Helvetica" w:cs="Helvetica"/>
          <w:color w:val="333333"/>
          <w:kern w:val="0"/>
        </w:rPr>
        <w:t>en</w:t>
      </w:r>
      <w:proofErr w:type="spellEnd"/>
      <w:r w:rsidRPr="003D11FF">
        <w:rPr>
          <w:rFonts w:ascii="Helvetica" w:eastAsia="宋体" w:hAnsi="Helvetica" w:cs="Helvetica"/>
          <w:color w:val="333333"/>
          <w:kern w:val="0"/>
        </w:rPr>
        <w:t>：定义页面语言为英语。</w:t>
      </w:r>
    </w:p>
    <w:p w:rsidR="003D11FF" w:rsidRPr="003D11FF" w:rsidRDefault="003D11FF" w:rsidP="00E60DC8">
      <w:pPr>
        <w:widowControl/>
        <w:numPr>
          <w:ilvl w:val="0"/>
          <w:numId w:val="5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proofErr w:type="spellStart"/>
      <w:r w:rsidRPr="003D11FF">
        <w:rPr>
          <w:rFonts w:ascii="Helvetica" w:eastAsia="宋体" w:hAnsi="Helvetica" w:cs="Helvetica"/>
          <w:color w:val="333333"/>
          <w:kern w:val="0"/>
        </w:rPr>
        <w:t>zh</w:t>
      </w:r>
      <w:proofErr w:type="spellEnd"/>
      <w:r w:rsidRPr="003D11FF">
        <w:rPr>
          <w:rFonts w:ascii="Helvetica" w:eastAsia="宋体" w:hAnsi="Helvetica" w:cs="Helvetica"/>
          <w:color w:val="333333"/>
          <w:kern w:val="0"/>
        </w:rPr>
        <w:t>-CN</w:t>
      </w:r>
      <w:r w:rsidRPr="003D11FF">
        <w:rPr>
          <w:rFonts w:ascii="Helvetica" w:eastAsia="宋体" w:hAnsi="Helvetica" w:cs="Helvetica"/>
          <w:color w:val="333333"/>
          <w:kern w:val="0"/>
        </w:rPr>
        <w:t>：定义页面语言为中文。</w:t>
      </w:r>
    </w:p>
    <w:p w:rsidR="003001DC" w:rsidRDefault="003001DC" w:rsidP="004D1389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</w:p>
    <w:p w:rsidR="00CF1B00" w:rsidRPr="001F30AF" w:rsidRDefault="001F30AF" w:rsidP="00CB564F">
      <w:pPr>
        <w:pStyle w:val="3"/>
        <w:ind w:left="480"/>
        <w:rPr>
          <w:rStyle w:val="md-plain"/>
          <w:rFonts w:ascii="Helvetica" w:hAnsi="Helvetica" w:cs="Helvetica"/>
          <w:b w:val="0"/>
          <w:bCs/>
          <w:color w:val="333333"/>
          <w:shd w:val="clear" w:color="auto" w:fill="FFFFFF"/>
        </w:rPr>
      </w:pPr>
      <w:r w:rsidRPr="001F30AF">
        <w:rPr>
          <w:rStyle w:val="md-plain"/>
          <w:rFonts w:ascii="Helvetica" w:hAnsi="Helvetica" w:cs="Helvetica" w:hint="eastAsia"/>
          <w:b w:val="0"/>
          <w:bCs/>
          <w:color w:val="333333"/>
          <w:shd w:val="clear" w:color="auto" w:fill="FFFFFF"/>
        </w:rPr>
        <w:t>头标签</w:t>
      </w:r>
      <w:r w:rsidRPr="001F30AF">
        <w:rPr>
          <w:rStyle w:val="md-plain"/>
          <w:rFonts w:ascii="Helvetica" w:hAnsi="Helvetica" w:cs="Helvetica" w:hint="eastAsia"/>
          <w:b w:val="0"/>
          <w:bCs/>
          <w:color w:val="333333"/>
          <w:shd w:val="clear" w:color="auto" w:fill="FFFFFF"/>
        </w:rPr>
        <w:t xml:space="preserve"> head</w:t>
      </w:r>
    </w:p>
    <w:p w:rsidR="00D763C3" w:rsidRPr="00D763C3" w:rsidRDefault="00D763C3" w:rsidP="00D763C3">
      <w:pPr>
        <w:widowControl/>
        <w:snapToGrid/>
        <w:spacing w:before="192" w:after="192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D763C3">
        <w:rPr>
          <w:rFonts w:ascii="Helvetica" w:eastAsia="宋体" w:hAnsi="Helvetica" w:cs="Helvetica"/>
          <w:color w:val="333333"/>
          <w:kern w:val="0"/>
        </w:rPr>
        <w:t>面试题：</w:t>
      </w:r>
    </w:p>
    <w:p w:rsidR="00D763C3" w:rsidRPr="00D763C3" w:rsidRDefault="00D763C3" w:rsidP="00E60DC8">
      <w:pPr>
        <w:widowControl/>
        <w:numPr>
          <w:ilvl w:val="0"/>
          <w:numId w:val="6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D763C3">
        <w:rPr>
          <w:rFonts w:ascii="Helvetica" w:eastAsia="宋体" w:hAnsi="Helvetica" w:cs="Helvetica"/>
          <w:color w:val="333333"/>
          <w:kern w:val="0"/>
        </w:rPr>
        <w:t>问：网页的</w:t>
      </w:r>
      <w:r w:rsidRPr="00D763C3">
        <w:rPr>
          <w:rFonts w:ascii="Helvetica" w:eastAsia="宋体" w:hAnsi="Helvetica" w:cs="Helvetica"/>
          <w:color w:val="333333"/>
          <w:kern w:val="0"/>
        </w:rPr>
        <w:t>head</w:t>
      </w:r>
      <w:r w:rsidRPr="00D763C3">
        <w:rPr>
          <w:rFonts w:ascii="Helvetica" w:eastAsia="宋体" w:hAnsi="Helvetica" w:cs="Helvetica"/>
          <w:color w:val="333333"/>
          <w:kern w:val="0"/>
        </w:rPr>
        <w:t>标签里面，表示的是页面的配置，有什么配置？</w:t>
      </w:r>
    </w:p>
    <w:p w:rsidR="00D763C3" w:rsidRPr="00D763C3" w:rsidRDefault="00D763C3" w:rsidP="00E60DC8">
      <w:pPr>
        <w:widowControl/>
        <w:numPr>
          <w:ilvl w:val="0"/>
          <w:numId w:val="6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D763C3">
        <w:rPr>
          <w:rFonts w:ascii="Helvetica" w:eastAsia="宋体" w:hAnsi="Helvetica" w:cs="Helvetica"/>
          <w:color w:val="333333"/>
          <w:kern w:val="0"/>
        </w:rPr>
        <w:t>答：字符集、关键词、页面描述、页面标题、</w:t>
      </w:r>
      <w:r w:rsidRPr="00D763C3">
        <w:rPr>
          <w:rFonts w:ascii="Helvetica" w:eastAsia="宋体" w:hAnsi="Helvetica" w:cs="Helvetica"/>
          <w:color w:val="333333"/>
          <w:kern w:val="0"/>
        </w:rPr>
        <w:t>IE</w:t>
      </w:r>
      <w:r w:rsidRPr="00D763C3">
        <w:rPr>
          <w:rFonts w:ascii="Helvetica" w:eastAsia="宋体" w:hAnsi="Helvetica" w:cs="Helvetica"/>
          <w:color w:val="333333"/>
          <w:kern w:val="0"/>
        </w:rPr>
        <w:t>适配、视口、</w:t>
      </w:r>
      <w:r w:rsidRPr="00D763C3">
        <w:rPr>
          <w:rFonts w:ascii="Helvetica" w:eastAsia="宋体" w:hAnsi="Helvetica" w:cs="Helvetica"/>
          <w:color w:val="333333"/>
          <w:kern w:val="0"/>
        </w:rPr>
        <w:t>iPhone</w:t>
      </w:r>
      <w:r w:rsidRPr="00D763C3">
        <w:rPr>
          <w:rFonts w:ascii="Helvetica" w:eastAsia="宋体" w:hAnsi="Helvetica" w:cs="Helvetica"/>
          <w:color w:val="333333"/>
          <w:kern w:val="0"/>
        </w:rPr>
        <w:t>小图标等等。</w:t>
      </w:r>
    </w:p>
    <w:p w:rsidR="00D763C3" w:rsidRPr="00D763C3" w:rsidRDefault="00D763C3" w:rsidP="00D90F6B">
      <w:pPr>
        <w:widowControl/>
        <w:snapToGrid/>
        <w:spacing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D763C3">
        <w:rPr>
          <w:rFonts w:ascii="Helvetica" w:eastAsia="宋体" w:hAnsi="Helvetica" w:cs="Helvetica"/>
          <w:color w:val="333333"/>
          <w:kern w:val="0"/>
        </w:rPr>
        <w:t>头标签内部的常见标签如下：</w:t>
      </w:r>
    </w:p>
    <w:p w:rsidR="00D763C3" w:rsidRPr="00D763C3" w:rsidRDefault="00D763C3" w:rsidP="00E60DC8">
      <w:pPr>
        <w:widowControl/>
        <w:numPr>
          <w:ilvl w:val="0"/>
          <w:numId w:val="7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D763C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&lt;title&gt;</w:t>
      </w:r>
      <w:r w:rsidRPr="00D763C3">
        <w:rPr>
          <w:rFonts w:ascii="Helvetica" w:eastAsia="宋体" w:hAnsi="Helvetica" w:cs="Helvetica"/>
          <w:color w:val="333333"/>
          <w:kern w:val="0"/>
        </w:rPr>
        <w:t>：指定整个网页的标题，在浏览器最上方显示。</w:t>
      </w:r>
    </w:p>
    <w:p w:rsidR="00D763C3" w:rsidRPr="00D763C3" w:rsidRDefault="00D763C3" w:rsidP="00E60DC8">
      <w:pPr>
        <w:widowControl/>
        <w:numPr>
          <w:ilvl w:val="0"/>
          <w:numId w:val="7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D763C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&lt;base&gt;</w:t>
      </w:r>
      <w:r w:rsidRPr="00D763C3">
        <w:rPr>
          <w:rFonts w:ascii="Helvetica" w:eastAsia="宋体" w:hAnsi="Helvetica" w:cs="Helvetica"/>
          <w:color w:val="333333"/>
          <w:kern w:val="0"/>
        </w:rPr>
        <w:t>：为页面上的所有链接规定默认地址或默认目标。</w:t>
      </w:r>
    </w:p>
    <w:p w:rsidR="00D763C3" w:rsidRPr="00D763C3" w:rsidRDefault="00D763C3" w:rsidP="00E60DC8">
      <w:pPr>
        <w:widowControl/>
        <w:numPr>
          <w:ilvl w:val="0"/>
          <w:numId w:val="7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D763C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&lt;meta&gt;</w:t>
      </w:r>
      <w:r w:rsidRPr="00D763C3">
        <w:rPr>
          <w:rFonts w:ascii="Helvetica" w:eastAsia="宋体" w:hAnsi="Helvetica" w:cs="Helvetica"/>
          <w:color w:val="333333"/>
          <w:kern w:val="0"/>
        </w:rPr>
        <w:t>：提供有关页面的基本信息</w:t>
      </w:r>
    </w:p>
    <w:p w:rsidR="00D763C3" w:rsidRPr="00D763C3" w:rsidRDefault="00D763C3" w:rsidP="00E60DC8">
      <w:pPr>
        <w:widowControl/>
        <w:numPr>
          <w:ilvl w:val="0"/>
          <w:numId w:val="7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D763C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&lt;body&gt;</w:t>
      </w:r>
      <w:r w:rsidRPr="00D763C3">
        <w:rPr>
          <w:rFonts w:ascii="Helvetica" w:eastAsia="宋体" w:hAnsi="Helvetica" w:cs="Helvetica"/>
          <w:color w:val="333333"/>
          <w:kern w:val="0"/>
        </w:rPr>
        <w:t>：用于定义</w:t>
      </w:r>
      <w:r w:rsidRPr="00D763C3">
        <w:rPr>
          <w:rFonts w:ascii="Helvetica" w:eastAsia="宋体" w:hAnsi="Helvetica" w:cs="Helvetica"/>
          <w:color w:val="333333"/>
          <w:kern w:val="0"/>
        </w:rPr>
        <w:t>HTML</w:t>
      </w:r>
      <w:r w:rsidRPr="00D763C3">
        <w:rPr>
          <w:rFonts w:ascii="Helvetica" w:eastAsia="宋体" w:hAnsi="Helvetica" w:cs="Helvetica"/>
          <w:color w:val="333333"/>
          <w:kern w:val="0"/>
        </w:rPr>
        <w:t>文档所要显示的内容，也称为主体标签。我们所写的代码必须放在此标签</w:t>
      </w:r>
      <w:proofErr w:type="gramStart"/>
      <w:r w:rsidRPr="00D763C3">
        <w:rPr>
          <w:rFonts w:ascii="Helvetica" w:eastAsia="宋体" w:hAnsi="Helvetica" w:cs="Helvetica"/>
          <w:color w:val="333333"/>
          <w:kern w:val="0"/>
        </w:rPr>
        <w:t>內</w:t>
      </w:r>
      <w:proofErr w:type="gramEnd"/>
      <w:r w:rsidRPr="00D763C3">
        <w:rPr>
          <w:rFonts w:ascii="Helvetica" w:eastAsia="宋体" w:hAnsi="Helvetica" w:cs="Helvetica"/>
          <w:color w:val="333333"/>
          <w:kern w:val="0"/>
        </w:rPr>
        <w:t>。</w:t>
      </w:r>
    </w:p>
    <w:p w:rsidR="00D763C3" w:rsidRPr="00D763C3" w:rsidRDefault="00D763C3" w:rsidP="00E60DC8">
      <w:pPr>
        <w:widowControl/>
        <w:numPr>
          <w:ilvl w:val="0"/>
          <w:numId w:val="7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D763C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&lt;link&gt;</w:t>
      </w:r>
      <w:r w:rsidRPr="00D763C3">
        <w:rPr>
          <w:rFonts w:ascii="Helvetica" w:eastAsia="宋体" w:hAnsi="Helvetica" w:cs="Helvetica"/>
          <w:color w:val="333333"/>
          <w:kern w:val="0"/>
        </w:rPr>
        <w:t>：定义文档与外部资源的关系。</w:t>
      </w:r>
    </w:p>
    <w:p w:rsidR="007774CD" w:rsidRPr="007774CD" w:rsidRDefault="007774CD" w:rsidP="00CB564F">
      <w:pPr>
        <w:pStyle w:val="3"/>
        <w:ind w:left="480"/>
      </w:pPr>
      <w:r w:rsidRPr="007774CD">
        <w:t xml:space="preserve">title </w:t>
      </w:r>
      <w:r w:rsidRPr="007774CD">
        <w:t>标签</w:t>
      </w:r>
      <w:r w:rsidRPr="007774CD">
        <w:t>:</w:t>
      </w:r>
    </w:p>
    <w:p w:rsidR="007774CD" w:rsidRPr="007774CD" w:rsidRDefault="007774CD" w:rsidP="00E60DC8">
      <w:pPr>
        <w:pStyle w:val="ab"/>
        <w:widowControl/>
        <w:numPr>
          <w:ilvl w:val="0"/>
          <w:numId w:val="7"/>
        </w:numPr>
        <w:snapToGrid/>
        <w:spacing w:before="192" w:after="192" w:line="240" w:lineRule="auto"/>
        <w:ind w:firstLineChars="0"/>
        <w:jc w:val="left"/>
        <w:rPr>
          <w:rFonts w:ascii="Helvetica" w:eastAsia="宋体" w:hAnsi="Helvetica" w:cs="Helvetica"/>
          <w:color w:val="333333"/>
          <w:kern w:val="0"/>
        </w:rPr>
      </w:pPr>
      <w:r w:rsidRPr="007774CD">
        <w:rPr>
          <w:rFonts w:ascii="Helvetica" w:eastAsia="宋体" w:hAnsi="Helvetica" w:cs="Helvetica"/>
          <w:color w:val="333333"/>
          <w:kern w:val="0"/>
        </w:rPr>
        <w:t>用于设置网页标题：</w:t>
      </w:r>
    </w:p>
    <w:p w:rsidR="007774CD" w:rsidRPr="007774CD" w:rsidRDefault="007774CD" w:rsidP="00E60DC8">
      <w:pPr>
        <w:pStyle w:val="ab"/>
        <w:widowControl/>
        <w:numPr>
          <w:ilvl w:val="0"/>
          <w:numId w:val="7"/>
        </w:num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 w:line="240" w:lineRule="auto"/>
        <w:ind w:firstLineChars="0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szCs w:val="22"/>
        </w:rPr>
      </w:pPr>
      <w:r w:rsidRPr="007774CD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&lt;title&gt;</w:t>
      </w:r>
      <w:r w:rsidRPr="007774CD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网页的标题</w:t>
      </w:r>
      <w:r w:rsidRPr="007774CD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&lt;/title&gt;</w:t>
      </w:r>
    </w:p>
    <w:p w:rsidR="007774CD" w:rsidRPr="007774CD" w:rsidRDefault="007774CD" w:rsidP="00E60DC8">
      <w:pPr>
        <w:pStyle w:val="ab"/>
        <w:widowControl/>
        <w:numPr>
          <w:ilvl w:val="0"/>
          <w:numId w:val="7"/>
        </w:numPr>
        <w:snapToGrid/>
        <w:spacing w:before="192" w:after="192" w:line="240" w:lineRule="auto"/>
        <w:ind w:firstLineChars="0"/>
        <w:jc w:val="left"/>
        <w:rPr>
          <w:rFonts w:ascii="Helvetica" w:eastAsia="宋体" w:hAnsi="Helvetica" w:cs="Helvetica"/>
          <w:color w:val="333333"/>
          <w:kern w:val="0"/>
        </w:rPr>
      </w:pPr>
      <w:r w:rsidRPr="007774CD">
        <w:rPr>
          <w:rFonts w:ascii="Helvetica" w:eastAsia="宋体" w:hAnsi="Helvetica" w:cs="Helvetica"/>
          <w:color w:val="333333"/>
          <w:kern w:val="0"/>
        </w:rPr>
        <w:t>title</w:t>
      </w:r>
      <w:r w:rsidRPr="007774CD">
        <w:rPr>
          <w:rFonts w:ascii="Helvetica" w:eastAsia="宋体" w:hAnsi="Helvetica" w:cs="Helvetica"/>
          <w:color w:val="333333"/>
          <w:kern w:val="0"/>
        </w:rPr>
        <w:t>标签也是有助于</w:t>
      </w:r>
      <w:r w:rsidRPr="007774CD">
        <w:rPr>
          <w:rFonts w:ascii="Helvetica" w:eastAsia="宋体" w:hAnsi="Helvetica" w:cs="Helvetica"/>
          <w:color w:val="333333"/>
          <w:kern w:val="0"/>
        </w:rPr>
        <w:t>SEO</w:t>
      </w:r>
      <w:r w:rsidRPr="007774CD">
        <w:rPr>
          <w:rFonts w:ascii="Helvetica" w:eastAsia="宋体" w:hAnsi="Helvetica" w:cs="Helvetica"/>
          <w:color w:val="333333"/>
          <w:kern w:val="0"/>
        </w:rPr>
        <w:t>搜索引擎优化的。</w:t>
      </w:r>
    </w:p>
    <w:p w:rsidR="007774CD" w:rsidRPr="007774CD" w:rsidRDefault="007774CD" w:rsidP="00CB564F">
      <w:pPr>
        <w:pStyle w:val="3"/>
        <w:ind w:left="480"/>
      </w:pPr>
      <w:r w:rsidRPr="007774CD">
        <w:t>base</w:t>
      </w:r>
      <w:r w:rsidRPr="007774CD">
        <w:t>标签：</w:t>
      </w:r>
    </w:p>
    <w:p w:rsidR="007774CD" w:rsidRPr="007774CD" w:rsidRDefault="007774CD" w:rsidP="00E60DC8">
      <w:pPr>
        <w:pStyle w:val="ab"/>
        <w:widowControl/>
        <w:numPr>
          <w:ilvl w:val="0"/>
          <w:numId w:val="7"/>
        </w:numPr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 w:line="240" w:lineRule="auto"/>
        <w:ind w:firstLineChars="0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szCs w:val="22"/>
        </w:rPr>
      </w:pPr>
      <w:r w:rsidRPr="007774CD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&lt;base</w:t>
      </w:r>
      <w:r w:rsidRPr="007774CD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7774CD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href</w:t>
      </w:r>
      <w:proofErr w:type="spellEnd"/>
      <w:r w:rsidRPr="007774CD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7774CD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"/"</w:t>
      </w:r>
      <w:r w:rsidRPr="007774CD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</w:p>
    <w:p w:rsidR="007774CD" w:rsidRPr="007774CD" w:rsidRDefault="007774CD" w:rsidP="00E60DC8">
      <w:pPr>
        <w:pStyle w:val="ab"/>
        <w:widowControl/>
        <w:numPr>
          <w:ilvl w:val="0"/>
          <w:numId w:val="7"/>
        </w:numPr>
        <w:snapToGrid/>
        <w:spacing w:before="192" w:after="192" w:line="240" w:lineRule="auto"/>
        <w:ind w:firstLineChars="0"/>
        <w:jc w:val="left"/>
        <w:rPr>
          <w:rFonts w:ascii="Helvetica" w:eastAsia="宋体" w:hAnsi="Helvetica" w:cs="Helvetica"/>
          <w:color w:val="333333"/>
          <w:kern w:val="0"/>
        </w:rPr>
      </w:pPr>
      <w:r w:rsidRPr="007774CD">
        <w:rPr>
          <w:rFonts w:ascii="Helvetica" w:eastAsia="宋体" w:hAnsi="Helvetica" w:cs="Helvetica"/>
          <w:color w:val="333333"/>
          <w:kern w:val="0"/>
        </w:rPr>
        <w:t xml:space="preserve">base </w:t>
      </w:r>
      <w:r w:rsidRPr="007774CD">
        <w:rPr>
          <w:rFonts w:ascii="Helvetica" w:eastAsia="宋体" w:hAnsi="Helvetica" w:cs="Helvetica"/>
          <w:color w:val="333333"/>
          <w:kern w:val="0"/>
        </w:rPr>
        <w:t>标签用于指定基础的路径。指定之后，所有的</w:t>
      </w:r>
      <w:r w:rsidRPr="007774CD">
        <w:rPr>
          <w:rFonts w:ascii="Helvetica" w:eastAsia="宋体" w:hAnsi="Helvetica" w:cs="Helvetica"/>
          <w:color w:val="333333"/>
          <w:kern w:val="0"/>
        </w:rPr>
        <w:t xml:space="preserve"> a </w:t>
      </w:r>
      <w:r w:rsidRPr="007774CD">
        <w:rPr>
          <w:rFonts w:ascii="Helvetica" w:eastAsia="宋体" w:hAnsi="Helvetica" w:cs="Helvetica"/>
          <w:color w:val="333333"/>
          <w:kern w:val="0"/>
        </w:rPr>
        <w:t>链接都是以这个路径为基准。</w:t>
      </w:r>
    </w:p>
    <w:p w:rsidR="00CF1B00" w:rsidRPr="00EE2D39" w:rsidRDefault="00EE2D39" w:rsidP="00EE2D39">
      <w:pPr>
        <w:pStyle w:val="2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标签</w:t>
      </w:r>
    </w:p>
    <w:p w:rsidR="00CF1B00" w:rsidRDefault="00CF1B00" w:rsidP="004D1389"/>
    <w:p w:rsidR="00D30425" w:rsidRDefault="00D30425" w:rsidP="00D30425">
      <w:pPr>
        <w:pStyle w:val="3"/>
        <w:ind w:left="480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&lt;body&gt;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标签</w:t>
      </w:r>
    </w:p>
    <w:p w:rsidR="00D30425" w:rsidRDefault="00D30425" w:rsidP="00D70762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&lt;body&gt;</w:t>
      </w:r>
      <w:r>
        <w:rPr>
          <w:rStyle w:val="md-plain"/>
          <w:rFonts w:ascii="Helvetica" w:hAnsi="Helvetica" w:cs="Helvetica"/>
          <w:color w:val="333333"/>
        </w:rPr>
        <w:t>标签的属性有：</w:t>
      </w:r>
    </w:p>
    <w:p w:rsidR="00D30425" w:rsidRDefault="00D30425" w:rsidP="00E60DC8">
      <w:pPr>
        <w:pStyle w:val="md-end-block"/>
        <w:numPr>
          <w:ilvl w:val="0"/>
          <w:numId w:val="8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bgcolor</w:t>
      </w:r>
      <w:proofErr w:type="spellEnd"/>
      <w:r>
        <w:rPr>
          <w:rStyle w:val="md-plain"/>
          <w:rFonts w:ascii="Helvetica" w:hAnsi="Helvetica" w:cs="Helvetica"/>
          <w:color w:val="333333"/>
        </w:rPr>
        <w:t>：设置整个网页的背景颜色。</w:t>
      </w:r>
    </w:p>
    <w:p w:rsidR="00D30425" w:rsidRDefault="00D30425" w:rsidP="00E60DC8">
      <w:pPr>
        <w:pStyle w:val="md-end-block"/>
        <w:numPr>
          <w:ilvl w:val="0"/>
          <w:numId w:val="8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background</w:t>
      </w:r>
      <w:r>
        <w:rPr>
          <w:rStyle w:val="md-plain"/>
          <w:rFonts w:ascii="Helvetica" w:hAnsi="Helvetica" w:cs="Helvetica"/>
          <w:color w:val="333333"/>
        </w:rPr>
        <w:t>：设置整个网页的背景图片。</w:t>
      </w:r>
    </w:p>
    <w:p w:rsidR="00D30425" w:rsidRDefault="00D30425" w:rsidP="00E60DC8">
      <w:pPr>
        <w:pStyle w:val="md-end-block"/>
        <w:numPr>
          <w:ilvl w:val="0"/>
          <w:numId w:val="8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text</w:t>
      </w:r>
      <w:r>
        <w:rPr>
          <w:rStyle w:val="md-plain"/>
          <w:rFonts w:ascii="Helvetica" w:hAnsi="Helvetica" w:cs="Helvetica"/>
          <w:color w:val="333333"/>
        </w:rPr>
        <w:t>：设置网页中的文本颜色。</w:t>
      </w:r>
    </w:p>
    <w:p w:rsidR="00D30425" w:rsidRDefault="00D30425" w:rsidP="00E60DC8">
      <w:pPr>
        <w:pStyle w:val="md-end-block"/>
        <w:numPr>
          <w:ilvl w:val="0"/>
          <w:numId w:val="8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leftmargin</w:t>
      </w:r>
      <w:proofErr w:type="spellEnd"/>
      <w:r>
        <w:rPr>
          <w:rStyle w:val="md-plain"/>
          <w:rFonts w:ascii="Helvetica" w:hAnsi="Helvetica" w:cs="Helvetica"/>
          <w:color w:val="333333"/>
        </w:rPr>
        <w:t>：网页的左边距。</w:t>
      </w:r>
      <w:r>
        <w:rPr>
          <w:rStyle w:val="md-plain"/>
          <w:rFonts w:ascii="Helvetica" w:hAnsi="Helvetica" w:cs="Helvetica"/>
          <w:color w:val="333333"/>
        </w:rPr>
        <w:t>IE</w:t>
      </w:r>
      <w:r>
        <w:rPr>
          <w:rStyle w:val="md-plain"/>
          <w:rFonts w:ascii="Helvetica" w:hAnsi="Helvetica" w:cs="Helvetica"/>
          <w:color w:val="333333"/>
        </w:rPr>
        <w:t>浏览器默认是</w:t>
      </w:r>
      <w:r>
        <w:rPr>
          <w:rStyle w:val="md-plain"/>
          <w:rFonts w:ascii="Helvetica" w:hAnsi="Helvetica" w:cs="Helvetica"/>
          <w:color w:val="333333"/>
        </w:rPr>
        <w:t>8</w:t>
      </w:r>
      <w:r>
        <w:rPr>
          <w:rStyle w:val="md-plain"/>
          <w:rFonts w:ascii="Helvetica" w:hAnsi="Helvetica" w:cs="Helvetica"/>
          <w:color w:val="333333"/>
        </w:rPr>
        <w:t>个像素。</w:t>
      </w:r>
    </w:p>
    <w:p w:rsidR="00D30425" w:rsidRDefault="00D30425" w:rsidP="00E60DC8">
      <w:pPr>
        <w:pStyle w:val="md-end-block"/>
        <w:numPr>
          <w:ilvl w:val="0"/>
          <w:numId w:val="8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topmargin</w:t>
      </w:r>
      <w:proofErr w:type="spellEnd"/>
      <w:r>
        <w:rPr>
          <w:rStyle w:val="md-plain"/>
          <w:rFonts w:ascii="Helvetica" w:hAnsi="Helvetica" w:cs="Helvetica"/>
          <w:color w:val="333333"/>
        </w:rPr>
        <w:t>：网页的上边距。</w:t>
      </w:r>
    </w:p>
    <w:p w:rsidR="00D30425" w:rsidRDefault="00D30425" w:rsidP="00E60DC8">
      <w:pPr>
        <w:pStyle w:val="md-end-block"/>
        <w:numPr>
          <w:ilvl w:val="0"/>
          <w:numId w:val="8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rightmargin</w:t>
      </w:r>
      <w:proofErr w:type="spellEnd"/>
      <w:r>
        <w:rPr>
          <w:rStyle w:val="md-plain"/>
          <w:rFonts w:ascii="Helvetica" w:hAnsi="Helvetica" w:cs="Helvetica"/>
          <w:color w:val="333333"/>
        </w:rPr>
        <w:t>：网页的右边距。</w:t>
      </w:r>
    </w:p>
    <w:p w:rsidR="00D30425" w:rsidRDefault="00D30425" w:rsidP="00E60DC8">
      <w:pPr>
        <w:pStyle w:val="md-end-block"/>
        <w:numPr>
          <w:ilvl w:val="0"/>
          <w:numId w:val="8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bottommargin</w:t>
      </w:r>
      <w:proofErr w:type="spellEnd"/>
      <w:r>
        <w:rPr>
          <w:rStyle w:val="md-plain"/>
          <w:rFonts w:ascii="Helvetica" w:hAnsi="Helvetica" w:cs="Helvetica"/>
          <w:color w:val="333333"/>
        </w:rPr>
        <w:t>：网页的下边距。</w:t>
      </w:r>
    </w:p>
    <w:p w:rsidR="00D30425" w:rsidRDefault="00D30425" w:rsidP="00D70762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&lt;body&gt;</w:t>
      </w:r>
      <w:r>
        <w:rPr>
          <w:rStyle w:val="md-plain"/>
          <w:rFonts w:ascii="Helvetica" w:hAnsi="Helvetica" w:cs="Helvetica"/>
          <w:color w:val="333333"/>
        </w:rPr>
        <w:t>标签另外还有一些属性，这里用个例子来解释：</w:t>
      </w:r>
    </w:p>
    <w:p w:rsidR="00CF1B00" w:rsidRPr="00D30425" w:rsidRDefault="00CF1B00" w:rsidP="004D1389"/>
    <w:p w:rsidR="00CF1B00" w:rsidRDefault="00CF1B00" w:rsidP="004D1389"/>
    <w:p w:rsidR="002E46B5" w:rsidRPr="002E46B5" w:rsidRDefault="006F5010" w:rsidP="002E46B5">
      <w:pPr>
        <w:pStyle w:val="2"/>
        <w:rPr>
          <w:rFonts w:ascii="Helvetica" w:hAnsi="Helvetica" w:cs="Helvetica"/>
          <w:color w:val="333333"/>
          <w:sz w:val="42"/>
          <w:szCs w:val="42"/>
        </w:rPr>
      </w:pPr>
      <w:r w:rsidRPr="006F5010">
        <w:rPr>
          <w:rStyle w:val="md-plain"/>
          <w:rFonts w:ascii="Helvetica" w:hAnsi="Helvetica" w:cs="Helvetica"/>
          <w:color w:val="333333"/>
          <w:sz w:val="42"/>
          <w:szCs w:val="42"/>
        </w:rPr>
        <w:t>HTML</w:t>
      </w:r>
      <w:r w:rsidRPr="006F5010">
        <w:rPr>
          <w:rStyle w:val="md-plain"/>
          <w:rFonts w:ascii="Helvetica" w:hAnsi="Helvetica" w:cs="Helvetica"/>
          <w:color w:val="333333"/>
          <w:sz w:val="42"/>
          <w:szCs w:val="42"/>
        </w:rPr>
        <w:t>的规范</w:t>
      </w:r>
    </w:p>
    <w:p w:rsidR="00582747" w:rsidRPr="00582747" w:rsidRDefault="00582747" w:rsidP="00E60DC8">
      <w:pPr>
        <w:widowControl/>
        <w:numPr>
          <w:ilvl w:val="0"/>
          <w:numId w:val="9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582747">
        <w:rPr>
          <w:rFonts w:ascii="Helvetica" w:eastAsia="宋体" w:hAnsi="Helvetica" w:cs="Helvetica"/>
          <w:color w:val="333333"/>
          <w:kern w:val="0"/>
        </w:rPr>
        <w:t>HTML</w:t>
      </w:r>
      <w:r w:rsidRPr="00582747">
        <w:rPr>
          <w:rFonts w:ascii="Helvetica" w:eastAsia="宋体" w:hAnsi="Helvetica" w:cs="Helvetica"/>
          <w:color w:val="333333"/>
          <w:kern w:val="0"/>
        </w:rPr>
        <w:t>不区分大小写，但</w:t>
      </w:r>
      <w:r w:rsidRPr="00582747">
        <w:rPr>
          <w:rFonts w:ascii="Helvetica" w:eastAsia="宋体" w:hAnsi="Helvetica" w:cs="Helvetica"/>
          <w:color w:val="333333"/>
          <w:kern w:val="0"/>
        </w:rPr>
        <w:t>HTML</w:t>
      </w:r>
      <w:r w:rsidRPr="00582747">
        <w:rPr>
          <w:rFonts w:ascii="Helvetica" w:eastAsia="宋体" w:hAnsi="Helvetica" w:cs="Helvetica"/>
          <w:color w:val="333333"/>
          <w:kern w:val="0"/>
        </w:rPr>
        <w:t>的标签名、类名、标签属性、大部分属性</w:t>
      </w:r>
      <w:proofErr w:type="gramStart"/>
      <w:r w:rsidRPr="00582747">
        <w:rPr>
          <w:rFonts w:ascii="Helvetica" w:eastAsia="宋体" w:hAnsi="Helvetica" w:cs="Helvetica"/>
          <w:color w:val="333333"/>
          <w:kern w:val="0"/>
        </w:rPr>
        <w:t>值建议</w:t>
      </w:r>
      <w:proofErr w:type="gramEnd"/>
      <w:r w:rsidRPr="00582747">
        <w:rPr>
          <w:rFonts w:ascii="Helvetica" w:eastAsia="宋体" w:hAnsi="Helvetica" w:cs="Helvetica"/>
          <w:color w:val="333333"/>
          <w:kern w:val="0"/>
        </w:rPr>
        <w:t>统一用小写。</w:t>
      </w:r>
    </w:p>
    <w:p w:rsidR="00582747" w:rsidRPr="00582747" w:rsidRDefault="00582747" w:rsidP="00E60DC8">
      <w:pPr>
        <w:widowControl/>
        <w:numPr>
          <w:ilvl w:val="0"/>
          <w:numId w:val="9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582747">
        <w:rPr>
          <w:rFonts w:ascii="Helvetica" w:eastAsia="宋体" w:hAnsi="Helvetica" w:cs="Helvetica"/>
          <w:color w:val="333333"/>
          <w:kern w:val="0"/>
        </w:rPr>
        <w:t>HTML</w:t>
      </w:r>
      <w:r w:rsidRPr="00582747">
        <w:rPr>
          <w:rFonts w:ascii="Helvetica" w:eastAsia="宋体" w:hAnsi="Helvetica" w:cs="Helvetica"/>
          <w:color w:val="333333"/>
          <w:kern w:val="0"/>
        </w:rPr>
        <w:t>页面的后缀名是</w:t>
      </w:r>
      <w:r w:rsidRPr="00582747">
        <w:rPr>
          <w:rFonts w:ascii="Helvetica" w:eastAsia="宋体" w:hAnsi="Helvetica" w:cs="Helvetica"/>
          <w:color w:val="333333"/>
          <w:kern w:val="0"/>
        </w:rPr>
        <w:t>html</w:t>
      </w:r>
      <w:r w:rsidRPr="00582747">
        <w:rPr>
          <w:rFonts w:ascii="Helvetica" w:eastAsia="宋体" w:hAnsi="Helvetica" w:cs="Helvetica"/>
          <w:color w:val="333333"/>
          <w:kern w:val="0"/>
        </w:rPr>
        <w:t>或者</w:t>
      </w:r>
      <w:r w:rsidRPr="00582747">
        <w:rPr>
          <w:rFonts w:ascii="Helvetica" w:eastAsia="宋体" w:hAnsi="Helvetica" w:cs="Helvetica"/>
          <w:color w:val="333333"/>
          <w:kern w:val="0"/>
        </w:rPr>
        <w:t>htm(</w:t>
      </w:r>
      <w:r w:rsidRPr="00582747">
        <w:rPr>
          <w:rFonts w:ascii="Helvetica" w:eastAsia="宋体" w:hAnsi="Helvetica" w:cs="Helvetica"/>
          <w:color w:val="333333"/>
          <w:kern w:val="0"/>
        </w:rPr>
        <w:t>有一些系统不支持后缀名长度超过</w:t>
      </w:r>
      <w:r w:rsidRPr="00582747">
        <w:rPr>
          <w:rFonts w:ascii="Helvetica" w:eastAsia="宋体" w:hAnsi="Helvetica" w:cs="Helvetica"/>
          <w:color w:val="333333"/>
          <w:kern w:val="0"/>
        </w:rPr>
        <w:t>3</w:t>
      </w:r>
      <w:r w:rsidRPr="00582747">
        <w:rPr>
          <w:rFonts w:ascii="Helvetica" w:eastAsia="宋体" w:hAnsi="Helvetica" w:cs="Helvetica"/>
          <w:color w:val="333333"/>
          <w:kern w:val="0"/>
        </w:rPr>
        <w:t>个字符，比如</w:t>
      </w:r>
      <w:r w:rsidRPr="00582747">
        <w:rPr>
          <w:rFonts w:ascii="Helvetica" w:eastAsia="宋体" w:hAnsi="Helvetica" w:cs="Helvetica"/>
          <w:color w:val="333333"/>
          <w:kern w:val="0"/>
        </w:rPr>
        <w:t>dos</w:t>
      </w:r>
      <w:r w:rsidRPr="00582747">
        <w:rPr>
          <w:rFonts w:ascii="Helvetica" w:eastAsia="宋体" w:hAnsi="Helvetica" w:cs="Helvetica"/>
          <w:color w:val="333333"/>
          <w:kern w:val="0"/>
        </w:rPr>
        <w:t>系统</w:t>
      </w:r>
      <w:r w:rsidRPr="00582747">
        <w:rPr>
          <w:rFonts w:ascii="Helvetica" w:eastAsia="宋体" w:hAnsi="Helvetica" w:cs="Helvetica"/>
          <w:color w:val="333333"/>
          <w:kern w:val="0"/>
        </w:rPr>
        <w:t>)</w:t>
      </w:r>
    </w:p>
    <w:p w:rsidR="00CF1B00" w:rsidRPr="00751B12" w:rsidRDefault="002E46B5" w:rsidP="004D1389">
      <w:pPr>
        <w:pStyle w:val="2"/>
        <w:rPr>
          <w:sz w:val="42"/>
          <w:szCs w:val="42"/>
        </w:rPr>
      </w:pPr>
      <w:r w:rsidRPr="002E46B5">
        <w:rPr>
          <w:rStyle w:val="md-plain"/>
          <w:rFonts w:ascii="Helvetica" w:hAnsi="Helvetica" w:cs="Helvetica"/>
          <w:color w:val="333333"/>
          <w:sz w:val="42"/>
          <w:szCs w:val="42"/>
        </w:rPr>
        <w:t>编写</w:t>
      </w:r>
      <w:r w:rsidRPr="002E46B5">
        <w:rPr>
          <w:rStyle w:val="md-plain"/>
          <w:rFonts w:ascii="Helvetica" w:hAnsi="Helvetica" w:cs="Helvetica"/>
          <w:color w:val="333333"/>
          <w:sz w:val="42"/>
          <w:szCs w:val="42"/>
        </w:rPr>
        <w:t>XHTML</w:t>
      </w:r>
      <w:r w:rsidRPr="002E46B5">
        <w:rPr>
          <w:rStyle w:val="md-plain"/>
          <w:rFonts w:ascii="Helvetica" w:hAnsi="Helvetica" w:cs="Helvetica"/>
          <w:color w:val="333333"/>
          <w:sz w:val="42"/>
          <w:szCs w:val="42"/>
        </w:rPr>
        <w:t>的规范</w:t>
      </w:r>
    </w:p>
    <w:p w:rsidR="00751B12" w:rsidRPr="00751B12" w:rsidRDefault="00751B12" w:rsidP="00751B12">
      <w:pPr>
        <w:widowControl/>
        <w:snapToGrid/>
        <w:spacing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751B12">
        <w:rPr>
          <w:rFonts w:ascii="Helvetica" w:eastAsia="宋体" w:hAnsi="Helvetica" w:cs="Helvetica"/>
          <w:color w:val="333333"/>
          <w:kern w:val="0"/>
        </w:rPr>
        <w:t>（</w:t>
      </w:r>
      <w:r w:rsidRPr="00751B12">
        <w:rPr>
          <w:rFonts w:ascii="Helvetica" w:eastAsia="宋体" w:hAnsi="Helvetica" w:cs="Helvetica"/>
          <w:color w:val="333333"/>
          <w:kern w:val="0"/>
        </w:rPr>
        <w:t>1</w:t>
      </w:r>
      <w:r w:rsidRPr="00751B12">
        <w:rPr>
          <w:rFonts w:ascii="Helvetica" w:eastAsia="宋体" w:hAnsi="Helvetica" w:cs="Helvetica"/>
          <w:color w:val="333333"/>
          <w:kern w:val="0"/>
        </w:rPr>
        <w:t>）所有标记元素都要正确的嵌套，不能交叉嵌套。正确写法举例：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&lt;h1&gt;&lt;font&gt;&lt;/font&gt;&lt;/h1&gt;</w:t>
      </w:r>
    </w:p>
    <w:p w:rsidR="00751B12" w:rsidRPr="00751B12" w:rsidRDefault="00751B12" w:rsidP="00751B12">
      <w:pPr>
        <w:widowControl/>
        <w:snapToGrid/>
        <w:spacing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751B12">
        <w:rPr>
          <w:rFonts w:ascii="Helvetica" w:eastAsia="宋体" w:hAnsi="Helvetica" w:cs="Helvetica"/>
          <w:color w:val="333333"/>
          <w:kern w:val="0"/>
        </w:rPr>
        <w:t>（</w:t>
      </w:r>
      <w:r w:rsidRPr="00751B12">
        <w:rPr>
          <w:rFonts w:ascii="Helvetica" w:eastAsia="宋体" w:hAnsi="Helvetica" w:cs="Helvetica"/>
          <w:color w:val="333333"/>
          <w:kern w:val="0"/>
        </w:rPr>
        <w:t>2</w:t>
      </w:r>
      <w:r w:rsidRPr="00751B12">
        <w:rPr>
          <w:rFonts w:ascii="Helvetica" w:eastAsia="宋体" w:hAnsi="Helvetica" w:cs="Helvetica"/>
          <w:color w:val="333333"/>
          <w:kern w:val="0"/>
        </w:rPr>
        <w:t>）所有的标记都必须小写。</w:t>
      </w:r>
    </w:p>
    <w:p w:rsidR="00751B12" w:rsidRPr="00751B12" w:rsidRDefault="00751B12" w:rsidP="00751B12">
      <w:pPr>
        <w:widowControl/>
        <w:snapToGrid/>
        <w:spacing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751B12">
        <w:rPr>
          <w:rFonts w:ascii="Helvetica" w:eastAsia="宋体" w:hAnsi="Helvetica" w:cs="Helvetica"/>
          <w:color w:val="333333"/>
          <w:kern w:val="0"/>
        </w:rPr>
        <w:t>（</w:t>
      </w:r>
      <w:r w:rsidRPr="00751B12">
        <w:rPr>
          <w:rFonts w:ascii="Helvetica" w:eastAsia="宋体" w:hAnsi="Helvetica" w:cs="Helvetica"/>
          <w:color w:val="333333"/>
          <w:kern w:val="0"/>
        </w:rPr>
        <w:t>3</w:t>
      </w:r>
      <w:r w:rsidRPr="00751B12">
        <w:rPr>
          <w:rFonts w:ascii="Helvetica" w:eastAsia="宋体" w:hAnsi="Helvetica" w:cs="Helvetica"/>
          <w:color w:val="333333"/>
          <w:kern w:val="0"/>
        </w:rPr>
        <w:t>）所有的标签都必须闭合。</w:t>
      </w:r>
    </w:p>
    <w:p w:rsidR="00751B12" w:rsidRPr="00751B12" w:rsidRDefault="00751B12" w:rsidP="00E60DC8">
      <w:pPr>
        <w:widowControl/>
        <w:numPr>
          <w:ilvl w:val="0"/>
          <w:numId w:val="10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751B12">
        <w:rPr>
          <w:rFonts w:ascii="Helvetica" w:eastAsia="宋体" w:hAnsi="Helvetica" w:cs="Helvetica"/>
          <w:color w:val="333333"/>
          <w:kern w:val="0"/>
        </w:rPr>
        <w:t>双标签：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&lt;span&gt;&lt;/span&gt;</w:t>
      </w:r>
    </w:p>
    <w:p w:rsidR="00751B12" w:rsidRPr="00751B12" w:rsidRDefault="00751B12" w:rsidP="00E60DC8">
      <w:pPr>
        <w:widowControl/>
        <w:numPr>
          <w:ilvl w:val="0"/>
          <w:numId w:val="10"/>
        </w:numPr>
        <w:snapToGrid/>
        <w:spacing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751B12">
        <w:rPr>
          <w:rFonts w:ascii="Helvetica" w:eastAsia="宋体" w:hAnsi="Helvetica" w:cs="Helvetica"/>
          <w:color w:val="333333"/>
          <w:kern w:val="0"/>
        </w:rPr>
        <w:t>单标签：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br</w:t>
      </w:r>
      <w:proofErr w:type="spellEnd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&gt;</w:t>
      </w:r>
      <w:r w:rsidRPr="00751B12">
        <w:rPr>
          <w:rFonts w:ascii="Helvetica" w:eastAsia="宋体" w:hAnsi="Helvetica" w:cs="Helvetica"/>
          <w:color w:val="333333"/>
          <w:kern w:val="0"/>
        </w:rPr>
        <w:t xml:space="preserve"> </w:t>
      </w:r>
      <w:r w:rsidRPr="00751B12">
        <w:rPr>
          <w:rFonts w:ascii="Helvetica" w:eastAsia="宋体" w:hAnsi="Helvetica" w:cs="Helvetica"/>
          <w:color w:val="333333"/>
          <w:kern w:val="0"/>
        </w:rPr>
        <w:t>建议写成</w:t>
      </w:r>
      <w:r w:rsidRPr="00751B12">
        <w:rPr>
          <w:rFonts w:ascii="Helvetica" w:eastAsia="宋体" w:hAnsi="Helvetica" w:cs="Helvetica"/>
          <w:color w:val="333333"/>
          <w:kern w:val="0"/>
        </w:rPr>
        <w:t xml:space="preserve"> 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br</w:t>
      </w:r>
      <w:proofErr w:type="spellEnd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 /&gt;</w:t>
      </w:r>
      <w:r w:rsidRPr="00751B12">
        <w:rPr>
          <w:rFonts w:ascii="Helvetica" w:eastAsia="宋体" w:hAnsi="Helvetica" w:cs="Helvetica"/>
          <w:color w:val="333333"/>
          <w:kern w:val="0"/>
        </w:rPr>
        <w:t xml:space="preserve"> 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hr</w:t>
      </w:r>
      <w:proofErr w:type="spellEnd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&gt;</w:t>
      </w:r>
      <w:r w:rsidRPr="00751B12">
        <w:rPr>
          <w:rFonts w:ascii="Helvetica" w:eastAsia="宋体" w:hAnsi="Helvetica" w:cs="Helvetica"/>
          <w:color w:val="333333"/>
          <w:kern w:val="0"/>
        </w:rPr>
        <w:t xml:space="preserve"> </w:t>
      </w:r>
      <w:r w:rsidRPr="00751B12">
        <w:rPr>
          <w:rFonts w:ascii="Helvetica" w:eastAsia="宋体" w:hAnsi="Helvetica" w:cs="Helvetica"/>
          <w:color w:val="333333"/>
          <w:kern w:val="0"/>
        </w:rPr>
        <w:t>建议转成</w:t>
      </w:r>
      <w:r w:rsidRPr="00751B12">
        <w:rPr>
          <w:rFonts w:ascii="Helvetica" w:eastAsia="宋体" w:hAnsi="Helvetica" w:cs="Helvetica"/>
          <w:color w:val="333333"/>
          <w:kern w:val="0"/>
        </w:rPr>
        <w:t xml:space="preserve"> 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hr</w:t>
      </w:r>
      <w:proofErr w:type="spellEnd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 /&gt;</w:t>
      </w:r>
      <w:r w:rsidRPr="00751B12">
        <w:rPr>
          <w:rFonts w:ascii="Helvetica" w:eastAsia="宋体" w:hAnsi="Helvetica" w:cs="Helvetica"/>
          <w:color w:val="333333"/>
          <w:kern w:val="0"/>
        </w:rPr>
        <w:t>，还有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img</w:t>
      </w:r>
      <w:proofErr w:type="spellEnd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src</w:t>
      </w:r>
      <w:proofErr w:type="spellEnd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=“URL” /&gt;</w:t>
      </w:r>
    </w:p>
    <w:p w:rsidR="00751B12" w:rsidRPr="00751B12" w:rsidRDefault="00751B12" w:rsidP="00751B12">
      <w:pPr>
        <w:widowControl/>
        <w:snapToGrid/>
        <w:spacing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751B12">
        <w:rPr>
          <w:rFonts w:ascii="Helvetica" w:eastAsia="宋体" w:hAnsi="Helvetica" w:cs="Helvetica"/>
          <w:color w:val="333333"/>
          <w:kern w:val="0"/>
        </w:rPr>
        <w:t>（</w:t>
      </w:r>
      <w:r w:rsidRPr="00751B12">
        <w:rPr>
          <w:rFonts w:ascii="Helvetica" w:eastAsia="宋体" w:hAnsi="Helvetica" w:cs="Helvetica"/>
          <w:color w:val="333333"/>
          <w:kern w:val="0"/>
        </w:rPr>
        <w:t>4</w:t>
      </w:r>
      <w:r w:rsidRPr="00751B12">
        <w:rPr>
          <w:rFonts w:ascii="Helvetica" w:eastAsia="宋体" w:hAnsi="Helvetica" w:cs="Helvetica"/>
          <w:color w:val="333333"/>
          <w:kern w:val="0"/>
        </w:rPr>
        <w:t>）所有的属性</w:t>
      </w:r>
      <w:proofErr w:type="gramStart"/>
      <w:r w:rsidRPr="00751B12">
        <w:rPr>
          <w:rFonts w:ascii="Helvetica" w:eastAsia="宋体" w:hAnsi="Helvetica" w:cs="Helvetica"/>
          <w:color w:val="333333"/>
          <w:kern w:val="0"/>
        </w:rPr>
        <w:t>值必须</w:t>
      </w:r>
      <w:proofErr w:type="gramEnd"/>
      <w:r w:rsidRPr="00751B12">
        <w:rPr>
          <w:rFonts w:ascii="Helvetica" w:eastAsia="宋体" w:hAnsi="Helvetica" w:cs="Helvetica"/>
          <w:color w:val="333333"/>
          <w:kern w:val="0"/>
        </w:rPr>
        <w:t>加引号。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&lt;font color="red"&gt;&lt;/font&gt;</w:t>
      </w:r>
    </w:p>
    <w:p w:rsidR="00751B12" w:rsidRPr="00751B12" w:rsidRDefault="00751B12" w:rsidP="00751B12">
      <w:pPr>
        <w:widowControl/>
        <w:snapToGrid/>
        <w:spacing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751B12">
        <w:rPr>
          <w:rFonts w:ascii="Helvetica" w:eastAsia="宋体" w:hAnsi="Helvetica" w:cs="Helvetica"/>
          <w:color w:val="333333"/>
          <w:kern w:val="0"/>
        </w:rPr>
        <w:t>（</w:t>
      </w:r>
      <w:r w:rsidRPr="00751B12">
        <w:rPr>
          <w:rFonts w:ascii="Helvetica" w:eastAsia="宋体" w:hAnsi="Helvetica" w:cs="Helvetica"/>
          <w:color w:val="333333"/>
          <w:kern w:val="0"/>
        </w:rPr>
        <w:t>5</w:t>
      </w:r>
      <w:r w:rsidRPr="00751B12">
        <w:rPr>
          <w:rFonts w:ascii="Helvetica" w:eastAsia="宋体" w:hAnsi="Helvetica" w:cs="Helvetica"/>
          <w:color w:val="333333"/>
          <w:kern w:val="0"/>
        </w:rPr>
        <w:t>）所有的属性必须有值。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hr</w:t>
      </w:r>
      <w:proofErr w:type="spellEnd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noshade</w:t>
      </w:r>
      <w:proofErr w:type="spellEnd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="</w:t>
      </w:r>
      <w:proofErr w:type="spellStart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noshade</w:t>
      </w:r>
      <w:proofErr w:type="spellEnd"/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"&gt;</w:t>
      </w:r>
      <w:r w:rsidRPr="00751B12">
        <w:rPr>
          <w:rFonts w:ascii="Helvetica" w:eastAsia="宋体" w:hAnsi="Helvetica" w:cs="Helvetica"/>
          <w:color w:val="333333"/>
          <w:kern w:val="0"/>
        </w:rPr>
        <w:t>、</w:t>
      </w:r>
      <w:r w:rsidRPr="00751B1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&lt;input type="radio" checked="checked" /&gt;</w:t>
      </w:r>
    </w:p>
    <w:p w:rsidR="006F5010" w:rsidRPr="00456E1D" w:rsidRDefault="00751B12" w:rsidP="00456E1D">
      <w:pPr>
        <w:widowControl/>
        <w:snapToGrid/>
        <w:spacing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751B12">
        <w:rPr>
          <w:rFonts w:ascii="Helvetica" w:eastAsia="宋体" w:hAnsi="Helvetica" w:cs="Helvetica"/>
          <w:color w:val="333333"/>
          <w:kern w:val="0"/>
        </w:rPr>
        <w:t>（</w:t>
      </w:r>
      <w:r w:rsidRPr="00751B12">
        <w:rPr>
          <w:rFonts w:ascii="Helvetica" w:eastAsia="宋体" w:hAnsi="Helvetica" w:cs="Helvetica"/>
          <w:color w:val="333333"/>
          <w:kern w:val="0"/>
        </w:rPr>
        <w:t>6</w:t>
      </w:r>
      <w:r w:rsidRPr="00751B12">
        <w:rPr>
          <w:rFonts w:ascii="Helvetica" w:eastAsia="宋体" w:hAnsi="Helvetica" w:cs="Helvetica"/>
          <w:color w:val="333333"/>
          <w:kern w:val="0"/>
        </w:rPr>
        <w:t>）</w:t>
      </w:r>
      <w:r w:rsidRPr="00751B12">
        <w:rPr>
          <w:rFonts w:ascii="Helvetica" w:eastAsia="宋体" w:hAnsi="Helvetica" w:cs="Helvetica"/>
          <w:color w:val="333333"/>
          <w:kern w:val="0"/>
        </w:rPr>
        <w:t>XHTML</w:t>
      </w:r>
      <w:r w:rsidRPr="00751B12">
        <w:rPr>
          <w:rFonts w:ascii="Helvetica" w:eastAsia="宋体" w:hAnsi="Helvetica" w:cs="Helvetica"/>
          <w:color w:val="333333"/>
          <w:kern w:val="0"/>
        </w:rPr>
        <w:t>文档开头必须要有</w:t>
      </w:r>
      <w:r w:rsidRPr="00751B12">
        <w:rPr>
          <w:rFonts w:ascii="Helvetica" w:eastAsia="宋体" w:hAnsi="Helvetica" w:cs="Helvetica"/>
          <w:color w:val="333333"/>
          <w:kern w:val="0"/>
        </w:rPr>
        <w:t>DTD</w:t>
      </w:r>
      <w:r w:rsidRPr="00751B12">
        <w:rPr>
          <w:rFonts w:ascii="Helvetica" w:eastAsia="宋体" w:hAnsi="Helvetica" w:cs="Helvetica"/>
          <w:color w:val="333333"/>
          <w:kern w:val="0"/>
        </w:rPr>
        <w:t>文档类型定义。</w:t>
      </w:r>
    </w:p>
    <w:p w:rsidR="00456E1D" w:rsidRPr="00456E1D" w:rsidRDefault="00456E1D" w:rsidP="00456E1D">
      <w:pPr>
        <w:pStyle w:val="2"/>
        <w:rPr>
          <w:rStyle w:val="md-plain"/>
          <w:sz w:val="42"/>
          <w:szCs w:val="42"/>
        </w:rPr>
      </w:pPr>
      <w:r w:rsidRPr="00456E1D">
        <w:rPr>
          <w:rStyle w:val="md-plain"/>
          <w:rFonts w:ascii="Helvetica" w:hAnsi="Helvetica" w:cs="Helvetica"/>
          <w:color w:val="333333"/>
          <w:sz w:val="42"/>
          <w:szCs w:val="42"/>
        </w:rPr>
        <w:t>HTML</w:t>
      </w:r>
      <w:r w:rsidRPr="00456E1D">
        <w:rPr>
          <w:rStyle w:val="md-plain"/>
          <w:rFonts w:ascii="Helvetica" w:hAnsi="Helvetica" w:cs="Helvetica"/>
          <w:color w:val="333333"/>
          <w:sz w:val="42"/>
          <w:szCs w:val="42"/>
        </w:rPr>
        <w:t>的基本语法特性</w:t>
      </w:r>
    </w:p>
    <w:p w:rsidR="006F5010" w:rsidRPr="00277CED" w:rsidRDefault="00277CED" w:rsidP="004D1389">
      <w:r w:rsidRPr="00277CED">
        <w:rPr>
          <w:rFonts w:hint="eastAsia"/>
        </w:rPr>
        <w:t>（</w:t>
      </w:r>
      <w:r w:rsidRPr="00277CED">
        <w:rPr>
          <w:rFonts w:hint="eastAsia"/>
        </w:rPr>
        <w:t>1</w:t>
      </w:r>
      <w:r w:rsidRPr="00277CED">
        <w:rPr>
          <w:rFonts w:hint="eastAsia"/>
        </w:rPr>
        <w:t>）</w:t>
      </w:r>
      <w:r w:rsidRPr="00277CED">
        <w:rPr>
          <w:rFonts w:hint="eastAsia"/>
        </w:rPr>
        <w:t>HTML</w:t>
      </w:r>
      <w:r w:rsidRPr="00277CED">
        <w:rPr>
          <w:rFonts w:hint="eastAsia"/>
        </w:rPr>
        <w:t>对换行不敏感，对</w:t>
      </w:r>
      <w:r w:rsidRPr="00277CED">
        <w:rPr>
          <w:rFonts w:hint="eastAsia"/>
        </w:rPr>
        <w:t>tab</w:t>
      </w:r>
      <w:r w:rsidRPr="00277CED">
        <w:rPr>
          <w:rFonts w:hint="eastAsia"/>
        </w:rPr>
        <w:t>不敏感</w:t>
      </w:r>
    </w:p>
    <w:p w:rsidR="006F5010" w:rsidRDefault="006A348E" w:rsidP="004D138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77CED" w:rsidRPr="00277CED">
        <w:rPr>
          <w:rFonts w:hint="eastAsia"/>
        </w:rPr>
        <w:t>空白折叠现象</w:t>
      </w:r>
      <w:r w:rsidR="004D41C2">
        <w:rPr>
          <w:rFonts w:hint="eastAsia"/>
        </w:rPr>
        <w:t xml:space="preserve"> </w:t>
      </w:r>
      <w:r w:rsidR="004D41C2">
        <w:t xml:space="preserve"> </w:t>
      </w:r>
    </w:p>
    <w:p w:rsidR="004D41C2" w:rsidRDefault="004D41C2" w:rsidP="004D1389">
      <w:r>
        <w:rPr>
          <w:rStyle w:val="md-plain"/>
          <w:rFonts w:ascii="Helvetica" w:hAnsi="Helvetica" w:cs="Helvetica"/>
          <w:color w:val="333333"/>
          <w:shd w:val="clear" w:color="auto" w:fill="FFFFFF"/>
        </w:rPr>
        <w:t>HTML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中所有的</w:t>
      </w: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文字之间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，如果有空格、换行、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tab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都将被折叠为一个空格显示。</w:t>
      </w:r>
    </w:p>
    <w:p w:rsidR="000D5984" w:rsidRPr="000D5984" w:rsidRDefault="000D5984" w:rsidP="000D5984">
      <w:r w:rsidRPr="000D5984">
        <w:t>（</w:t>
      </w:r>
      <w:r w:rsidRPr="000D5984">
        <w:t>3</w:t>
      </w:r>
      <w:r w:rsidRPr="000D5984">
        <w:t>）标签要严格封闭</w:t>
      </w:r>
    </w:p>
    <w:p w:rsidR="000D5984" w:rsidRDefault="003344AF" w:rsidP="004D1389">
      <w:r>
        <w:rPr>
          <w:rFonts w:ascii="Helvetica" w:hAnsi="Helvetica" w:cs="Helvetica"/>
          <w:color w:val="333333"/>
          <w:shd w:val="clear" w:color="auto" w:fill="FFFFFF"/>
        </w:rPr>
        <w:t>标签不封闭的结果是灾难性的。</w:t>
      </w:r>
    </w:p>
    <w:p w:rsidR="000D5984" w:rsidRPr="00A61F90" w:rsidRDefault="00A61F90" w:rsidP="004D1389">
      <w:r>
        <w:br/>
      </w:r>
      <w:r>
        <w:rPr>
          <w:noProof/>
        </w:rPr>
        <w:drawing>
          <wp:inline distT="0" distB="0" distL="0" distR="0">
            <wp:extent cx="8477250" cy="2457450"/>
            <wp:effectExtent l="0" t="0" r="0" b="0"/>
            <wp:docPr id="3" name="图片 3" descr="http://img.smyhvae.com/20170629_2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smyhvae.com/20170629_224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25" w:rsidRDefault="00480125" w:rsidP="004D1389"/>
    <w:p w:rsidR="00480125" w:rsidRDefault="00480125" w:rsidP="00827473">
      <w:pPr>
        <w:pStyle w:val="1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排版</w:t>
      </w:r>
    </w:p>
    <w:p w:rsidR="00133F19" w:rsidRPr="00133F19" w:rsidRDefault="00133F19" w:rsidP="00CE21BB">
      <w:pPr>
        <w:pStyle w:val="2"/>
      </w:pPr>
      <w:r>
        <w:rPr>
          <w:rFonts w:hint="eastAsia"/>
        </w:rPr>
        <w:t>排版的标签</w:t>
      </w:r>
    </w:p>
    <w:p w:rsidR="00863A5C" w:rsidRPr="00863A5C" w:rsidRDefault="00863A5C" w:rsidP="00E60DC8">
      <w:pPr>
        <w:widowControl/>
        <w:numPr>
          <w:ilvl w:val="0"/>
          <w:numId w:val="1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&lt;h1&gt;</w:t>
      </w:r>
    </w:p>
    <w:p w:rsidR="00863A5C" w:rsidRPr="00863A5C" w:rsidRDefault="00863A5C" w:rsidP="00E60DC8">
      <w:pPr>
        <w:widowControl/>
        <w:numPr>
          <w:ilvl w:val="0"/>
          <w:numId w:val="1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&lt;p&gt;</w:t>
      </w:r>
    </w:p>
    <w:p w:rsidR="00863A5C" w:rsidRPr="00863A5C" w:rsidRDefault="00863A5C" w:rsidP="00E60DC8">
      <w:pPr>
        <w:widowControl/>
        <w:numPr>
          <w:ilvl w:val="0"/>
          <w:numId w:val="1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hr</w:t>
      </w:r>
      <w:proofErr w:type="spellEnd"/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 /&gt;</w:t>
      </w:r>
    </w:p>
    <w:p w:rsidR="00863A5C" w:rsidRPr="00863A5C" w:rsidRDefault="00863A5C" w:rsidP="00E60DC8">
      <w:pPr>
        <w:widowControl/>
        <w:numPr>
          <w:ilvl w:val="0"/>
          <w:numId w:val="1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br</w:t>
      </w:r>
      <w:proofErr w:type="spellEnd"/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 xml:space="preserve"> /&gt;</w:t>
      </w:r>
    </w:p>
    <w:p w:rsidR="00863A5C" w:rsidRPr="00863A5C" w:rsidRDefault="00863A5C" w:rsidP="00E60DC8">
      <w:pPr>
        <w:widowControl/>
        <w:numPr>
          <w:ilvl w:val="0"/>
          <w:numId w:val="1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&lt;div&gt;</w:t>
      </w:r>
    </w:p>
    <w:p w:rsidR="00863A5C" w:rsidRPr="00863A5C" w:rsidRDefault="00863A5C" w:rsidP="00E60DC8">
      <w:pPr>
        <w:widowControl/>
        <w:numPr>
          <w:ilvl w:val="0"/>
          <w:numId w:val="1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&lt;span&gt;</w:t>
      </w:r>
    </w:p>
    <w:p w:rsidR="00863A5C" w:rsidRPr="00863A5C" w:rsidRDefault="00863A5C" w:rsidP="00E60DC8">
      <w:pPr>
        <w:widowControl/>
        <w:numPr>
          <w:ilvl w:val="0"/>
          <w:numId w:val="1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&lt;center&gt;</w:t>
      </w:r>
    </w:p>
    <w:p w:rsidR="00480125" w:rsidRPr="001D5CB0" w:rsidRDefault="00863A5C" w:rsidP="00E60DC8">
      <w:pPr>
        <w:widowControl/>
        <w:numPr>
          <w:ilvl w:val="0"/>
          <w:numId w:val="1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863A5C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&lt;pre&gt;</w:t>
      </w:r>
    </w:p>
    <w:p w:rsidR="00827473" w:rsidRDefault="00B67281" w:rsidP="004D1389">
      <w:r>
        <w:rPr>
          <w:rStyle w:val="md-plain"/>
          <w:rFonts w:ascii="Helvetica" w:hAnsi="Helvetica" w:cs="Helvetica"/>
          <w:color w:val="333333"/>
          <w:shd w:val="clear" w:color="auto" w:fill="FFFFFF"/>
        </w:rPr>
        <w:t>标题使用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&lt;h1&gt;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至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&lt;h6&gt;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标签进行定义。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&lt;h1&gt;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定义最大的标题，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&lt;h6&gt;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定义最小的标题。具有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align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属性，属性值可以是：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left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center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、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right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。</w:t>
      </w:r>
    </w:p>
    <w:p w:rsidR="00827473" w:rsidRDefault="00827473" w:rsidP="004D1389"/>
    <w:p w:rsidR="000C16CD" w:rsidRPr="000C16CD" w:rsidRDefault="000C16CD" w:rsidP="000C16CD">
      <w:pPr>
        <w:widowControl/>
        <w:snapToGrid/>
        <w:spacing w:before="192" w:after="192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0C16CD">
        <w:rPr>
          <w:rFonts w:ascii="Helvetica" w:eastAsia="宋体" w:hAnsi="Helvetica" w:cs="Helvetica"/>
          <w:color w:val="333333"/>
          <w:kern w:val="0"/>
        </w:rPr>
        <w:t>HTML</w:t>
      </w:r>
      <w:r w:rsidRPr="000C16CD">
        <w:rPr>
          <w:rFonts w:ascii="Helvetica" w:eastAsia="宋体" w:hAnsi="Helvetica" w:cs="Helvetica"/>
          <w:color w:val="333333"/>
          <w:kern w:val="0"/>
        </w:rPr>
        <w:t>标签是分等级的，</w:t>
      </w:r>
      <w:r w:rsidRPr="000C16CD">
        <w:rPr>
          <w:rFonts w:ascii="Helvetica" w:eastAsia="宋体" w:hAnsi="Helvetica" w:cs="Helvetica"/>
          <w:color w:val="333333"/>
          <w:kern w:val="0"/>
        </w:rPr>
        <w:t>HTML</w:t>
      </w:r>
      <w:r w:rsidRPr="000C16CD">
        <w:rPr>
          <w:rFonts w:ascii="Helvetica" w:eastAsia="宋体" w:hAnsi="Helvetica" w:cs="Helvetica"/>
          <w:color w:val="333333"/>
          <w:kern w:val="0"/>
        </w:rPr>
        <w:t>将所有的标签分为两种：</w:t>
      </w:r>
    </w:p>
    <w:p w:rsidR="000C16CD" w:rsidRPr="000C16CD" w:rsidRDefault="000C16CD" w:rsidP="0085234B">
      <w:pPr>
        <w:pStyle w:val="af5"/>
      </w:pPr>
      <w:proofErr w:type="gramStart"/>
      <w:r w:rsidRPr="000C16CD">
        <w:rPr>
          <w:b/>
          <w:bCs/>
        </w:rPr>
        <w:t>文本级</w:t>
      </w:r>
      <w:proofErr w:type="gramEnd"/>
      <w:r w:rsidRPr="000C16CD">
        <w:rPr>
          <w:b/>
          <w:bCs/>
        </w:rPr>
        <w:t>标签</w:t>
      </w:r>
      <w:r w:rsidRPr="000C16CD">
        <w:t>：</w:t>
      </w:r>
      <w:r w:rsidRPr="000C16CD">
        <w:t>p</w:t>
      </w:r>
      <w:r w:rsidRPr="000C16CD">
        <w:t>、</w:t>
      </w:r>
      <w:r w:rsidRPr="000C16CD">
        <w:t>span</w:t>
      </w:r>
      <w:r w:rsidRPr="000C16CD">
        <w:t>、</w:t>
      </w:r>
      <w:r w:rsidRPr="000C16CD">
        <w:t>a</w:t>
      </w:r>
      <w:r w:rsidRPr="000C16CD">
        <w:t>、</w:t>
      </w:r>
      <w:r w:rsidRPr="000C16CD">
        <w:t>b</w:t>
      </w:r>
      <w:r w:rsidRPr="000C16CD">
        <w:t>、</w:t>
      </w:r>
      <w:proofErr w:type="spellStart"/>
      <w:r w:rsidRPr="000C16CD">
        <w:t>i</w:t>
      </w:r>
      <w:proofErr w:type="spellEnd"/>
      <w:r w:rsidRPr="000C16CD">
        <w:t>、</w:t>
      </w:r>
      <w:r w:rsidRPr="000C16CD">
        <w:t>u</w:t>
      </w:r>
      <w:r w:rsidRPr="000C16CD">
        <w:t>、</w:t>
      </w:r>
      <w:proofErr w:type="spellStart"/>
      <w:r w:rsidRPr="000C16CD">
        <w:t>em</w:t>
      </w:r>
      <w:proofErr w:type="spellEnd"/>
      <w:r w:rsidRPr="000C16CD">
        <w:t>。</w:t>
      </w:r>
      <w:proofErr w:type="gramStart"/>
      <w:r w:rsidRPr="000C16CD">
        <w:t>文本级</w:t>
      </w:r>
      <w:proofErr w:type="gramEnd"/>
      <w:r w:rsidRPr="000C16CD">
        <w:t>标签里只能放</w:t>
      </w:r>
      <w:r w:rsidRPr="000C16CD">
        <w:rPr>
          <w:b/>
          <w:bCs/>
        </w:rPr>
        <w:t>文字、图片、表单元素</w:t>
      </w:r>
      <w:r w:rsidRPr="000C16CD">
        <w:t>。（</w:t>
      </w:r>
      <w:r w:rsidRPr="000C16CD">
        <w:t>a</w:t>
      </w:r>
      <w:r w:rsidRPr="000C16CD">
        <w:t>标签里不能放</w:t>
      </w:r>
      <w:r w:rsidRPr="000C16CD">
        <w:t>a</w:t>
      </w:r>
      <w:r w:rsidRPr="000C16CD">
        <w:t>和</w:t>
      </w:r>
      <w:r w:rsidRPr="000C16CD">
        <w:t>input</w:t>
      </w:r>
      <w:r w:rsidRPr="000C16CD">
        <w:t>）</w:t>
      </w:r>
    </w:p>
    <w:p w:rsidR="000C16CD" w:rsidRPr="000C16CD" w:rsidRDefault="000C16CD" w:rsidP="0085234B">
      <w:pPr>
        <w:pStyle w:val="af5"/>
      </w:pPr>
      <w:proofErr w:type="gramStart"/>
      <w:r w:rsidRPr="000C16CD">
        <w:rPr>
          <w:b/>
          <w:bCs/>
        </w:rPr>
        <w:t>容器级</w:t>
      </w:r>
      <w:proofErr w:type="gramEnd"/>
      <w:r w:rsidRPr="000C16CD">
        <w:rPr>
          <w:b/>
          <w:bCs/>
        </w:rPr>
        <w:t>标签</w:t>
      </w:r>
      <w:r w:rsidRPr="000C16CD">
        <w:t>：</w:t>
      </w:r>
      <w:r w:rsidRPr="000C16CD">
        <w:t>div</w:t>
      </w:r>
      <w:r w:rsidRPr="000C16CD">
        <w:t>、</w:t>
      </w:r>
      <w:r w:rsidRPr="000C16CD">
        <w:t>h</w:t>
      </w:r>
      <w:r w:rsidRPr="000C16CD">
        <w:t>系列、</w:t>
      </w:r>
      <w:r w:rsidRPr="000C16CD">
        <w:t>li</w:t>
      </w:r>
      <w:r w:rsidRPr="000C16CD">
        <w:t>、</w:t>
      </w:r>
      <w:r w:rsidRPr="000C16CD">
        <w:t>dt</w:t>
      </w:r>
      <w:r w:rsidRPr="000C16CD">
        <w:t>、</w:t>
      </w:r>
      <w:r w:rsidRPr="000C16CD">
        <w:t>dd</w:t>
      </w:r>
      <w:r w:rsidRPr="000C16CD">
        <w:t>。</w:t>
      </w:r>
      <w:proofErr w:type="gramStart"/>
      <w:r w:rsidRPr="000C16CD">
        <w:t>容器级</w:t>
      </w:r>
      <w:proofErr w:type="gramEnd"/>
      <w:r w:rsidRPr="000C16CD">
        <w:t>标签里可以放置任何东西。</w:t>
      </w:r>
    </w:p>
    <w:p w:rsidR="00827473" w:rsidRPr="000C16CD" w:rsidRDefault="0051728D" w:rsidP="004D1389">
      <w:r>
        <w:rPr>
          <w:rStyle w:val="md-plain"/>
          <w:rFonts w:ascii="Helvetica" w:hAnsi="Helvetica" w:cs="Helvetica"/>
          <w:color w:val="333333"/>
          <w:shd w:val="clear" w:color="auto" w:fill="FFFFFF"/>
        </w:rPr>
        <w:t>从学习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p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的第一天开始，就要牢牢记住：</w:t>
      </w: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p</w:t>
      </w: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标签是一个</w:t>
      </w:r>
      <w:proofErr w:type="gramStart"/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文本级</w:t>
      </w:r>
      <w:proofErr w:type="gramEnd"/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标签，</w:t>
      </w: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p</w:t>
      </w: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里面只能放文字、图片、表单元素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。其他的一律不能放。</w:t>
      </w:r>
    </w:p>
    <w:p w:rsidR="000D5984" w:rsidRDefault="000D5984" w:rsidP="004D1389"/>
    <w:p w:rsidR="00A16D47" w:rsidRDefault="00A16D47" w:rsidP="004D1389"/>
    <w:p w:rsidR="00A16D47" w:rsidRDefault="00894601" w:rsidP="00265CB2">
      <w:pPr>
        <w:pStyle w:val="2"/>
      </w:pPr>
      <w:r w:rsidRPr="00894601">
        <w:rPr>
          <w:rFonts w:hint="eastAsia"/>
        </w:rPr>
        <w:t>水平线标签</w:t>
      </w:r>
      <w:r w:rsidRPr="00894601">
        <w:rPr>
          <w:rFonts w:hint="eastAsia"/>
        </w:rPr>
        <w:t>&lt;</w:t>
      </w:r>
      <w:proofErr w:type="spellStart"/>
      <w:r w:rsidRPr="00894601">
        <w:rPr>
          <w:rFonts w:hint="eastAsia"/>
        </w:rPr>
        <w:t>hr</w:t>
      </w:r>
      <w:proofErr w:type="spellEnd"/>
      <w:r w:rsidRPr="00894601">
        <w:rPr>
          <w:rFonts w:hint="eastAsia"/>
        </w:rPr>
        <w:t xml:space="preserve"> /&gt;</w:t>
      </w:r>
    </w:p>
    <w:p w:rsidR="00A16D47" w:rsidRDefault="00FB0039" w:rsidP="004D13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水平分隔线（</w:t>
      </w:r>
      <w:r>
        <w:rPr>
          <w:rFonts w:ascii="Helvetica" w:hAnsi="Helvetica" w:cs="Helvetica"/>
          <w:color w:val="333333"/>
          <w:shd w:val="clear" w:color="auto" w:fill="FFFFFF"/>
        </w:rPr>
        <w:t>horizontal rule</w:t>
      </w:r>
      <w:r>
        <w:rPr>
          <w:rFonts w:ascii="Helvetica" w:hAnsi="Helvetica" w:cs="Helvetica"/>
          <w:color w:val="333333"/>
          <w:shd w:val="clear" w:color="auto" w:fill="FFFFFF"/>
        </w:rPr>
        <w:t>）可以在视觉上将文档分隔成各个部分。在网页中常常看到一些水平线将段落与段落之间隔开，使得文档结构清晰，层次分明。</w:t>
      </w:r>
    </w:p>
    <w:p w:rsidR="009536F4" w:rsidRPr="009536F4" w:rsidRDefault="009536F4" w:rsidP="009536F4">
      <w:pPr>
        <w:widowControl/>
        <w:snapToGrid/>
        <w:spacing w:before="192" w:after="192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9536F4">
        <w:rPr>
          <w:rFonts w:ascii="Helvetica" w:eastAsia="宋体" w:hAnsi="Helvetica" w:cs="Helvetica"/>
          <w:color w:val="333333"/>
          <w:kern w:val="0"/>
        </w:rPr>
        <w:t>属性介绍：</w:t>
      </w:r>
    </w:p>
    <w:p w:rsidR="009536F4" w:rsidRPr="009536F4" w:rsidRDefault="009536F4" w:rsidP="00D815D4">
      <w:pPr>
        <w:pStyle w:val="af5"/>
      </w:pPr>
      <w:r w:rsidRPr="009536F4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align="</w:t>
      </w:r>
      <w:r w:rsidRPr="009536F4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属性值</w:t>
      </w:r>
      <w:r w:rsidRPr="009536F4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"</w:t>
      </w:r>
      <w:r w:rsidRPr="009536F4">
        <w:t>：设定线条置放位置。属性值可选择：</w:t>
      </w:r>
      <w:r w:rsidRPr="009536F4">
        <w:t>left right center</w:t>
      </w:r>
      <w:r w:rsidRPr="009536F4">
        <w:t>。</w:t>
      </w:r>
    </w:p>
    <w:p w:rsidR="009536F4" w:rsidRPr="009536F4" w:rsidRDefault="009536F4" w:rsidP="00D815D4">
      <w:pPr>
        <w:pStyle w:val="af5"/>
      </w:pPr>
      <w:r w:rsidRPr="009536F4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size="2"</w:t>
      </w:r>
      <w:r w:rsidRPr="009536F4">
        <w:t>：设定线条粗细。以像素为单位，内定为</w:t>
      </w:r>
      <w:r w:rsidRPr="009536F4">
        <w:t>2</w:t>
      </w:r>
      <w:r w:rsidRPr="009536F4">
        <w:t>。</w:t>
      </w:r>
    </w:p>
    <w:p w:rsidR="009536F4" w:rsidRPr="009536F4" w:rsidRDefault="009536F4" w:rsidP="00D815D4">
      <w:pPr>
        <w:pStyle w:val="af5"/>
      </w:pPr>
      <w:r w:rsidRPr="009536F4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width="500"</w:t>
      </w:r>
      <w:r w:rsidRPr="009536F4">
        <w:t>或</w:t>
      </w:r>
      <w:r w:rsidRPr="009536F4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width="70%"</w:t>
      </w:r>
      <w:r w:rsidRPr="009536F4">
        <w:t>：设定线条长度。可以是绝对值（单位是像素）或相对值。如果设置为相对值的话，内定为</w:t>
      </w:r>
      <w:r w:rsidRPr="009536F4">
        <w:t>100%</w:t>
      </w:r>
      <w:r w:rsidRPr="009536F4">
        <w:t>。</w:t>
      </w:r>
    </w:p>
    <w:p w:rsidR="009536F4" w:rsidRPr="009536F4" w:rsidRDefault="009536F4" w:rsidP="00D815D4">
      <w:pPr>
        <w:pStyle w:val="af5"/>
      </w:pPr>
      <w:r w:rsidRPr="009536F4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color="#0000FF"</w:t>
      </w:r>
      <w:r w:rsidRPr="009536F4">
        <w:t>：设置线条颜色。</w:t>
      </w:r>
    </w:p>
    <w:p w:rsidR="009536F4" w:rsidRPr="009536F4" w:rsidRDefault="009536F4" w:rsidP="00D815D4">
      <w:pPr>
        <w:pStyle w:val="af5"/>
      </w:pPr>
      <w:proofErr w:type="spellStart"/>
      <w:r w:rsidRPr="009536F4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noshade</w:t>
      </w:r>
      <w:proofErr w:type="spellEnd"/>
      <w:r w:rsidRPr="009536F4">
        <w:t>：不要阴影，即设定线条为平面显示。若没有这个属性则表明线条具阴影或立体。</w:t>
      </w:r>
    </w:p>
    <w:p w:rsidR="00D3204A" w:rsidRPr="009536F4" w:rsidRDefault="00D3204A" w:rsidP="004D1389"/>
    <w:p w:rsidR="00D3204A" w:rsidRPr="00D22949" w:rsidRDefault="00DD0D12" w:rsidP="004D1389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kern w:val="0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换行标签</w:t>
      </w:r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&lt;</w:t>
      </w:r>
      <w:proofErr w:type="spellStart"/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br</w:t>
      </w:r>
      <w:proofErr w:type="spellEnd"/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 xml:space="preserve"> /&gt;</w:t>
      </w:r>
    </w:p>
    <w:p w:rsidR="00D3204A" w:rsidRDefault="00210F63" w:rsidP="004D1389">
      <w:r>
        <w:rPr>
          <w:rFonts w:ascii="Helvetica" w:hAnsi="Helvetica" w:cs="Helvetica"/>
          <w:color w:val="333333"/>
          <w:shd w:val="clear" w:color="auto" w:fill="FFFFFF"/>
        </w:rPr>
        <w:t>如果希望某段文本强制换行显示，就需要使用换行标签。</w:t>
      </w:r>
    </w:p>
    <w:p w:rsidR="00D3204A" w:rsidRDefault="00D3204A" w:rsidP="004D1389"/>
    <w:p w:rsidR="00DB2FDD" w:rsidRDefault="00DB2FDD" w:rsidP="004D1389"/>
    <w:p w:rsidR="00DB2FDD" w:rsidRDefault="00DB2FDD" w:rsidP="00DB2FDD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kern w:val="0"/>
          <w:sz w:val="42"/>
          <w:szCs w:val="42"/>
        </w:rPr>
      </w:pPr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&lt;div&gt;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和</w:t>
      </w:r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&lt;span&gt;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标签</w:t>
      </w:r>
    </w:p>
    <w:p w:rsidR="00DB2FDD" w:rsidRDefault="00DB2FDD" w:rsidP="00DB2FD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div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>span</w:t>
      </w:r>
      <w:r>
        <w:rPr>
          <w:rStyle w:val="md-plain"/>
          <w:rFonts w:ascii="Helvetica" w:hAnsi="Helvetica" w:cs="Helvetica"/>
          <w:color w:val="333333"/>
        </w:rPr>
        <w:t>是非常重要的标签，</w:t>
      </w:r>
      <w:r>
        <w:rPr>
          <w:rStyle w:val="md-plain"/>
          <w:rFonts w:ascii="Helvetica" w:hAnsi="Helvetica" w:cs="Helvetica"/>
          <w:color w:val="333333"/>
        </w:rPr>
        <w:t>div</w:t>
      </w:r>
      <w:r>
        <w:rPr>
          <w:rStyle w:val="md-plain"/>
          <w:rFonts w:ascii="Helvetica" w:hAnsi="Helvetica" w:cs="Helvetica"/>
          <w:color w:val="333333"/>
        </w:rPr>
        <w:t>的语义是</w:t>
      </w:r>
      <w:r>
        <w:rPr>
          <w:rStyle w:val="md-plain"/>
          <w:rFonts w:ascii="Helvetica" w:hAnsi="Helvetica" w:cs="Helvetica"/>
          <w:color w:val="333333"/>
        </w:rPr>
        <w:t>division“</w:t>
      </w:r>
      <w:r>
        <w:rPr>
          <w:rStyle w:val="md-plain"/>
          <w:rFonts w:ascii="Helvetica" w:hAnsi="Helvetica" w:cs="Helvetica"/>
          <w:color w:val="333333"/>
        </w:rPr>
        <w:t>分割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；</w:t>
      </w:r>
      <w:r>
        <w:rPr>
          <w:rStyle w:val="md-plain"/>
          <w:rFonts w:ascii="Helvetica" w:hAnsi="Helvetica" w:cs="Helvetica"/>
          <w:color w:val="333333"/>
        </w:rPr>
        <w:t xml:space="preserve"> span</w:t>
      </w:r>
      <w:r>
        <w:rPr>
          <w:rStyle w:val="md-plain"/>
          <w:rFonts w:ascii="Helvetica" w:hAnsi="Helvetica" w:cs="Helvetica"/>
          <w:color w:val="333333"/>
        </w:rPr>
        <w:t>的语义就是</w:t>
      </w:r>
      <w:r>
        <w:rPr>
          <w:rStyle w:val="md-plain"/>
          <w:rFonts w:ascii="Helvetica" w:hAnsi="Helvetica" w:cs="Helvetica"/>
          <w:color w:val="333333"/>
        </w:rPr>
        <w:t>span“</w:t>
      </w:r>
      <w:r>
        <w:rPr>
          <w:rStyle w:val="md-plain"/>
          <w:rFonts w:ascii="Helvetica" w:hAnsi="Helvetica" w:cs="Helvetica"/>
          <w:color w:val="333333"/>
        </w:rPr>
        <w:t>范围、跨度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。想必你应该听说过</w:t>
      </w:r>
      <w:r>
        <w:rPr>
          <w:rStyle w:val="md-plain"/>
          <w:rFonts w:ascii="Helvetica" w:hAnsi="Helvetica" w:cs="Helvetica"/>
          <w:color w:val="333333"/>
        </w:rPr>
        <w:t xml:space="preserve">“div + </w:t>
      </w:r>
      <w:proofErr w:type="spellStart"/>
      <w:r>
        <w:rPr>
          <w:rStyle w:val="md-plain"/>
          <w:rFonts w:ascii="Helvetica" w:hAnsi="Helvetica" w:cs="Helvetica"/>
          <w:color w:val="333333"/>
        </w:rPr>
        <w:t>css</w:t>
      </w:r>
      <w:proofErr w:type="spellEnd"/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布局。</w:t>
      </w:r>
    </w:p>
    <w:p w:rsidR="00DB2FDD" w:rsidRPr="00DB2FDD" w:rsidRDefault="00DB2FDD" w:rsidP="00DB2FDD">
      <w:pPr>
        <w:pStyle w:val="2"/>
        <w:pBdr>
          <w:bottom w:val="single" w:sz="6" w:space="4" w:color="EEEEEE"/>
        </w:pBdr>
        <w:rPr>
          <w:rStyle w:val="HTML"/>
          <w:rFonts w:ascii="var(--monospace)" w:hAnsi="var(--monospace)" w:hint="eastAsia"/>
          <w:bdr w:val="single" w:sz="6" w:space="0" w:color="E7EAED" w:frame="1"/>
          <w:shd w:val="clear" w:color="auto" w:fill="F3F4F4"/>
        </w:rPr>
      </w:pPr>
      <w:r w:rsidRPr="00DB2FDD">
        <w:rPr>
          <w:rStyle w:val="HTML"/>
          <w:rFonts w:ascii="var(--monospace)" w:hAnsi="var(--monospace)"/>
          <w:bdr w:val="single" w:sz="6" w:space="0" w:color="E7EAED" w:frame="1"/>
          <w:shd w:val="clear" w:color="auto" w:fill="F3F4F4"/>
        </w:rPr>
        <w:t>div</w:t>
      </w:r>
      <w:r w:rsidRPr="00DB2FDD">
        <w:rPr>
          <w:rStyle w:val="HTML"/>
          <w:rFonts w:ascii="var(--monospace)" w:hAnsi="var(--monospace)"/>
          <w:bdr w:val="single" w:sz="6" w:space="0" w:color="E7EAED" w:frame="1"/>
          <w:shd w:val="clear" w:color="auto" w:fill="F3F4F4"/>
        </w:rPr>
        <w:t>和</w:t>
      </w:r>
      <w:r w:rsidRPr="00DB2FDD">
        <w:rPr>
          <w:rStyle w:val="HTML"/>
          <w:rFonts w:ascii="var(--monospace)" w:hAnsi="var(--monospace)"/>
          <w:bdr w:val="single" w:sz="6" w:space="0" w:color="E7EAED" w:frame="1"/>
          <w:shd w:val="clear" w:color="auto" w:fill="F3F4F4"/>
        </w:rPr>
        <w:t>span</w:t>
      </w:r>
      <w:r w:rsidRPr="00DB2FDD">
        <w:rPr>
          <w:rStyle w:val="HTML"/>
          <w:rFonts w:ascii="var(--monospace)" w:hAnsi="var(--monospace)"/>
          <w:bdr w:val="single" w:sz="6" w:space="0" w:color="E7EAED" w:frame="1"/>
          <w:shd w:val="clear" w:color="auto" w:fill="F3F4F4"/>
        </w:rPr>
        <w:t>的介绍</w:t>
      </w:r>
    </w:p>
    <w:p w:rsidR="00DB2FDD" w:rsidRDefault="00DB2FDD" w:rsidP="00E60DC8">
      <w:pPr>
        <w:pStyle w:val="md-end-block"/>
        <w:numPr>
          <w:ilvl w:val="0"/>
          <w:numId w:val="1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div</w:t>
      </w:r>
      <w:r>
        <w:rPr>
          <w:rStyle w:val="md-plain"/>
          <w:rFonts w:ascii="Helvetica" w:hAnsi="Helvetica" w:cs="Helvetica"/>
          <w:b/>
          <w:bCs/>
          <w:color w:val="333333"/>
        </w:rPr>
        <w:t>标签</w:t>
      </w:r>
      <w:r>
        <w:rPr>
          <w:rStyle w:val="md-plain"/>
          <w:rFonts w:ascii="Helvetica" w:hAnsi="Helvetica" w:cs="Helvetica"/>
          <w:color w:val="333333"/>
        </w:rPr>
        <w:t>：可以把标签中的内容分割为独立的区块。必须单独占据一行。</w:t>
      </w:r>
    </w:p>
    <w:p w:rsidR="00DB2FDD" w:rsidRDefault="00DB2FDD" w:rsidP="00E60DC8">
      <w:pPr>
        <w:pStyle w:val="md-end-block"/>
        <w:numPr>
          <w:ilvl w:val="0"/>
          <w:numId w:val="12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span</w:t>
      </w:r>
      <w:r>
        <w:rPr>
          <w:rStyle w:val="md-plain"/>
          <w:rFonts w:ascii="Helvetica" w:hAnsi="Helvetica" w:cs="Helvetica"/>
          <w:b/>
          <w:bCs/>
          <w:color w:val="333333"/>
        </w:rPr>
        <w:t>标签</w:t>
      </w:r>
      <w:r>
        <w:rPr>
          <w:rStyle w:val="md-plain"/>
          <w:rFonts w:ascii="Helvetica" w:hAnsi="Helvetica" w:cs="Helvetica"/>
          <w:color w:val="333333"/>
        </w:rPr>
        <w:t>：和</w:t>
      </w:r>
      <w:r>
        <w:rPr>
          <w:rStyle w:val="md-plain"/>
          <w:rFonts w:ascii="Helvetica" w:hAnsi="Helvetica" w:cs="Helvetica"/>
          <w:color w:val="333333"/>
        </w:rPr>
        <w:t>div</w:t>
      </w:r>
      <w:r>
        <w:rPr>
          <w:rStyle w:val="md-plain"/>
          <w:rFonts w:ascii="Helvetica" w:hAnsi="Helvetica" w:cs="Helvetica"/>
          <w:color w:val="333333"/>
        </w:rPr>
        <w:t>的作用一致，但</w:t>
      </w:r>
      <w:proofErr w:type="gramStart"/>
      <w:r>
        <w:rPr>
          <w:rStyle w:val="md-plain"/>
          <w:rFonts w:ascii="Helvetica" w:hAnsi="Helvetica" w:cs="Helvetica"/>
          <w:color w:val="333333"/>
        </w:rPr>
        <w:t>不</w:t>
      </w:r>
      <w:proofErr w:type="gramEnd"/>
      <w:r>
        <w:rPr>
          <w:rStyle w:val="md-plain"/>
          <w:rFonts w:ascii="Helvetica" w:hAnsi="Helvetica" w:cs="Helvetica"/>
          <w:color w:val="333333"/>
        </w:rPr>
        <w:t>换行。</w:t>
      </w:r>
    </w:p>
    <w:p w:rsidR="00DB2FDD" w:rsidRDefault="00DB2FDD" w:rsidP="00DB2FDD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代码举例：</w:t>
      </w:r>
    </w:p>
    <w:p w:rsidR="009073E5" w:rsidRPr="009073E5" w:rsidRDefault="009073E5" w:rsidP="009073E5">
      <w:pPr>
        <w:widowControl/>
        <w:snapToGrid/>
        <w:spacing w:before="192" w:after="192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9073E5">
        <w:rPr>
          <w:rFonts w:ascii="Helvetica" w:eastAsia="宋体" w:hAnsi="Helvetica" w:cs="Helvetica"/>
          <w:color w:val="333333"/>
          <w:kern w:val="0"/>
        </w:rPr>
        <w:t>div</w:t>
      </w:r>
      <w:r w:rsidRPr="009073E5">
        <w:rPr>
          <w:rFonts w:ascii="Helvetica" w:eastAsia="宋体" w:hAnsi="Helvetica" w:cs="Helvetica"/>
          <w:color w:val="333333"/>
          <w:kern w:val="0"/>
        </w:rPr>
        <w:t>标签的属性：</w:t>
      </w:r>
    </w:p>
    <w:p w:rsidR="009073E5" w:rsidRPr="009073E5" w:rsidRDefault="009073E5" w:rsidP="00E60DC8">
      <w:pPr>
        <w:widowControl/>
        <w:numPr>
          <w:ilvl w:val="0"/>
          <w:numId w:val="13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9073E5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align="</w:t>
      </w:r>
      <w:r w:rsidRPr="009073E5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属性值</w:t>
      </w:r>
      <w:r w:rsidRPr="009073E5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"</w:t>
      </w:r>
      <w:r w:rsidRPr="009073E5">
        <w:rPr>
          <w:rFonts w:ascii="Helvetica" w:eastAsia="宋体" w:hAnsi="Helvetica" w:cs="Helvetica"/>
          <w:color w:val="333333"/>
          <w:kern w:val="0"/>
        </w:rPr>
        <w:t>：设置块儿的位置。属性值可选择：</w:t>
      </w:r>
      <w:r w:rsidRPr="009073E5">
        <w:rPr>
          <w:rFonts w:ascii="Helvetica" w:eastAsia="宋体" w:hAnsi="Helvetica" w:cs="Helvetica"/>
          <w:color w:val="333333"/>
          <w:kern w:val="0"/>
        </w:rPr>
        <w:t>left</w:t>
      </w:r>
      <w:r w:rsidRPr="009073E5">
        <w:rPr>
          <w:rFonts w:ascii="Helvetica" w:eastAsia="宋体" w:hAnsi="Helvetica" w:cs="Helvetica"/>
          <w:color w:val="333333"/>
          <w:kern w:val="0"/>
        </w:rPr>
        <w:t>、</w:t>
      </w:r>
      <w:r w:rsidRPr="009073E5">
        <w:rPr>
          <w:rFonts w:ascii="Helvetica" w:eastAsia="宋体" w:hAnsi="Helvetica" w:cs="Helvetica"/>
          <w:color w:val="333333"/>
          <w:kern w:val="0"/>
        </w:rPr>
        <w:t>right</w:t>
      </w:r>
      <w:r w:rsidRPr="009073E5">
        <w:rPr>
          <w:rFonts w:ascii="Helvetica" w:eastAsia="宋体" w:hAnsi="Helvetica" w:cs="Helvetica"/>
          <w:color w:val="333333"/>
          <w:kern w:val="0"/>
        </w:rPr>
        <w:t>、</w:t>
      </w:r>
      <w:r w:rsidRPr="009073E5">
        <w:rPr>
          <w:rFonts w:ascii="Helvetica" w:eastAsia="宋体" w:hAnsi="Helvetica" w:cs="Helvetica"/>
          <w:color w:val="333333"/>
          <w:kern w:val="0"/>
        </w:rPr>
        <w:t xml:space="preserve"> center</w:t>
      </w:r>
      <w:r w:rsidRPr="009073E5">
        <w:rPr>
          <w:rFonts w:ascii="Helvetica" w:eastAsia="宋体" w:hAnsi="Helvetica" w:cs="Helvetica"/>
          <w:color w:val="333333"/>
          <w:kern w:val="0"/>
        </w:rPr>
        <w:t>。</w:t>
      </w:r>
    </w:p>
    <w:p w:rsidR="00032661" w:rsidRDefault="00032661" w:rsidP="00032661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kern w:val="0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内容居中标签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 </w:t>
      </w:r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&lt;center&gt;</w:t>
      </w:r>
    </w:p>
    <w:p w:rsidR="00032661" w:rsidRDefault="00032661" w:rsidP="0003266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此时</w:t>
      </w:r>
      <w:r>
        <w:rPr>
          <w:rStyle w:val="md-plain"/>
          <w:rFonts w:ascii="Helvetica" w:hAnsi="Helvetica" w:cs="Helvetica"/>
          <w:color w:val="333333"/>
        </w:rPr>
        <w:t>center</w:t>
      </w:r>
      <w:r>
        <w:rPr>
          <w:rStyle w:val="md-plain"/>
          <w:rFonts w:ascii="Helvetica" w:hAnsi="Helvetica" w:cs="Helvetica"/>
          <w:color w:val="333333"/>
        </w:rPr>
        <w:t>代表是一个标签，而不是一个属性值了。只要是在这个标签里面的内容，都会居于浏览器的中间。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效果演示：</w:t>
      </w:r>
    </w:p>
    <w:p w:rsidR="00032661" w:rsidRDefault="00032661" w:rsidP="0003266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w:drawing>
          <wp:inline distT="0" distB="0" distL="0" distR="0">
            <wp:extent cx="8458200" cy="4143375"/>
            <wp:effectExtent l="0" t="0" r="0" b="9525"/>
            <wp:docPr id="5" name="图片 5" descr="http://img.smyhvae.com/2015-10-01-cnblogs_html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smyhvae.com/2015-10-01-cnblogs_html_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61" w:rsidRDefault="00032661" w:rsidP="0003266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到了</w:t>
      </w:r>
      <w:r>
        <w:rPr>
          <w:rStyle w:val="md-plain"/>
          <w:rFonts w:ascii="Helvetica" w:hAnsi="Helvetica" w:cs="Helvetica"/>
          <w:color w:val="333333"/>
        </w:rPr>
        <w:t>HTML5</w:t>
      </w:r>
      <w:r>
        <w:rPr>
          <w:rStyle w:val="md-plain"/>
          <w:rFonts w:ascii="Helvetica" w:hAnsi="Helvetica" w:cs="Helvetica"/>
          <w:color w:val="333333"/>
        </w:rPr>
        <w:t>里面，</w:t>
      </w:r>
      <w:r>
        <w:rPr>
          <w:rStyle w:val="md-plain"/>
          <w:rFonts w:ascii="Helvetica" w:hAnsi="Helvetica" w:cs="Helvetica"/>
          <w:color w:val="333333"/>
        </w:rPr>
        <w:t>center</w:t>
      </w:r>
      <w:r>
        <w:rPr>
          <w:rStyle w:val="md-plain"/>
          <w:rFonts w:ascii="Helvetica" w:hAnsi="Helvetica" w:cs="Helvetica"/>
          <w:color w:val="333333"/>
        </w:rPr>
        <w:t>标签不建议使用，建议使用</w:t>
      </w:r>
      <w:proofErr w:type="spellStart"/>
      <w:r>
        <w:rPr>
          <w:rStyle w:val="md-plain"/>
          <w:rFonts w:ascii="Helvetica" w:hAnsi="Helvetica" w:cs="Helvetica"/>
          <w:color w:val="333333"/>
        </w:rPr>
        <w:t>css</w:t>
      </w:r>
      <w:proofErr w:type="spellEnd"/>
      <w:r>
        <w:rPr>
          <w:rStyle w:val="md-plain"/>
          <w:rFonts w:ascii="Helvetica" w:hAnsi="Helvetica" w:cs="Helvetica"/>
          <w:color w:val="333333"/>
        </w:rPr>
        <w:t>布局来实现。</w:t>
      </w:r>
    </w:p>
    <w:p w:rsidR="00032661" w:rsidRDefault="00032661" w:rsidP="00032661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预定义（预格式化）标签</w:t>
      </w:r>
      <w:r>
        <w:rPr>
          <w:rStyle w:val="HTML"/>
          <w:rFonts w:ascii="var(--monospace)" w:hAnsi="var(--monospace)"/>
          <w:color w:val="333333"/>
          <w:bdr w:val="single" w:sz="6" w:space="0" w:color="E7EAED" w:frame="1"/>
          <w:shd w:val="clear" w:color="auto" w:fill="F3F4F4"/>
        </w:rPr>
        <w:t>&lt;pre&gt;</w:t>
      </w:r>
    </w:p>
    <w:p w:rsidR="00032661" w:rsidRDefault="00032661" w:rsidP="0003266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含义：将保留标签内部所有的空白字符</w:t>
      </w:r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空格、换行符</w:t>
      </w:r>
      <w:r>
        <w:rPr>
          <w:rStyle w:val="md-plain"/>
          <w:rFonts w:ascii="Helvetica" w:hAnsi="Helvetica" w:cs="Helvetica"/>
          <w:color w:val="333333"/>
        </w:rPr>
        <w:t>)</w:t>
      </w:r>
      <w:r>
        <w:rPr>
          <w:rStyle w:val="md-plain"/>
          <w:rFonts w:ascii="Helvetica" w:hAnsi="Helvetica" w:cs="Helvetica"/>
          <w:color w:val="333333"/>
        </w:rPr>
        <w:t>，原封不动地输出结果（告诉浏览器不要忽略空格和空行）。</w:t>
      </w:r>
    </w:p>
    <w:p w:rsidR="00032661" w:rsidRDefault="00032661" w:rsidP="0003266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说明：真正排网页过程中，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&lt;pre&gt;</w:t>
      </w:r>
      <w:r>
        <w:rPr>
          <w:rStyle w:val="md-plain"/>
          <w:rFonts w:ascii="Helvetica" w:hAnsi="Helvetica" w:cs="Helvetica"/>
          <w:color w:val="333333"/>
        </w:rPr>
        <w:t>标签几乎用不着。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效果演示：</w:t>
      </w:r>
    </w:p>
    <w:p w:rsidR="00032661" w:rsidRDefault="00032661" w:rsidP="0003266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w:drawing>
          <wp:inline distT="0" distB="0" distL="0" distR="0">
            <wp:extent cx="8410575" cy="4800600"/>
            <wp:effectExtent l="0" t="0" r="9525" b="0"/>
            <wp:docPr id="4" name="图片 4" descr="http://img.smyhvae.com/2015-10-01-cnblogs_html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smyhvae.com/2015-10-01-cnblogs_html_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DD" w:rsidRDefault="00DB2FDD" w:rsidP="004D1389"/>
    <w:p w:rsidR="007E52B7" w:rsidRDefault="007E52B7" w:rsidP="00542BA6">
      <w:pPr>
        <w:pStyle w:val="1"/>
      </w:pPr>
      <w:r>
        <w:rPr>
          <w:rFonts w:hint="eastAsia"/>
        </w:rPr>
        <w:t>字体排版和标签</w:t>
      </w:r>
    </w:p>
    <w:p w:rsidR="00E777C9" w:rsidRDefault="00E777C9" w:rsidP="00E777C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字体标签：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&lt;font&gt;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&lt;b&gt;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&lt;u&gt;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&lt;sup&gt;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&lt;sub&gt;</w:t>
      </w:r>
    </w:p>
    <w:p w:rsidR="00E15C20" w:rsidRPr="00522A9E" w:rsidRDefault="00E777C9" w:rsidP="00522A9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超链接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&lt;a&gt;</w:t>
      </w:r>
    </w:p>
    <w:p w:rsidR="00761A85" w:rsidRDefault="00761A85" w:rsidP="00761A85">
      <w:pPr>
        <w:pStyle w:val="2"/>
        <w:rPr>
          <w:kern w:val="0"/>
        </w:rPr>
      </w:pPr>
      <w:r>
        <w:rPr>
          <w:rStyle w:val="md-plain"/>
          <w:rFonts w:ascii="Helvetica" w:hAnsi="Helvetica" w:cs="Helvetica"/>
          <w:color w:val="333333"/>
          <w:szCs w:val="36"/>
        </w:rPr>
        <w:t>特殊字符（转义字符）</w:t>
      </w:r>
    </w:p>
    <w:p w:rsidR="00761A85" w:rsidRDefault="00761A85" w:rsidP="00AF7D82">
      <w:pPr>
        <w:pStyle w:val="af5"/>
        <w:rPr>
          <w:sz w:val="24"/>
          <w:szCs w:val="24"/>
        </w:rPr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</w:t>
      </w: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nbsp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;</w:t>
      </w:r>
      <w:r>
        <w:rPr>
          <w:rStyle w:val="md-plain"/>
          <w:rFonts w:ascii="Helvetica" w:hAnsi="Helvetica" w:cs="Helvetica"/>
        </w:rPr>
        <w:t>：空格</w:t>
      </w:r>
      <w:r>
        <w:rPr>
          <w:rStyle w:val="md-tab"/>
          <w:rFonts w:ascii="Helvetica" w:hAnsi="Helvetica" w:cs="Helvetica"/>
        </w:rPr>
        <w:tab/>
      </w:r>
      <w:r>
        <w:rPr>
          <w:rStyle w:val="md-plain"/>
          <w:rFonts w:ascii="Helvetica" w:hAnsi="Helvetica" w:cs="Helvetica"/>
        </w:rPr>
        <w:t>（</w:t>
      </w:r>
      <w:r>
        <w:rPr>
          <w:rStyle w:val="md-plain"/>
          <w:rFonts w:ascii="Helvetica" w:hAnsi="Helvetica" w:cs="Helvetica"/>
        </w:rPr>
        <w:t>non-breaking spacing</w:t>
      </w:r>
      <w:r>
        <w:rPr>
          <w:rStyle w:val="md-plain"/>
          <w:rFonts w:ascii="Helvetica" w:hAnsi="Helvetica" w:cs="Helvetica"/>
        </w:rPr>
        <w:t>，不断打空格）</w:t>
      </w:r>
    </w:p>
    <w:p w:rsidR="00761A85" w:rsidRDefault="00761A85" w:rsidP="00AF7D82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</w:t>
      </w: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lt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;</w:t>
      </w:r>
      <w:r>
        <w:rPr>
          <w:rStyle w:val="md-plain"/>
          <w:rFonts w:ascii="Helvetica" w:hAnsi="Helvetica" w:cs="Helvetica"/>
        </w:rPr>
        <w:t>：小于号（</w:t>
      </w:r>
      <w:r>
        <w:rPr>
          <w:rStyle w:val="md-plain"/>
          <w:rFonts w:ascii="Helvetica" w:hAnsi="Helvetica" w:cs="Helvetica"/>
        </w:rPr>
        <w:t>less than</w:t>
      </w:r>
      <w:r>
        <w:rPr>
          <w:rStyle w:val="md-plain"/>
          <w:rFonts w:ascii="Helvetica" w:hAnsi="Helvetica" w:cs="Helvetica"/>
        </w:rPr>
        <w:t>）</w:t>
      </w:r>
    </w:p>
    <w:p w:rsidR="00761A85" w:rsidRDefault="00761A85" w:rsidP="00AF7D82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</w:t>
      </w: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gt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;</w:t>
      </w:r>
      <w:r>
        <w:rPr>
          <w:rStyle w:val="md-plain"/>
          <w:rFonts w:ascii="Helvetica" w:hAnsi="Helvetica" w:cs="Helvetica"/>
        </w:rPr>
        <w:t>：大于号（</w:t>
      </w:r>
      <w:r>
        <w:rPr>
          <w:rStyle w:val="md-plain"/>
          <w:rFonts w:ascii="Helvetica" w:hAnsi="Helvetica" w:cs="Helvetica"/>
        </w:rPr>
        <w:t>greater than</w:t>
      </w:r>
      <w:r>
        <w:rPr>
          <w:rStyle w:val="md-plain"/>
          <w:rFonts w:ascii="Helvetica" w:hAnsi="Helvetica" w:cs="Helvetica"/>
        </w:rPr>
        <w:t>）</w:t>
      </w:r>
    </w:p>
    <w:p w:rsidR="00761A85" w:rsidRDefault="00761A85" w:rsidP="00AF7D82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&amp;amp;</w:t>
      </w:r>
      <w:r>
        <w:rPr>
          <w:rStyle w:val="md-plain"/>
          <w:rFonts w:ascii="Helvetica" w:hAnsi="Helvetica" w:cs="Helvetica"/>
        </w:rPr>
        <w:t>：符号</w:t>
      </w: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</w:t>
      </w:r>
    </w:p>
    <w:p w:rsidR="00761A85" w:rsidRDefault="00761A85" w:rsidP="00AF7D82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</w:t>
      </w: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quot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;</w:t>
      </w:r>
      <w:r>
        <w:rPr>
          <w:rStyle w:val="md-plain"/>
          <w:rFonts w:ascii="Helvetica" w:hAnsi="Helvetica" w:cs="Helvetica"/>
        </w:rPr>
        <w:t>：双引号</w:t>
      </w:r>
    </w:p>
    <w:p w:rsidR="00761A85" w:rsidRDefault="00761A85" w:rsidP="00AF7D82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</w:t>
      </w: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apos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;</w:t>
      </w:r>
      <w:r>
        <w:rPr>
          <w:rStyle w:val="md-plain"/>
          <w:rFonts w:ascii="Helvetica" w:hAnsi="Helvetica" w:cs="Helvetica"/>
        </w:rPr>
        <w:t>：单引号</w:t>
      </w:r>
    </w:p>
    <w:p w:rsidR="00761A85" w:rsidRDefault="00761A85" w:rsidP="00AF7D82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&amp;copy;</w:t>
      </w:r>
      <w:r>
        <w:rPr>
          <w:rStyle w:val="md-plain"/>
          <w:rFonts w:ascii="Helvetica" w:hAnsi="Helvetica" w:cs="Helvetica"/>
        </w:rPr>
        <w:t>：版权</w:t>
      </w: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©</w:t>
      </w:r>
    </w:p>
    <w:p w:rsidR="00761A85" w:rsidRDefault="00761A85" w:rsidP="00AF7D82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&amp;trade;</w:t>
      </w:r>
      <w:r>
        <w:rPr>
          <w:rStyle w:val="md-plain"/>
          <w:rFonts w:ascii="Helvetica" w:hAnsi="Helvetica" w:cs="Helvetica"/>
        </w:rPr>
        <w:t>：商标</w:t>
      </w: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™</w:t>
      </w:r>
    </w:p>
    <w:p w:rsidR="00761A85" w:rsidRDefault="00761A85" w:rsidP="00AF7D82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&amp;#32464;</w:t>
      </w:r>
      <w:r>
        <w:rPr>
          <w:rStyle w:val="md-plain"/>
          <w:rFonts w:ascii="Helvetica" w:hAnsi="Helvetica" w:cs="Helvetica"/>
        </w:rPr>
        <w:t>：文字</w:t>
      </w:r>
      <w:proofErr w:type="gram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绐</w:t>
      </w:r>
      <w:proofErr w:type="gramEnd"/>
      <w:r>
        <w:rPr>
          <w:rStyle w:val="md-plain"/>
          <w:rFonts w:ascii="Helvetica" w:hAnsi="Helvetica" w:cs="Helvetica"/>
        </w:rPr>
        <w:t>。其实，</w:t>
      </w: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#32464</w:t>
      </w:r>
      <w:r>
        <w:rPr>
          <w:rStyle w:val="md-plain"/>
          <w:rFonts w:ascii="Helvetica" w:hAnsi="Helvetica" w:cs="Helvetica"/>
        </w:rPr>
        <w:t>是汉字</w:t>
      </w:r>
      <w:proofErr w:type="gram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绐</w:t>
      </w:r>
      <w:proofErr w:type="gramEnd"/>
      <w:r>
        <w:rPr>
          <w:rStyle w:val="md-plain"/>
          <w:rFonts w:ascii="Helvetica" w:hAnsi="Helvetica" w:cs="Helvetica"/>
        </w:rPr>
        <w:t>的</w:t>
      </w:r>
      <w:proofErr w:type="spellStart"/>
      <w:r>
        <w:rPr>
          <w:rStyle w:val="md-plain"/>
          <w:rFonts w:ascii="Helvetica" w:hAnsi="Helvetica" w:cs="Helvetica"/>
        </w:rPr>
        <w:t>unicode</w:t>
      </w:r>
      <w:proofErr w:type="spellEnd"/>
      <w:r>
        <w:rPr>
          <w:rStyle w:val="md-plain"/>
          <w:rFonts w:ascii="Helvetica" w:hAnsi="Helvetica" w:cs="Helvetica"/>
        </w:rPr>
        <w:t>编码。</w:t>
      </w:r>
    </w:p>
    <w:p w:rsidR="00761A85" w:rsidRDefault="00761A85" w:rsidP="00761A8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比如说，你想把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&lt;p&gt;</w:t>
      </w:r>
      <w:r>
        <w:rPr>
          <w:rStyle w:val="md-plain"/>
          <w:rFonts w:ascii="Helvetica" w:hAnsi="Helvetica" w:cs="Helvetica"/>
          <w:color w:val="333333"/>
        </w:rPr>
        <w:t>作为一个文本在页面上显示，直接写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&lt;p&gt;</w:t>
      </w:r>
      <w:r>
        <w:rPr>
          <w:rStyle w:val="md-plain"/>
          <w:rFonts w:ascii="Helvetica" w:hAnsi="Helvetica" w:cs="Helvetica"/>
          <w:color w:val="333333"/>
        </w:rPr>
        <w:t>是肯定不行的，因为这代表的是一个段落标签，所以这里需要用到</w:t>
      </w:r>
      <w:r>
        <w:rPr>
          <w:rStyle w:val="md-plain"/>
          <w:rFonts w:ascii="Helvetica" w:hAnsi="Helvetica" w:cs="Helvetica"/>
          <w:b/>
          <w:bCs/>
          <w:color w:val="333333"/>
        </w:rPr>
        <w:t>转义字符</w:t>
      </w:r>
      <w:r>
        <w:rPr>
          <w:rStyle w:val="md-plain"/>
          <w:rFonts w:ascii="Helvetica" w:hAnsi="Helvetica" w:cs="Helvetica"/>
          <w:color w:val="333333"/>
        </w:rPr>
        <w:t>。应该这么写：</w:t>
      </w:r>
    </w:p>
    <w:p w:rsidR="00761A85" w:rsidRDefault="00761A85" w:rsidP="00761A85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cs="宋体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这是一个</w:t>
      </w:r>
      <w:r>
        <w:rPr>
          <w:rFonts w:ascii="var(--monospace)" w:hAnsi="var(--monospace)"/>
          <w:color w:val="333333"/>
          <w:sz w:val="22"/>
          <w:szCs w:val="22"/>
        </w:rPr>
        <w:t>HTML</w:t>
      </w:r>
      <w:r>
        <w:rPr>
          <w:rFonts w:ascii="var(--monospace)" w:hAnsi="var(--monospace)"/>
          <w:color w:val="333333"/>
          <w:sz w:val="22"/>
          <w:szCs w:val="22"/>
        </w:rPr>
        <w:t>语言的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&amp;</w:t>
      </w:r>
      <w:proofErr w:type="spellStart"/>
      <w:r>
        <w:rPr>
          <w:rStyle w:val="cm-atom"/>
          <w:rFonts w:ascii="var(--monospace)" w:hAnsi="var(--monospace)"/>
          <w:color w:val="221199"/>
          <w:sz w:val="22"/>
          <w:szCs w:val="22"/>
        </w:rPr>
        <w:t>lt;</w:t>
      </w:r>
      <w:r>
        <w:rPr>
          <w:rFonts w:ascii="var(--monospace)" w:hAnsi="var(--monospace)"/>
          <w:color w:val="333333"/>
          <w:sz w:val="22"/>
          <w:szCs w:val="22"/>
        </w:rPr>
        <w:t>p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&amp;gt</w:t>
      </w:r>
      <w:proofErr w:type="spellEnd"/>
      <w:r>
        <w:rPr>
          <w:rStyle w:val="cm-atom"/>
          <w:rFonts w:ascii="var(--monospace)" w:hAnsi="var(--monospace)"/>
          <w:color w:val="221199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t>标签</w:t>
      </w:r>
    </w:p>
    <w:p w:rsidR="00E15C20" w:rsidRDefault="00E15C20" w:rsidP="00E15C20"/>
    <w:p w:rsidR="002C0C8E" w:rsidRDefault="002C0C8E" w:rsidP="002C0C8E">
      <w:pPr>
        <w:pStyle w:val="3"/>
        <w:ind w:left="480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下划线、中划线、斜体</w:t>
      </w:r>
    </w:p>
    <w:p w:rsidR="002C0C8E" w:rsidRDefault="002C0C8E" w:rsidP="004B0FA1">
      <w:pPr>
        <w:pStyle w:val="af5"/>
        <w:rPr>
          <w:sz w:val="24"/>
          <w:szCs w:val="24"/>
        </w:rPr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&lt;u&gt;</w:t>
      </w:r>
      <w:r>
        <w:rPr>
          <w:rStyle w:val="md-plain"/>
          <w:rFonts w:ascii="Helvetica" w:hAnsi="Helvetica" w:cs="Helvetica"/>
        </w:rPr>
        <w:t>：下划线标记</w:t>
      </w:r>
    </w:p>
    <w:p w:rsidR="002C0C8E" w:rsidRDefault="002C0C8E" w:rsidP="004B0FA1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&lt;s&gt;</w:t>
      </w:r>
      <w:r>
        <w:rPr>
          <w:rStyle w:val="md-plain"/>
          <w:rFonts w:ascii="Helvetica" w:hAnsi="Helvetica" w:cs="Helvetica"/>
        </w:rPr>
        <w:t>或</w:t>
      </w: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&lt;del&gt;</w:t>
      </w:r>
      <w:r>
        <w:rPr>
          <w:rStyle w:val="md-plain"/>
          <w:rFonts w:ascii="Helvetica" w:hAnsi="Helvetica" w:cs="Helvetica"/>
        </w:rPr>
        <w:t>：中划线标记（删除线）</w:t>
      </w:r>
    </w:p>
    <w:p w:rsidR="002C0C8E" w:rsidRDefault="002C0C8E" w:rsidP="004B0FA1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i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&gt;</w:t>
      </w:r>
      <w:r>
        <w:rPr>
          <w:rStyle w:val="md-plain"/>
          <w:rFonts w:ascii="Helvetica" w:hAnsi="Helvetica" w:cs="Helvetica"/>
        </w:rPr>
        <w:t>或</w:t>
      </w: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&lt;</w:t>
      </w: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em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&gt;</w:t>
      </w:r>
      <w:r>
        <w:rPr>
          <w:rStyle w:val="md-plain"/>
          <w:rFonts w:ascii="Helvetica" w:hAnsi="Helvetica" w:cs="Helvetica"/>
        </w:rPr>
        <w:t>：斜体标记</w:t>
      </w:r>
    </w:p>
    <w:p w:rsidR="00E15C20" w:rsidRDefault="00E15C20" w:rsidP="00373800">
      <w:pPr>
        <w:pStyle w:val="af5"/>
      </w:pPr>
    </w:p>
    <w:p w:rsidR="00E15C20" w:rsidRDefault="0031777A" w:rsidP="00373800">
      <w:pPr>
        <w:pStyle w:val="af5"/>
      </w:pPr>
      <w:r w:rsidRPr="0031777A">
        <w:rPr>
          <w:rFonts w:hint="eastAsia"/>
        </w:rPr>
        <w:t>粗体标签</w:t>
      </w:r>
      <w:r w:rsidRPr="0031777A">
        <w:rPr>
          <w:rFonts w:hint="eastAsia"/>
        </w:rPr>
        <w:t>`&lt;b&gt;`</w:t>
      </w:r>
      <w:r w:rsidRPr="0031777A">
        <w:rPr>
          <w:rFonts w:hint="eastAsia"/>
        </w:rPr>
        <w:t>或</w:t>
      </w:r>
      <w:r w:rsidRPr="0031777A">
        <w:rPr>
          <w:rFonts w:hint="eastAsia"/>
        </w:rPr>
        <w:t>`&lt;strong&gt;`</w:t>
      </w:r>
      <w:r w:rsidRPr="0031777A">
        <w:rPr>
          <w:rFonts w:hint="eastAsia"/>
        </w:rPr>
        <w:t>（已废弃）</w:t>
      </w:r>
    </w:p>
    <w:p w:rsidR="00E15C20" w:rsidRPr="00E15C20" w:rsidRDefault="00E15C20" w:rsidP="00E15C20"/>
    <w:p w:rsidR="00500881" w:rsidRPr="00D341B3" w:rsidRDefault="00500881" w:rsidP="00D341B3">
      <w:pPr>
        <w:pStyle w:val="3"/>
        <w:tabs>
          <w:tab w:val="clear" w:pos="425"/>
        </w:tabs>
        <w:ind w:leftChars="200" w:left="480" w:firstLine="0"/>
        <w:rPr>
          <w:rStyle w:val="md-plain"/>
        </w:rPr>
      </w:pPr>
      <w:r w:rsidRPr="00500881">
        <w:rPr>
          <w:rStyle w:val="md-plain"/>
          <w:rFonts w:ascii="Helvetica" w:hAnsi="Helvetica" w:cs="Helvetica"/>
          <w:color w:val="333333"/>
          <w:sz w:val="36"/>
          <w:szCs w:val="36"/>
        </w:rPr>
        <w:t>上标</w:t>
      </w:r>
      <w:r w:rsidRPr="00D341B3">
        <w:rPr>
          <w:rStyle w:val="md-plain"/>
          <w:rFonts w:ascii="Helvetica" w:hAnsi="Helvetica" w:cs="Helvetica"/>
          <w:sz w:val="36"/>
          <w:szCs w:val="36"/>
        </w:rPr>
        <w:t>&lt;sup&gt;</w:t>
      </w:r>
      <w:r w:rsidRPr="00500881"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 </w:t>
      </w:r>
      <w:r w:rsidRPr="00500881">
        <w:rPr>
          <w:rStyle w:val="md-plain"/>
          <w:rFonts w:ascii="Helvetica" w:hAnsi="Helvetica" w:cs="Helvetica"/>
          <w:color w:val="333333"/>
          <w:sz w:val="36"/>
          <w:szCs w:val="36"/>
        </w:rPr>
        <w:t>下标</w:t>
      </w:r>
      <w:r w:rsidRPr="00D341B3">
        <w:rPr>
          <w:rStyle w:val="md-plain"/>
          <w:rFonts w:ascii="Helvetica" w:hAnsi="Helvetica" w:cs="Helvetica"/>
          <w:sz w:val="36"/>
          <w:szCs w:val="36"/>
        </w:rPr>
        <w:t>&lt;sub&gt;</w:t>
      </w:r>
    </w:p>
    <w:p w:rsidR="00500881" w:rsidRDefault="00500881" w:rsidP="0050088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上小标这两个标签容易混淆，怎么记呢？这样记：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</w:t>
      </w:r>
      <w:r>
        <w:rPr>
          <w:rStyle w:val="md-plain"/>
          <w:rFonts w:ascii="Helvetica" w:hAnsi="Helvetica" w:cs="Helvetica"/>
          <w:color w:val="333333"/>
        </w:rPr>
        <w:t>的意思是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bottom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：底部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举例：</w:t>
      </w:r>
    </w:p>
    <w:p w:rsidR="00500881" w:rsidRDefault="00500881" w:rsidP="00500881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cs="宋体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O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&lt;sup&gt;</w:t>
      </w:r>
      <w:r>
        <w:rPr>
          <w:rFonts w:ascii="var(--monospace)" w:hAnsi="var(--monospace)"/>
          <w:color w:val="333333"/>
          <w:sz w:val="22"/>
          <w:szCs w:val="22"/>
        </w:rPr>
        <w:t>2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&lt;/sup&gt;</w:t>
      </w:r>
      <w:r>
        <w:rPr>
          <w:rFonts w:ascii="var(--monospace)" w:hAnsi="var(--monospace)"/>
          <w:color w:val="333333"/>
          <w:sz w:val="22"/>
          <w:szCs w:val="22"/>
        </w:rPr>
        <w:t xml:space="preserve">   5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&lt;sub&gt;</w:t>
      </w:r>
      <w:r>
        <w:rPr>
          <w:rFonts w:ascii="var(--monospace)" w:hAnsi="var(--monospace)"/>
          <w:color w:val="333333"/>
          <w:sz w:val="22"/>
          <w:szCs w:val="22"/>
        </w:rPr>
        <w:t>3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&lt;/sub&gt;</w:t>
      </w:r>
    </w:p>
    <w:p w:rsidR="00500881" w:rsidRDefault="00500881" w:rsidP="0050088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效果：</w:t>
      </w:r>
    </w:p>
    <w:p w:rsidR="00500881" w:rsidRDefault="00500881" w:rsidP="00500881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w:drawing>
          <wp:inline distT="0" distB="0" distL="0" distR="0">
            <wp:extent cx="6924675" cy="2228850"/>
            <wp:effectExtent l="0" t="0" r="9525" b="0"/>
            <wp:docPr id="6" name="图片 6" descr="http://img.smyhvae.com/2015-10-01-cnblogs_html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smyhvae.com/2015-10-01-cnblogs_html_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B7" w:rsidRDefault="007E52B7" w:rsidP="004D1389"/>
    <w:p w:rsidR="00D3204A" w:rsidRDefault="00657B27" w:rsidP="00657B27">
      <w:pPr>
        <w:pStyle w:val="2"/>
      </w:pPr>
      <w:r w:rsidRPr="00657B27">
        <w:rPr>
          <w:rFonts w:hint="eastAsia"/>
        </w:rPr>
        <w:t>超链接</w:t>
      </w:r>
    </w:p>
    <w:p w:rsidR="00657B27" w:rsidRDefault="00490F3A" w:rsidP="00657B27">
      <w:r>
        <w:rPr>
          <w:rFonts w:ascii="Helvetica" w:hAnsi="Helvetica" w:cs="Helvetica"/>
          <w:color w:val="333333"/>
          <w:shd w:val="clear" w:color="auto" w:fill="FFFFFF"/>
        </w:rPr>
        <w:t>超链接有三种形式</w:t>
      </w:r>
    </w:p>
    <w:p w:rsidR="00657B27" w:rsidRDefault="00657B27" w:rsidP="00657B27"/>
    <w:p w:rsidR="00657B27" w:rsidRDefault="00657B27" w:rsidP="00657B27"/>
    <w:p w:rsidR="00657B27" w:rsidRPr="00490F3A" w:rsidRDefault="00490F3A" w:rsidP="00657B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90F3A">
        <w:rPr>
          <w:rFonts w:hint="eastAsia"/>
        </w:rPr>
        <w:t>外部链接：链接到外部文件</w:t>
      </w:r>
    </w:p>
    <w:p w:rsidR="00657B27" w:rsidRDefault="00490F3A" w:rsidP="009164AC">
      <w:pPr>
        <w:pStyle w:val="ae"/>
      </w:pPr>
      <w:r w:rsidRPr="00490F3A">
        <w:rPr>
          <w:rFonts w:hint="eastAsia"/>
        </w:rPr>
        <w:t xml:space="preserve">&lt;a </w:t>
      </w:r>
      <w:proofErr w:type="spellStart"/>
      <w:r w:rsidRPr="00490F3A">
        <w:rPr>
          <w:rFonts w:hint="eastAsia"/>
        </w:rPr>
        <w:t>href</w:t>
      </w:r>
      <w:proofErr w:type="spellEnd"/>
      <w:r w:rsidRPr="00490F3A">
        <w:rPr>
          <w:rFonts w:hint="eastAsia"/>
        </w:rPr>
        <w:t>="02</w:t>
      </w:r>
      <w:r w:rsidRPr="00490F3A">
        <w:rPr>
          <w:rFonts w:ascii="微软雅黑" w:eastAsia="微软雅黑" w:hAnsi="微软雅黑" w:cs="微软雅黑" w:hint="eastAsia"/>
        </w:rPr>
        <w:t>页面</w:t>
      </w:r>
      <w:r w:rsidRPr="00490F3A">
        <w:rPr>
          <w:rFonts w:hint="eastAsia"/>
        </w:rPr>
        <w:t>.html"&gt;</w:t>
      </w:r>
      <w:r w:rsidRPr="00490F3A">
        <w:rPr>
          <w:rFonts w:ascii="微软雅黑" w:eastAsia="微软雅黑" w:hAnsi="微软雅黑" w:cs="微软雅黑" w:hint="eastAsia"/>
        </w:rPr>
        <w:t>点击进入另外一个文件</w:t>
      </w:r>
      <w:r w:rsidRPr="00490F3A">
        <w:rPr>
          <w:rFonts w:hint="eastAsia"/>
        </w:rPr>
        <w:t>&lt;/a&gt;</w:t>
      </w:r>
    </w:p>
    <w:p w:rsidR="00657B27" w:rsidRDefault="00657B27" w:rsidP="00657B27"/>
    <w:p w:rsidR="00E0048A" w:rsidRDefault="00E0048A" w:rsidP="00657B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0048A">
        <w:rPr>
          <w:rFonts w:hint="eastAsia"/>
        </w:rPr>
        <w:t>锚链接</w:t>
      </w:r>
    </w:p>
    <w:p w:rsidR="00E0048A" w:rsidRDefault="003B5156" w:rsidP="00657B27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锚链接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：给超链接起一个名字，作用是</w:t>
      </w: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在本页面或者其他页面的</w:t>
      </w:r>
      <w:proofErr w:type="gramStart"/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的</w:t>
      </w:r>
      <w:proofErr w:type="gramEnd"/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不同位置进行跳转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。比如说，在网页底部有一个向上箭头，点击箭头后回到顶部，这个就可以利用锚链接。</w:t>
      </w:r>
    </w:p>
    <w:p w:rsidR="00805B5A" w:rsidRDefault="00805B5A" w:rsidP="00657B27"/>
    <w:p w:rsidR="00A04848" w:rsidRPr="00A04848" w:rsidRDefault="00A04848" w:rsidP="00A04848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A04848">
        <w:rPr>
          <w:rFonts w:ascii="Consolas" w:eastAsia="宋体" w:hAnsi="Consolas" w:cs="宋体"/>
          <w:color w:val="569CD6"/>
          <w:kern w:val="0"/>
          <w:sz w:val="21"/>
          <w:szCs w:val="21"/>
        </w:rPr>
        <w:t>a</w:t>
      </w: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A04848">
        <w:rPr>
          <w:rFonts w:ascii="Consolas" w:eastAsia="宋体" w:hAnsi="Consolas" w:cs="宋体"/>
          <w:color w:val="9CDCFE"/>
          <w:kern w:val="0"/>
          <w:sz w:val="21"/>
          <w:szCs w:val="21"/>
        </w:rPr>
        <w:t>name</w:t>
      </w: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A04848">
        <w:rPr>
          <w:rFonts w:ascii="Consolas" w:eastAsia="宋体" w:hAnsi="Consolas" w:cs="宋体"/>
          <w:color w:val="CE9178"/>
          <w:kern w:val="0"/>
          <w:sz w:val="21"/>
          <w:szCs w:val="21"/>
        </w:rPr>
        <w:t>"name1"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顶部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A04848">
        <w:rPr>
          <w:rFonts w:ascii="Consolas" w:eastAsia="宋体" w:hAnsi="Consolas" w:cs="宋体"/>
          <w:color w:val="569CD6"/>
          <w:kern w:val="0"/>
          <w:sz w:val="21"/>
          <w:szCs w:val="21"/>
        </w:rPr>
        <w:t>a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:rsidR="00A04848" w:rsidRPr="00A04848" w:rsidRDefault="00A04848" w:rsidP="00A04848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proofErr w:type="spellStart"/>
      <w:r w:rsidRPr="00A04848">
        <w:rPr>
          <w:rFonts w:ascii="Consolas" w:eastAsia="宋体" w:hAnsi="Consolas" w:cs="宋体"/>
          <w:color w:val="569CD6"/>
          <w:kern w:val="0"/>
          <w:sz w:val="21"/>
          <w:szCs w:val="21"/>
        </w:rPr>
        <w:t>br</w:t>
      </w:r>
      <w:proofErr w:type="spellEnd"/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/&gt;</w:t>
      </w:r>
    </w:p>
    <w:p w:rsidR="00A04848" w:rsidRPr="00A04848" w:rsidRDefault="00A04848" w:rsidP="00A04848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proofErr w:type="spellStart"/>
      <w:r w:rsidRPr="00A04848">
        <w:rPr>
          <w:rFonts w:ascii="Consolas" w:eastAsia="宋体" w:hAnsi="Consolas" w:cs="宋体"/>
          <w:color w:val="569CD6"/>
          <w:kern w:val="0"/>
          <w:sz w:val="21"/>
          <w:szCs w:val="21"/>
        </w:rPr>
        <w:t>br</w:t>
      </w:r>
      <w:proofErr w:type="spellEnd"/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/&gt;</w:t>
      </w:r>
    </w:p>
    <w:p w:rsidR="00A04848" w:rsidRPr="00A04848" w:rsidRDefault="00A04848" w:rsidP="00A04848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proofErr w:type="spellStart"/>
      <w:r w:rsidRPr="00A04848">
        <w:rPr>
          <w:rFonts w:ascii="Consolas" w:eastAsia="宋体" w:hAnsi="Consolas" w:cs="宋体"/>
          <w:color w:val="569CD6"/>
          <w:kern w:val="0"/>
          <w:sz w:val="21"/>
          <w:szCs w:val="21"/>
        </w:rPr>
        <w:t>br</w:t>
      </w:r>
      <w:proofErr w:type="spellEnd"/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/&gt;</w:t>
      </w:r>
    </w:p>
    <w:p w:rsidR="00A04848" w:rsidRPr="00A04848" w:rsidRDefault="00A04848" w:rsidP="00A04848">
      <w:pPr>
        <w:widowControl/>
        <w:shd w:val="clear" w:color="auto" w:fill="1E1E1E"/>
        <w:snapToGrid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&lt;</w:t>
      </w:r>
      <w:r w:rsidRPr="00A04848">
        <w:rPr>
          <w:rFonts w:ascii="Consolas" w:eastAsia="宋体" w:hAnsi="Consolas" w:cs="宋体"/>
          <w:color w:val="569CD6"/>
          <w:kern w:val="0"/>
          <w:sz w:val="21"/>
          <w:szCs w:val="21"/>
        </w:rPr>
        <w:t>a</w:t>
      </w: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A04848">
        <w:rPr>
          <w:rFonts w:ascii="Consolas" w:eastAsia="宋体" w:hAnsi="Consolas" w:cs="宋体"/>
          <w:color w:val="9CDCFE"/>
          <w:kern w:val="0"/>
          <w:sz w:val="21"/>
          <w:szCs w:val="21"/>
        </w:rPr>
        <w:t>href</w:t>
      </w:r>
      <w:proofErr w:type="spellEnd"/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A04848">
        <w:rPr>
          <w:rFonts w:ascii="Consolas" w:eastAsia="宋体" w:hAnsi="Consolas" w:cs="宋体"/>
          <w:color w:val="CE9178"/>
          <w:kern w:val="0"/>
          <w:sz w:val="21"/>
          <w:szCs w:val="21"/>
        </w:rPr>
        <w:t>"#name1"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  <w:r w:rsidRPr="00A04848">
        <w:rPr>
          <w:rFonts w:ascii="Consolas" w:eastAsia="宋体" w:hAnsi="Consolas" w:cs="宋体"/>
          <w:color w:val="D4D4D4"/>
          <w:kern w:val="0"/>
          <w:sz w:val="21"/>
          <w:szCs w:val="21"/>
        </w:rPr>
        <w:t>回到顶部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&lt;/</w:t>
      </w:r>
      <w:r w:rsidRPr="00A04848">
        <w:rPr>
          <w:rFonts w:ascii="Consolas" w:eastAsia="宋体" w:hAnsi="Consolas" w:cs="宋体"/>
          <w:color w:val="569CD6"/>
          <w:kern w:val="0"/>
          <w:sz w:val="21"/>
          <w:szCs w:val="21"/>
        </w:rPr>
        <w:t>a</w:t>
      </w:r>
      <w:r w:rsidRPr="00A04848">
        <w:rPr>
          <w:rFonts w:ascii="Consolas" w:eastAsia="宋体" w:hAnsi="Consolas" w:cs="宋体"/>
          <w:color w:val="808080"/>
          <w:kern w:val="0"/>
          <w:sz w:val="21"/>
          <w:szCs w:val="21"/>
        </w:rPr>
        <w:t>&gt;</w:t>
      </w:r>
    </w:p>
    <w:p w:rsidR="00510412" w:rsidRDefault="00510412" w:rsidP="00510412"/>
    <w:p w:rsidR="00510412" w:rsidRPr="00510412" w:rsidRDefault="00510412" w:rsidP="0051041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10412">
        <w:t>邮件链接</w:t>
      </w:r>
    </w:p>
    <w:p w:rsidR="00510412" w:rsidRDefault="00510412" w:rsidP="00510412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代码举例：</w:t>
      </w:r>
    </w:p>
    <w:p w:rsidR="00510412" w:rsidRDefault="00510412" w:rsidP="00510412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cs="宋体" w:hint="eastAsia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"mailto:xxx@163.com"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点击进入我的邮箱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</w:t>
      </w:r>
    </w:p>
    <w:p w:rsidR="004F0762" w:rsidRPr="00E56668" w:rsidRDefault="00510412" w:rsidP="00E56668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效果：点击之后，会弹出</w:t>
      </w:r>
      <w:r>
        <w:rPr>
          <w:rStyle w:val="md-plain"/>
          <w:rFonts w:ascii="Helvetica" w:hAnsi="Helvetica" w:cs="Helvetica"/>
          <w:color w:val="333333"/>
        </w:rPr>
        <w:t>outlook</w:t>
      </w:r>
      <w:r>
        <w:rPr>
          <w:rStyle w:val="md-plain"/>
          <w:rFonts w:ascii="Helvetica" w:hAnsi="Helvetica" w:cs="Helvetica"/>
          <w:color w:val="333333"/>
        </w:rPr>
        <w:t>，作用不大。</w:t>
      </w:r>
    </w:p>
    <w:p w:rsidR="004F0762" w:rsidRPr="004F0762" w:rsidRDefault="004F0762" w:rsidP="004F0762">
      <w:pPr>
        <w:pStyle w:val="2"/>
      </w:pPr>
      <w:r w:rsidRPr="004F0762">
        <w:t>超链接的属性</w:t>
      </w:r>
    </w:p>
    <w:p w:rsidR="00A8799E" w:rsidRPr="00A8799E" w:rsidRDefault="00A8799E" w:rsidP="00E60DC8">
      <w:pPr>
        <w:widowControl/>
        <w:numPr>
          <w:ilvl w:val="0"/>
          <w:numId w:val="14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proofErr w:type="spellStart"/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href</w:t>
      </w:r>
      <w:proofErr w:type="spellEnd"/>
      <w:r w:rsidRPr="00A8799E">
        <w:rPr>
          <w:rFonts w:ascii="Helvetica" w:eastAsia="宋体" w:hAnsi="Helvetica" w:cs="Helvetica"/>
          <w:color w:val="333333"/>
          <w:kern w:val="0"/>
        </w:rPr>
        <w:t>：目标</w:t>
      </w:r>
      <w:r w:rsidRPr="00A8799E">
        <w:rPr>
          <w:rFonts w:ascii="Helvetica" w:eastAsia="宋体" w:hAnsi="Helvetica" w:cs="Helvetica"/>
          <w:color w:val="333333"/>
          <w:kern w:val="0"/>
        </w:rPr>
        <w:t>URL</w:t>
      </w:r>
    </w:p>
    <w:p w:rsidR="00A8799E" w:rsidRPr="00A8799E" w:rsidRDefault="00A8799E" w:rsidP="00E60DC8">
      <w:pPr>
        <w:widowControl/>
        <w:numPr>
          <w:ilvl w:val="0"/>
          <w:numId w:val="14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title</w:t>
      </w:r>
      <w:r w:rsidRPr="00A8799E">
        <w:rPr>
          <w:rFonts w:ascii="Helvetica" w:eastAsia="宋体" w:hAnsi="Helvetica" w:cs="Helvetica"/>
          <w:color w:val="333333"/>
          <w:kern w:val="0"/>
        </w:rPr>
        <w:t>：悬停文本。</w:t>
      </w:r>
    </w:p>
    <w:p w:rsidR="00A8799E" w:rsidRPr="00A8799E" w:rsidRDefault="00A8799E" w:rsidP="00E60DC8">
      <w:pPr>
        <w:widowControl/>
        <w:numPr>
          <w:ilvl w:val="0"/>
          <w:numId w:val="14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name</w:t>
      </w:r>
      <w:r w:rsidRPr="00A8799E">
        <w:rPr>
          <w:rFonts w:ascii="Helvetica" w:eastAsia="宋体" w:hAnsi="Helvetica" w:cs="Helvetica"/>
          <w:color w:val="333333"/>
          <w:kern w:val="0"/>
        </w:rPr>
        <w:t>：主要用于设置</w:t>
      </w:r>
      <w:proofErr w:type="gramStart"/>
      <w:r w:rsidRPr="00A8799E">
        <w:rPr>
          <w:rFonts w:ascii="Helvetica" w:eastAsia="宋体" w:hAnsi="Helvetica" w:cs="Helvetica"/>
          <w:color w:val="333333"/>
          <w:kern w:val="0"/>
        </w:rPr>
        <w:t>一个锚点的</w:t>
      </w:r>
      <w:proofErr w:type="gramEnd"/>
      <w:r w:rsidRPr="00A8799E">
        <w:rPr>
          <w:rFonts w:ascii="Helvetica" w:eastAsia="宋体" w:hAnsi="Helvetica" w:cs="Helvetica"/>
          <w:color w:val="333333"/>
          <w:kern w:val="0"/>
        </w:rPr>
        <w:t>名称。</w:t>
      </w:r>
    </w:p>
    <w:p w:rsidR="00A8799E" w:rsidRPr="00A8799E" w:rsidRDefault="00A8799E" w:rsidP="00E60DC8">
      <w:pPr>
        <w:widowControl/>
        <w:numPr>
          <w:ilvl w:val="0"/>
          <w:numId w:val="14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target</w:t>
      </w:r>
      <w:r w:rsidRPr="00A8799E">
        <w:rPr>
          <w:rFonts w:ascii="Helvetica" w:eastAsia="宋体" w:hAnsi="Helvetica" w:cs="Helvetica"/>
          <w:color w:val="333333"/>
          <w:kern w:val="0"/>
        </w:rPr>
        <w:t>：告诉浏览器用什么方式来打开目标页面。</w:t>
      </w: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target</w:t>
      </w:r>
      <w:r w:rsidRPr="00A8799E">
        <w:rPr>
          <w:rFonts w:ascii="Helvetica" w:eastAsia="宋体" w:hAnsi="Helvetica" w:cs="Helvetica"/>
          <w:color w:val="333333"/>
          <w:kern w:val="0"/>
        </w:rPr>
        <w:t>属性有以下几个值：</w:t>
      </w:r>
    </w:p>
    <w:p w:rsidR="00A8799E" w:rsidRPr="00A8799E" w:rsidRDefault="00A8799E" w:rsidP="00E60DC8">
      <w:pPr>
        <w:widowControl/>
        <w:numPr>
          <w:ilvl w:val="0"/>
          <w:numId w:val="14"/>
        </w:numPr>
        <w:snapToGrid/>
        <w:spacing w:before="100" w:beforeAutospacing="1" w:after="100" w:afterAutospacing="1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_self</w:t>
      </w:r>
      <w:r w:rsidRPr="00A8799E">
        <w:rPr>
          <w:rFonts w:ascii="Helvetica" w:eastAsia="宋体" w:hAnsi="Helvetica" w:cs="Helvetica"/>
          <w:color w:val="333333"/>
          <w:kern w:val="0"/>
        </w:rPr>
        <w:t>：在同一个网页中显示（默认值）</w:t>
      </w:r>
    </w:p>
    <w:p w:rsidR="00A8799E" w:rsidRPr="00A8799E" w:rsidRDefault="00A8799E" w:rsidP="00E60DC8">
      <w:pPr>
        <w:widowControl/>
        <w:numPr>
          <w:ilvl w:val="0"/>
          <w:numId w:val="14"/>
        </w:numPr>
        <w:snapToGrid/>
        <w:spacing w:before="100" w:beforeAutospacing="1" w:after="100" w:afterAutospacing="1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</w:pP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_blank</w:t>
      </w:r>
      <w:r w:rsidRPr="003D116F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：在新的窗口中打开。</w:t>
      </w:r>
    </w:p>
    <w:p w:rsidR="00A8799E" w:rsidRPr="00A8799E" w:rsidRDefault="00A8799E" w:rsidP="00E60DC8">
      <w:pPr>
        <w:widowControl/>
        <w:numPr>
          <w:ilvl w:val="0"/>
          <w:numId w:val="14"/>
        </w:numPr>
        <w:snapToGrid/>
        <w:spacing w:before="100" w:beforeAutospacing="1" w:after="100" w:afterAutospacing="1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</w:pP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_parent</w:t>
      </w:r>
      <w:r w:rsidRPr="003D116F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：在父窗口中显示</w:t>
      </w:r>
    </w:p>
    <w:p w:rsidR="00A8799E" w:rsidRPr="00A8799E" w:rsidRDefault="00A8799E" w:rsidP="00E60DC8">
      <w:pPr>
        <w:widowControl/>
        <w:numPr>
          <w:ilvl w:val="0"/>
          <w:numId w:val="14"/>
        </w:numPr>
        <w:snapToGrid/>
        <w:spacing w:before="100" w:beforeAutospacing="1" w:after="100" w:afterAutospacing="1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</w:pP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_top</w:t>
      </w:r>
      <w:r w:rsidRPr="003D116F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：在顶级窗口中显示</w:t>
      </w:r>
    </w:p>
    <w:p w:rsidR="00A8799E" w:rsidRPr="00A8799E" w:rsidRDefault="00A8799E" w:rsidP="00A8799E">
      <w:pPr>
        <w:widowControl/>
        <w:snapToGrid/>
        <w:spacing w:before="192" w:after="192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title</w:t>
      </w:r>
      <w:r w:rsidRPr="00A8799E">
        <w:rPr>
          <w:rFonts w:ascii="Helvetica" w:eastAsia="宋体" w:hAnsi="Helvetica" w:cs="Helvetica"/>
          <w:color w:val="333333"/>
          <w:kern w:val="0"/>
        </w:rPr>
        <w:t>属性举例：</w:t>
      </w:r>
    </w:p>
    <w:p w:rsidR="004F0762" w:rsidRPr="006165E6" w:rsidRDefault="00A8799E" w:rsidP="006165E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szCs w:val="22"/>
        </w:rPr>
      </w:pPr>
      <w:r w:rsidRPr="00A8799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&lt;a</w:t>
      </w: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proofErr w:type="spellStart"/>
      <w:r w:rsidRPr="00A8799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href</w:t>
      </w:r>
      <w:proofErr w:type="spellEnd"/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A8799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"09_img.html"</w:t>
      </w: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 xml:space="preserve"> </w:t>
      </w:r>
      <w:r w:rsidRPr="00A8799E">
        <w:rPr>
          <w:rFonts w:ascii="var(--monospace)" w:eastAsia="宋体" w:hAnsi="var(--monospace)" w:cs="宋体"/>
          <w:color w:val="0000CC"/>
          <w:kern w:val="0"/>
          <w:sz w:val="22"/>
          <w:szCs w:val="22"/>
        </w:rPr>
        <w:t>title</w:t>
      </w: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=</w:t>
      </w:r>
      <w:r w:rsidRPr="00A8799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A8799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很好看哦</w:t>
      </w:r>
      <w:r w:rsidRPr="00A8799E">
        <w:rPr>
          <w:rFonts w:ascii="var(--monospace)" w:eastAsia="宋体" w:hAnsi="var(--monospace)" w:cs="宋体"/>
          <w:color w:val="AA1111"/>
          <w:kern w:val="0"/>
          <w:sz w:val="22"/>
          <w:szCs w:val="22"/>
        </w:rPr>
        <w:t>"</w:t>
      </w:r>
      <w:r w:rsidRPr="00A8799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&gt;</w:t>
      </w:r>
      <w:r w:rsidRPr="00A8799E">
        <w:rPr>
          <w:rFonts w:ascii="var(--monospace)" w:eastAsia="宋体" w:hAnsi="var(--monospace)" w:cs="宋体"/>
          <w:color w:val="333333"/>
          <w:kern w:val="0"/>
          <w:sz w:val="22"/>
          <w:szCs w:val="22"/>
        </w:rPr>
        <w:t>结婚照</w:t>
      </w:r>
      <w:r w:rsidRPr="00A8799E">
        <w:rPr>
          <w:rFonts w:ascii="var(--monospace)" w:eastAsia="宋体" w:hAnsi="var(--monospace)" w:cs="宋体"/>
          <w:color w:val="117700"/>
          <w:kern w:val="0"/>
          <w:sz w:val="22"/>
          <w:szCs w:val="22"/>
        </w:rPr>
        <w:t>&lt;/a&gt;</w:t>
      </w:r>
    </w:p>
    <w:p w:rsidR="004F0762" w:rsidRPr="00510412" w:rsidRDefault="004D226F" w:rsidP="004D226F">
      <w:pPr>
        <w:pStyle w:val="1"/>
      </w:pPr>
      <w:r>
        <w:rPr>
          <w:rFonts w:hint="eastAsia"/>
        </w:rPr>
        <w:t>图片标签</w:t>
      </w:r>
    </w:p>
    <w:p w:rsidR="00225086" w:rsidRDefault="00225086" w:rsidP="00657B27"/>
    <w:p w:rsidR="001376AA" w:rsidRDefault="001376AA" w:rsidP="001376AA">
      <w:pPr>
        <w:pStyle w:val="2"/>
      </w:pPr>
      <w:r>
        <w:rPr>
          <w:rFonts w:hint="eastAsia"/>
        </w:rPr>
        <w:t>能插入的图片类型</w:t>
      </w:r>
    </w:p>
    <w:p w:rsidR="001376AA" w:rsidRDefault="001376AA" w:rsidP="001376AA"/>
    <w:p w:rsidR="001376AA" w:rsidRDefault="001376AA" w:rsidP="001376AA">
      <w:r>
        <w:rPr>
          <w:rFonts w:hint="eastAsia"/>
        </w:rPr>
        <w:t xml:space="preserve">- </w:t>
      </w:r>
      <w:r>
        <w:rPr>
          <w:rFonts w:hint="eastAsia"/>
        </w:rPr>
        <w:t>能够插入的图片类型是：</w:t>
      </w:r>
      <w:r>
        <w:rPr>
          <w:rFonts w:hint="eastAsia"/>
        </w:rPr>
        <w:t>jpg(jpeg)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等。</w:t>
      </w:r>
    </w:p>
    <w:p w:rsidR="001376AA" w:rsidRDefault="001376AA" w:rsidP="001376AA">
      <w:r>
        <w:rPr>
          <w:rFonts w:hint="eastAsia"/>
        </w:rPr>
        <w:t xml:space="preserve">- </w:t>
      </w:r>
      <w:r>
        <w:rPr>
          <w:rFonts w:hint="eastAsia"/>
        </w:rPr>
        <w:t>不能往网页中插入的图片格式是：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、</w:t>
      </w:r>
      <w:r>
        <w:rPr>
          <w:rFonts w:hint="eastAsia"/>
        </w:rPr>
        <w:t>ai</w:t>
      </w:r>
      <w:r>
        <w:rPr>
          <w:rFonts w:hint="eastAsia"/>
        </w:rPr>
        <w:t>等。</w:t>
      </w:r>
    </w:p>
    <w:p w:rsidR="001376AA" w:rsidRDefault="001376AA" w:rsidP="001376AA"/>
    <w:p w:rsidR="004D226F" w:rsidRPr="001376AA" w:rsidRDefault="001376AA" w:rsidP="001376AA">
      <w:r>
        <w:rPr>
          <w:rFonts w:hint="eastAsia"/>
        </w:rPr>
        <w:t>HTML</w:t>
      </w:r>
      <w:r>
        <w:rPr>
          <w:rFonts w:hint="eastAsia"/>
        </w:rPr>
        <w:t>页面不是直接插入图片，而是插入图片的引用地址，所以要先把图片上传到服务器上。</w:t>
      </w:r>
    </w:p>
    <w:p w:rsidR="004D226F" w:rsidRDefault="007C3A18" w:rsidP="007C3A18">
      <w:pPr>
        <w:pStyle w:val="ae"/>
      </w:pPr>
      <w:r w:rsidRPr="007C3A18">
        <w:rPr>
          <w:rFonts w:hint="eastAsia"/>
        </w:rPr>
        <w:t>&lt;</w:t>
      </w:r>
      <w:proofErr w:type="spellStart"/>
      <w:r w:rsidRPr="007C3A18">
        <w:rPr>
          <w:rFonts w:hint="eastAsia"/>
        </w:rPr>
        <w:t>img</w:t>
      </w:r>
      <w:proofErr w:type="spellEnd"/>
      <w:r w:rsidRPr="007C3A18">
        <w:rPr>
          <w:rFonts w:hint="eastAsia"/>
        </w:rPr>
        <w:t xml:space="preserve"> </w:t>
      </w:r>
      <w:proofErr w:type="spellStart"/>
      <w:r w:rsidRPr="007C3A18">
        <w:rPr>
          <w:rFonts w:hint="eastAsia"/>
        </w:rPr>
        <w:t>src</w:t>
      </w:r>
      <w:proofErr w:type="spellEnd"/>
      <w:r w:rsidRPr="007C3A18">
        <w:rPr>
          <w:rFonts w:hint="eastAsia"/>
        </w:rPr>
        <w:t>="</w:t>
      </w:r>
      <w:r w:rsidRPr="007C3A18">
        <w:rPr>
          <w:rFonts w:ascii="微软雅黑" w:eastAsia="微软雅黑" w:hAnsi="微软雅黑" w:cs="微软雅黑" w:hint="eastAsia"/>
        </w:rPr>
        <w:t>图片的</w:t>
      </w:r>
      <w:r w:rsidRPr="007C3A18">
        <w:rPr>
          <w:rFonts w:hint="eastAsia"/>
        </w:rPr>
        <w:t>URL" /&gt;</w:t>
      </w:r>
    </w:p>
    <w:p w:rsidR="004D226F" w:rsidRDefault="004D226F" w:rsidP="00657B27"/>
    <w:p w:rsidR="001A5549" w:rsidRPr="00302E89" w:rsidRDefault="001A5549" w:rsidP="00302E89">
      <w:pPr>
        <w:pStyle w:val="2"/>
      </w:pPr>
      <w:r w:rsidRPr="00302E89">
        <w:t>图片的相对路径</w:t>
      </w:r>
    </w:p>
    <w:p w:rsidR="001A5549" w:rsidRDefault="001A5549" w:rsidP="001A554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相对当前页面所在的路径。两个标记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..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分表代表当前目录和上一层目录。</w:t>
      </w:r>
    </w:p>
    <w:p w:rsidR="004172CC" w:rsidRDefault="004172CC" w:rsidP="00070CD6">
      <w:pPr>
        <w:pStyle w:val="ae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当前目录中的图片</w:t>
      </w:r>
      <w:r>
        <w:rPr>
          <w:rFonts w:hint="eastAsia"/>
        </w:rPr>
        <w:t xml:space="preserve"> --&gt;</w:t>
      </w:r>
    </w:p>
    <w:p w:rsidR="004172CC" w:rsidRDefault="004172CC" w:rsidP="00070CD6">
      <w:pPr>
        <w:pStyle w:val="a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="2.jpg"&gt;</w:t>
      </w:r>
    </w:p>
    <w:p w:rsidR="004172CC" w:rsidRDefault="004172CC" w:rsidP="00070CD6">
      <w:pPr>
        <w:pStyle w:val="a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=".\2.jpg"&gt;</w:t>
      </w:r>
    </w:p>
    <w:p w:rsidR="004172CC" w:rsidRDefault="004172CC" w:rsidP="00070CD6">
      <w:pPr>
        <w:pStyle w:val="ae"/>
      </w:pPr>
    </w:p>
    <w:p w:rsidR="004172CC" w:rsidRDefault="004172CC" w:rsidP="00070CD6">
      <w:pPr>
        <w:pStyle w:val="ae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上一级目录中的图片</w:t>
      </w:r>
      <w:r>
        <w:rPr>
          <w:rFonts w:hint="eastAsia"/>
        </w:rPr>
        <w:t xml:space="preserve"> --&gt;</w:t>
      </w:r>
    </w:p>
    <w:p w:rsidR="00225086" w:rsidRDefault="004172CC" w:rsidP="00070CD6">
      <w:pPr>
        <w:pStyle w:val="a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="..\2.jpg"&gt;</w:t>
      </w:r>
    </w:p>
    <w:p w:rsidR="004172CC" w:rsidRDefault="004172CC" w:rsidP="00657B27"/>
    <w:p w:rsidR="00AB10CC" w:rsidRPr="00AB10CC" w:rsidRDefault="00AB10CC" w:rsidP="00AB10CC">
      <w:pPr>
        <w:pStyle w:val="2"/>
      </w:pPr>
      <w:r w:rsidRPr="00AB10CC">
        <w:t>图片的绝对路径</w:t>
      </w:r>
    </w:p>
    <w:p w:rsidR="00AB10CC" w:rsidRDefault="00AB10CC" w:rsidP="00673EC9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绝对路径包括以下两种：</w:t>
      </w:r>
    </w:p>
    <w:p w:rsidR="00AB10CC" w:rsidRDefault="00AB10CC" w:rsidP="00673EC9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）以盘符开始的绝对路径。举例：</w:t>
      </w:r>
    </w:p>
    <w:p w:rsidR="00AB10CC" w:rsidRDefault="00AB10CC" w:rsidP="00673EC9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cs="宋体" w:hint="eastAsia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"C:\Users\qianguyihao\Desktop\html\images\1.jpg"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</w:p>
    <w:p w:rsidR="00AB10CC" w:rsidRDefault="00AB10CC" w:rsidP="00673EC9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）网络路径。举例：</w:t>
      </w:r>
    </w:p>
    <w:p w:rsidR="00AB10CC" w:rsidRDefault="00AB10CC" w:rsidP="00673EC9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rPr>
          <w:rFonts w:ascii="var(--monospace)" w:hAnsi="var(--monospace)" w:cs="宋体" w:hint="eastAsia"/>
          <w:color w:val="333333"/>
          <w:sz w:val="22"/>
          <w:szCs w:val="22"/>
        </w:rPr>
      </w:pP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img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"http://img.smyhvae.com/20200122_200901.png"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</w:p>
    <w:p w:rsidR="000E54FB" w:rsidRDefault="00AB10CC" w:rsidP="00673EC9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大家打开上面的</w:t>
      </w:r>
      <w:proofErr w:type="spellStart"/>
      <w:r>
        <w:rPr>
          <w:rStyle w:val="md-plain"/>
          <w:rFonts w:ascii="Helvetica" w:hAnsi="Helvetica" w:cs="Helvetica"/>
          <w:color w:val="333333"/>
        </w:rPr>
        <w:t>img</w:t>
      </w:r>
      <w:proofErr w:type="spellEnd"/>
      <w:r>
        <w:rPr>
          <w:rStyle w:val="md-plain"/>
          <w:rFonts w:ascii="Helvetica" w:hAnsi="Helvetica" w:cs="Helvetica"/>
          <w:color w:val="333333"/>
        </w:rPr>
        <w:t>中的链接，可能有惊喜哦。</w:t>
      </w:r>
    </w:p>
    <w:p w:rsidR="004172CC" w:rsidRPr="00AC7CD7" w:rsidRDefault="000E54FB" w:rsidP="00657B27">
      <w:pPr>
        <w:pStyle w:val="2"/>
        <w:rPr>
          <w:sz w:val="24"/>
        </w:rPr>
      </w:pPr>
      <w:proofErr w:type="spellStart"/>
      <w:r>
        <w:rPr>
          <w:rFonts w:hint="eastAsia"/>
        </w:rPr>
        <w:t>Img</w:t>
      </w:r>
      <w:proofErr w:type="spellEnd"/>
      <w:r>
        <w:t xml:space="preserve"> </w:t>
      </w:r>
      <w:r>
        <w:rPr>
          <w:rFonts w:hint="eastAsia"/>
        </w:rPr>
        <w:t>标签的其他属性</w:t>
      </w:r>
    </w:p>
    <w:p w:rsidR="000E54FB" w:rsidRDefault="000E54FB" w:rsidP="000E54FB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width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、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height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属性</w:t>
      </w:r>
    </w:p>
    <w:p w:rsidR="000E54FB" w:rsidRDefault="000E54FB" w:rsidP="00857475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width</w:t>
      </w:r>
      <w:r>
        <w:rPr>
          <w:rStyle w:val="md-plain"/>
          <w:rFonts w:ascii="Helvetica" w:hAnsi="Helvetica" w:cs="Helvetica"/>
        </w:rPr>
        <w:t>：图像的宽度。</w:t>
      </w:r>
    </w:p>
    <w:p w:rsidR="000E54FB" w:rsidRDefault="000E54FB" w:rsidP="00857475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height</w:t>
      </w:r>
      <w:r>
        <w:rPr>
          <w:rStyle w:val="md-plain"/>
          <w:rFonts w:ascii="Helvetica" w:hAnsi="Helvetica" w:cs="Helvetica"/>
        </w:rPr>
        <w:t>：图像的高度。</w:t>
      </w:r>
    </w:p>
    <w:p w:rsidR="000E54FB" w:rsidRDefault="000E54FB" w:rsidP="00857475">
      <w:pPr>
        <w:pStyle w:val="af5"/>
      </w:pPr>
      <w:r>
        <w:rPr>
          <w:rStyle w:val="md-plain"/>
          <w:rFonts w:ascii="Helvetica" w:hAnsi="Helvetica" w:cs="Helvetica"/>
        </w:rPr>
        <w:t>width</w:t>
      </w:r>
      <w:r>
        <w:rPr>
          <w:rStyle w:val="md-plain"/>
          <w:rFonts w:ascii="Helvetica" w:hAnsi="Helvetica" w:cs="Helvetica"/>
        </w:rPr>
        <w:t>和</w:t>
      </w:r>
      <w:r>
        <w:rPr>
          <w:rStyle w:val="md-plain"/>
          <w:rFonts w:ascii="Helvetica" w:hAnsi="Helvetica" w:cs="Helvetica"/>
        </w:rPr>
        <w:t>height</w:t>
      </w:r>
      <w:r>
        <w:rPr>
          <w:rStyle w:val="md-plain"/>
          <w:rFonts w:ascii="Helvetica" w:hAnsi="Helvetica" w:cs="Helvetica"/>
        </w:rPr>
        <w:t>，在</w:t>
      </w:r>
      <w:r>
        <w:rPr>
          <w:rStyle w:val="md-plain"/>
          <w:rFonts w:ascii="Helvetica" w:hAnsi="Helvetica" w:cs="Helvetica"/>
        </w:rPr>
        <w:t xml:space="preserve"> HTML5 </w:t>
      </w:r>
      <w:r>
        <w:rPr>
          <w:rStyle w:val="md-plain"/>
          <w:rFonts w:ascii="Helvetica" w:hAnsi="Helvetica" w:cs="Helvetica"/>
        </w:rPr>
        <w:t>中的单位是</w:t>
      </w:r>
      <w:r>
        <w:rPr>
          <w:rStyle w:val="md-plain"/>
          <w:rFonts w:ascii="Helvetica" w:hAnsi="Helvetica" w:cs="Helvetica"/>
        </w:rPr>
        <w:t xml:space="preserve"> CSS </w:t>
      </w:r>
      <w:r>
        <w:rPr>
          <w:rStyle w:val="md-plain"/>
          <w:rFonts w:ascii="Helvetica" w:hAnsi="Helvetica" w:cs="Helvetica"/>
        </w:rPr>
        <w:t>像素，在</w:t>
      </w:r>
      <w:r>
        <w:rPr>
          <w:rStyle w:val="md-plain"/>
          <w:rFonts w:ascii="Helvetica" w:hAnsi="Helvetica" w:cs="Helvetica"/>
        </w:rPr>
        <w:t xml:space="preserve"> HTML 4 </w:t>
      </w:r>
      <w:r>
        <w:rPr>
          <w:rStyle w:val="md-plain"/>
          <w:rFonts w:ascii="Helvetica" w:hAnsi="Helvetica" w:cs="Helvetica"/>
        </w:rPr>
        <w:t>中既可以是像素，也可以是百分比。可以只指定</w:t>
      </w:r>
      <w:r>
        <w:rPr>
          <w:rStyle w:val="md-plain"/>
          <w:rFonts w:ascii="Helvetica" w:hAnsi="Helvetica" w:cs="Helvetica"/>
        </w:rPr>
        <w:t xml:space="preserve"> width </w:t>
      </w:r>
      <w:r>
        <w:rPr>
          <w:rStyle w:val="md-plain"/>
          <w:rFonts w:ascii="Helvetica" w:hAnsi="Helvetica" w:cs="Helvetica"/>
        </w:rPr>
        <w:t>和</w:t>
      </w:r>
      <w:r>
        <w:rPr>
          <w:rStyle w:val="md-plain"/>
          <w:rFonts w:ascii="Helvetica" w:hAnsi="Helvetica" w:cs="Helvetica"/>
        </w:rPr>
        <w:t xml:space="preserve"> height </w:t>
      </w:r>
      <w:r>
        <w:rPr>
          <w:rStyle w:val="md-plain"/>
          <w:rFonts w:ascii="Helvetica" w:hAnsi="Helvetica" w:cs="Helvetica"/>
        </w:rPr>
        <w:t>中的一个值，浏览器会根据原始图像进行缩放。</w:t>
      </w:r>
    </w:p>
    <w:p w:rsidR="000E54FB" w:rsidRDefault="000E54FB" w:rsidP="00857475">
      <w:pPr>
        <w:pStyle w:val="af5"/>
      </w:pPr>
      <w:r>
        <w:rPr>
          <w:rStyle w:val="md-plain"/>
          <w:rFonts w:ascii="Helvetica" w:hAnsi="Helvetica" w:cs="Helvetica"/>
          <w:b/>
          <w:bCs/>
        </w:rPr>
        <w:t>重要提示</w:t>
      </w:r>
      <w:r>
        <w:rPr>
          <w:rStyle w:val="md-plain"/>
          <w:rFonts w:ascii="Helvetica" w:hAnsi="Helvetica" w:cs="Helvetica"/>
        </w:rPr>
        <w:t>：如果要想保证图片等比例缩放，请只设置</w:t>
      </w:r>
      <w:r>
        <w:rPr>
          <w:rStyle w:val="md-plain"/>
          <w:rFonts w:ascii="Helvetica" w:hAnsi="Helvetica" w:cs="Helvetica"/>
        </w:rPr>
        <w:t>width</w:t>
      </w:r>
      <w:r>
        <w:rPr>
          <w:rStyle w:val="md-plain"/>
          <w:rFonts w:ascii="Helvetica" w:hAnsi="Helvetica" w:cs="Helvetica"/>
        </w:rPr>
        <w:t>和</w:t>
      </w:r>
      <w:r>
        <w:rPr>
          <w:rStyle w:val="md-plain"/>
          <w:rFonts w:ascii="Helvetica" w:hAnsi="Helvetica" w:cs="Helvetica"/>
        </w:rPr>
        <w:t>height</w:t>
      </w:r>
      <w:r>
        <w:rPr>
          <w:rStyle w:val="md-plain"/>
          <w:rFonts w:ascii="Helvetica" w:hAnsi="Helvetica" w:cs="Helvetica"/>
        </w:rPr>
        <w:t>中其中一个。</w:t>
      </w:r>
    </w:p>
    <w:p w:rsidR="000E54FB" w:rsidRDefault="000E54FB" w:rsidP="000E54FB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Alt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属性</w:t>
      </w:r>
    </w:p>
    <w:p w:rsidR="000E54FB" w:rsidRDefault="000E54FB" w:rsidP="00DB267C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alt</w:t>
      </w:r>
      <w:r>
        <w:rPr>
          <w:rStyle w:val="md-plain"/>
          <w:rFonts w:ascii="Helvetica" w:hAnsi="Helvetica" w:cs="Helvetica"/>
        </w:rPr>
        <w:t>：当图片</w:t>
      </w:r>
      <w:proofErr w:type="gramStart"/>
      <w:r>
        <w:rPr>
          <w:rStyle w:val="md-plain"/>
          <w:rFonts w:ascii="Helvetica" w:hAnsi="Helvetica" w:cs="Helvetica"/>
        </w:rPr>
        <w:t>不</w:t>
      </w:r>
      <w:proofErr w:type="gramEnd"/>
      <w:r>
        <w:rPr>
          <w:rStyle w:val="md-plain"/>
          <w:rFonts w:ascii="Helvetica" w:hAnsi="Helvetica" w:cs="Helvetica"/>
        </w:rPr>
        <w:t>可用（无法显示）的时候，代替图片显示的内容。</w:t>
      </w:r>
      <w:r>
        <w:rPr>
          <w:rStyle w:val="md-plain"/>
          <w:rFonts w:ascii="Helvetica" w:hAnsi="Helvetica" w:cs="Helvetica"/>
        </w:rPr>
        <w:t>alt</w:t>
      </w:r>
      <w:r>
        <w:rPr>
          <w:rStyle w:val="md-plain"/>
          <w:rFonts w:ascii="Helvetica" w:hAnsi="Helvetica" w:cs="Helvetica"/>
        </w:rPr>
        <w:t>是英语</w:t>
      </w:r>
      <w:r>
        <w:rPr>
          <w:rStyle w:val="md-plain"/>
          <w:rFonts w:ascii="Helvetica" w:hAnsi="Helvetica" w:cs="Helvetica"/>
        </w:rPr>
        <w:t xml:space="preserve"> alternate “</w:t>
      </w:r>
      <w:r>
        <w:rPr>
          <w:rStyle w:val="md-plain"/>
          <w:rFonts w:ascii="Helvetica" w:hAnsi="Helvetica" w:cs="Helvetica"/>
        </w:rPr>
        <w:t>替代</w:t>
      </w:r>
      <w:r>
        <w:rPr>
          <w:rStyle w:val="md-plain"/>
          <w:rFonts w:ascii="Helvetica" w:hAnsi="Helvetica" w:cs="Helvetica"/>
        </w:rPr>
        <w:t>”</w:t>
      </w:r>
      <w:r>
        <w:rPr>
          <w:rStyle w:val="md-plain"/>
          <w:rFonts w:ascii="Helvetica" w:hAnsi="Helvetica" w:cs="Helvetica"/>
        </w:rPr>
        <w:t>的意思，代表替换资源。</w:t>
      </w:r>
    </w:p>
    <w:p w:rsidR="000E54FB" w:rsidRDefault="000E54FB" w:rsidP="00DB267C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Alt</w:t>
      </w:r>
      <w:r>
        <w:rPr>
          <w:rStyle w:val="md-plain"/>
          <w:rFonts w:ascii="Helvetica" w:hAnsi="Helvetica" w:cs="Helvetica"/>
        </w:rPr>
        <w:t>属性效果演示：</w:t>
      </w:r>
    </w:p>
    <w:p w:rsidR="00401A3D" w:rsidRPr="00401A3D" w:rsidRDefault="00401A3D" w:rsidP="00401A3D">
      <w:pPr>
        <w:pStyle w:val="3"/>
        <w:rPr>
          <w:rStyle w:val="md-plain"/>
        </w:rPr>
      </w:pPr>
      <w:r w:rsidRPr="00401A3D"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title </w:t>
      </w:r>
      <w:r w:rsidRPr="00401A3D">
        <w:rPr>
          <w:rStyle w:val="md-plain"/>
          <w:rFonts w:ascii="Helvetica" w:hAnsi="Helvetica" w:cs="Helvetica"/>
          <w:color w:val="333333"/>
          <w:sz w:val="36"/>
          <w:szCs w:val="36"/>
        </w:rPr>
        <w:t>属性</w:t>
      </w:r>
    </w:p>
    <w:p w:rsidR="00401A3D" w:rsidRDefault="00401A3D" w:rsidP="0054787E">
      <w:pPr>
        <w:pStyle w:val="af5"/>
        <w:rPr>
          <w:sz w:val="24"/>
          <w:szCs w:val="24"/>
        </w:rPr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title</w:t>
      </w:r>
      <w:r>
        <w:rPr>
          <w:rStyle w:val="md-plain"/>
          <w:rFonts w:ascii="Helvetica" w:hAnsi="Helvetica" w:cs="Helvetica"/>
        </w:rPr>
        <w:t>：</w:t>
      </w:r>
      <w:r>
        <w:rPr>
          <w:rStyle w:val="md-plain"/>
          <w:rFonts w:ascii="Helvetica" w:hAnsi="Helvetica" w:cs="Helvetica"/>
          <w:b/>
          <w:bCs/>
        </w:rPr>
        <w:t>提示性文本</w:t>
      </w:r>
      <w:r>
        <w:rPr>
          <w:rStyle w:val="md-plain"/>
          <w:rFonts w:ascii="Helvetica" w:hAnsi="Helvetica" w:cs="Helvetica"/>
        </w:rPr>
        <w:t>。鼠标悬停时出现的文本。</w:t>
      </w:r>
    </w:p>
    <w:p w:rsidR="00251CB5" w:rsidRDefault="00251CB5" w:rsidP="00251CB5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align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属性</w:t>
      </w:r>
    </w:p>
    <w:p w:rsidR="00251CB5" w:rsidRDefault="00251CB5" w:rsidP="00251CB5">
      <w:pPr>
        <w:pStyle w:val="af5"/>
        <w:rPr>
          <w:sz w:val="24"/>
          <w:szCs w:val="24"/>
        </w:rPr>
      </w:pPr>
      <w:r>
        <w:rPr>
          <w:rStyle w:val="md-plain"/>
          <w:rFonts w:ascii="Helvetica" w:hAnsi="Helvetica" w:cs="Helvetica"/>
        </w:rPr>
        <w:t>图片的</w:t>
      </w: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align</w:t>
      </w:r>
      <w:r>
        <w:rPr>
          <w:rStyle w:val="md-plain"/>
          <w:rFonts w:ascii="Helvetica" w:hAnsi="Helvetica" w:cs="Helvetica"/>
        </w:rPr>
        <w:t>属性：</w:t>
      </w:r>
      <w:r>
        <w:rPr>
          <w:rStyle w:val="md-plain"/>
          <w:rFonts w:ascii="Helvetica" w:hAnsi="Helvetica" w:cs="Helvetica"/>
          <w:b/>
          <w:bCs/>
        </w:rPr>
        <w:t>图片和周围文字的相对位置</w:t>
      </w:r>
      <w:r>
        <w:rPr>
          <w:rStyle w:val="md-plain"/>
          <w:rFonts w:ascii="Helvetica" w:hAnsi="Helvetica" w:cs="Helvetica"/>
        </w:rPr>
        <w:t>。属性取值可以是：</w:t>
      </w:r>
      <w:r>
        <w:rPr>
          <w:rStyle w:val="md-plain"/>
          <w:rFonts w:ascii="Helvetica" w:hAnsi="Helvetica" w:cs="Helvetica"/>
        </w:rPr>
        <w:t>bottom</w:t>
      </w:r>
      <w:r>
        <w:rPr>
          <w:rStyle w:val="md-plain"/>
          <w:rFonts w:ascii="Helvetica" w:hAnsi="Helvetica" w:cs="Helvetica"/>
        </w:rPr>
        <w:t>（默认）、</w:t>
      </w:r>
      <w:r>
        <w:rPr>
          <w:rStyle w:val="md-plain"/>
          <w:rFonts w:ascii="Helvetica" w:hAnsi="Helvetica" w:cs="Helvetica"/>
        </w:rPr>
        <w:t>center</w:t>
      </w:r>
      <w:r>
        <w:rPr>
          <w:rStyle w:val="md-plain"/>
          <w:rFonts w:ascii="Helvetica" w:hAnsi="Helvetica" w:cs="Helvetica"/>
        </w:rPr>
        <w:t>、</w:t>
      </w:r>
      <w:r>
        <w:rPr>
          <w:rStyle w:val="md-plain"/>
          <w:rFonts w:ascii="Helvetica" w:hAnsi="Helvetica" w:cs="Helvetica"/>
        </w:rPr>
        <w:t>top</w:t>
      </w:r>
      <w:r>
        <w:rPr>
          <w:rStyle w:val="md-plain"/>
          <w:rFonts w:ascii="Helvetica" w:hAnsi="Helvetica" w:cs="Helvetica"/>
        </w:rPr>
        <w:t>、</w:t>
      </w:r>
      <w:r>
        <w:rPr>
          <w:rStyle w:val="md-plain"/>
          <w:rFonts w:ascii="Helvetica" w:hAnsi="Helvetica" w:cs="Helvetica"/>
        </w:rPr>
        <w:t>left</w:t>
      </w:r>
      <w:r>
        <w:rPr>
          <w:rStyle w:val="md-plain"/>
          <w:rFonts w:ascii="Helvetica" w:hAnsi="Helvetica" w:cs="Helvetica"/>
        </w:rPr>
        <w:t>、</w:t>
      </w:r>
      <w:r>
        <w:rPr>
          <w:rStyle w:val="md-plain"/>
          <w:rFonts w:ascii="Helvetica" w:hAnsi="Helvetica" w:cs="Helvetica"/>
        </w:rPr>
        <w:t>right</w:t>
      </w:r>
      <w:r>
        <w:rPr>
          <w:rStyle w:val="md-plain"/>
          <w:rFonts w:ascii="Helvetica" w:hAnsi="Helvetica" w:cs="Helvetica"/>
        </w:rPr>
        <w:t>。</w:t>
      </w:r>
    </w:p>
    <w:p w:rsidR="00251CB5" w:rsidRDefault="00251CB5" w:rsidP="00251CB5">
      <w:pPr>
        <w:pStyle w:val="af5"/>
      </w:pPr>
      <w:r>
        <w:rPr>
          <w:rStyle w:val="md-plain"/>
          <w:rFonts w:ascii="Helvetica" w:hAnsi="Helvetica" w:cs="Helvetica"/>
        </w:rPr>
        <w:t>如果想实现图文混排的效果，请使用</w:t>
      </w:r>
      <w:r>
        <w:rPr>
          <w:rStyle w:val="md-plain"/>
          <w:rFonts w:ascii="Helvetica" w:hAnsi="Helvetica" w:cs="Helvetica"/>
        </w:rPr>
        <w:t>align</w:t>
      </w:r>
      <w:r>
        <w:rPr>
          <w:rStyle w:val="md-plain"/>
          <w:rFonts w:ascii="Helvetica" w:hAnsi="Helvetica" w:cs="Helvetica"/>
        </w:rPr>
        <w:t>属性，取值为</w:t>
      </w:r>
      <w:r>
        <w:rPr>
          <w:rStyle w:val="md-plain"/>
          <w:rFonts w:ascii="Helvetica" w:hAnsi="Helvetica" w:cs="Helvetica"/>
        </w:rPr>
        <w:t>left</w:t>
      </w:r>
      <w:r>
        <w:rPr>
          <w:rStyle w:val="md-plain"/>
          <w:rFonts w:ascii="Helvetica" w:hAnsi="Helvetica" w:cs="Helvetica"/>
        </w:rPr>
        <w:t>或</w:t>
      </w:r>
      <w:r>
        <w:rPr>
          <w:rStyle w:val="md-plain"/>
          <w:rFonts w:ascii="Helvetica" w:hAnsi="Helvetica" w:cs="Helvetica"/>
        </w:rPr>
        <w:t>right</w:t>
      </w:r>
      <w:r>
        <w:rPr>
          <w:rStyle w:val="md-plain"/>
          <w:rFonts w:ascii="Helvetica" w:hAnsi="Helvetica" w:cs="Helvetica"/>
        </w:rPr>
        <w:t>。</w:t>
      </w:r>
    </w:p>
    <w:p w:rsidR="00251CB5" w:rsidRDefault="00251CB5" w:rsidP="00251CB5">
      <w:pPr>
        <w:pStyle w:val="af5"/>
      </w:pPr>
      <w:r>
        <w:rPr>
          <w:rStyle w:val="md-plain"/>
          <w:rFonts w:ascii="Helvetica" w:hAnsi="Helvetica" w:cs="Helvetica"/>
        </w:rPr>
        <w:t>我们来分别看一下这</w:t>
      </w: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align</w:t>
      </w:r>
      <w:r>
        <w:rPr>
          <w:rStyle w:val="md-plain"/>
          <w:rFonts w:ascii="Helvetica" w:hAnsi="Helvetica" w:cs="Helvetica"/>
        </w:rPr>
        <w:t>属性的这几个属性值的区别。</w:t>
      </w:r>
    </w:p>
    <w:p w:rsidR="004172CC" w:rsidRDefault="004172CC" w:rsidP="00657B27"/>
    <w:p w:rsidR="009C5074" w:rsidRDefault="00BD6CFA" w:rsidP="00BD6CFA">
      <w:pPr>
        <w:pStyle w:val="1"/>
      </w:pP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ascii="Lucida Console" w:hAnsi="Lucida Console"/>
          <w:color w:val="333333"/>
          <w:sz w:val="22"/>
          <w:szCs w:val="22"/>
          <w:shd w:val="clear" w:color="auto" w:fill="F3F4F4"/>
        </w:rPr>
        <w:t>table</w:t>
      </w:r>
      <w:r>
        <w:rPr>
          <w:rFonts w:hint="eastAsia"/>
        </w:rPr>
        <w:t xml:space="preserve"> </w:t>
      </w:r>
      <w:r>
        <w:rPr>
          <w:rFonts w:hint="eastAsia"/>
        </w:rPr>
        <w:t>、框架</w:t>
      </w:r>
      <w:r>
        <w:rPr>
          <w:rFonts w:hint="eastAsia"/>
        </w:rPr>
        <w:t xml:space="preserve"> </w:t>
      </w:r>
      <w:r>
        <w:rPr>
          <w:rFonts w:ascii="Lucida Console" w:hAnsi="Lucida Console"/>
          <w:color w:val="333333"/>
          <w:sz w:val="22"/>
          <w:szCs w:val="22"/>
          <w:shd w:val="clear" w:color="auto" w:fill="F3F4F4"/>
        </w:rPr>
        <w:t>iframe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表单</w:t>
      </w:r>
      <w:r>
        <w:rPr>
          <w:rFonts w:hint="eastAsia"/>
        </w:rPr>
        <w:t xml:space="preserve"> </w:t>
      </w:r>
      <w:r>
        <w:rPr>
          <w:rFonts w:ascii="Lucida Console" w:hAnsi="Lucida Console"/>
          <w:color w:val="333333"/>
          <w:sz w:val="22"/>
          <w:szCs w:val="22"/>
          <w:shd w:val="clear" w:color="auto" w:fill="F3F4F4"/>
        </w:rPr>
        <w:t>form</w:t>
      </w:r>
    </w:p>
    <w:p w:rsidR="009C5074" w:rsidRPr="00251CB5" w:rsidRDefault="00D55A5E" w:rsidP="00D55A5E">
      <w:pPr>
        <w:pStyle w:val="2"/>
      </w:pPr>
      <w:r w:rsidRPr="00D55A5E">
        <w:rPr>
          <w:rFonts w:hint="eastAsia"/>
        </w:rPr>
        <w:t>列表标签</w:t>
      </w:r>
    </w:p>
    <w:p w:rsidR="009E747E" w:rsidRPr="0068026F" w:rsidRDefault="005D1488" w:rsidP="00657B2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列表标签分为三种。</w:t>
      </w:r>
      <w:r w:rsidRPr="005D1488">
        <w:rPr>
          <w:rFonts w:ascii="Helvetica" w:hAnsi="Helvetica" w:cs="Helvetica" w:hint="eastAsia"/>
          <w:color w:val="333333"/>
          <w:shd w:val="clear" w:color="auto" w:fill="FFFFFF"/>
        </w:rPr>
        <w:t>无序列表</w:t>
      </w:r>
      <w:r w:rsidRPr="005D1488">
        <w:rPr>
          <w:rFonts w:ascii="Helvetica" w:hAnsi="Helvetica" w:cs="Helvetica" w:hint="eastAsia"/>
          <w:color w:val="333333"/>
          <w:shd w:val="clear" w:color="auto" w:fill="FFFFFF"/>
        </w:rPr>
        <w:t>&lt;ul&gt;</w:t>
      </w:r>
      <w:r w:rsidR="007E6E1A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7E6E1A">
        <w:rPr>
          <w:rFonts w:ascii="Helvetica" w:hAnsi="Helvetica" w:cs="Helvetica" w:hint="eastAsia"/>
          <w:color w:val="333333"/>
          <w:shd w:val="clear" w:color="auto" w:fill="FFFFFF"/>
        </w:rPr>
        <w:t>、</w:t>
      </w:r>
      <w:r w:rsidR="007E6E1A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7E6E1A">
        <w:rPr>
          <w:rFonts w:ascii="Helvetica" w:hAnsi="Helvetica" w:cs="Helvetica" w:hint="eastAsia"/>
          <w:color w:val="333333"/>
          <w:shd w:val="clear" w:color="auto" w:fill="FFFFFF"/>
        </w:rPr>
        <w:t>有序标签</w:t>
      </w:r>
      <w:r w:rsidR="003F4DED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proofErr w:type="spellStart"/>
      <w:r w:rsidR="003F4DED">
        <w:rPr>
          <w:rFonts w:ascii="Helvetica" w:hAnsi="Helvetica" w:cs="Helvetica" w:hint="eastAsia"/>
          <w:color w:val="333333"/>
          <w:shd w:val="clear" w:color="auto" w:fill="FFFFFF"/>
        </w:rPr>
        <w:t>o</w:t>
      </w:r>
      <w:r w:rsidR="003F4DED">
        <w:rPr>
          <w:rFonts w:ascii="Helvetica" w:hAnsi="Helvetica" w:cs="Helvetica"/>
          <w:color w:val="333333"/>
          <w:shd w:val="clear" w:color="auto" w:fill="FFFFFF"/>
        </w:rPr>
        <w:t>l</w:t>
      </w:r>
      <w:proofErr w:type="spellEnd"/>
      <w:r w:rsidR="003F4DE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3F4DED">
        <w:rPr>
          <w:rFonts w:ascii="Helvetica" w:hAnsi="Helvetica" w:cs="Helvetica" w:hint="eastAsia"/>
          <w:color w:val="333333"/>
          <w:shd w:val="clear" w:color="auto" w:fill="FFFFFF"/>
        </w:rPr>
        <w:t>、</w:t>
      </w:r>
      <w:r w:rsidR="003F4DED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3F4DED">
        <w:rPr>
          <w:rFonts w:ascii="Helvetica" w:hAnsi="Helvetica" w:cs="Helvetica" w:hint="eastAsia"/>
          <w:color w:val="333333"/>
          <w:shd w:val="clear" w:color="auto" w:fill="FFFFFF"/>
        </w:rPr>
        <w:t>定义列表</w:t>
      </w:r>
    </w:p>
    <w:p w:rsidR="00A55098" w:rsidRDefault="00A55098" w:rsidP="0024412B">
      <w:pPr>
        <w:pStyle w:val="3"/>
      </w:pPr>
      <w:r>
        <w:rPr>
          <w:rFonts w:hint="eastAsia"/>
        </w:rPr>
        <w:t>无序列表</w:t>
      </w:r>
    </w:p>
    <w:p w:rsidR="00EC3C6F" w:rsidRPr="00EC3C6F" w:rsidRDefault="00EC3C6F" w:rsidP="00EC3C6F">
      <w:pPr>
        <w:widowControl/>
        <w:numPr>
          <w:ilvl w:val="0"/>
          <w:numId w:val="2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EC3C6F">
        <w:rPr>
          <w:rFonts w:ascii="Helvetica" w:eastAsia="宋体" w:hAnsi="Helvetica" w:cs="Helvetica"/>
          <w:color w:val="333333"/>
          <w:kern w:val="0"/>
        </w:rPr>
        <w:t>ul</w:t>
      </w:r>
      <w:r w:rsidRPr="00EC3C6F">
        <w:rPr>
          <w:rFonts w:ascii="Helvetica" w:eastAsia="宋体" w:hAnsi="Helvetica" w:cs="Helvetica"/>
          <w:color w:val="333333"/>
          <w:kern w:val="0"/>
        </w:rPr>
        <w:t>：</w:t>
      </w:r>
      <w:r w:rsidRPr="00EC3C6F">
        <w:rPr>
          <w:rFonts w:ascii="Helvetica" w:eastAsia="宋体" w:hAnsi="Helvetica" w:cs="Helvetica"/>
          <w:color w:val="333333"/>
          <w:kern w:val="0"/>
        </w:rPr>
        <w:t>unordered list</w:t>
      </w:r>
      <w:r w:rsidRPr="00EC3C6F">
        <w:rPr>
          <w:rFonts w:ascii="Helvetica" w:eastAsia="宋体" w:hAnsi="Helvetica" w:cs="Helvetica"/>
          <w:color w:val="333333"/>
          <w:kern w:val="0"/>
        </w:rPr>
        <w:t>，</w:t>
      </w:r>
      <w:r w:rsidRPr="00EC3C6F">
        <w:rPr>
          <w:rFonts w:ascii="Helvetica" w:eastAsia="宋体" w:hAnsi="Helvetica" w:cs="Helvetica"/>
          <w:color w:val="333333"/>
          <w:kern w:val="0"/>
        </w:rPr>
        <w:t>“</w:t>
      </w:r>
      <w:r w:rsidRPr="00EC3C6F">
        <w:rPr>
          <w:rFonts w:ascii="Helvetica" w:eastAsia="宋体" w:hAnsi="Helvetica" w:cs="Helvetica"/>
          <w:color w:val="333333"/>
          <w:kern w:val="0"/>
        </w:rPr>
        <w:t>无序列表</w:t>
      </w:r>
      <w:r w:rsidRPr="00EC3C6F">
        <w:rPr>
          <w:rFonts w:ascii="Helvetica" w:eastAsia="宋体" w:hAnsi="Helvetica" w:cs="Helvetica"/>
          <w:color w:val="333333"/>
          <w:kern w:val="0"/>
        </w:rPr>
        <w:t>”</w:t>
      </w:r>
      <w:r w:rsidRPr="00EC3C6F">
        <w:rPr>
          <w:rFonts w:ascii="Helvetica" w:eastAsia="宋体" w:hAnsi="Helvetica" w:cs="Helvetica"/>
          <w:color w:val="333333"/>
          <w:kern w:val="0"/>
        </w:rPr>
        <w:t>的意思。</w:t>
      </w:r>
    </w:p>
    <w:p w:rsidR="00EC3C6F" w:rsidRPr="00EC3C6F" w:rsidRDefault="00EC3C6F" w:rsidP="00EC3C6F">
      <w:pPr>
        <w:widowControl/>
        <w:numPr>
          <w:ilvl w:val="0"/>
          <w:numId w:val="21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EC3C6F">
        <w:rPr>
          <w:rFonts w:ascii="Helvetica" w:eastAsia="宋体" w:hAnsi="Helvetica" w:cs="Helvetica"/>
          <w:color w:val="333333"/>
          <w:kern w:val="0"/>
        </w:rPr>
        <w:t>li</w:t>
      </w:r>
      <w:r w:rsidRPr="00EC3C6F">
        <w:rPr>
          <w:rFonts w:ascii="Helvetica" w:eastAsia="宋体" w:hAnsi="Helvetica" w:cs="Helvetica"/>
          <w:color w:val="333333"/>
          <w:kern w:val="0"/>
        </w:rPr>
        <w:t>：</w:t>
      </w:r>
      <w:r w:rsidRPr="00EC3C6F">
        <w:rPr>
          <w:rFonts w:ascii="Helvetica" w:eastAsia="宋体" w:hAnsi="Helvetica" w:cs="Helvetica"/>
          <w:color w:val="333333"/>
          <w:kern w:val="0"/>
        </w:rPr>
        <w:t>list item</w:t>
      </w:r>
      <w:r w:rsidRPr="00EC3C6F">
        <w:rPr>
          <w:rFonts w:ascii="Helvetica" w:eastAsia="宋体" w:hAnsi="Helvetica" w:cs="Helvetica"/>
          <w:color w:val="333333"/>
          <w:kern w:val="0"/>
        </w:rPr>
        <w:t>，</w:t>
      </w:r>
      <w:r w:rsidRPr="00EC3C6F">
        <w:rPr>
          <w:rFonts w:ascii="Helvetica" w:eastAsia="宋体" w:hAnsi="Helvetica" w:cs="Helvetica"/>
          <w:color w:val="333333"/>
          <w:kern w:val="0"/>
        </w:rPr>
        <w:t>“</w:t>
      </w:r>
      <w:r w:rsidRPr="00EC3C6F">
        <w:rPr>
          <w:rFonts w:ascii="Helvetica" w:eastAsia="宋体" w:hAnsi="Helvetica" w:cs="Helvetica"/>
          <w:color w:val="333333"/>
          <w:kern w:val="0"/>
        </w:rPr>
        <w:t>列表项</w:t>
      </w:r>
      <w:r w:rsidRPr="00EC3C6F">
        <w:rPr>
          <w:rFonts w:ascii="Helvetica" w:eastAsia="宋体" w:hAnsi="Helvetica" w:cs="Helvetica"/>
          <w:color w:val="333333"/>
          <w:kern w:val="0"/>
        </w:rPr>
        <w:t>”</w:t>
      </w:r>
      <w:r w:rsidRPr="00EC3C6F">
        <w:rPr>
          <w:rFonts w:ascii="Helvetica" w:eastAsia="宋体" w:hAnsi="Helvetica" w:cs="Helvetica"/>
          <w:color w:val="333333"/>
          <w:kern w:val="0"/>
        </w:rPr>
        <w:t>的意思。</w:t>
      </w:r>
    </w:p>
    <w:p w:rsidR="00EC3C6F" w:rsidRDefault="00EC3C6F" w:rsidP="00EC3C6F">
      <w:pPr>
        <w:pStyle w:val="af5"/>
      </w:pPr>
      <w:r>
        <w:t>&lt;ul&gt;</w:t>
      </w:r>
    </w:p>
    <w:p w:rsidR="00EC3C6F" w:rsidRDefault="00EC3C6F" w:rsidP="00EC3C6F">
      <w:pPr>
        <w:pStyle w:val="af5"/>
      </w:pPr>
      <w:r>
        <w:rPr>
          <w:rFonts w:hint="eastAsia"/>
        </w:rPr>
        <w:tab/>
        <w:t>&lt;li&gt;</w:t>
      </w:r>
      <w:r>
        <w:rPr>
          <w:rFonts w:hint="eastAsia"/>
        </w:rPr>
        <w:t>默认</w:t>
      </w:r>
      <w:r>
        <w:rPr>
          <w:rFonts w:hint="eastAsia"/>
        </w:rPr>
        <w:t>1&lt;/li&gt;</w:t>
      </w:r>
    </w:p>
    <w:p w:rsidR="00EC3C6F" w:rsidRDefault="00EC3C6F" w:rsidP="00EC3C6F">
      <w:pPr>
        <w:pStyle w:val="af5"/>
      </w:pPr>
      <w:r>
        <w:rPr>
          <w:rFonts w:hint="eastAsia"/>
        </w:rPr>
        <w:tab/>
        <w:t>&lt;li&gt;</w:t>
      </w:r>
      <w:r>
        <w:rPr>
          <w:rFonts w:hint="eastAsia"/>
        </w:rPr>
        <w:t>默认</w:t>
      </w:r>
      <w:r>
        <w:rPr>
          <w:rFonts w:hint="eastAsia"/>
        </w:rPr>
        <w:t>2&lt;/li&gt;</w:t>
      </w:r>
    </w:p>
    <w:p w:rsidR="00EC3C6F" w:rsidRDefault="00EC3C6F" w:rsidP="00EC3C6F">
      <w:pPr>
        <w:pStyle w:val="af5"/>
      </w:pPr>
      <w:r>
        <w:rPr>
          <w:rFonts w:hint="eastAsia"/>
        </w:rPr>
        <w:tab/>
        <w:t>&lt;li&gt;</w:t>
      </w:r>
      <w:r>
        <w:rPr>
          <w:rFonts w:hint="eastAsia"/>
        </w:rPr>
        <w:t>默认</w:t>
      </w:r>
      <w:r>
        <w:rPr>
          <w:rFonts w:hint="eastAsia"/>
        </w:rPr>
        <w:t>3&lt;/li&gt;</w:t>
      </w:r>
    </w:p>
    <w:p w:rsidR="00A55098" w:rsidRDefault="00EC3C6F" w:rsidP="00EC3C6F">
      <w:pPr>
        <w:pStyle w:val="af5"/>
      </w:pPr>
      <w:r>
        <w:t>&lt;/ul&gt;</w:t>
      </w:r>
    </w:p>
    <w:p w:rsidR="009E747E" w:rsidRDefault="009E747E" w:rsidP="00657B27"/>
    <w:p w:rsidR="00064D2C" w:rsidRDefault="00064D2C" w:rsidP="00064D2C">
      <w:r>
        <w:rPr>
          <w:rFonts w:hint="eastAsia"/>
        </w:rPr>
        <w:t>注意：</w:t>
      </w:r>
    </w:p>
    <w:p w:rsidR="00064D2C" w:rsidRDefault="00064D2C" w:rsidP="00064D2C">
      <w:r>
        <w:rPr>
          <w:rFonts w:hint="eastAsia"/>
        </w:rPr>
        <w:t>- li</w:t>
      </w:r>
      <w:r>
        <w:rPr>
          <w:rFonts w:hint="eastAsia"/>
        </w:rPr>
        <w:t>不能单独存在，必须包裹在</w:t>
      </w:r>
      <w:r>
        <w:rPr>
          <w:rFonts w:hint="eastAsia"/>
        </w:rPr>
        <w:t>ul</w:t>
      </w:r>
      <w:r>
        <w:rPr>
          <w:rFonts w:hint="eastAsia"/>
        </w:rPr>
        <w:t>里面；反过来说，</w:t>
      </w:r>
      <w:r>
        <w:rPr>
          <w:rFonts w:hint="eastAsia"/>
        </w:rPr>
        <w:t>ul</w:t>
      </w:r>
      <w:r>
        <w:rPr>
          <w:rFonts w:hint="eastAsia"/>
        </w:rPr>
        <w:t>的“儿子”不能是别的东西，只能有</w:t>
      </w:r>
      <w:r>
        <w:rPr>
          <w:rFonts w:hint="eastAsia"/>
        </w:rPr>
        <w:t>li</w:t>
      </w:r>
      <w:r>
        <w:rPr>
          <w:rFonts w:hint="eastAsia"/>
        </w:rPr>
        <w:t>。</w:t>
      </w:r>
    </w:p>
    <w:p w:rsidR="00064D2C" w:rsidRDefault="00064D2C" w:rsidP="00064D2C">
      <w:r>
        <w:rPr>
          <w:rFonts w:hint="eastAsia"/>
        </w:rPr>
        <w:t xml:space="preserve">- </w:t>
      </w:r>
      <w:r>
        <w:rPr>
          <w:rFonts w:hint="eastAsia"/>
        </w:rPr>
        <w:t>我们这里再次强调，</w:t>
      </w:r>
      <w:r>
        <w:rPr>
          <w:rFonts w:hint="eastAsia"/>
        </w:rPr>
        <w:t>ul</w:t>
      </w:r>
      <w:r>
        <w:rPr>
          <w:rFonts w:hint="eastAsia"/>
        </w:rPr>
        <w:t>的作用，并不是给文字增加小圆点的，而是增加无序列表的“语义”的。</w:t>
      </w:r>
    </w:p>
    <w:p w:rsidR="00064D2C" w:rsidRDefault="00064D2C" w:rsidP="00064D2C"/>
    <w:p w:rsidR="00064D2C" w:rsidRPr="00064D2C" w:rsidRDefault="00064D2C" w:rsidP="00064D2C">
      <w:pPr>
        <w:rPr>
          <w:b/>
        </w:rPr>
      </w:pPr>
      <w:r w:rsidRPr="00064D2C">
        <w:rPr>
          <w:rFonts w:hint="eastAsia"/>
          <w:b/>
        </w:rPr>
        <w:t>属性</w:t>
      </w:r>
    </w:p>
    <w:p w:rsidR="00064D2C" w:rsidRDefault="00064D2C" w:rsidP="00064D2C">
      <w:r>
        <w:rPr>
          <w:rFonts w:hint="eastAsia"/>
        </w:rPr>
        <w:t>- type="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rPr>
          <w:rFonts w:hint="eastAsia"/>
        </w:rPr>
        <w:t>。属性值可以选：</w:t>
      </w:r>
      <w:r>
        <w:rPr>
          <w:rFonts w:hint="eastAsia"/>
        </w:rPr>
        <w:t xml:space="preserve"> disc(</w:t>
      </w:r>
      <w:r>
        <w:rPr>
          <w:rFonts w:hint="eastAsia"/>
        </w:rPr>
        <w:t>实心原点，默认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square</w:t>
      </w:r>
      <w:r w:rsidR="0094118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实心方点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circle(</w:t>
      </w:r>
      <w:r>
        <w:rPr>
          <w:rFonts w:hint="eastAsia"/>
        </w:rPr>
        <w:t>空心圆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4D2C" w:rsidRDefault="00064D2C" w:rsidP="00064D2C">
      <w:r>
        <w:rPr>
          <w:rFonts w:hint="eastAsia"/>
        </w:rPr>
        <w:t xml:space="preserve">  </w:t>
      </w:r>
      <w:r>
        <w:rPr>
          <w:rFonts w:hint="eastAsia"/>
        </w:rPr>
        <w:t>效果如下：</w:t>
      </w:r>
    </w:p>
    <w:p w:rsidR="00064D2C" w:rsidRDefault="009404FE" w:rsidP="00657B27">
      <w:r>
        <w:rPr>
          <w:noProof/>
        </w:rPr>
        <w:drawing>
          <wp:inline distT="0" distB="0" distL="0" distR="0">
            <wp:extent cx="8648700" cy="4829175"/>
            <wp:effectExtent l="0" t="0" r="0" b="9525"/>
            <wp:docPr id="1" name="图片 1" descr="http://img.smyhvae.com/2015-10-02-cnblogs_html_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smyhvae.com/2015-10-02-cnblogs_html_02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D2C" w:rsidRDefault="00064D2C" w:rsidP="00657B27"/>
    <w:p w:rsidR="00566FF6" w:rsidRPr="00566FF6" w:rsidRDefault="00566FF6" w:rsidP="00566FF6">
      <w:pPr>
        <w:pStyle w:val="3"/>
      </w:pPr>
      <w:r w:rsidRPr="00566FF6">
        <w:t>有序列表</w:t>
      </w:r>
    </w:p>
    <w:p w:rsidR="00DA7832" w:rsidRPr="00DA7832" w:rsidRDefault="00DA7832" w:rsidP="00DA7832">
      <w:pPr>
        <w:widowControl/>
        <w:snapToGrid/>
        <w:spacing w:before="192" w:after="192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DA7832">
        <w:rPr>
          <w:rFonts w:ascii="Helvetica" w:eastAsia="宋体" w:hAnsi="Helvetica" w:cs="Helvetica"/>
          <w:b/>
          <w:bCs/>
          <w:color w:val="333333"/>
          <w:kern w:val="0"/>
        </w:rPr>
        <w:t>属性：</w:t>
      </w:r>
    </w:p>
    <w:p w:rsidR="00DA7832" w:rsidRPr="00DA7832" w:rsidRDefault="00DA7832" w:rsidP="00DA7832">
      <w:pPr>
        <w:widowControl/>
        <w:numPr>
          <w:ilvl w:val="0"/>
          <w:numId w:val="24"/>
        </w:numPr>
        <w:snapToGrid/>
        <w:spacing w:before="100" w:beforeAutospacing="1" w:after="100" w:afterAutospacing="1" w:line="240" w:lineRule="auto"/>
        <w:ind w:left="0"/>
        <w:jc w:val="left"/>
        <w:rPr>
          <w:rFonts w:ascii="Helvetica" w:eastAsia="宋体" w:hAnsi="Helvetica" w:cs="Helvetica"/>
          <w:color w:val="333333"/>
          <w:kern w:val="0"/>
        </w:rPr>
      </w:pPr>
      <w:r w:rsidRPr="00DA783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type="</w:t>
      </w:r>
      <w:r w:rsidRPr="00DA783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属性值</w:t>
      </w:r>
      <w:r w:rsidRPr="00DA783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"</w:t>
      </w:r>
      <w:r w:rsidRPr="00DA7832">
        <w:rPr>
          <w:rFonts w:ascii="Helvetica" w:eastAsia="宋体" w:hAnsi="Helvetica" w:cs="Helvetica"/>
          <w:color w:val="333333"/>
          <w:kern w:val="0"/>
        </w:rPr>
        <w:t>。属性值可以是：</w:t>
      </w:r>
      <w:r w:rsidRPr="00DA7832">
        <w:rPr>
          <w:rFonts w:ascii="Helvetica" w:eastAsia="宋体" w:hAnsi="Helvetica" w:cs="Helvetica"/>
          <w:color w:val="333333"/>
          <w:kern w:val="0"/>
        </w:rPr>
        <w:t>1(</w:t>
      </w:r>
      <w:r w:rsidRPr="00DA7832">
        <w:rPr>
          <w:rFonts w:ascii="Helvetica" w:eastAsia="宋体" w:hAnsi="Helvetica" w:cs="Helvetica"/>
          <w:color w:val="333333"/>
          <w:kern w:val="0"/>
        </w:rPr>
        <w:t>阿拉伯数字，默认</w:t>
      </w:r>
      <w:r w:rsidRPr="00DA7832">
        <w:rPr>
          <w:rFonts w:ascii="Helvetica" w:eastAsia="宋体" w:hAnsi="Helvetica" w:cs="Helvetica"/>
          <w:color w:val="333333"/>
          <w:kern w:val="0"/>
        </w:rPr>
        <w:t>)</w:t>
      </w:r>
      <w:r w:rsidRPr="00DA7832">
        <w:rPr>
          <w:rFonts w:ascii="Helvetica" w:eastAsia="宋体" w:hAnsi="Helvetica" w:cs="Helvetica"/>
          <w:color w:val="333333"/>
          <w:kern w:val="0"/>
        </w:rPr>
        <w:t>、</w:t>
      </w:r>
      <w:r w:rsidRPr="00DA7832">
        <w:rPr>
          <w:rFonts w:ascii="Helvetica" w:eastAsia="宋体" w:hAnsi="Helvetica" w:cs="Helvetica"/>
          <w:color w:val="333333"/>
          <w:kern w:val="0"/>
        </w:rPr>
        <w:t>a</w:t>
      </w:r>
      <w:r w:rsidRPr="00DA7832">
        <w:rPr>
          <w:rFonts w:ascii="Helvetica" w:eastAsia="宋体" w:hAnsi="Helvetica" w:cs="Helvetica"/>
          <w:color w:val="333333"/>
          <w:kern w:val="0"/>
        </w:rPr>
        <w:t>、</w:t>
      </w:r>
      <w:r w:rsidRPr="00DA7832">
        <w:rPr>
          <w:rFonts w:ascii="Helvetica" w:eastAsia="宋体" w:hAnsi="Helvetica" w:cs="Helvetica"/>
          <w:color w:val="333333"/>
          <w:kern w:val="0"/>
        </w:rPr>
        <w:t>A</w:t>
      </w:r>
      <w:r w:rsidRPr="00DA7832">
        <w:rPr>
          <w:rFonts w:ascii="Helvetica" w:eastAsia="宋体" w:hAnsi="Helvetica" w:cs="Helvetica"/>
          <w:color w:val="333333"/>
          <w:kern w:val="0"/>
        </w:rPr>
        <w:t>、</w:t>
      </w:r>
      <w:proofErr w:type="spellStart"/>
      <w:r w:rsidRPr="00DA7832">
        <w:rPr>
          <w:rFonts w:ascii="Helvetica" w:eastAsia="宋体" w:hAnsi="Helvetica" w:cs="Helvetica"/>
          <w:color w:val="333333"/>
          <w:kern w:val="0"/>
        </w:rPr>
        <w:t>i</w:t>
      </w:r>
      <w:proofErr w:type="spellEnd"/>
      <w:r w:rsidRPr="00DA7832">
        <w:rPr>
          <w:rFonts w:ascii="Helvetica" w:eastAsia="宋体" w:hAnsi="Helvetica" w:cs="Helvetica"/>
          <w:color w:val="333333"/>
          <w:kern w:val="0"/>
        </w:rPr>
        <w:t>、</w:t>
      </w:r>
      <w:r w:rsidRPr="00DA7832">
        <w:rPr>
          <w:rFonts w:ascii="Helvetica" w:eastAsia="宋体" w:hAnsi="Helvetica" w:cs="Helvetica"/>
          <w:color w:val="333333"/>
          <w:kern w:val="0"/>
        </w:rPr>
        <w:t>I</w:t>
      </w:r>
      <w:r w:rsidRPr="00DA7832">
        <w:rPr>
          <w:rFonts w:ascii="Helvetica" w:eastAsia="宋体" w:hAnsi="Helvetica" w:cs="Helvetica"/>
          <w:color w:val="333333"/>
          <w:kern w:val="0"/>
        </w:rPr>
        <w:t>。结合</w:t>
      </w:r>
      <w:r w:rsidRPr="00DA783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start</w:t>
      </w:r>
      <w:r w:rsidRPr="00DA7832">
        <w:rPr>
          <w:rFonts w:ascii="Helvetica" w:eastAsia="宋体" w:hAnsi="Helvetica" w:cs="Helvetica"/>
          <w:color w:val="333333"/>
          <w:kern w:val="0"/>
        </w:rPr>
        <w:t>属性表示</w:t>
      </w:r>
      <w:r w:rsidRPr="00DA7832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</w:rPr>
        <w:t>从几开始</w:t>
      </w:r>
      <w:r w:rsidRPr="00DA7832">
        <w:rPr>
          <w:rFonts w:ascii="Helvetica" w:eastAsia="宋体" w:hAnsi="Helvetica" w:cs="Helvetica"/>
          <w:color w:val="333333"/>
          <w:kern w:val="0"/>
        </w:rPr>
        <w:t>。</w:t>
      </w:r>
    </w:p>
    <w:p w:rsidR="002D2925" w:rsidRDefault="002D2925" w:rsidP="002D2925">
      <w:pPr>
        <w:pStyle w:val="af5"/>
        <w:rPr>
          <w:kern w:val="0"/>
          <w:sz w:val="24"/>
          <w:szCs w:val="24"/>
        </w:rPr>
      </w:pPr>
      <w:r>
        <w:rPr>
          <w:rStyle w:val="md-plain"/>
          <w:rFonts w:ascii="Helvetica" w:hAnsi="Helvetica" w:cs="Helvetica"/>
        </w:rPr>
        <w:t>和无序列表一样，有序列表也是可以嵌套的哦，这里就不举类似的例子了。</w:t>
      </w:r>
    </w:p>
    <w:p w:rsidR="002D2925" w:rsidRDefault="002D2925" w:rsidP="002D2925">
      <w:pPr>
        <w:pStyle w:val="af5"/>
      </w:pPr>
      <w:proofErr w:type="spellStart"/>
      <w:r>
        <w:rPr>
          <w:rStyle w:val="md-plain"/>
          <w:rFonts w:ascii="Helvetica" w:hAnsi="Helvetica" w:cs="Helvetica"/>
        </w:rPr>
        <w:t>ol</w:t>
      </w:r>
      <w:proofErr w:type="spellEnd"/>
      <w:r>
        <w:rPr>
          <w:rStyle w:val="md-plain"/>
          <w:rFonts w:ascii="Helvetica" w:hAnsi="Helvetica" w:cs="Helvetica"/>
        </w:rPr>
        <w:t>和</w:t>
      </w:r>
      <w:r>
        <w:rPr>
          <w:rStyle w:val="md-plain"/>
          <w:rFonts w:ascii="Helvetica" w:hAnsi="Helvetica" w:cs="Helvetica"/>
        </w:rPr>
        <w:t>ul</w:t>
      </w:r>
      <w:r>
        <w:rPr>
          <w:rStyle w:val="md-plain"/>
          <w:rFonts w:ascii="Helvetica" w:hAnsi="Helvetica" w:cs="Helvetica"/>
        </w:rPr>
        <w:t>就是语义不一样，怎么使用都是一样的。</w:t>
      </w:r>
      <w:r>
        <w:rPr>
          <w:rStyle w:val="md-softbreak"/>
          <w:rFonts w:ascii="Helvetica" w:hAnsi="Helvetica" w:cs="Helvetica"/>
        </w:rPr>
        <w:t xml:space="preserve"> </w:t>
      </w:r>
      <w:proofErr w:type="spellStart"/>
      <w:r>
        <w:rPr>
          <w:rStyle w:val="md-plain"/>
          <w:rFonts w:ascii="Helvetica" w:hAnsi="Helvetica" w:cs="Helvetica"/>
        </w:rPr>
        <w:t>ol</w:t>
      </w:r>
      <w:proofErr w:type="spellEnd"/>
      <w:r>
        <w:rPr>
          <w:rStyle w:val="md-plain"/>
          <w:rFonts w:ascii="Helvetica" w:hAnsi="Helvetica" w:cs="Helvetica"/>
        </w:rPr>
        <w:t>里面只能有</w:t>
      </w:r>
      <w:r>
        <w:rPr>
          <w:rStyle w:val="md-plain"/>
          <w:rFonts w:ascii="Helvetica" w:hAnsi="Helvetica" w:cs="Helvetica"/>
        </w:rPr>
        <w:t>li</w:t>
      </w:r>
      <w:r>
        <w:rPr>
          <w:rStyle w:val="md-plain"/>
          <w:rFonts w:ascii="Helvetica" w:hAnsi="Helvetica" w:cs="Helvetica"/>
        </w:rPr>
        <w:t>，</w:t>
      </w:r>
      <w:r>
        <w:rPr>
          <w:rStyle w:val="md-plain"/>
          <w:rFonts w:ascii="Helvetica" w:hAnsi="Helvetica" w:cs="Helvetica"/>
        </w:rPr>
        <w:t>li</w:t>
      </w:r>
      <w:r>
        <w:rPr>
          <w:rStyle w:val="md-plain"/>
          <w:rFonts w:ascii="Helvetica" w:hAnsi="Helvetica" w:cs="Helvetica"/>
        </w:rPr>
        <w:t>必须被</w:t>
      </w:r>
      <w:proofErr w:type="spellStart"/>
      <w:r>
        <w:rPr>
          <w:rStyle w:val="md-plain"/>
          <w:rFonts w:ascii="Helvetica" w:hAnsi="Helvetica" w:cs="Helvetica"/>
        </w:rPr>
        <w:t>ol</w:t>
      </w:r>
      <w:proofErr w:type="spellEnd"/>
      <w:r>
        <w:rPr>
          <w:rStyle w:val="md-plain"/>
          <w:rFonts w:ascii="Helvetica" w:hAnsi="Helvetica" w:cs="Helvetica"/>
        </w:rPr>
        <w:t>包裹。</w:t>
      </w:r>
      <w:r>
        <w:rPr>
          <w:rStyle w:val="md-plain"/>
          <w:rFonts w:ascii="Helvetica" w:hAnsi="Helvetica" w:cs="Helvetica"/>
        </w:rPr>
        <w:t>li</w:t>
      </w:r>
      <w:r>
        <w:rPr>
          <w:rStyle w:val="md-plain"/>
          <w:rFonts w:ascii="Helvetica" w:hAnsi="Helvetica" w:cs="Helvetica"/>
        </w:rPr>
        <w:t>是容器级。</w:t>
      </w:r>
    </w:p>
    <w:p w:rsidR="002D2925" w:rsidRDefault="002D2925" w:rsidP="002D2925">
      <w:pPr>
        <w:pStyle w:val="af5"/>
      </w:pPr>
      <w:proofErr w:type="spellStart"/>
      <w:r>
        <w:rPr>
          <w:rStyle w:val="md-plain"/>
          <w:rFonts w:ascii="Helvetica" w:hAnsi="Helvetica" w:cs="Helvetica"/>
        </w:rPr>
        <w:t>ol</w:t>
      </w:r>
      <w:proofErr w:type="spellEnd"/>
      <w:r>
        <w:rPr>
          <w:rStyle w:val="md-plain"/>
          <w:rFonts w:ascii="Helvetica" w:hAnsi="Helvetica" w:cs="Helvetica"/>
        </w:rPr>
        <w:t>这个东西用的不多，如果想表达顺序，大家一般也用</w:t>
      </w:r>
      <w:r>
        <w:rPr>
          <w:rStyle w:val="md-plain"/>
          <w:rFonts w:ascii="Helvetica" w:hAnsi="Helvetica" w:cs="Helvetica"/>
        </w:rPr>
        <w:t>ul</w:t>
      </w:r>
      <w:r>
        <w:rPr>
          <w:rStyle w:val="md-plain"/>
          <w:rFonts w:ascii="Helvetica" w:hAnsi="Helvetica" w:cs="Helvetica"/>
        </w:rPr>
        <w:t>。举例如下：</w:t>
      </w:r>
    </w:p>
    <w:p w:rsidR="00064D2C" w:rsidRDefault="00064D2C" w:rsidP="00657B27"/>
    <w:p w:rsidR="002D2925" w:rsidRPr="003341B7" w:rsidRDefault="003341B7" w:rsidP="003341B7">
      <w:pPr>
        <w:pStyle w:val="3"/>
      </w:pPr>
      <w:r w:rsidRPr="003341B7">
        <w:t>定义列表</w:t>
      </w:r>
    </w:p>
    <w:p w:rsidR="003341B7" w:rsidRPr="003341B7" w:rsidRDefault="003341B7" w:rsidP="003341B7">
      <w:pPr>
        <w:widowControl/>
        <w:snapToGrid/>
        <w:spacing w:line="240" w:lineRule="auto"/>
        <w:jc w:val="left"/>
        <w:rPr>
          <w:rFonts w:ascii="Helvetica" w:eastAsia="宋体" w:hAnsi="Helvetica" w:cs="Helvetica"/>
          <w:color w:val="777777"/>
          <w:kern w:val="0"/>
        </w:rPr>
      </w:pPr>
      <w:r w:rsidRPr="003341B7">
        <w:rPr>
          <w:rFonts w:ascii="Helvetica" w:eastAsia="宋体" w:hAnsi="Helvetica" w:cs="Helvetica"/>
          <w:color w:val="777777"/>
          <w:kern w:val="0"/>
        </w:rPr>
        <w:t>定义列表的作用非常大。</w:t>
      </w:r>
    </w:p>
    <w:p w:rsidR="003341B7" w:rsidRPr="003341B7" w:rsidRDefault="003341B7" w:rsidP="003341B7">
      <w:pPr>
        <w:pStyle w:val="af5"/>
      </w:pPr>
      <w:r w:rsidRPr="003341B7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&lt;dl&gt;</w:t>
      </w:r>
      <w:r w:rsidRPr="003341B7">
        <w:t>英文单词：</w:t>
      </w:r>
      <w:r w:rsidRPr="003341B7">
        <w:t>definition list</w:t>
      </w:r>
      <w:r w:rsidRPr="003341B7">
        <w:t>，没有属性。</w:t>
      </w:r>
      <w:r w:rsidRPr="003341B7">
        <w:t>dl</w:t>
      </w:r>
      <w:r w:rsidRPr="003341B7">
        <w:t>的子元素只能是</w:t>
      </w:r>
      <w:r w:rsidRPr="003341B7">
        <w:t>dt</w:t>
      </w:r>
      <w:r w:rsidRPr="003341B7">
        <w:t>和</w:t>
      </w:r>
      <w:r w:rsidRPr="003341B7">
        <w:t>dd</w:t>
      </w:r>
      <w:r w:rsidRPr="003341B7">
        <w:t>。</w:t>
      </w:r>
    </w:p>
    <w:p w:rsidR="003341B7" w:rsidRPr="003341B7" w:rsidRDefault="003341B7" w:rsidP="003341B7">
      <w:pPr>
        <w:pStyle w:val="af5"/>
      </w:pPr>
      <w:r w:rsidRPr="003341B7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&lt;dt&gt;</w:t>
      </w:r>
      <w:r w:rsidRPr="003341B7">
        <w:t>：</w:t>
      </w:r>
      <w:r w:rsidRPr="003341B7">
        <w:t xml:space="preserve">definition title </w:t>
      </w:r>
      <w:r w:rsidRPr="003341B7">
        <w:t>列表的标题，这个标签是必须的</w:t>
      </w:r>
    </w:p>
    <w:p w:rsidR="003341B7" w:rsidRPr="003341B7" w:rsidRDefault="003341B7" w:rsidP="003341B7">
      <w:pPr>
        <w:pStyle w:val="af5"/>
      </w:pPr>
      <w:r w:rsidRPr="003341B7">
        <w:rPr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&lt;dd&gt;</w:t>
      </w:r>
      <w:r w:rsidRPr="003341B7">
        <w:t>：</w:t>
      </w:r>
      <w:r w:rsidRPr="003341B7">
        <w:t xml:space="preserve">definition description </w:t>
      </w:r>
      <w:r w:rsidRPr="003341B7">
        <w:t>列表的列表项，如果不需要它，可以不加</w:t>
      </w:r>
    </w:p>
    <w:p w:rsidR="002D2925" w:rsidRPr="009768CF" w:rsidRDefault="003341B7" w:rsidP="009768CF">
      <w:pPr>
        <w:widowControl/>
        <w:snapToGrid/>
        <w:spacing w:before="192" w:after="192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3341B7">
        <w:rPr>
          <w:rFonts w:ascii="Helvetica" w:eastAsia="宋体" w:hAnsi="Helvetica" w:cs="Helvetica"/>
          <w:color w:val="333333"/>
          <w:kern w:val="0"/>
        </w:rPr>
        <w:t>备注：</w:t>
      </w:r>
      <w:r w:rsidRPr="003341B7">
        <w:rPr>
          <w:rFonts w:ascii="Helvetica" w:eastAsia="宋体" w:hAnsi="Helvetica" w:cs="Helvetica"/>
          <w:color w:val="333333"/>
          <w:kern w:val="0"/>
        </w:rPr>
        <w:t>dt</w:t>
      </w:r>
      <w:r w:rsidRPr="003341B7">
        <w:rPr>
          <w:rFonts w:ascii="Helvetica" w:eastAsia="宋体" w:hAnsi="Helvetica" w:cs="Helvetica"/>
          <w:color w:val="333333"/>
          <w:kern w:val="0"/>
        </w:rPr>
        <w:t>、</w:t>
      </w:r>
      <w:r w:rsidRPr="003341B7">
        <w:rPr>
          <w:rFonts w:ascii="Helvetica" w:eastAsia="宋体" w:hAnsi="Helvetica" w:cs="Helvetica"/>
          <w:color w:val="333333"/>
          <w:kern w:val="0"/>
        </w:rPr>
        <w:t>dd</w:t>
      </w:r>
      <w:r w:rsidRPr="003341B7">
        <w:rPr>
          <w:rFonts w:ascii="Helvetica" w:eastAsia="宋体" w:hAnsi="Helvetica" w:cs="Helvetica"/>
          <w:color w:val="333333"/>
          <w:kern w:val="0"/>
        </w:rPr>
        <w:t>只能在</w:t>
      </w:r>
      <w:r w:rsidRPr="003341B7">
        <w:rPr>
          <w:rFonts w:ascii="Helvetica" w:eastAsia="宋体" w:hAnsi="Helvetica" w:cs="Helvetica"/>
          <w:color w:val="333333"/>
          <w:kern w:val="0"/>
        </w:rPr>
        <w:t>dl</w:t>
      </w:r>
      <w:r w:rsidRPr="003341B7">
        <w:rPr>
          <w:rFonts w:ascii="Helvetica" w:eastAsia="宋体" w:hAnsi="Helvetica" w:cs="Helvetica"/>
          <w:color w:val="333333"/>
          <w:kern w:val="0"/>
        </w:rPr>
        <w:t>里面；</w:t>
      </w:r>
      <w:r w:rsidRPr="003341B7">
        <w:rPr>
          <w:rFonts w:ascii="Helvetica" w:eastAsia="宋体" w:hAnsi="Helvetica" w:cs="Helvetica"/>
          <w:color w:val="333333"/>
          <w:kern w:val="0"/>
        </w:rPr>
        <w:t>dl</w:t>
      </w:r>
      <w:r w:rsidRPr="003341B7">
        <w:rPr>
          <w:rFonts w:ascii="Helvetica" w:eastAsia="宋体" w:hAnsi="Helvetica" w:cs="Helvetica"/>
          <w:color w:val="333333"/>
          <w:kern w:val="0"/>
        </w:rPr>
        <w:t>里面只能有</w:t>
      </w:r>
      <w:r w:rsidRPr="003341B7">
        <w:rPr>
          <w:rFonts w:ascii="Helvetica" w:eastAsia="宋体" w:hAnsi="Helvetica" w:cs="Helvetica"/>
          <w:color w:val="333333"/>
          <w:kern w:val="0"/>
        </w:rPr>
        <w:t>dt</w:t>
      </w:r>
      <w:r w:rsidRPr="003341B7">
        <w:rPr>
          <w:rFonts w:ascii="Helvetica" w:eastAsia="宋体" w:hAnsi="Helvetica" w:cs="Helvetica"/>
          <w:color w:val="333333"/>
          <w:kern w:val="0"/>
        </w:rPr>
        <w:t>、</w:t>
      </w:r>
      <w:r w:rsidRPr="003341B7">
        <w:rPr>
          <w:rFonts w:ascii="Helvetica" w:eastAsia="宋体" w:hAnsi="Helvetica" w:cs="Helvetica"/>
          <w:color w:val="333333"/>
          <w:kern w:val="0"/>
        </w:rPr>
        <w:t>dd</w:t>
      </w:r>
      <w:r w:rsidRPr="003341B7">
        <w:rPr>
          <w:rFonts w:ascii="Helvetica" w:eastAsia="宋体" w:hAnsi="Helvetica" w:cs="Helvetica"/>
          <w:color w:val="333333"/>
          <w:kern w:val="0"/>
        </w:rPr>
        <w:t>。</w:t>
      </w:r>
    </w:p>
    <w:p w:rsidR="009768CF" w:rsidRDefault="009768CF" w:rsidP="009768CF">
      <w:pPr>
        <w:pStyle w:val="3"/>
      </w:pPr>
      <w:r>
        <w:rPr>
          <w:rFonts w:hint="eastAsia"/>
        </w:rPr>
        <w:t>表格标签</w:t>
      </w:r>
    </w:p>
    <w:p w:rsidR="002D2925" w:rsidRDefault="00E221DE" w:rsidP="00657B27">
      <w:r>
        <w:rPr>
          <w:rStyle w:val="md-plain"/>
          <w:rFonts w:ascii="Helvetica" w:hAnsi="Helvetica" w:cs="Helvetica"/>
          <w:color w:val="333333"/>
          <w:shd w:val="clear" w:color="auto" w:fill="FFFFFF"/>
        </w:rPr>
        <w:t>表格标签用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&lt;table&gt;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表示。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一个表格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&lt;table&gt;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是由每行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&lt;tr&gt;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组成的，每行是由每个单元格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&lt;td&gt;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组成的。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所以我们要记住，一个表格是由行组成的（行是由列组成的），而不是由行和列组成的。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在以前，要想固定标签的位置，唯一的方法就是表格。现在可以通过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CSS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定位的功能来实现。但是现在</w:t>
      </w:r>
      <w:proofErr w:type="gram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在</w:t>
      </w:r>
      <w:proofErr w:type="gram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做页面的时候，表格作用还是有一些的。</w:t>
      </w:r>
    </w:p>
    <w:p w:rsidR="00CF5921" w:rsidRDefault="00CF5921" w:rsidP="00657B27"/>
    <w:p w:rsidR="00E72AC3" w:rsidRPr="00E72AC3" w:rsidRDefault="00E72AC3" w:rsidP="00E72AC3">
      <w:pPr>
        <w:pStyle w:val="af5"/>
        <w:rPr>
          <w:rFonts w:ascii="Helvetica" w:hAnsi="Helvetica" w:cs="Helvetica"/>
        </w:rPr>
      </w:pPr>
      <w:r w:rsidRPr="00E72AC3">
        <w:rPr>
          <w:bdr w:val="single" w:sz="6" w:space="0" w:color="E7EAED" w:frame="1"/>
          <w:shd w:val="clear" w:color="auto" w:fill="F3F4F4"/>
        </w:rPr>
        <w:t>&lt;table&gt;</w:t>
      </w:r>
      <w:r w:rsidRPr="00E72AC3">
        <w:rPr>
          <w:rFonts w:ascii="Helvetica" w:hAnsi="Helvetica" w:cs="Helvetica"/>
        </w:rPr>
        <w:t>的属性：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r w:rsidRPr="00E72AC3">
        <w:rPr>
          <w:bdr w:val="single" w:sz="6" w:space="0" w:color="E7EAED" w:frame="1"/>
          <w:shd w:val="clear" w:color="auto" w:fill="F3F4F4"/>
        </w:rPr>
        <w:t>border</w:t>
      </w:r>
      <w:r w:rsidRPr="00E72AC3">
        <w:rPr>
          <w:rFonts w:ascii="Helvetica" w:hAnsi="Helvetica" w:cs="Helvetica"/>
        </w:rPr>
        <w:t>：边框。像素为单位。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r w:rsidRPr="00E72AC3">
        <w:rPr>
          <w:bdr w:val="single" w:sz="6" w:space="0" w:color="E7EAED" w:frame="1"/>
          <w:shd w:val="clear" w:color="auto" w:fill="F3F4F4"/>
        </w:rPr>
        <w:t>style="</w:t>
      </w:r>
      <w:proofErr w:type="spellStart"/>
      <w:r w:rsidRPr="00E72AC3">
        <w:rPr>
          <w:bdr w:val="single" w:sz="6" w:space="0" w:color="E7EAED" w:frame="1"/>
          <w:shd w:val="clear" w:color="auto" w:fill="F3F4F4"/>
        </w:rPr>
        <w:t>border-collapse:collapse</w:t>
      </w:r>
      <w:proofErr w:type="spellEnd"/>
      <w:r w:rsidRPr="00E72AC3">
        <w:rPr>
          <w:bdr w:val="single" w:sz="6" w:space="0" w:color="E7EAED" w:frame="1"/>
          <w:shd w:val="clear" w:color="auto" w:fill="F3F4F4"/>
        </w:rPr>
        <w:t>;"</w:t>
      </w:r>
      <w:r w:rsidRPr="00E72AC3">
        <w:rPr>
          <w:rFonts w:ascii="Helvetica" w:hAnsi="Helvetica" w:cs="Helvetica"/>
        </w:rPr>
        <w:t>：单元格的线和表格的边框线合并（表格的两边框合并为一条）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r w:rsidRPr="00E72AC3">
        <w:rPr>
          <w:bdr w:val="single" w:sz="6" w:space="0" w:color="E7EAED" w:frame="1"/>
          <w:shd w:val="clear" w:color="auto" w:fill="F3F4F4"/>
        </w:rPr>
        <w:t>width</w:t>
      </w:r>
      <w:r w:rsidRPr="00E72AC3">
        <w:rPr>
          <w:rFonts w:ascii="Helvetica" w:hAnsi="Helvetica" w:cs="Helvetica"/>
        </w:rPr>
        <w:t>：宽度。像素为单位。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r w:rsidRPr="00E72AC3">
        <w:rPr>
          <w:bdr w:val="single" w:sz="6" w:space="0" w:color="E7EAED" w:frame="1"/>
          <w:shd w:val="clear" w:color="auto" w:fill="F3F4F4"/>
        </w:rPr>
        <w:t>height</w:t>
      </w:r>
      <w:r w:rsidRPr="00E72AC3">
        <w:rPr>
          <w:rFonts w:ascii="Helvetica" w:hAnsi="Helvetica" w:cs="Helvetica"/>
        </w:rPr>
        <w:t>：高度。像素为单位。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proofErr w:type="spellStart"/>
      <w:r w:rsidRPr="00E72AC3">
        <w:rPr>
          <w:bdr w:val="single" w:sz="6" w:space="0" w:color="E7EAED" w:frame="1"/>
          <w:shd w:val="clear" w:color="auto" w:fill="F3F4F4"/>
        </w:rPr>
        <w:t>bordercolor</w:t>
      </w:r>
      <w:proofErr w:type="spellEnd"/>
      <w:r w:rsidRPr="00E72AC3">
        <w:rPr>
          <w:rFonts w:ascii="Helvetica" w:hAnsi="Helvetica" w:cs="Helvetica"/>
        </w:rPr>
        <w:t>：表格的边框颜色。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r w:rsidRPr="00E72AC3">
        <w:rPr>
          <w:bdr w:val="single" w:sz="6" w:space="0" w:color="E7EAED" w:frame="1"/>
          <w:shd w:val="clear" w:color="auto" w:fill="F3F4F4"/>
        </w:rPr>
        <w:t>align</w:t>
      </w:r>
      <w:r w:rsidRPr="00E72AC3">
        <w:rPr>
          <w:rFonts w:ascii="Helvetica" w:hAnsi="Helvetica" w:cs="Helvetica"/>
        </w:rPr>
        <w:t>：表格的水平对齐方式。属性值可以填：</w:t>
      </w:r>
      <w:r w:rsidRPr="00E72AC3">
        <w:rPr>
          <w:rFonts w:ascii="Helvetica" w:hAnsi="Helvetica" w:cs="Helvetica"/>
        </w:rPr>
        <w:t>left right center</w:t>
      </w:r>
      <w:r w:rsidRPr="00E72AC3">
        <w:rPr>
          <w:rFonts w:ascii="Helvetica" w:hAnsi="Helvetica" w:cs="Helvetica"/>
        </w:rPr>
        <w:t>。</w:t>
      </w:r>
      <w:r w:rsidRPr="00E72AC3">
        <w:rPr>
          <w:rFonts w:ascii="Helvetica" w:hAnsi="Helvetica" w:cs="Helvetica"/>
        </w:rPr>
        <w:t xml:space="preserve"> </w:t>
      </w:r>
      <w:r w:rsidRPr="00E72AC3">
        <w:rPr>
          <w:rFonts w:ascii="Helvetica" w:hAnsi="Helvetica" w:cs="Helvetica"/>
        </w:rPr>
        <w:t>注意：这里不是设置表格里内容的对齐方式，如果想设置内容的对齐方式，要对单元格标签</w:t>
      </w:r>
      <w:r w:rsidRPr="00E72AC3">
        <w:rPr>
          <w:bdr w:val="single" w:sz="6" w:space="0" w:color="E7EAED" w:frame="1"/>
          <w:shd w:val="clear" w:color="auto" w:fill="F3F4F4"/>
        </w:rPr>
        <w:t>&lt;td&gt;</w:t>
      </w:r>
      <w:r w:rsidRPr="00E72AC3">
        <w:rPr>
          <w:rFonts w:ascii="Helvetica" w:hAnsi="Helvetica" w:cs="Helvetica"/>
        </w:rPr>
        <w:t>进行设置）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r w:rsidRPr="00E72AC3">
        <w:rPr>
          <w:bdr w:val="single" w:sz="6" w:space="0" w:color="E7EAED" w:frame="1"/>
          <w:shd w:val="clear" w:color="auto" w:fill="F3F4F4"/>
        </w:rPr>
        <w:t>cellpadding</w:t>
      </w:r>
      <w:r w:rsidRPr="00E72AC3">
        <w:rPr>
          <w:rFonts w:ascii="Helvetica" w:hAnsi="Helvetica" w:cs="Helvetica"/>
        </w:rPr>
        <w:t>：单元格内容到边的距离，像素为单位。默认情况下，文字是紧挨着左边那条线的，即默认情况下的值为</w:t>
      </w:r>
      <w:r w:rsidRPr="00E72AC3">
        <w:rPr>
          <w:rFonts w:ascii="Helvetica" w:hAnsi="Helvetica" w:cs="Helvetica"/>
        </w:rPr>
        <w:t>0</w:t>
      </w:r>
      <w:r w:rsidRPr="00E72AC3">
        <w:rPr>
          <w:rFonts w:ascii="Helvetica" w:hAnsi="Helvetica" w:cs="Helvetica"/>
        </w:rPr>
        <w:t>。</w:t>
      </w:r>
      <w:r w:rsidRPr="00E72AC3">
        <w:rPr>
          <w:rFonts w:ascii="Helvetica" w:hAnsi="Helvetica" w:cs="Helvetica"/>
        </w:rPr>
        <w:t xml:space="preserve"> </w:t>
      </w:r>
      <w:r w:rsidRPr="00E72AC3">
        <w:rPr>
          <w:rFonts w:ascii="Helvetica" w:hAnsi="Helvetica" w:cs="Helvetica"/>
        </w:rPr>
        <w:t>注意不是单元格内容到四条边的距离哈，而是到一条边的距离，默认是与左边那条线的距离。如果设置属性</w:t>
      </w:r>
      <w:proofErr w:type="spellStart"/>
      <w:r w:rsidRPr="00E72AC3">
        <w:rPr>
          <w:bdr w:val="single" w:sz="6" w:space="0" w:color="E7EAED" w:frame="1"/>
          <w:shd w:val="clear" w:color="auto" w:fill="F3F4F4"/>
        </w:rPr>
        <w:t>dir</w:t>
      </w:r>
      <w:proofErr w:type="spellEnd"/>
      <w:r w:rsidRPr="00E72AC3">
        <w:rPr>
          <w:bdr w:val="single" w:sz="6" w:space="0" w:color="E7EAED" w:frame="1"/>
          <w:shd w:val="clear" w:color="auto" w:fill="F3F4F4"/>
        </w:rPr>
        <w:t>="</w:t>
      </w:r>
      <w:proofErr w:type="spellStart"/>
      <w:r w:rsidRPr="00E72AC3">
        <w:rPr>
          <w:bdr w:val="single" w:sz="6" w:space="0" w:color="E7EAED" w:frame="1"/>
          <w:shd w:val="clear" w:color="auto" w:fill="F3F4F4"/>
        </w:rPr>
        <w:t>rtl</w:t>
      </w:r>
      <w:proofErr w:type="spellEnd"/>
      <w:r w:rsidRPr="00E72AC3">
        <w:rPr>
          <w:bdr w:val="single" w:sz="6" w:space="0" w:color="E7EAED" w:frame="1"/>
          <w:shd w:val="clear" w:color="auto" w:fill="F3F4F4"/>
        </w:rPr>
        <w:t>"</w:t>
      </w:r>
      <w:r w:rsidRPr="00E72AC3">
        <w:rPr>
          <w:rFonts w:ascii="Helvetica" w:hAnsi="Helvetica" w:cs="Helvetica"/>
        </w:rPr>
        <w:t>，那就指的是内容到右边那条线的距离。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proofErr w:type="spellStart"/>
      <w:r w:rsidRPr="00E72AC3">
        <w:rPr>
          <w:bdr w:val="single" w:sz="6" w:space="0" w:color="E7EAED" w:frame="1"/>
          <w:shd w:val="clear" w:color="auto" w:fill="F3F4F4"/>
        </w:rPr>
        <w:t>cellspacing</w:t>
      </w:r>
      <w:proofErr w:type="spellEnd"/>
      <w:r w:rsidRPr="00E72AC3">
        <w:rPr>
          <w:rFonts w:ascii="Helvetica" w:hAnsi="Helvetica" w:cs="Helvetica"/>
        </w:rPr>
        <w:t>：单元格和单元格之间的距离（外边距），像素为单位。默认情况下的值为</w:t>
      </w:r>
      <w:r w:rsidRPr="00E72AC3">
        <w:rPr>
          <w:rFonts w:ascii="Helvetica" w:hAnsi="Helvetica" w:cs="Helvetica"/>
        </w:rPr>
        <w:t>0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proofErr w:type="spellStart"/>
      <w:r w:rsidRPr="00E72AC3">
        <w:rPr>
          <w:bdr w:val="single" w:sz="6" w:space="0" w:color="E7EAED" w:frame="1"/>
          <w:shd w:val="clear" w:color="auto" w:fill="F3F4F4"/>
        </w:rPr>
        <w:t>bgcolor</w:t>
      </w:r>
      <w:proofErr w:type="spellEnd"/>
      <w:r w:rsidRPr="00E72AC3">
        <w:rPr>
          <w:bdr w:val="single" w:sz="6" w:space="0" w:color="E7EAED" w:frame="1"/>
          <w:shd w:val="clear" w:color="auto" w:fill="F3F4F4"/>
        </w:rPr>
        <w:t>="#99cc66"</w:t>
      </w:r>
      <w:r w:rsidRPr="00E72AC3">
        <w:rPr>
          <w:rFonts w:ascii="Helvetica" w:hAnsi="Helvetica" w:cs="Helvetica"/>
        </w:rPr>
        <w:t>：表格的背景颜色。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r w:rsidRPr="00E72AC3">
        <w:rPr>
          <w:bdr w:val="single" w:sz="6" w:space="0" w:color="E7EAED" w:frame="1"/>
          <w:shd w:val="clear" w:color="auto" w:fill="F3F4F4"/>
        </w:rPr>
        <w:t>background="</w:t>
      </w:r>
      <w:r w:rsidRPr="00E72AC3">
        <w:rPr>
          <w:bdr w:val="single" w:sz="6" w:space="0" w:color="E7EAED" w:frame="1"/>
          <w:shd w:val="clear" w:color="auto" w:fill="F3F4F4"/>
        </w:rPr>
        <w:t>路径</w:t>
      </w:r>
      <w:proofErr w:type="spellStart"/>
      <w:r w:rsidRPr="00E72AC3">
        <w:rPr>
          <w:bdr w:val="single" w:sz="6" w:space="0" w:color="E7EAED" w:frame="1"/>
          <w:shd w:val="clear" w:color="auto" w:fill="F3F4F4"/>
        </w:rPr>
        <w:t>src</w:t>
      </w:r>
      <w:proofErr w:type="spellEnd"/>
      <w:r w:rsidRPr="00E72AC3">
        <w:rPr>
          <w:bdr w:val="single" w:sz="6" w:space="0" w:color="E7EAED" w:frame="1"/>
          <w:shd w:val="clear" w:color="auto" w:fill="F3F4F4"/>
        </w:rPr>
        <w:t>/.</w:t>
      </w:r>
      <w:proofErr w:type="gramStart"/>
      <w:r w:rsidRPr="00E72AC3">
        <w:rPr>
          <w:bdr w:val="single" w:sz="6" w:space="0" w:color="E7EAED" w:frame="1"/>
          <w:shd w:val="clear" w:color="auto" w:fill="F3F4F4"/>
        </w:rPr>
        <w:t>..</w:t>
      </w:r>
      <w:proofErr w:type="gramEnd"/>
      <w:r w:rsidRPr="00E72AC3">
        <w:rPr>
          <w:bdr w:val="single" w:sz="6" w:space="0" w:color="E7EAED" w:frame="1"/>
          <w:shd w:val="clear" w:color="auto" w:fill="F3F4F4"/>
        </w:rPr>
        <w:t>"</w:t>
      </w:r>
      <w:r w:rsidRPr="00E72AC3">
        <w:rPr>
          <w:rFonts w:ascii="Helvetica" w:hAnsi="Helvetica" w:cs="Helvetica"/>
        </w:rPr>
        <w:t>：背景图片。</w:t>
      </w:r>
      <w:r w:rsidRPr="00E72AC3">
        <w:rPr>
          <w:rFonts w:ascii="Helvetica" w:hAnsi="Helvetica" w:cs="Helvetica"/>
        </w:rPr>
        <w:t xml:space="preserve"> </w:t>
      </w:r>
      <w:r w:rsidRPr="00E72AC3">
        <w:rPr>
          <w:rFonts w:ascii="Helvetica" w:hAnsi="Helvetica" w:cs="Helvetica"/>
        </w:rPr>
        <w:t>背景图片的优先级大于背景颜色。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proofErr w:type="spellStart"/>
      <w:r w:rsidRPr="00E72AC3">
        <w:rPr>
          <w:bdr w:val="single" w:sz="6" w:space="0" w:color="E7EAED" w:frame="1"/>
          <w:shd w:val="clear" w:color="auto" w:fill="F3F4F4"/>
        </w:rPr>
        <w:t>bordercolorlight</w:t>
      </w:r>
      <w:proofErr w:type="spellEnd"/>
      <w:r w:rsidRPr="00E72AC3">
        <w:rPr>
          <w:rFonts w:ascii="Helvetica" w:hAnsi="Helvetica" w:cs="Helvetica"/>
        </w:rPr>
        <w:t>：表格的上、左边框，以及单元格的右、下边框的颜色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proofErr w:type="spellStart"/>
      <w:r w:rsidRPr="00E72AC3">
        <w:rPr>
          <w:bdr w:val="single" w:sz="6" w:space="0" w:color="E7EAED" w:frame="1"/>
          <w:shd w:val="clear" w:color="auto" w:fill="F3F4F4"/>
        </w:rPr>
        <w:t>bordercolordark</w:t>
      </w:r>
      <w:proofErr w:type="spellEnd"/>
      <w:r w:rsidRPr="00E72AC3">
        <w:rPr>
          <w:rFonts w:ascii="Helvetica" w:hAnsi="Helvetica" w:cs="Helvetica"/>
        </w:rPr>
        <w:t>：表格的右、下边框，以及单元格的上、左的边框的颜色</w:t>
      </w:r>
      <w:r w:rsidRPr="00E72AC3">
        <w:rPr>
          <w:rFonts w:ascii="Helvetica" w:hAnsi="Helvetica" w:cs="Helvetica"/>
        </w:rPr>
        <w:t xml:space="preserve"> </w:t>
      </w:r>
      <w:r w:rsidRPr="00E72AC3">
        <w:rPr>
          <w:rFonts w:ascii="Helvetica" w:hAnsi="Helvetica" w:cs="Helvetica"/>
        </w:rPr>
        <w:t>这两个属性的目的是为了设置</w:t>
      </w:r>
      <w:r w:rsidRPr="00E72AC3">
        <w:rPr>
          <w:rFonts w:ascii="Helvetica" w:hAnsi="Helvetica" w:cs="Helvetica"/>
        </w:rPr>
        <w:t>3D</w:t>
      </w:r>
      <w:r w:rsidRPr="00E72AC3">
        <w:rPr>
          <w:rFonts w:ascii="Helvetica" w:hAnsi="Helvetica" w:cs="Helvetica"/>
        </w:rPr>
        <w:t>的效果。</w:t>
      </w:r>
    </w:p>
    <w:p w:rsidR="00E72AC3" w:rsidRPr="00E72AC3" w:rsidRDefault="00E72AC3" w:rsidP="00E72AC3">
      <w:pPr>
        <w:pStyle w:val="af5"/>
        <w:rPr>
          <w:rFonts w:ascii="Helvetica" w:hAnsi="Helvetica" w:cs="Helvetica"/>
        </w:rPr>
      </w:pPr>
      <w:proofErr w:type="spellStart"/>
      <w:r w:rsidRPr="00E72AC3">
        <w:rPr>
          <w:bdr w:val="single" w:sz="6" w:space="0" w:color="E7EAED" w:frame="1"/>
          <w:shd w:val="clear" w:color="auto" w:fill="F3F4F4"/>
        </w:rPr>
        <w:t>dir</w:t>
      </w:r>
      <w:proofErr w:type="spellEnd"/>
      <w:r w:rsidRPr="00E72AC3">
        <w:rPr>
          <w:rFonts w:ascii="Helvetica" w:hAnsi="Helvetica" w:cs="Helvetica"/>
        </w:rPr>
        <w:t>：公有属性，单元格内容的排列方式</w:t>
      </w:r>
      <w:r w:rsidRPr="00E72AC3">
        <w:rPr>
          <w:rFonts w:ascii="Helvetica" w:hAnsi="Helvetica" w:cs="Helvetica"/>
        </w:rPr>
        <w:t>(direction)</w:t>
      </w:r>
      <w:r w:rsidRPr="00E72AC3">
        <w:rPr>
          <w:rFonts w:ascii="Helvetica" w:hAnsi="Helvetica" w:cs="Helvetica"/>
        </w:rPr>
        <w:t>。</w:t>
      </w:r>
      <w:r w:rsidRPr="00E72AC3">
        <w:rPr>
          <w:rFonts w:ascii="Helvetica" w:hAnsi="Helvetica" w:cs="Helvetica"/>
        </w:rPr>
        <w:t xml:space="preserve"> </w:t>
      </w:r>
      <w:r w:rsidRPr="00E72AC3">
        <w:rPr>
          <w:rFonts w:ascii="Helvetica" w:hAnsi="Helvetica" w:cs="Helvetica"/>
        </w:rPr>
        <w:t>可以</w:t>
      </w:r>
      <w:r w:rsidRPr="00E72AC3">
        <w:rPr>
          <w:rFonts w:ascii="Helvetica" w:hAnsi="Helvetica" w:cs="Helvetica"/>
        </w:rPr>
        <w:t xml:space="preserve"> </w:t>
      </w:r>
      <w:r w:rsidRPr="00E72AC3">
        <w:rPr>
          <w:rFonts w:ascii="Helvetica" w:hAnsi="Helvetica" w:cs="Helvetica"/>
        </w:rPr>
        <w:t>取值：</w:t>
      </w:r>
      <w:proofErr w:type="spellStart"/>
      <w:r w:rsidRPr="00E72AC3">
        <w:rPr>
          <w:bdr w:val="single" w:sz="6" w:space="0" w:color="E7EAED" w:frame="1"/>
          <w:shd w:val="clear" w:color="auto" w:fill="F3F4F4"/>
        </w:rPr>
        <w:t>ltr</w:t>
      </w:r>
      <w:proofErr w:type="spellEnd"/>
      <w:r w:rsidRPr="00E72AC3">
        <w:rPr>
          <w:rFonts w:ascii="Helvetica" w:hAnsi="Helvetica" w:cs="Helvetica"/>
        </w:rPr>
        <w:t>：从左到右（</w:t>
      </w:r>
      <w:r w:rsidRPr="00E72AC3">
        <w:rPr>
          <w:rFonts w:ascii="Helvetica" w:hAnsi="Helvetica" w:cs="Helvetica"/>
        </w:rPr>
        <w:t>left to right</w:t>
      </w:r>
      <w:r w:rsidRPr="00E72AC3">
        <w:rPr>
          <w:rFonts w:ascii="Helvetica" w:hAnsi="Helvetica" w:cs="Helvetica"/>
        </w:rPr>
        <w:t>，默认），</w:t>
      </w:r>
      <w:proofErr w:type="spellStart"/>
      <w:r w:rsidRPr="00E72AC3">
        <w:rPr>
          <w:bdr w:val="single" w:sz="6" w:space="0" w:color="E7EAED" w:frame="1"/>
          <w:shd w:val="clear" w:color="auto" w:fill="F3F4F4"/>
        </w:rPr>
        <w:t>rtl</w:t>
      </w:r>
      <w:proofErr w:type="spellEnd"/>
      <w:r w:rsidRPr="00E72AC3">
        <w:rPr>
          <w:rFonts w:ascii="Helvetica" w:hAnsi="Helvetica" w:cs="Helvetica"/>
        </w:rPr>
        <w:t>：从右到左（</w:t>
      </w:r>
      <w:r w:rsidRPr="00E72AC3">
        <w:rPr>
          <w:rFonts w:ascii="Helvetica" w:hAnsi="Helvetica" w:cs="Helvetica"/>
        </w:rPr>
        <w:t>right to left</w:t>
      </w:r>
      <w:r w:rsidRPr="00E72AC3">
        <w:rPr>
          <w:rFonts w:ascii="Helvetica" w:hAnsi="Helvetica" w:cs="Helvetica"/>
        </w:rPr>
        <w:t>）</w:t>
      </w:r>
      <w:r w:rsidRPr="00E72AC3">
        <w:rPr>
          <w:rFonts w:ascii="Helvetica" w:hAnsi="Helvetica" w:cs="Helvetica"/>
        </w:rPr>
        <w:t xml:space="preserve"> </w:t>
      </w:r>
      <w:r w:rsidRPr="00E72AC3">
        <w:rPr>
          <w:rFonts w:ascii="Helvetica" w:hAnsi="Helvetica" w:cs="Helvetica"/>
        </w:rPr>
        <w:t>既然说</w:t>
      </w:r>
      <w:proofErr w:type="spellStart"/>
      <w:r w:rsidRPr="00E72AC3">
        <w:rPr>
          <w:bdr w:val="single" w:sz="6" w:space="0" w:color="E7EAED" w:frame="1"/>
          <w:shd w:val="clear" w:color="auto" w:fill="F3F4F4"/>
        </w:rPr>
        <w:t>dir</w:t>
      </w:r>
      <w:proofErr w:type="spellEnd"/>
      <w:r w:rsidRPr="00E72AC3">
        <w:rPr>
          <w:rFonts w:ascii="Helvetica" w:hAnsi="Helvetica" w:cs="Helvetica"/>
        </w:rPr>
        <w:t>是共有属性，如果把这个属性放在任意标签中，那表明这个标签的位置可能会从</w:t>
      </w:r>
      <w:proofErr w:type="gramStart"/>
      <w:r w:rsidRPr="00E72AC3">
        <w:rPr>
          <w:rFonts w:ascii="Helvetica" w:hAnsi="Helvetica" w:cs="Helvetica"/>
        </w:rPr>
        <w:t>右开始</w:t>
      </w:r>
      <w:proofErr w:type="gramEnd"/>
      <w:r w:rsidRPr="00E72AC3">
        <w:rPr>
          <w:rFonts w:ascii="Helvetica" w:hAnsi="Helvetica" w:cs="Helvetica"/>
        </w:rPr>
        <w:t>排列。</w:t>
      </w:r>
    </w:p>
    <w:p w:rsidR="00E72AC3" w:rsidRPr="00E72AC3" w:rsidRDefault="00E72AC3" w:rsidP="00E72AC3">
      <w:pPr>
        <w:widowControl/>
        <w:snapToGrid/>
        <w:spacing w:before="192" w:after="192" w:line="240" w:lineRule="auto"/>
        <w:jc w:val="left"/>
        <w:rPr>
          <w:rFonts w:ascii="Helvetica" w:eastAsia="宋体" w:hAnsi="Helvetica" w:cs="Helvetica"/>
          <w:color w:val="333333"/>
          <w:kern w:val="0"/>
        </w:rPr>
      </w:pPr>
      <w:r w:rsidRPr="00E72AC3">
        <w:rPr>
          <w:rFonts w:ascii="Helvetica" w:eastAsia="宋体" w:hAnsi="Helvetica" w:cs="Helvetica"/>
          <w:color w:val="333333"/>
          <w:kern w:val="0"/>
        </w:rPr>
        <w:t>单元格带边框的效果：</w:t>
      </w:r>
    </w:p>
    <w:p w:rsidR="00511DF5" w:rsidRPr="00511DF5" w:rsidRDefault="00511DF5" w:rsidP="00511DF5">
      <w:pPr>
        <w:pStyle w:val="md-end-block"/>
        <w:spacing w:before="192" w:beforeAutospacing="0" w:after="192" w:afterAutospacing="0"/>
        <w:rPr>
          <w:rStyle w:val="md-plain"/>
          <w:b/>
        </w:rPr>
      </w:pPr>
      <w:r w:rsidRPr="00511DF5">
        <w:rPr>
          <w:rStyle w:val="md-plain"/>
          <w:rFonts w:ascii="Helvetica" w:hAnsi="Helvetica" w:cs="Helvetica"/>
          <w:b/>
        </w:rPr>
        <w:t>&lt;tr&gt;</w:t>
      </w:r>
      <w:r w:rsidRPr="00511DF5">
        <w:rPr>
          <w:rStyle w:val="md-plain"/>
          <w:rFonts w:ascii="Helvetica" w:hAnsi="Helvetica" w:cs="Helvetica"/>
          <w:b/>
          <w:color w:val="333333"/>
        </w:rPr>
        <w:t>：行</w:t>
      </w:r>
    </w:p>
    <w:p w:rsidR="00511DF5" w:rsidRDefault="00511DF5" w:rsidP="00511DF5">
      <w:pPr>
        <w:pStyle w:val="af5"/>
        <w:rPr>
          <w:sz w:val="24"/>
          <w:szCs w:val="24"/>
        </w:rPr>
      </w:pPr>
      <w:r>
        <w:rPr>
          <w:rStyle w:val="md-plain"/>
          <w:rFonts w:ascii="Helvetica" w:hAnsi="Helvetica" w:cs="Helvetica"/>
        </w:rPr>
        <w:t>一个表格就是一行</w:t>
      </w:r>
      <w:proofErr w:type="gramStart"/>
      <w:r>
        <w:rPr>
          <w:rStyle w:val="md-plain"/>
          <w:rFonts w:ascii="Helvetica" w:hAnsi="Helvetica" w:cs="Helvetica"/>
        </w:rPr>
        <w:t>一行</w:t>
      </w:r>
      <w:proofErr w:type="gramEnd"/>
      <w:r>
        <w:rPr>
          <w:rStyle w:val="md-plain"/>
          <w:rFonts w:ascii="Helvetica" w:hAnsi="Helvetica" w:cs="Helvetica"/>
        </w:rPr>
        <w:t>组成的。</w:t>
      </w:r>
    </w:p>
    <w:p w:rsidR="00511DF5" w:rsidRDefault="00511DF5" w:rsidP="00511DF5">
      <w:pPr>
        <w:pStyle w:val="af5"/>
      </w:pPr>
      <w:r>
        <w:rPr>
          <w:rStyle w:val="md-plain"/>
          <w:rFonts w:ascii="Helvetica" w:hAnsi="Helvetica" w:cs="Helvetica"/>
          <w:b/>
          <w:bCs/>
        </w:rPr>
        <w:t>属性：</w:t>
      </w:r>
    </w:p>
    <w:p w:rsidR="00511DF5" w:rsidRDefault="00511DF5" w:rsidP="00511DF5">
      <w:pPr>
        <w:pStyle w:val="af5"/>
      </w:pP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dir</w:t>
      </w:r>
      <w:proofErr w:type="spellEnd"/>
      <w:r>
        <w:rPr>
          <w:rStyle w:val="md-plain"/>
          <w:rFonts w:ascii="Helvetica" w:hAnsi="Helvetica" w:cs="Helvetica"/>
        </w:rPr>
        <w:t>：公有属性，设置这一行单元格内容的排列方式。可以取值：</w:t>
      </w:r>
    </w:p>
    <w:p w:rsidR="00511DF5" w:rsidRDefault="00511DF5" w:rsidP="00511DF5">
      <w:pPr>
        <w:pStyle w:val="af5"/>
      </w:pP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ltr</w:t>
      </w:r>
      <w:proofErr w:type="spellEnd"/>
      <w:r>
        <w:rPr>
          <w:rStyle w:val="md-plain"/>
          <w:rFonts w:ascii="Helvetica" w:hAnsi="Helvetica" w:cs="Helvetica"/>
        </w:rPr>
        <w:t>：从左到右（</w:t>
      </w:r>
      <w:r>
        <w:rPr>
          <w:rStyle w:val="md-plain"/>
          <w:rFonts w:ascii="Helvetica" w:hAnsi="Helvetica" w:cs="Helvetica"/>
        </w:rPr>
        <w:t>left to right</w:t>
      </w:r>
      <w:r>
        <w:rPr>
          <w:rStyle w:val="md-plain"/>
          <w:rFonts w:ascii="Helvetica" w:hAnsi="Helvetica" w:cs="Helvetica"/>
        </w:rPr>
        <w:t>，默认）</w:t>
      </w:r>
    </w:p>
    <w:p w:rsidR="00511DF5" w:rsidRDefault="00511DF5" w:rsidP="00511DF5">
      <w:pPr>
        <w:pStyle w:val="af5"/>
      </w:pP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rtl</w:t>
      </w:r>
      <w:proofErr w:type="spellEnd"/>
      <w:r>
        <w:rPr>
          <w:rStyle w:val="md-plain"/>
          <w:rFonts w:ascii="Helvetica" w:hAnsi="Helvetica" w:cs="Helvetica"/>
        </w:rPr>
        <w:t>：从右到左（</w:t>
      </w:r>
      <w:r>
        <w:rPr>
          <w:rStyle w:val="md-plain"/>
          <w:rFonts w:ascii="Helvetica" w:hAnsi="Helvetica" w:cs="Helvetica"/>
        </w:rPr>
        <w:t>right to left</w:t>
      </w:r>
      <w:r>
        <w:rPr>
          <w:rStyle w:val="md-plain"/>
          <w:rFonts w:ascii="Helvetica" w:hAnsi="Helvetica" w:cs="Helvetica"/>
        </w:rPr>
        <w:t>）</w:t>
      </w:r>
    </w:p>
    <w:p w:rsidR="00511DF5" w:rsidRDefault="00511DF5" w:rsidP="00511DF5">
      <w:pPr>
        <w:pStyle w:val="af5"/>
      </w:pP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bgcolor</w:t>
      </w:r>
      <w:proofErr w:type="spellEnd"/>
      <w:r>
        <w:rPr>
          <w:rStyle w:val="md-plain"/>
          <w:rFonts w:ascii="Helvetica" w:hAnsi="Helvetica" w:cs="Helvetica"/>
        </w:rPr>
        <w:t>：设置这一行的单元格的背景色。</w:t>
      </w:r>
      <w:r>
        <w:rPr>
          <w:rStyle w:val="md-softbreak"/>
          <w:rFonts w:ascii="Helvetica" w:hAnsi="Helvetica" w:cs="Helvetica"/>
        </w:rPr>
        <w:t xml:space="preserve"> </w:t>
      </w:r>
      <w:r>
        <w:rPr>
          <w:rStyle w:val="md-plain"/>
          <w:rFonts w:ascii="Helvetica" w:hAnsi="Helvetica" w:cs="Helvetica"/>
        </w:rPr>
        <w:t>注：没有</w:t>
      </w:r>
      <w:r>
        <w:rPr>
          <w:rStyle w:val="md-plain"/>
          <w:rFonts w:ascii="Helvetica" w:hAnsi="Helvetica" w:cs="Helvetica"/>
        </w:rPr>
        <w:t>background</w:t>
      </w:r>
      <w:r>
        <w:rPr>
          <w:rStyle w:val="md-plain"/>
          <w:rFonts w:ascii="Helvetica" w:hAnsi="Helvetica" w:cs="Helvetica"/>
        </w:rPr>
        <w:t>属性，即：无法设置这一行的背景图片，如果非要设置，可以用</w:t>
      </w:r>
      <w:proofErr w:type="spellStart"/>
      <w:r>
        <w:rPr>
          <w:rStyle w:val="md-plain"/>
          <w:rFonts w:ascii="Helvetica" w:hAnsi="Helvetica" w:cs="Helvetica"/>
        </w:rPr>
        <w:t>css</w:t>
      </w:r>
      <w:proofErr w:type="spellEnd"/>
      <w:r>
        <w:rPr>
          <w:rStyle w:val="md-plain"/>
          <w:rFonts w:ascii="Helvetica" w:hAnsi="Helvetica" w:cs="Helvetica"/>
        </w:rPr>
        <w:t>实现。</w:t>
      </w:r>
    </w:p>
    <w:p w:rsidR="00511DF5" w:rsidRDefault="00511DF5" w:rsidP="00511DF5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height</w:t>
      </w:r>
      <w:r>
        <w:rPr>
          <w:rStyle w:val="md-plain"/>
          <w:rFonts w:ascii="Helvetica" w:hAnsi="Helvetica" w:cs="Helvetica"/>
        </w:rPr>
        <w:t>：一行的高度</w:t>
      </w:r>
    </w:p>
    <w:p w:rsidR="00511DF5" w:rsidRDefault="00511DF5" w:rsidP="00511DF5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align="center"</w:t>
      </w:r>
      <w:r>
        <w:rPr>
          <w:rStyle w:val="md-plain"/>
          <w:rFonts w:ascii="Helvetica" w:hAnsi="Helvetica" w:cs="Helvetica"/>
        </w:rPr>
        <w:t>：一行的内容水平居中显示，取值：</w:t>
      </w:r>
      <w:r>
        <w:rPr>
          <w:rStyle w:val="md-plain"/>
          <w:rFonts w:ascii="Helvetica" w:hAnsi="Helvetica" w:cs="Helvetica"/>
        </w:rPr>
        <w:t>left</w:t>
      </w:r>
      <w:r>
        <w:rPr>
          <w:rStyle w:val="md-plain"/>
          <w:rFonts w:ascii="Helvetica" w:hAnsi="Helvetica" w:cs="Helvetica"/>
        </w:rPr>
        <w:t>、</w:t>
      </w:r>
      <w:r>
        <w:rPr>
          <w:rStyle w:val="md-plain"/>
          <w:rFonts w:ascii="Helvetica" w:hAnsi="Helvetica" w:cs="Helvetica"/>
        </w:rPr>
        <w:t>center</w:t>
      </w:r>
      <w:r>
        <w:rPr>
          <w:rStyle w:val="md-plain"/>
          <w:rFonts w:ascii="Helvetica" w:hAnsi="Helvetica" w:cs="Helvetica"/>
        </w:rPr>
        <w:t>、</w:t>
      </w:r>
      <w:r>
        <w:rPr>
          <w:rStyle w:val="md-plain"/>
          <w:rFonts w:ascii="Helvetica" w:hAnsi="Helvetica" w:cs="Helvetica"/>
        </w:rPr>
        <w:t>right</w:t>
      </w:r>
    </w:p>
    <w:p w:rsidR="00511DF5" w:rsidRDefault="00511DF5" w:rsidP="00511DF5">
      <w:pPr>
        <w:pStyle w:val="af5"/>
      </w:pP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valign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="center"</w:t>
      </w:r>
      <w:r>
        <w:rPr>
          <w:rStyle w:val="md-plain"/>
          <w:rFonts w:ascii="Helvetica" w:hAnsi="Helvetica" w:cs="Helvetica"/>
        </w:rPr>
        <w:t>：一行的内容垂直居中，取值：</w:t>
      </w:r>
      <w:r>
        <w:rPr>
          <w:rStyle w:val="md-plain"/>
          <w:rFonts w:ascii="Helvetica" w:hAnsi="Helvetica" w:cs="Helvetica"/>
        </w:rPr>
        <w:t>top</w:t>
      </w:r>
      <w:r>
        <w:rPr>
          <w:rStyle w:val="md-plain"/>
          <w:rFonts w:ascii="Helvetica" w:hAnsi="Helvetica" w:cs="Helvetica"/>
        </w:rPr>
        <w:t>、</w:t>
      </w:r>
      <w:r>
        <w:rPr>
          <w:rStyle w:val="md-plain"/>
          <w:rFonts w:ascii="Helvetica" w:hAnsi="Helvetica" w:cs="Helvetica"/>
        </w:rPr>
        <w:t>middle</w:t>
      </w:r>
      <w:r>
        <w:rPr>
          <w:rStyle w:val="md-plain"/>
          <w:rFonts w:ascii="Helvetica" w:hAnsi="Helvetica" w:cs="Helvetica"/>
        </w:rPr>
        <w:t>、</w:t>
      </w:r>
      <w:r>
        <w:rPr>
          <w:rStyle w:val="md-plain"/>
          <w:rFonts w:ascii="Helvetica" w:hAnsi="Helvetica" w:cs="Helvetica"/>
        </w:rPr>
        <w:t>bottom</w:t>
      </w:r>
    </w:p>
    <w:p w:rsidR="00511DF5" w:rsidRPr="00511DF5" w:rsidRDefault="00511DF5" w:rsidP="00511DF5">
      <w:pPr>
        <w:pStyle w:val="md-end-block"/>
        <w:spacing w:before="192" w:beforeAutospacing="0" w:after="192" w:afterAutospacing="0"/>
        <w:rPr>
          <w:rStyle w:val="md-plain"/>
          <w:b/>
        </w:rPr>
      </w:pPr>
      <w:r w:rsidRPr="00511DF5">
        <w:rPr>
          <w:rStyle w:val="md-plain"/>
          <w:rFonts w:ascii="Helvetica" w:hAnsi="Helvetica" w:cs="Helvetica"/>
          <w:b/>
        </w:rPr>
        <w:t>&lt;td&gt;</w:t>
      </w:r>
      <w:r w:rsidRPr="00511DF5">
        <w:rPr>
          <w:rStyle w:val="md-plain"/>
          <w:rFonts w:ascii="Helvetica" w:hAnsi="Helvetica" w:cs="Helvetica"/>
          <w:b/>
        </w:rPr>
        <w:t>：单元格</w:t>
      </w:r>
    </w:p>
    <w:p w:rsidR="00511DF5" w:rsidRDefault="00511DF5" w:rsidP="00511DF5">
      <w:pPr>
        <w:pStyle w:val="af5"/>
        <w:rPr>
          <w:sz w:val="24"/>
          <w:szCs w:val="24"/>
        </w:rPr>
      </w:pPr>
      <w:r>
        <w:rPr>
          <w:rStyle w:val="md-plain"/>
          <w:rFonts w:ascii="Helvetica" w:hAnsi="Helvetica" w:cs="Helvetica"/>
          <w:b/>
          <w:bCs/>
        </w:rPr>
        <w:t>属性：</w:t>
      </w:r>
    </w:p>
    <w:p w:rsidR="00511DF5" w:rsidRDefault="00511DF5" w:rsidP="00511DF5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align</w:t>
      </w:r>
      <w:r>
        <w:rPr>
          <w:rStyle w:val="md-plain"/>
          <w:rFonts w:ascii="Helvetica" w:hAnsi="Helvetica" w:cs="Helvetica"/>
        </w:rPr>
        <w:t>：内容的横向对齐方式。属性值可以填：</w:t>
      </w:r>
      <w:r>
        <w:rPr>
          <w:rStyle w:val="md-plain"/>
          <w:rFonts w:ascii="Helvetica" w:hAnsi="Helvetica" w:cs="Helvetica"/>
        </w:rPr>
        <w:t>left right center</w:t>
      </w:r>
      <w:r>
        <w:rPr>
          <w:rStyle w:val="md-plain"/>
          <w:rFonts w:ascii="Helvetica" w:hAnsi="Helvetica" w:cs="Helvetica"/>
        </w:rPr>
        <w:t>。如果想让每个单元格的内容都居中，这个属性太麻烦了，以后用</w:t>
      </w:r>
      <w:proofErr w:type="spellStart"/>
      <w:r>
        <w:rPr>
          <w:rStyle w:val="md-plain"/>
          <w:rFonts w:ascii="Helvetica" w:hAnsi="Helvetica" w:cs="Helvetica"/>
        </w:rPr>
        <w:t>css</w:t>
      </w:r>
      <w:proofErr w:type="spellEnd"/>
      <w:r>
        <w:rPr>
          <w:rStyle w:val="md-plain"/>
          <w:rFonts w:ascii="Helvetica" w:hAnsi="Helvetica" w:cs="Helvetica"/>
        </w:rPr>
        <w:t>来解决。</w:t>
      </w:r>
    </w:p>
    <w:p w:rsidR="00511DF5" w:rsidRDefault="00511DF5" w:rsidP="00511DF5">
      <w:pPr>
        <w:pStyle w:val="af5"/>
      </w:pP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valign</w:t>
      </w:r>
      <w:proofErr w:type="spellEnd"/>
      <w:r>
        <w:rPr>
          <w:rStyle w:val="md-plain"/>
          <w:rFonts w:ascii="Helvetica" w:hAnsi="Helvetica" w:cs="Helvetica"/>
        </w:rPr>
        <w:t>：内容的纵向对齐方式。属性值可以填：</w:t>
      </w:r>
      <w:r>
        <w:rPr>
          <w:rStyle w:val="md-plain"/>
          <w:rFonts w:ascii="Helvetica" w:hAnsi="Helvetica" w:cs="Helvetica"/>
        </w:rPr>
        <w:t>top middle bottom</w:t>
      </w:r>
    </w:p>
    <w:p w:rsidR="00511DF5" w:rsidRDefault="00511DF5" w:rsidP="00511DF5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width</w:t>
      </w:r>
      <w:r>
        <w:rPr>
          <w:rStyle w:val="md-plain"/>
          <w:rFonts w:ascii="Helvetica" w:hAnsi="Helvetica" w:cs="Helvetica"/>
        </w:rPr>
        <w:t>：绝对值或者相对值</w:t>
      </w:r>
      <w:r>
        <w:rPr>
          <w:rStyle w:val="md-plain"/>
          <w:rFonts w:ascii="Helvetica" w:hAnsi="Helvetica" w:cs="Helvetica"/>
        </w:rPr>
        <w:t>(%)</w:t>
      </w:r>
    </w:p>
    <w:p w:rsidR="00511DF5" w:rsidRDefault="00511DF5" w:rsidP="00511DF5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height</w:t>
      </w:r>
      <w:r>
        <w:rPr>
          <w:rStyle w:val="md-plain"/>
          <w:rFonts w:ascii="Helvetica" w:hAnsi="Helvetica" w:cs="Helvetica"/>
        </w:rPr>
        <w:t>：单元格的高度</w:t>
      </w:r>
    </w:p>
    <w:p w:rsidR="00511DF5" w:rsidRDefault="00511DF5" w:rsidP="00511DF5">
      <w:pPr>
        <w:pStyle w:val="af5"/>
      </w:pP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bgcolor</w:t>
      </w:r>
      <w:proofErr w:type="spellEnd"/>
      <w:r>
        <w:rPr>
          <w:rStyle w:val="md-plain"/>
          <w:rFonts w:ascii="Helvetica" w:hAnsi="Helvetica" w:cs="Helvetica"/>
        </w:rPr>
        <w:t>：设置这个单元格的背景色。</w:t>
      </w:r>
    </w:p>
    <w:p w:rsidR="00511DF5" w:rsidRDefault="00511DF5" w:rsidP="00511DF5">
      <w:pPr>
        <w:pStyle w:val="af5"/>
      </w:pPr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background</w:t>
      </w:r>
      <w:r>
        <w:rPr>
          <w:rStyle w:val="md-plain"/>
          <w:rFonts w:ascii="Helvetica" w:hAnsi="Helvetica" w:cs="Helvetica"/>
        </w:rPr>
        <w:t>：设置这个单元格的背景图片。</w:t>
      </w:r>
    </w:p>
    <w:p w:rsidR="00511DF5" w:rsidRPr="00511DF5" w:rsidRDefault="00511DF5" w:rsidP="00511DF5">
      <w:pPr>
        <w:pStyle w:val="md-end-block"/>
        <w:spacing w:before="192" w:beforeAutospacing="0" w:after="192" w:afterAutospacing="0"/>
        <w:rPr>
          <w:rStyle w:val="md-plain"/>
          <w:b/>
        </w:rPr>
      </w:pPr>
      <w:r w:rsidRPr="00511DF5">
        <w:rPr>
          <w:rStyle w:val="md-plain"/>
          <w:rFonts w:ascii="Helvetica" w:hAnsi="Helvetica" w:cs="Helvetica"/>
          <w:b/>
        </w:rPr>
        <w:t>单元格的合并</w:t>
      </w:r>
    </w:p>
    <w:p w:rsidR="00511DF5" w:rsidRDefault="00511DF5" w:rsidP="00511DF5">
      <w:pPr>
        <w:pStyle w:val="af5"/>
        <w:rPr>
          <w:sz w:val="24"/>
          <w:szCs w:val="24"/>
        </w:rPr>
      </w:pPr>
      <w:r>
        <w:rPr>
          <w:rStyle w:val="md-plain"/>
          <w:rFonts w:ascii="Helvetica" w:hAnsi="Helvetica" w:cs="Helvetica"/>
        </w:rPr>
        <w:t>单元格的属性：</w:t>
      </w:r>
    </w:p>
    <w:p w:rsidR="00511DF5" w:rsidRDefault="00511DF5" w:rsidP="00511DF5">
      <w:pPr>
        <w:pStyle w:val="af5"/>
      </w:pP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colspan</w:t>
      </w:r>
      <w:proofErr w:type="spellEnd"/>
      <w:r>
        <w:rPr>
          <w:rStyle w:val="md-plain"/>
          <w:rFonts w:ascii="Helvetica" w:hAnsi="Helvetica" w:cs="Helvetica"/>
        </w:rPr>
        <w:t>：横向合并。例如</w:t>
      </w: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colspan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="2"</w:t>
      </w:r>
      <w:r>
        <w:rPr>
          <w:rStyle w:val="md-plain"/>
          <w:rFonts w:ascii="Helvetica" w:hAnsi="Helvetica" w:cs="Helvetica"/>
        </w:rPr>
        <w:t>表示当前单元格在水平方向上要占据两个单元格的位置。</w:t>
      </w:r>
    </w:p>
    <w:p w:rsidR="00511DF5" w:rsidRDefault="00511DF5" w:rsidP="00511DF5">
      <w:pPr>
        <w:pStyle w:val="af5"/>
      </w:pP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rowspan</w:t>
      </w:r>
      <w:proofErr w:type="spellEnd"/>
      <w:r>
        <w:rPr>
          <w:rStyle w:val="md-plain"/>
          <w:rFonts w:ascii="Helvetica" w:hAnsi="Helvetica" w:cs="Helvetica"/>
        </w:rPr>
        <w:t>：纵向合并。例如</w:t>
      </w:r>
      <w:proofErr w:type="spellStart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rowspan</w:t>
      </w:r>
      <w:proofErr w:type="spellEnd"/>
      <w:r>
        <w:rPr>
          <w:rStyle w:val="HTML"/>
          <w:rFonts w:ascii="var(--monospace)" w:hAnsi="var(--monospace)"/>
          <w:sz w:val="22"/>
          <w:szCs w:val="22"/>
          <w:bdr w:val="single" w:sz="6" w:space="0" w:color="E7EAED" w:frame="1"/>
          <w:shd w:val="clear" w:color="auto" w:fill="F3F4F4"/>
        </w:rPr>
        <w:t>="2"</w:t>
      </w:r>
      <w:r>
        <w:rPr>
          <w:rStyle w:val="md-plain"/>
          <w:rFonts w:ascii="Helvetica" w:hAnsi="Helvetica" w:cs="Helvetica"/>
        </w:rPr>
        <w:t>表示当前单元格在垂直方向上要占据两个单元格的位置。</w:t>
      </w:r>
    </w:p>
    <w:p w:rsidR="00CF5921" w:rsidRPr="00951A4C" w:rsidRDefault="00511DF5" w:rsidP="00951A4C">
      <w:pPr>
        <w:pStyle w:val="af5"/>
        <w:rPr>
          <w:rStyle w:val="md-plain"/>
          <w:rFonts w:hint="eastAsia"/>
        </w:rPr>
      </w:pPr>
      <w:r>
        <w:rPr>
          <w:rStyle w:val="md-plain"/>
          <w:rFonts w:ascii="Helvetica" w:hAnsi="Helvetica" w:cs="Helvetica"/>
        </w:rPr>
        <w:t>效果举例：（横向合并）</w:t>
      </w:r>
    </w:p>
    <w:p w:rsidR="00951A4C" w:rsidRPr="00951A4C" w:rsidRDefault="00951A4C" w:rsidP="00951A4C">
      <w:pPr>
        <w:pStyle w:val="md-end-block"/>
        <w:spacing w:before="192" w:beforeAutospacing="0" w:after="192" w:afterAutospacing="0"/>
        <w:rPr>
          <w:rStyle w:val="md-plain"/>
          <w:b/>
        </w:rPr>
      </w:pPr>
      <w:r w:rsidRPr="00951A4C">
        <w:rPr>
          <w:rStyle w:val="md-plain"/>
          <w:rFonts w:ascii="Helvetica" w:hAnsi="Helvetica" w:cs="Helvetica"/>
          <w:b/>
        </w:rPr>
        <w:t>&lt;</w:t>
      </w:r>
      <w:proofErr w:type="spellStart"/>
      <w:r w:rsidRPr="00951A4C">
        <w:rPr>
          <w:rStyle w:val="md-plain"/>
          <w:rFonts w:ascii="Helvetica" w:hAnsi="Helvetica" w:cs="Helvetica"/>
          <w:b/>
        </w:rPr>
        <w:t>th</w:t>
      </w:r>
      <w:proofErr w:type="spellEnd"/>
      <w:r w:rsidRPr="00951A4C">
        <w:rPr>
          <w:rStyle w:val="md-plain"/>
          <w:rFonts w:ascii="Helvetica" w:hAnsi="Helvetica" w:cs="Helvetica"/>
          <w:b/>
        </w:rPr>
        <w:t>&gt;</w:t>
      </w:r>
      <w:r w:rsidRPr="00951A4C">
        <w:rPr>
          <w:rStyle w:val="md-plain"/>
          <w:rFonts w:ascii="Helvetica" w:hAnsi="Helvetica" w:cs="Helvetica"/>
          <w:b/>
        </w:rPr>
        <w:t>：加粗的单元格。相当于</w:t>
      </w:r>
      <w:r w:rsidRPr="00951A4C">
        <w:rPr>
          <w:rStyle w:val="md-plain"/>
          <w:rFonts w:ascii="Helvetica" w:hAnsi="Helvetica" w:cs="Helvetica"/>
          <w:b/>
        </w:rPr>
        <w:t>&lt;td&gt;</w:t>
      </w:r>
      <w:r w:rsidRPr="00951A4C">
        <w:rPr>
          <w:rStyle w:val="md-plain"/>
          <w:rFonts w:ascii="Helvetica" w:hAnsi="Helvetica" w:cs="Helvetica"/>
          <w:b/>
        </w:rPr>
        <w:t xml:space="preserve"> + </w:t>
      </w:r>
      <w:r w:rsidRPr="00951A4C">
        <w:rPr>
          <w:rStyle w:val="md-plain"/>
          <w:rFonts w:ascii="Helvetica" w:hAnsi="Helvetica" w:cs="Helvetica"/>
          <w:b/>
        </w:rPr>
        <w:t>&lt;b&gt;</w:t>
      </w:r>
    </w:p>
    <w:p w:rsidR="00951A4C" w:rsidRDefault="00951A4C" w:rsidP="00951A4C">
      <w:pPr>
        <w:pStyle w:val="md-end-block"/>
        <w:numPr>
          <w:ilvl w:val="0"/>
          <w:numId w:val="33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属性同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&lt;td&gt;</w:t>
      </w:r>
      <w:r>
        <w:rPr>
          <w:rStyle w:val="md-plain"/>
          <w:rFonts w:ascii="Helvetica" w:hAnsi="Helvetica" w:cs="Helvetica"/>
          <w:color w:val="333333"/>
        </w:rPr>
        <w:t>标签。</w:t>
      </w:r>
    </w:p>
    <w:p w:rsidR="00C50D1E" w:rsidRPr="00C50D1E" w:rsidRDefault="00C50D1E" w:rsidP="00C50D1E">
      <w:pPr>
        <w:pStyle w:val="md-end-block"/>
        <w:spacing w:before="192" w:beforeAutospacing="0" w:after="192" w:afterAutospacing="0"/>
        <w:rPr>
          <w:rStyle w:val="md-plain"/>
          <w:b/>
        </w:rPr>
      </w:pPr>
      <w:bookmarkStart w:id="0" w:name="_GoBack"/>
      <w:r w:rsidRPr="00C50D1E">
        <w:rPr>
          <w:rStyle w:val="md-plain"/>
          <w:rFonts w:ascii="Helvetica" w:hAnsi="Helvetica" w:cs="Helvetica"/>
          <w:b/>
        </w:rPr>
        <w:t>&lt;caption&gt;</w:t>
      </w:r>
      <w:r w:rsidRPr="00C50D1E">
        <w:rPr>
          <w:rStyle w:val="md-plain"/>
          <w:rFonts w:ascii="Helvetica" w:hAnsi="Helvetica" w:cs="Helvetica"/>
          <w:b/>
        </w:rPr>
        <w:t>：表格的标题。使用时和</w:t>
      </w:r>
      <w:r w:rsidRPr="00C50D1E">
        <w:rPr>
          <w:rStyle w:val="md-plain"/>
          <w:rFonts w:ascii="Helvetica" w:hAnsi="Helvetica" w:cs="Helvetica"/>
          <w:b/>
        </w:rPr>
        <w:t>tr</w:t>
      </w:r>
      <w:r w:rsidRPr="00C50D1E">
        <w:rPr>
          <w:rStyle w:val="md-plain"/>
          <w:rFonts w:ascii="Helvetica" w:hAnsi="Helvetica" w:cs="Helvetica"/>
          <w:b/>
        </w:rPr>
        <w:t>标签并列</w:t>
      </w:r>
    </w:p>
    <w:bookmarkEnd w:id="0"/>
    <w:p w:rsidR="00C50D1E" w:rsidRDefault="00C50D1E" w:rsidP="00C50D1E">
      <w:pPr>
        <w:pStyle w:val="md-end-block"/>
        <w:numPr>
          <w:ilvl w:val="0"/>
          <w:numId w:val="35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属性：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align</w:t>
      </w:r>
      <w:r>
        <w:rPr>
          <w:rStyle w:val="md-plain"/>
          <w:rFonts w:ascii="Helvetica" w:hAnsi="Helvetica" w:cs="Helvetica"/>
          <w:color w:val="333333"/>
        </w:rPr>
        <w:t>，表示标题相对于表格的位置。属性取值可以是：</w:t>
      </w:r>
      <w:r>
        <w:rPr>
          <w:rStyle w:val="md-plain"/>
          <w:rFonts w:ascii="Helvetica" w:hAnsi="Helvetica" w:cs="Helvetica"/>
          <w:color w:val="333333"/>
        </w:rPr>
        <w:t>left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center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right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top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bottom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效果：</w:t>
      </w:r>
    </w:p>
    <w:p w:rsidR="00064D2C" w:rsidRPr="005D1488" w:rsidRDefault="00064D2C" w:rsidP="00657B27"/>
    <w:p w:rsidR="00657B27" w:rsidRPr="00657B27" w:rsidRDefault="00657B27" w:rsidP="00657B27"/>
    <w:sectPr w:rsidR="00657B27" w:rsidRPr="00657B27">
      <w:headerReference w:type="default" r:id="rId15"/>
      <w:footerReference w:type="default" r:id="rId16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D6B" w:rsidRDefault="00897D6B">
      <w:pPr>
        <w:spacing w:line="240" w:lineRule="auto"/>
      </w:pPr>
      <w:r>
        <w:separator/>
      </w:r>
    </w:p>
  </w:endnote>
  <w:endnote w:type="continuationSeparator" w:id="0">
    <w:p w:rsidR="00897D6B" w:rsidRDefault="00897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DC7" w:rsidRDefault="000B3DC7" w:rsidP="001400B3">
    <w:pPr>
      <w:pStyle w:val="a4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D6B" w:rsidRDefault="00897D6B">
      <w:pPr>
        <w:spacing w:line="240" w:lineRule="auto"/>
      </w:pPr>
      <w:r>
        <w:separator/>
      </w:r>
    </w:p>
  </w:footnote>
  <w:footnote w:type="continuationSeparator" w:id="0">
    <w:p w:rsidR="00897D6B" w:rsidRDefault="00897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DC7" w:rsidRPr="001400B3" w:rsidRDefault="000B3DC7" w:rsidP="001400B3">
    <w:pPr>
      <w:pStyle w:val="a5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1C04"/>
    <w:multiLevelType w:val="multilevel"/>
    <w:tmpl w:val="02B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B2C2E"/>
    <w:multiLevelType w:val="multilevel"/>
    <w:tmpl w:val="20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578CD"/>
    <w:multiLevelType w:val="multilevel"/>
    <w:tmpl w:val="422A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7D44"/>
    <w:multiLevelType w:val="multilevel"/>
    <w:tmpl w:val="E016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90C74"/>
    <w:multiLevelType w:val="multilevel"/>
    <w:tmpl w:val="EE5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20568"/>
    <w:multiLevelType w:val="multilevel"/>
    <w:tmpl w:val="4E9C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37341"/>
    <w:multiLevelType w:val="multilevel"/>
    <w:tmpl w:val="A6B8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10318"/>
    <w:multiLevelType w:val="multilevel"/>
    <w:tmpl w:val="C452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14CAA"/>
    <w:multiLevelType w:val="multilevel"/>
    <w:tmpl w:val="AFB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C70E5"/>
    <w:multiLevelType w:val="multilevel"/>
    <w:tmpl w:val="9C5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928BE"/>
    <w:multiLevelType w:val="multilevel"/>
    <w:tmpl w:val="509C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259F6"/>
    <w:multiLevelType w:val="multilevel"/>
    <w:tmpl w:val="F458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827D9"/>
    <w:multiLevelType w:val="multilevel"/>
    <w:tmpl w:val="F862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E632D"/>
    <w:multiLevelType w:val="multilevel"/>
    <w:tmpl w:val="DF8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A28BF"/>
    <w:multiLevelType w:val="multilevel"/>
    <w:tmpl w:val="A16C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6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7" w15:restartNumberingAfterBreak="0">
    <w:nsid w:val="5756E05A"/>
    <w:multiLevelType w:val="multilevel"/>
    <w:tmpl w:val="660C6418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8" w15:restartNumberingAfterBreak="0">
    <w:nsid w:val="62CE41ED"/>
    <w:multiLevelType w:val="multilevel"/>
    <w:tmpl w:val="D02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C3283"/>
    <w:multiLevelType w:val="multilevel"/>
    <w:tmpl w:val="2C4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926BE"/>
    <w:multiLevelType w:val="hybridMultilevel"/>
    <w:tmpl w:val="4C1ADE4A"/>
    <w:lvl w:ilvl="0" w:tplc="444EECBA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88FD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2AF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69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2B2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0F5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8AF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672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AAE7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516D1"/>
    <w:multiLevelType w:val="multilevel"/>
    <w:tmpl w:val="042E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97950"/>
    <w:multiLevelType w:val="multilevel"/>
    <w:tmpl w:val="AA7E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C5E31"/>
    <w:multiLevelType w:val="multilevel"/>
    <w:tmpl w:val="B4B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B361B"/>
    <w:multiLevelType w:val="multilevel"/>
    <w:tmpl w:val="B172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471030"/>
    <w:multiLevelType w:val="multilevel"/>
    <w:tmpl w:val="45D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21"/>
    <w:multiLevelType w:val="multilevel"/>
    <w:tmpl w:val="8CA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20"/>
  </w:num>
  <w:num w:numId="5">
    <w:abstractNumId w:val="13"/>
  </w:num>
  <w:num w:numId="6">
    <w:abstractNumId w:val="7"/>
  </w:num>
  <w:num w:numId="7">
    <w:abstractNumId w:val="10"/>
  </w:num>
  <w:num w:numId="8">
    <w:abstractNumId w:val="14"/>
  </w:num>
  <w:num w:numId="9">
    <w:abstractNumId w:val="19"/>
  </w:num>
  <w:num w:numId="10">
    <w:abstractNumId w:val="3"/>
  </w:num>
  <w:num w:numId="11">
    <w:abstractNumId w:val="23"/>
  </w:num>
  <w:num w:numId="12">
    <w:abstractNumId w:val="25"/>
  </w:num>
  <w:num w:numId="13">
    <w:abstractNumId w:val="0"/>
  </w:num>
  <w:num w:numId="14">
    <w:abstractNumId w:val="12"/>
  </w:num>
  <w:num w:numId="15">
    <w:abstractNumId w:val="1"/>
  </w:num>
  <w:num w:numId="16">
    <w:abstractNumId w:val="4"/>
  </w:num>
  <w:num w:numId="17">
    <w:abstractNumId w:val="5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1"/>
  </w:num>
  <w:num w:numId="21">
    <w:abstractNumId w:val="8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6"/>
  </w:num>
  <w:num w:numId="25">
    <w:abstractNumId w:val="18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7"/>
  </w:num>
  <w:num w:numId="29">
    <w:abstractNumId w:val="26"/>
  </w:num>
  <w:num w:numId="30">
    <w:abstractNumId w:val="2"/>
  </w:num>
  <w:num w:numId="31">
    <w:abstractNumId w:val="9"/>
  </w:num>
  <w:num w:numId="32">
    <w:abstractNumId w:val="22"/>
  </w:num>
  <w:num w:numId="33">
    <w:abstractNumId w:val="21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48BB"/>
    <w:rsid w:val="000051CA"/>
    <w:rsid w:val="00013C92"/>
    <w:rsid w:val="00032661"/>
    <w:rsid w:val="0003535F"/>
    <w:rsid w:val="000403A6"/>
    <w:rsid w:val="00056097"/>
    <w:rsid w:val="00057575"/>
    <w:rsid w:val="00064D2C"/>
    <w:rsid w:val="00070CD6"/>
    <w:rsid w:val="00084663"/>
    <w:rsid w:val="000860F2"/>
    <w:rsid w:val="00094B43"/>
    <w:rsid w:val="000970B5"/>
    <w:rsid w:val="000A7033"/>
    <w:rsid w:val="000B20AC"/>
    <w:rsid w:val="000B3DC7"/>
    <w:rsid w:val="000C16CD"/>
    <w:rsid w:val="000C40F5"/>
    <w:rsid w:val="000C4951"/>
    <w:rsid w:val="000D5984"/>
    <w:rsid w:val="000E3F0B"/>
    <w:rsid w:val="000E437F"/>
    <w:rsid w:val="000E54FB"/>
    <w:rsid w:val="000E7A98"/>
    <w:rsid w:val="000F5524"/>
    <w:rsid w:val="000F6126"/>
    <w:rsid w:val="00115AFE"/>
    <w:rsid w:val="00133F19"/>
    <w:rsid w:val="001376AA"/>
    <w:rsid w:val="001400B3"/>
    <w:rsid w:val="00172A27"/>
    <w:rsid w:val="001864F1"/>
    <w:rsid w:val="00194EE9"/>
    <w:rsid w:val="001A3D8C"/>
    <w:rsid w:val="001A5046"/>
    <w:rsid w:val="001A5549"/>
    <w:rsid w:val="001A6667"/>
    <w:rsid w:val="001D5CB0"/>
    <w:rsid w:val="001F30AF"/>
    <w:rsid w:val="002044F3"/>
    <w:rsid w:val="00205C96"/>
    <w:rsid w:val="00210F63"/>
    <w:rsid w:val="00225086"/>
    <w:rsid w:val="0022526B"/>
    <w:rsid w:val="00234974"/>
    <w:rsid w:val="0024412B"/>
    <w:rsid w:val="002447DB"/>
    <w:rsid w:val="00247879"/>
    <w:rsid w:val="00251CB5"/>
    <w:rsid w:val="00260ED4"/>
    <w:rsid w:val="00265CB2"/>
    <w:rsid w:val="00270143"/>
    <w:rsid w:val="00274744"/>
    <w:rsid w:val="00277CED"/>
    <w:rsid w:val="002C0C8E"/>
    <w:rsid w:val="002C4115"/>
    <w:rsid w:val="002C4F34"/>
    <w:rsid w:val="002D2925"/>
    <w:rsid w:val="002D35F0"/>
    <w:rsid w:val="002E2650"/>
    <w:rsid w:val="002E46B5"/>
    <w:rsid w:val="002E7452"/>
    <w:rsid w:val="002F6CAD"/>
    <w:rsid w:val="003001DC"/>
    <w:rsid w:val="00302E89"/>
    <w:rsid w:val="003174D5"/>
    <w:rsid w:val="0031777A"/>
    <w:rsid w:val="0032530A"/>
    <w:rsid w:val="003341B7"/>
    <w:rsid w:val="003344AF"/>
    <w:rsid w:val="00336635"/>
    <w:rsid w:val="00347CFE"/>
    <w:rsid w:val="0036053C"/>
    <w:rsid w:val="00373800"/>
    <w:rsid w:val="00381518"/>
    <w:rsid w:val="003B5156"/>
    <w:rsid w:val="003D116F"/>
    <w:rsid w:val="003D11FF"/>
    <w:rsid w:val="003F28E8"/>
    <w:rsid w:val="003F4DED"/>
    <w:rsid w:val="003F7092"/>
    <w:rsid w:val="00401A3D"/>
    <w:rsid w:val="00404873"/>
    <w:rsid w:val="00405067"/>
    <w:rsid w:val="004172CC"/>
    <w:rsid w:val="00441FE2"/>
    <w:rsid w:val="00456E1D"/>
    <w:rsid w:val="00466C0E"/>
    <w:rsid w:val="00480125"/>
    <w:rsid w:val="00487183"/>
    <w:rsid w:val="004903F1"/>
    <w:rsid w:val="00490F3A"/>
    <w:rsid w:val="00495F08"/>
    <w:rsid w:val="004B0FA1"/>
    <w:rsid w:val="004D1389"/>
    <w:rsid w:val="004D226F"/>
    <w:rsid w:val="004D41C2"/>
    <w:rsid w:val="004E0453"/>
    <w:rsid w:val="004F0762"/>
    <w:rsid w:val="004F10BC"/>
    <w:rsid w:val="00500881"/>
    <w:rsid w:val="0050761F"/>
    <w:rsid w:val="00510412"/>
    <w:rsid w:val="00511DF5"/>
    <w:rsid w:val="0051728D"/>
    <w:rsid w:val="00522A9E"/>
    <w:rsid w:val="00531463"/>
    <w:rsid w:val="00531E97"/>
    <w:rsid w:val="005418E1"/>
    <w:rsid w:val="00542BA6"/>
    <w:rsid w:val="0054787E"/>
    <w:rsid w:val="00566FF6"/>
    <w:rsid w:val="00582747"/>
    <w:rsid w:val="005A4DFE"/>
    <w:rsid w:val="005B5F9B"/>
    <w:rsid w:val="005C2113"/>
    <w:rsid w:val="005C59D5"/>
    <w:rsid w:val="005C7EFC"/>
    <w:rsid w:val="005D1488"/>
    <w:rsid w:val="005E453A"/>
    <w:rsid w:val="005E5602"/>
    <w:rsid w:val="006165E6"/>
    <w:rsid w:val="0062049C"/>
    <w:rsid w:val="006406A9"/>
    <w:rsid w:val="00641D5A"/>
    <w:rsid w:val="006462F3"/>
    <w:rsid w:val="00657B27"/>
    <w:rsid w:val="00673EC9"/>
    <w:rsid w:val="0068026F"/>
    <w:rsid w:val="00684686"/>
    <w:rsid w:val="00687FD1"/>
    <w:rsid w:val="0069129C"/>
    <w:rsid w:val="00697BCA"/>
    <w:rsid w:val="006A348E"/>
    <w:rsid w:val="006E1A9E"/>
    <w:rsid w:val="006F5010"/>
    <w:rsid w:val="007062F6"/>
    <w:rsid w:val="007069D4"/>
    <w:rsid w:val="00741489"/>
    <w:rsid w:val="00743CA5"/>
    <w:rsid w:val="00751B12"/>
    <w:rsid w:val="00761A85"/>
    <w:rsid w:val="00762253"/>
    <w:rsid w:val="007774CD"/>
    <w:rsid w:val="007A3405"/>
    <w:rsid w:val="007A5A71"/>
    <w:rsid w:val="007C117D"/>
    <w:rsid w:val="007C3A18"/>
    <w:rsid w:val="007C589F"/>
    <w:rsid w:val="007E18A0"/>
    <w:rsid w:val="007E52B7"/>
    <w:rsid w:val="007E6E1A"/>
    <w:rsid w:val="007F5C6C"/>
    <w:rsid w:val="007F6A56"/>
    <w:rsid w:val="00805B5A"/>
    <w:rsid w:val="008108F3"/>
    <w:rsid w:val="00827473"/>
    <w:rsid w:val="0085234B"/>
    <w:rsid w:val="00857475"/>
    <w:rsid w:val="0086103E"/>
    <w:rsid w:val="00863A5C"/>
    <w:rsid w:val="00864664"/>
    <w:rsid w:val="00894601"/>
    <w:rsid w:val="00897D6B"/>
    <w:rsid w:val="008A69BA"/>
    <w:rsid w:val="008C2447"/>
    <w:rsid w:val="00905752"/>
    <w:rsid w:val="009073E5"/>
    <w:rsid w:val="00907A7D"/>
    <w:rsid w:val="00907E31"/>
    <w:rsid w:val="009164AC"/>
    <w:rsid w:val="00933795"/>
    <w:rsid w:val="009404FE"/>
    <w:rsid w:val="00941182"/>
    <w:rsid w:val="0094359C"/>
    <w:rsid w:val="00951A4C"/>
    <w:rsid w:val="009536F4"/>
    <w:rsid w:val="00961399"/>
    <w:rsid w:val="00967F7C"/>
    <w:rsid w:val="00973D52"/>
    <w:rsid w:val="009768CF"/>
    <w:rsid w:val="009847D6"/>
    <w:rsid w:val="00997F81"/>
    <w:rsid w:val="009B178A"/>
    <w:rsid w:val="009C5074"/>
    <w:rsid w:val="009E70FF"/>
    <w:rsid w:val="009E747E"/>
    <w:rsid w:val="00A0036C"/>
    <w:rsid w:val="00A04848"/>
    <w:rsid w:val="00A16D47"/>
    <w:rsid w:val="00A55098"/>
    <w:rsid w:val="00A61F90"/>
    <w:rsid w:val="00A8799E"/>
    <w:rsid w:val="00A94381"/>
    <w:rsid w:val="00AA358E"/>
    <w:rsid w:val="00AA4834"/>
    <w:rsid w:val="00AA62CA"/>
    <w:rsid w:val="00AB10CC"/>
    <w:rsid w:val="00AC7CD7"/>
    <w:rsid w:val="00AE1045"/>
    <w:rsid w:val="00AF26E3"/>
    <w:rsid w:val="00AF7D82"/>
    <w:rsid w:val="00B00378"/>
    <w:rsid w:val="00B04D69"/>
    <w:rsid w:val="00B14755"/>
    <w:rsid w:val="00B20552"/>
    <w:rsid w:val="00B219E3"/>
    <w:rsid w:val="00B24134"/>
    <w:rsid w:val="00B24BCE"/>
    <w:rsid w:val="00B30053"/>
    <w:rsid w:val="00B60A4C"/>
    <w:rsid w:val="00B67281"/>
    <w:rsid w:val="00B73F36"/>
    <w:rsid w:val="00B92A59"/>
    <w:rsid w:val="00B94316"/>
    <w:rsid w:val="00BA3829"/>
    <w:rsid w:val="00BA737B"/>
    <w:rsid w:val="00BC02A6"/>
    <w:rsid w:val="00BC4C36"/>
    <w:rsid w:val="00BD2C8D"/>
    <w:rsid w:val="00BD6CFA"/>
    <w:rsid w:val="00BF3585"/>
    <w:rsid w:val="00BF52E4"/>
    <w:rsid w:val="00BF7BA1"/>
    <w:rsid w:val="00C12633"/>
    <w:rsid w:val="00C2313D"/>
    <w:rsid w:val="00C356C3"/>
    <w:rsid w:val="00C50D1E"/>
    <w:rsid w:val="00C612D0"/>
    <w:rsid w:val="00C930A2"/>
    <w:rsid w:val="00C958D0"/>
    <w:rsid w:val="00CB564F"/>
    <w:rsid w:val="00CC6578"/>
    <w:rsid w:val="00CE21BB"/>
    <w:rsid w:val="00CE2BB2"/>
    <w:rsid w:val="00CF1B00"/>
    <w:rsid w:val="00CF2BC4"/>
    <w:rsid w:val="00CF45C3"/>
    <w:rsid w:val="00CF5921"/>
    <w:rsid w:val="00D12491"/>
    <w:rsid w:val="00D176D2"/>
    <w:rsid w:val="00D22284"/>
    <w:rsid w:val="00D22949"/>
    <w:rsid w:val="00D30425"/>
    <w:rsid w:val="00D3204A"/>
    <w:rsid w:val="00D341B3"/>
    <w:rsid w:val="00D47071"/>
    <w:rsid w:val="00D55A5E"/>
    <w:rsid w:val="00D56B25"/>
    <w:rsid w:val="00D70762"/>
    <w:rsid w:val="00D74B94"/>
    <w:rsid w:val="00D763C3"/>
    <w:rsid w:val="00D815D4"/>
    <w:rsid w:val="00D90F6B"/>
    <w:rsid w:val="00D93070"/>
    <w:rsid w:val="00DA160A"/>
    <w:rsid w:val="00DA2897"/>
    <w:rsid w:val="00DA7832"/>
    <w:rsid w:val="00DB267C"/>
    <w:rsid w:val="00DB2FDD"/>
    <w:rsid w:val="00DB6600"/>
    <w:rsid w:val="00DD0D12"/>
    <w:rsid w:val="00E0048A"/>
    <w:rsid w:val="00E02F9D"/>
    <w:rsid w:val="00E136B8"/>
    <w:rsid w:val="00E15C20"/>
    <w:rsid w:val="00E221DE"/>
    <w:rsid w:val="00E24AD7"/>
    <w:rsid w:val="00E34119"/>
    <w:rsid w:val="00E56668"/>
    <w:rsid w:val="00E56B12"/>
    <w:rsid w:val="00E56C41"/>
    <w:rsid w:val="00E57AB2"/>
    <w:rsid w:val="00E60DC8"/>
    <w:rsid w:val="00E7142A"/>
    <w:rsid w:val="00E72AC3"/>
    <w:rsid w:val="00E777C9"/>
    <w:rsid w:val="00E831AD"/>
    <w:rsid w:val="00E91094"/>
    <w:rsid w:val="00E942CA"/>
    <w:rsid w:val="00EC3C6F"/>
    <w:rsid w:val="00EE2D39"/>
    <w:rsid w:val="00F30F8A"/>
    <w:rsid w:val="00F569E3"/>
    <w:rsid w:val="00F63FBB"/>
    <w:rsid w:val="00FA0F05"/>
    <w:rsid w:val="00FA36FE"/>
    <w:rsid w:val="00FB0039"/>
    <w:rsid w:val="00FC059D"/>
    <w:rsid w:val="00FD0265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118565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0"/>
    <w:next w:val="a0"/>
    <w:uiPriority w:val="9"/>
    <w:unhideWhenUsed/>
    <w:qFormat/>
    <w:rsid w:val="00E91094"/>
    <w:pPr>
      <w:keepNext/>
      <w:keepLines/>
      <w:numPr>
        <w:ilvl w:val="2"/>
        <w:numId w:val="1"/>
      </w:numPr>
      <w:tabs>
        <w:tab w:val="left" w:pos="425"/>
      </w:tabs>
      <w:spacing w:before="160" w:after="160"/>
      <w:outlineLvl w:val="2"/>
    </w:pPr>
    <w:rPr>
      <w:b/>
      <w:sz w:val="32"/>
    </w:rPr>
  </w:style>
  <w:style w:type="paragraph" w:styleId="40">
    <w:name w:val="heading 4"/>
    <w:basedOn w:val="a0"/>
    <w:next w:val="a0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0"/>
    <w:next w:val="a0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0"/>
    <w:next w:val="a0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5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0"/>
    <w:next w:val="a0"/>
    <w:qFormat/>
  </w:style>
  <w:style w:type="character" w:styleId="a6">
    <w:name w:val="Hyperlink"/>
    <w:basedOn w:val="a1"/>
    <w:qFormat/>
    <w:rPr>
      <w:color w:val="0000FF"/>
      <w:u w:val="single"/>
    </w:rPr>
  </w:style>
  <w:style w:type="paragraph" w:customStyle="1" w:styleId="4">
    <w:name w:val="标题4"/>
    <w:basedOn w:val="a0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0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0"/>
    <w:qFormat/>
    <w:pPr>
      <w:ind w:firstLineChars="200" w:firstLine="260"/>
    </w:pPr>
  </w:style>
  <w:style w:type="paragraph" w:customStyle="1" w:styleId="20">
    <w:name w:val="正文2"/>
    <w:basedOn w:val="a0"/>
    <w:qFormat/>
    <w:pPr>
      <w:ind w:leftChars="100" w:left="240" w:firstLineChars="200" w:firstLine="260"/>
    </w:pPr>
  </w:style>
  <w:style w:type="paragraph" w:customStyle="1" w:styleId="30">
    <w:name w:val="正文3"/>
    <w:basedOn w:val="a0"/>
    <w:qFormat/>
    <w:pPr>
      <w:ind w:leftChars="300" w:left="720" w:firstLineChars="200" w:firstLine="260"/>
    </w:pPr>
  </w:style>
  <w:style w:type="paragraph" w:customStyle="1" w:styleId="41">
    <w:name w:val="正文4"/>
    <w:basedOn w:val="a0"/>
    <w:qFormat/>
    <w:pPr>
      <w:ind w:leftChars="450" w:left="1080" w:firstLineChars="200" w:firstLine="260"/>
    </w:pPr>
  </w:style>
  <w:style w:type="paragraph" w:customStyle="1" w:styleId="51">
    <w:name w:val="正文5"/>
    <w:basedOn w:val="a0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styleId="a7">
    <w:name w:val="Balloon Text"/>
    <w:basedOn w:val="a0"/>
    <w:link w:val="a8"/>
    <w:rsid w:val="00F30F8A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1"/>
    <w:link w:val="a7"/>
    <w:rsid w:val="00F30F8A"/>
    <w:rPr>
      <w:kern w:val="2"/>
      <w:sz w:val="18"/>
      <w:szCs w:val="18"/>
    </w:rPr>
  </w:style>
  <w:style w:type="character" w:customStyle="1" w:styleId="60">
    <w:name w:val="标题 6 字符"/>
    <w:basedOn w:val="a1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1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1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1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9">
    <w:name w:val="Title"/>
    <w:basedOn w:val="a0"/>
    <w:next w:val="a0"/>
    <w:link w:val="aa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0"/>
    <w:uiPriority w:val="99"/>
    <w:unhideWhenUsed/>
    <w:rsid w:val="002E2650"/>
    <w:pPr>
      <w:ind w:firstLineChars="200" w:firstLine="420"/>
    </w:pPr>
  </w:style>
  <w:style w:type="paragraph" w:styleId="ac">
    <w:name w:val="Subtitle"/>
    <w:basedOn w:val="a0"/>
    <w:next w:val="a0"/>
    <w:link w:val="ad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1"/>
    <w:link w:val="ac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1"/>
    <w:rsid w:val="002E7452"/>
  </w:style>
  <w:style w:type="character" w:customStyle="1" w:styleId="pln">
    <w:name w:val="pln"/>
    <w:basedOn w:val="a1"/>
    <w:rsid w:val="002E7452"/>
  </w:style>
  <w:style w:type="character" w:customStyle="1" w:styleId="kwd">
    <w:name w:val="kwd"/>
    <w:basedOn w:val="a1"/>
    <w:rsid w:val="002E7452"/>
  </w:style>
  <w:style w:type="character" w:customStyle="1" w:styleId="typ">
    <w:name w:val="typ"/>
    <w:basedOn w:val="a1"/>
    <w:rsid w:val="002E7452"/>
  </w:style>
  <w:style w:type="character" w:customStyle="1" w:styleId="com">
    <w:name w:val="com"/>
    <w:basedOn w:val="a1"/>
    <w:rsid w:val="002E7452"/>
  </w:style>
  <w:style w:type="paragraph" w:customStyle="1" w:styleId="ae">
    <w:name w:val="程序代码"/>
    <w:basedOn w:val="a0"/>
    <w:link w:val="af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f">
    <w:name w:val="程序代码 字符"/>
    <w:basedOn w:val="a1"/>
    <w:link w:val="ae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0">
    <w:name w:val="例程代码（无行号）"/>
    <w:basedOn w:val="a0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0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1">
    <w:name w:val="大标题"/>
    <w:basedOn w:val="a0"/>
    <w:link w:val="af2"/>
    <w:qFormat/>
    <w:rsid w:val="00687FD1"/>
    <w:pPr>
      <w:jc w:val="center"/>
    </w:pPr>
    <w:rPr>
      <w:b/>
      <w:sz w:val="48"/>
      <w:szCs w:val="48"/>
    </w:rPr>
  </w:style>
  <w:style w:type="character" w:styleId="af3">
    <w:name w:val="Strong"/>
    <w:basedOn w:val="a1"/>
    <w:qFormat/>
    <w:rsid w:val="00687FD1"/>
    <w:rPr>
      <w:b/>
      <w:bCs/>
    </w:rPr>
  </w:style>
  <w:style w:type="character" w:customStyle="1" w:styleId="af2">
    <w:name w:val="大标题 字符"/>
    <w:basedOn w:val="a1"/>
    <w:link w:val="af1"/>
    <w:rsid w:val="00687FD1"/>
    <w:rPr>
      <w:b/>
      <w:kern w:val="2"/>
      <w:sz w:val="48"/>
      <w:szCs w:val="48"/>
    </w:rPr>
  </w:style>
  <w:style w:type="character" w:styleId="af4">
    <w:name w:val="Emphasis"/>
    <w:basedOn w:val="a1"/>
    <w:qFormat/>
    <w:rsid w:val="00687FD1"/>
    <w:rPr>
      <w:i/>
      <w:iCs/>
    </w:rPr>
  </w:style>
  <w:style w:type="character" w:styleId="HTML">
    <w:name w:val="HTML Code"/>
    <w:basedOn w:val="a1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5">
    <w:name w:val="边框样式"/>
    <w:basedOn w:val="HTML0"/>
    <w:link w:val="af6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6">
    <w:name w:val="边框样式 字符"/>
    <w:basedOn w:val="HTML1"/>
    <w:link w:val="af5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0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1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7">
    <w:name w:val="加粗样式"/>
    <w:basedOn w:val="a0"/>
    <w:link w:val="af8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8">
    <w:name w:val="加粗样式 字符"/>
    <w:basedOn w:val="a1"/>
    <w:link w:val="af7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9">
    <w:name w:val="Unresolved Mention"/>
    <w:basedOn w:val="a1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1"/>
    <w:rsid w:val="009847D6"/>
  </w:style>
  <w:style w:type="character" w:customStyle="1" w:styleId="hljs-literal">
    <w:name w:val="hljs-literal"/>
    <w:basedOn w:val="a1"/>
    <w:rsid w:val="001864F1"/>
  </w:style>
  <w:style w:type="character" w:customStyle="1" w:styleId="hljs-string">
    <w:name w:val="hljs-string"/>
    <w:basedOn w:val="a1"/>
    <w:rsid w:val="001864F1"/>
  </w:style>
  <w:style w:type="character" w:customStyle="1" w:styleId="hljs-number">
    <w:name w:val="hljs-number"/>
    <w:basedOn w:val="a1"/>
    <w:rsid w:val="001864F1"/>
  </w:style>
  <w:style w:type="paragraph" w:customStyle="1" w:styleId="a">
    <w:name w:val="文本箭头"/>
    <w:basedOn w:val="a0"/>
    <w:link w:val="afa"/>
    <w:qFormat/>
    <w:rsid w:val="000F6126"/>
    <w:pPr>
      <w:numPr>
        <w:numId w:val="4"/>
      </w:numPr>
    </w:pPr>
  </w:style>
  <w:style w:type="character" w:customStyle="1" w:styleId="afa">
    <w:name w:val="文本箭头 字符"/>
    <w:basedOn w:val="a1"/>
    <w:link w:val="a"/>
    <w:rsid w:val="000F6126"/>
    <w:rPr>
      <w:kern w:val="2"/>
      <w:sz w:val="24"/>
      <w:szCs w:val="24"/>
    </w:rPr>
  </w:style>
  <w:style w:type="paragraph" w:customStyle="1" w:styleId="md-end-block">
    <w:name w:val="md-end-block"/>
    <w:basedOn w:val="a0"/>
    <w:rsid w:val="007C589F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md-plain">
    <w:name w:val="md-plain"/>
    <w:basedOn w:val="a1"/>
    <w:rsid w:val="007C589F"/>
  </w:style>
  <w:style w:type="character" w:customStyle="1" w:styleId="cm-tag">
    <w:name w:val="cm-tag"/>
    <w:basedOn w:val="a1"/>
    <w:rsid w:val="003D11FF"/>
  </w:style>
  <w:style w:type="character" w:customStyle="1" w:styleId="cm-attribute">
    <w:name w:val="cm-attribute"/>
    <w:basedOn w:val="a1"/>
    <w:rsid w:val="003D11FF"/>
  </w:style>
  <w:style w:type="character" w:customStyle="1" w:styleId="cm-string">
    <w:name w:val="cm-string"/>
    <w:basedOn w:val="a1"/>
    <w:rsid w:val="003D11FF"/>
  </w:style>
  <w:style w:type="character" w:customStyle="1" w:styleId="md-softbreak">
    <w:name w:val="md-softbreak"/>
    <w:basedOn w:val="a1"/>
    <w:rsid w:val="00032661"/>
  </w:style>
  <w:style w:type="character" w:customStyle="1" w:styleId="md-tab">
    <w:name w:val="md-tab"/>
    <w:basedOn w:val="a1"/>
    <w:rsid w:val="00761A85"/>
  </w:style>
  <w:style w:type="character" w:customStyle="1" w:styleId="cm-atom">
    <w:name w:val="cm-atom"/>
    <w:basedOn w:val="a1"/>
    <w:rsid w:val="0076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790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646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7743EE-F920-4940-8836-8E0ED6E3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5</TotalTime>
  <Pages>1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刘 伟</cp:lastModifiedBy>
  <cp:revision>6</cp:revision>
  <dcterms:created xsi:type="dcterms:W3CDTF">2020-12-04T03:45:00Z</dcterms:created>
  <dcterms:modified xsi:type="dcterms:W3CDTF">2020-12-04T03:49:00Z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